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tasks/documenttasks1.xml" ContentType="application/vnd.ms-office.documenttasks+xml"/>
  <Override PartName="/word/intelligence.xml" ContentType="application/vnd.ms-office.intelligenc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tbl>
      <w:tblPr>
        <w:tblW w:w="8156" w:type="dxa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156"/>
      </w:tblGrid>
      <w:tr w:rsidRPr="006D2679" w:rsidR="001C49E5" w:rsidTr="796307AD" w14:paraId="6AC6E975" w14:textId="77777777">
        <w:trPr>
          <w:cantSplit/>
          <w:trHeight w:val="2640"/>
          <w:jc w:val="center"/>
        </w:trPr>
        <w:tc>
          <w:tcPr>
            <w:tcW w:w="8156" w:type="dxa"/>
          </w:tcPr>
          <w:p w:rsidRPr="006D2679" w:rsidR="001C49E5" w:rsidP="796307AD" w:rsidRDefault="009B13DB" w14:paraId="61509091" w14:textId="769042EC">
            <w:pPr>
              <w:pStyle w:val="AppendixHeading"/>
              <w:numPr>
                <w:ilvl w:val="0"/>
                <w:numId w:val="0"/>
              </w:numPr>
              <w:ind w:left="116"/>
              <w:jc w:val="center"/>
            </w:pPr>
            <w:bookmarkStart w:name="_Hlk135127183" w:id="0"/>
            <w:bookmarkStart w:name="CompanyName1" w:id="1"/>
            <w:bookmarkEnd w:id="0"/>
            <w:r w:rsidRPr="006D2679">
              <w:t>Řešení pro zpracování a analýzu dat o výkonech VŠE</w:t>
            </w:r>
            <w:r w:rsidR="006B5D1E">
              <w:t xml:space="preserve"> verze 2.</w:t>
            </w:r>
          </w:p>
        </w:tc>
      </w:tr>
    </w:tbl>
    <w:tbl>
      <w:tblPr>
        <w:tblW w:w="8156" w:type="dxa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156"/>
      </w:tblGrid>
      <w:tr w:rsidRPr="006D2679" w:rsidR="00B178D7" w:rsidTr="2EED72EE" w14:paraId="3AA060B0" w14:textId="77777777">
        <w:trPr>
          <w:cantSplit/>
          <w:trHeight w:val="142"/>
          <w:jc w:val="center"/>
        </w:trPr>
        <w:tc>
          <w:tcPr>
            <w:tcW w:w="8156" w:type="dxa"/>
          </w:tcPr>
          <w:p w:rsidRPr="006D2679" w:rsidR="00B178D7" w:rsidP="2EED72EE" w:rsidRDefault="00014E35" w14:paraId="310F7FA3" w14:textId="77777777">
            <w:pPr>
              <w:pStyle w:val="zreportname"/>
              <w:framePr w:wrap="around" w:y="2898"/>
              <w:spacing w:line="276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6D2679">
              <w:rPr>
                <w:rFonts w:ascii="Times New Roman" w:hAnsi="Times New Roman"/>
                <w:sz w:val="24"/>
                <w:szCs w:val="24"/>
              </w:rPr>
              <w:t>Technická specifikace</w:t>
            </w:r>
          </w:p>
        </w:tc>
      </w:tr>
      <w:bookmarkEnd w:id="1"/>
    </w:tbl>
    <w:p w:rsidRPr="006D2679" w:rsidR="001C49E5" w:rsidP="2EED72EE" w:rsidRDefault="001C49E5" w14:paraId="35AA1CED" w14:textId="77777777">
      <w:pPr>
        <w:spacing w:line="276" w:lineRule="auto"/>
        <w:jc w:val="center"/>
        <w:rPr>
          <w:rFonts w:ascii="Times New Roman" w:hAnsi="Times New Roman"/>
          <w:sz w:val="24"/>
          <w:szCs w:val="24"/>
        </w:rPr>
      </w:pPr>
    </w:p>
    <w:tbl>
      <w:tblPr>
        <w:tblW w:w="0" w:type="auto"/>
        <w:jc w:val="center"/>
        <w:tblLayout w:type="fixed"/>
        <w:tblCellMar>
          <w:left w:w="80" w:type="dxa"/>
          <w:right w:w="80" w:type="dxa"/>
        </w:tblCellMar>
        <w:tblLook w:val="0000" w:firstRow="0" w:lastRow="0" w:firstColumn="0" w:lastColumn="0" w:noHBand="0" w:noVBand="0"/>
      </w:tblPr>
      <w:tblGrid>
        <w:gridCol w:w="7371"/>
      </w:tblGrid>
      <w:tr w:rsidRPr="006D2679" w:rsidR="001C49E5" w:rsidTr="477D90DB" w14:paraId="642D5D00" w14:textId="77777777">
        <w:trPr>
          <w:cantSplit/>
          <w:trHeight w:val="585"/>
          <w:jc w:val="center"/>
        </w:trPr>
        <w:tc>
          <w:tcPr>
            <w:tcW w:w="7371" w:type="dxa"/>
          </w:tcPr>
          <w:p w:rsidRPr="006D2679" w:rsidR="001C49E5" w:rsidP="000710CA" w:rsidRDefault="001C49E5" w14:paraId="43711487" w14:textId="032E8747">
            <w:pPr>
              <w:pStyle w:val="zreportaddinfo"/>
              <w:framePr w:hSpace="181" w:wrap="around" w:x="1928" w:y="9306"/>
              <w:spacing w:line="276" w:lineRule="auto"/>
              <w:rPr>
                <w:rFonts w:ascii="Times New Roman" w:hAnsi="Times New Roman"/>
                <w:szCs w:val="24"/>
              </w:rPr>
            </w:pPr>
            <w:bookmarkStart w:name="CoreService1" w:id="2"/>
          </w:p>
        </w:tc>
      </w:tr>
      <w:bookmarkEnd w:id="2"/>
      <w:tr w:rsidRPr="006D2679" w:rsidR="001C49E5" w:rsidTr="477D90DB" w14:paraId="63CCF04E" w14:textId="77777777">
        <w:trPr>
          <w:cantSplit/>
          <w:jc w:val="center"/>
        </w:trPr>
        <w:tc>
          <w:tcPr>
            <w:tcW w:w="7371" w:type="dxa"/>
          </w:tcPr>
          <w:p w:rsidRPr="006D2679" w:rsidR="001C49E5" w:rsidP="796307AD" w:rsidRDefault="1079A885" w14:paraId="3B55C0A9" w14:textId="46C93E0E">
            <w:pPr>
              <w:pStyle w:val="zreportaddinfo"/>
              <w:framePr w:hSpace="181" w:wrap="around" w:x="1928" w:y="9306"/>
              <w:spacing w:line="276" w:lineRule="auto"/>
              <w:jc w:val="center"/>
              <w:rPr>
                <w:rFonts w:ascii="Times New Roman" w:hAnsi="Times New Roman"/>
              </w:rPr>
            </w:pPr>
            <w:r w:rsidRPr="477D90DB">
              <w:rPr>
                <w:rFonts w:ascii="Times New Roman" w:hAnsi="Times New Roman"/>
              </w:rPr>
              <w:t xml:space="preserve">Tento dokument obsahuje </w:t>
            </w:r>
            <w:r w:rsidR="00BC471E">
              <w:rPr>
                <w:rFonts w:ascii="Times New Roman" w:hAnsi="Times New Roman"/>
              </w:rPr>
              <w:t>97</w:t>
            </w:r>
            <w:r w:rsidRPr="477D90DB" w:rsidR="6B142FB9">
              <w:rPr>
                <w:rFonts w:ascii="Times New Roman" w:hAnsi="Times New Roman"/>
              </w:rPr>
              <w:t xml:space="preserve"> </w:t>
            </w:r>
            <w:r w:rsidRPr="477D90DB">
              <w:rPr>
                <w:rFonts w:ascii="Times New Roman" w:hAnsi="Times New Roman"/>
              </w:rPr>
              <w:t>stran</w:t>
            </w:r>
          </w:p>
        </w:tc>
      </w:tr>
      <w:tr w:rsidRPr="006D2679" w:rsidR="001C49E5" w:rsidTr="477D90DB" w14:paraId="51EB1280" w14:textId="77777777">
        <w:trPr>
          <w:cantSplit/>
          <w:trHeight w:val="20" w:hRule="exact"/>
          <w:jc w:val="center"/>
        </w:trPr>
        <w:tc>
          <w:tcPr>
            <w:tcW w:w="7371" w:type="dxa"/>
          </w:tcPr>
          <w:p w:rsidRPr="006D2679" w:rsidR="001C49E5" w:rsidP="06646FA3" w:rsidRDefault="001C49E5" w14:paraId="482BC32B" w14:textId="77777777">
            <w:pPr>
              <w:pStyle w:val="zreportaddinfo"/>
              <w:framePr w:hSpace="181" w:wrap="around" w:x="1928" w:y="9306"/>
              <w:spacing w:line="276" w:lineRule="auto"/>
              <w:rPr>
                <w:rFonts w:ascii="Times New Roman" w:hAnsi="Times New Roman"/>
              </w:rPr>
            </w:pPr>
            <w:bookmarkStart w:name="AppendPages" w:id="3"/>
            <w:bookmarkEnd w:id="3"/>
          </w:p>
        </w:tc>
      </w:tr>
    </w:tbl>
    <w:p w:rsidRPr="006D2679" w:rsidR="001C49E5" w:rsidP="000710CA" w:rsidRDefault="001C49E5" w14:paraId="53745CB7" w14:textId="77777777">
      <w:pPr>
        <w:spacing w:line="276" w:lineRule="auto"/>
        <w:rPr>
          <w:rFonts w:ascii="Times New Roman" w:hAnsi="Times New Roman"/>
          <w:sz w:val="24"/>
          <w:szCs w:val="24"/>
        </w:rPr>
      </w:pPr>
      <w:bookmarkStart w:name="DocRef1" w:id="4"/>
      <w:bookmarkEnd w:id="4"/>
    </w:p>
    <w:p w:rsidRPr="006D2679" w:rsidR="001C49E5" w:rsidP="000710CA" w:rsidRDefault="001C49E5" w14:paraId="3215B970" w14:textId="77777777">
      <w:pPr>
        <w:spacing w:line="276" w:lineRule="auto"/>
        <w:rPr>
          <w:rFonts w:ascii="Times New Roman" w:hAnsi="Times New Roman"/>
          <w:sz w:val="24"/>
          <w:szCs w:val="24"/>
        </w:rPr>
        <w:sectPr w:rsidRPr="006D2679" w:rsidR="001C49E5" w:rsidSect="00EA7FCB">
          <w:headerReference w:type="even" r:id="rId11"/>
          <w:headerReference w:type="default" r:id="rId12"/>
          <w:footerReference w:type="even" r:id="rId13"/>
          <w:footerReference w:type="default" r:id="rId14"/>
          <w:pgSz w:w="11907" w:h="16840" w:code="9"/>
          <w:pgMar w:top="2591" w:right="1474" w:bottom="1588" w:left="1474" w:header="737" w:footer="737" w:gutter="454"/>
          <w:pgNumType w:start="1"/>
          <w:cols w:space="720"/>
        </w:sectPr>
      </w:pPr>
    </w:p>
    <w:p w:rsidRPr="006D2679" w:rsidR="009352DC" w:rsidP="000710CA" w:rsidRDefault="009352DC" w14:paraId="0677D92E" w14:textId="77777777">
      <w:pPr>
        <w:pStyle w:val="zDocRevwH1"/>
        <w:spacing w:line="276" w:lineRule="auto"/>
        <w:rPr>
          <w:rFonts w:ascii="Times New Roman" w:hAnsi="Times New Roman"/>
          <w:sz w:val="24"/>
          <w:szCs w:val="24"/>
        </w:rPr>
      </w:pPr>
      <w:r w:rsidRPr="006D2679">
        <w:rPr>
          <w:rFonts w:ascii="Times New Roman" w:hAnsi="Times New Roman"/>
          <w:sz w:val="24"/>
          <w:szCs w:val="24"/>
        </w:rPr>
        <w:lastRenderedPageBreak/>
        <w:t xml:space="preserve">Kontrola a schválení dokumentu </w:t>
      </w:r>
    </w:p>
    <w:p w:rsidRPr="006D2679" w:rsidR="009352DC" w:rsidP="000710CA" w:rsidRDefault="009352DC" w14:paraId="3ED364DF" w14:textId="77777777">
      <w:pPr>
        <w:pStyle w:val="zDocRevwH2"/>
        <w:spacing w:line="276" w:lineRule="auto"/>
        <w:rPr>
          <w:rFonts w:ascii="Times New Roman" w:hAnsi="Times New Roman"/>
          <w:sz w:val="24"/>
          <w:szCs w:val="24"/>
        </w:rPr>
      </w:pPr>
      <w:r w:rsidRPr="006D2679">
        <w:rPr>
          <w:rFonts w:ascii="Times New Roman" w:hAnsi="Times New Roman"/>
          <w:sz w:val="24"/>
          <w:szCs w:val="24"/>
        </w:rPr>
        <w:t>Provedené revize</w:t>
      </w:r>
    </w:p>
    <w:tbl>
      <w:tblPr>
        <w:tblW w:w="5000" w:type="pct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ook w:val="0000" w:firstRow="0" w:lastRow="0" w:firstColumn="0" w:lastColumn="0" w:noHBand="0" w:noVBand="0"/>
      </w:tblPr>
      <w:tblGrid>
        <w:gridCol w:w="823"/>
        <w:gridCol w:w="2001"/>
        <w:gridCol w:w="1857"/>
        <w:gridCol w:w="3824"/>
      </w:tblGrid>
      <w:tr w:rsidRPr="006D2679" w:rsidR="002C2A41" w:rsidTr="477D90DB" w14:paraId="4D9047D4" w14:textId="77777777">
        <w:tc>
          <w:tcPr>
            <w:tcW w:w="817" w:type="dxa"/>
            <w:tcBorders>
              <w:top w:val="nil"/>
              <w:left w:val="nil"/>
              <w:bottom w:val="nil"/>
              <w:right w:val="nil"/>
            </w:tcBorders>
            <w:shd w:val="clear" w:color="auto" w:fill="00338D"/>
          </w:tcPr>
          <w:p w:rsidRPr="006D2679" w:rsidR="001C49E5" w:rsidP="000710CA" w:rsidRDefault="009352DC" w14:paraId="4ED18A77" w14:textId="77777777">
            <w:pPr>
              <w:pStyle w:val="Zkladntext3"/>
              <w:spacing w:line="276" w:lineRule="auto"/>
              <w:rPr>
                <w:rFonts w:ascii="Times New Roman" w:hAnsi="Times New Roman"/>
                <w:color w:val="FFFFFF" w:themeColor="background1"/>
                <w:sz w:val="24"/>
                <w:szCs w:val="24"/>
              </w:rPr>
            </w:pPr>
            <w:r w:rsidRPr="006D2679">
              <w:rPr>
                <w:rFonts w:ascii="Times New Roman" w:hAnsi="Times New Roman"/>
                <w:color w:val="FFFFFF" w:themeColor="background1"/>
                <w:sz w:val="24"/>
                <w:szCs w:val="24"/>
              </w:rPr>
              <w:t>Verze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00338D"/>
          </w:tcPr>
          <w:p w:rsidRPr="006D2679" w:rsidR="001C49E5" w:rsidP="000710CA" w:rsidRDefault="009352DC" w14:paraId="57B9CDB2" w14:textId="77777777">
            <w:pPr>
              <w:pStyle w:val="Zkladntext3"/>
              <w:spacing w:line="276" w:lineRule="auto"/>
              <w:rPr>
                <w:rFonts w:ascii="Times New Roman" w:hAnsi="Times New Roman"/>
                <w:color w:val="FFFFFF" w:themeColor="background1"/>
                <w:sz w:val="24"/>
                <w:szCs w:val="24"/>
              </w:rPr>
            </w:pPr>
            <w:r w:rsidRPr="006D2679">
              <w:rPr>
                <w:rFonts w:ascii="Times New Roman" w:hAnsi="Times New Roman"/>
                <w:color w:val="FFFFFF" w:themeColor="background1"/>
                <w:sz w:val="24"/>
                <w:szCs w:val="24"/>
              </w:rPr>
              <w:t>Autor</w:t>
            </w:r>
          </w:p>
        </w:tc>
        <w:tc>
          <w:tcPr>
            <w:tcW w:w="1842" w:type="dxa"/>
            <w:tcBorders>
              <w:top w:val="nil"/>
              <w:left w:val="nil"/>
              <w:bottom w:val="nil"/>
              <w:right w:val="nil"/>
            </w:tcBorders>
            <w:shd w:val="clear" w:color="auto" w:fill="00338D"/>
          </w:tcPr>
          <w:p w:rsidRPr="006D2679" w:rsidR="001C49E5" w:rsidP="000710CA" w:rsidRDefault="009352DC" w14:paraId="0E151709" w14:textId="77777777">
            <w:pPr>
              <w:pStyle w:val="Zkladntext3"/>
              <w:spacing w:line="276" w:lineRule="auto"/>
              <w:rPr>
                <w:rFonts w:ascii="Times New Roman" w:hAnsi="Times New Roman"/>
                <w:color w:val="FFFFFF" w:themeColor="background1"/>
                <w:sz w:val="24"/>
                <w:szCs w:val="24"/>
              </w:rPr>
            </w:pPr>
            <w:r w:rsidRPr="006D2679">
              <w:rPr>
                <w:rFonts w:ascii="Times New Roman" w:hAnsi="Times New Roman"/>
                <w:color w:val="FFFFFF" w:themeColor="background1"/>
                <w:sz w:val="24"/>
                <w:szCs w:val="24"/>
              </w:rPr>
              <w:t>Datum</w:t>
            </w:r>
          </w:p>
        </w:tc>
        <w:tc>
          <w:tcPr>
            <w:tcW w:w="3793" w:type="dxa"/>
            <w:tcBorders>
              <w:top w:val="nil"/>
              <w:left w:val="nil"/>
              <w:bottom w:val="nil"/>
              <w:right w:val="nil"/>
            </w:tcBorders>
            <w:shd w:val="clear" w:color="auto" w:fill="00338D"/>
          </w:tcPr>
          <w:p w:rsidRPr="006D2679" w:rsidR="001C49E5" w:rsidP="000710CA" w:rsidRDefault="009352DC" w14:paraId="5A2160ED" w14:textId="77777777">
            <w:pPr>
              <w:pStyle w:val="Zkladntext3"/>
              <w:spacing w:line="276" w:lineRule="auto"/>
              <w:rPr>
                <w:rFonts w:ascii="Times New Roman" w:hAnsi="Times New Roman"/>
                <w:color w:val="FFFFFF" w:themeColor="background1"/>
                <w:sz w:val="24"/>
                <w:szCs w:val="24"/>
              </w:rPr>
            </w:pPr>
            <w:r w:rsidRPr="006D2679">
              <w:rPr>
                <w:rFonts w:ascii="Times New Roman" w:hAnsi="Times New Roman"/>
                <w:color w:val="FFFFFF" w:themeColor="background1"/>
                <w:sz w:val="24"/>
                <w:szCs w:val="24"/>
              </w:rPr>
              <w:t>Revize</w:t>
            </w:r>
          </w:p>
        </w:tc>
      </w:tr>
      <w:tr w:rsidRPr="006D2679" w:rsidR="001C49E5" w:rsidTr="477D90DB" w14:paraId="773C0BD7" w14:textId="77777777">
        <w:tc>
          <w:tcPr>
            <w:tcW w:w="817" w:type="dxa"/>
            <w:tcBorders>
              <w:top w:val="nil"/>
              <w:left w:val="nil"/>
              <w:bottom w:val="single" w:color="999999" w:sz="4" w:space="0"/>
              <w:right w:val="nil"/>
            </w:tcBorders>
          </w:tcPr>
          <w:p w:rsidRPr="006D2679" w:rsidR="001C49E5" w:rsidP="000710CA" w:rsidRDefault="3588FD9C" w14:paraId="332060CA" w14:textId="1C8ADEB1">
            <w:pPr>
              <w:pStyle w:val="Zkladntext3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 w:rsidRPr="006D2679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985" w:type="dxa"/>
            <w:tcBorders>
              <w:top w:val="nil"/>
              <w:left w:val="nil"/>
              <w:bottom w:val="single" w:color="999999" w:sz="4" w:space="0"/>
              <w:right w:val="nil"/>
            </w:tcBorders>
          </w:tcPr>
          <w:p w:rsidRPr="006D2679" w:rsidR="001C49E5" w:rsidP="000710CA" w:rsidRDefault="007214C3" w14:paraId="7C2DF7E0" w14:textId="730BCD4A">
            <w:pPr>
              <w:pStyle w:val="Zkladntext3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Tým 7</w:t>
            </w:r>
          </w:p>
        </w:tc>
        <w:tc>
          <w:tcPr>
            <w:tcW w:w="1842" w:type="dxa"/>
            <w:tcBorders>
              <w:top w:val="nil"/>
              <w:left w:val="nil"/>
              <w:bottom w:val="single" w:color="999999" w:sz="4" w:space="0"/>
              <w:right w:val="nil"/>
            </w:tcBorders>
          </w:tcPr>
          <w:p w:rsidRPr="006D2679" w:rsidR="001C49E5" w:rsidP="000710CA" w:rsidRDefault="003C6837" w14:paraId="0A8B4C0E" w14:textId="35DDD00F">
            <w:pPr>
              <w:pStyle w:val="Zkladntext3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30</w:t>
            </w:r>
            <w:r w:rsidR="007214C3">
              <w:rPr>
                <w:rFonts w:ascii="Times New Roman" w:hAnsi="Times New Roman"/>
                <w:sz w:val="24"/>
                <w:szCs w:val="24"/>
              </w:rPr>
              <w:t>.06.2023</w:t>
            </w:r>
          </w:p>
        </w:tc>
        <w:tc>
          <w:tcPr>
            <w:tcW w:w="3793" w:type="dxa"/>
            <w:tcBorders>
              <w:top w:val="nil"/>
              <w:left w:val="nil"/>
              <w:bottom w:val="single" w:color="999999" w:sz="4" w:space="0"/>
              <w:right w:val="nil"/>
            </w:tcBorders>
          </w:tcPr>
          <w:p w:rsidRPr="006D2679" w:rsidR="001C49E5" w:rsidP="004A4984" w:rsidRDefault="004A4984" w14:paraId="1CF17C58" w14:textId="4D99992C">
            <w:pPr>
              <w:pStyle w:val="Zkladntext3"/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A4984">
              <w:rPr>
                <w:rFonts w:ascii="Times New Roman" w:hAnsi="Times New Roman"/>
                <w:sz w:val="24"/>
                <w:szCs w:val="24"/>
              </w:rPr>
              <w:t>Popis dokumentace v rámci datového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4A4984">
              <w:rPr>
                <w:rFonts w:ascii="Times New Roman" w:hAnsi="Times New Roman"/>
                <w:sz w:val="24"/>
                <w:szCs w:val="24"/>
              </w:rPr>
              <w:t>projektu 4IT500</w:t>
            </w:r>
          </w:p>
        </w:tc>
      </w:tr>
      <w:tr w:rsidRPr="006D2679" w:rsidR="001C49E5" w:rsidTr="477D90DB" w14:paraId="27DDB74A" w14:textId="77777777">
        <w:tc>
          <w:tcPr>
            <w:tcW w:w="817" w:type="dxa"/>
            <w:tcBorders>
              <w:top w:val="single" w:color="999999" w:sz="4" w:space="0"/>
              <w:left w:val="nil"/>
              <w:bottom w:val="single" w:color="999999" w:sz="4" w:space="0"/>
              <w:right w:val="nil"/>
            </w:tcBorders>
          </w:tcPr>
          <w:p w:rsidRPr="006D2679" w:rsidR="001C49E5" w:rsidP="000710CA" w:rsidRDefault="004B26DF" w14:paraId="559F2912" w14:textId="0ECF7662">
            <w:pPr>
              <w:pStyle w:val="Zkladntext3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 w:rsidRPr="006D2679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985" w:type="dxa"/>
            <w:tcBorders>
              <w:top w:val="single" w:color="999999" w:sz="4" w:space="0"/>
              <w:left w:val="nil"/>
              <w:bottom w:val="single" w:color="999999" w:sz="4" w:space="0"/>
              <w:right w:val="nil"/>
            </w:tcBorders>
          </w:tcPr>
          <w:p w:rsidRPr="006D2679" w:rsidR="001C49E5" w:rsidP="477D90DB" w:rsidRDefault="2D567C26" w14:paraId="284A5FDA" w14:textId="140BD9C1">
            <w:pPr>
              <w:pStyle w:val="Zkladntext3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 w:rsidRPr="477D90DB">
              <w:rPr>
                <w:rFonts w:ascii="Times New Roman" w:hAnsi="Times New Roman"/>
                <w:sz w:val="24"/>
                <w:szCs w:val="24"/>
              </w:rPr>
              <w:t>Jakub Dvoran</w:t>
            </w:r>
            <w:r w:rsidRPr="477D90DB" w:rsidR="66880C4E">
              <w:rPr>
                <w:rFonts w:ascii="Times New Roman" w:hAnsi="Times New Roman"/>
                <w:sz w:val="24"/>
                <w:szCs w:val="24"/>
              </w:rPr>
              <w:t>,</w:t>
            </w:r>
          </w:p>
          <w:p w:rsidRPr="006D2679" w:rsidR="001C49E5" w:rsidP="000710CA" w:rsidRDefault="66880C4E" w14:paraId="55F77C04" w14:textId="5CCA7433">
            <w:pPr>
              <w:pStyle w:val="Zkladntext3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 w:rsidRPr="477D90DB">
              <w:rPr>
                <w:rFonts w:ascii="Times New Roman" w:hAnsi="Times New Roman"/>
                <w:sz w:val="24"/>
                <w:szCs w:val="24"/>
              </w:rPr>
              <w:t>Jonáš Prokop</w:t>
            </w:r>
          </w:p>
        </w:tc>
        <w:tc>
          <w:tcPr>
            <w:tcW w:w="1842" w:type="dxa"/>
            <w:tcBorders>
              <w:top w:val="single" w:color="999999" w:sz="4" w:space="0"/>
              <w:left w:val="nil"/>
              <w:bottom w:val="single" w:color="999999" w:sz="4" w:space="0"/>
              <w:right w:val="nil"/>
            </w:tcBorders>
          </w:tcPr>
          <w:p w:rsidRPr="006D2679" w:rsidR="001C49E5" w:rsidP="000710CA" w:rsidRDefault="004A4984" w14:paraId="125D958D" w14:textId="0802AC4E">
            <w:pPr>
              <w:pStyle w:val="Zkladntext3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07.06.2023</w:t>
            </w:r>
          </w:p>
        </w:tc>
        <w:tc>
          <w:tcPr>
            <w:tcW w:w="3793" w:type="dxa"/>
            <w:tcBorders>
              <w:top w:val="single" w:color="999999" w:sz="4" w:space="0"/>
              <w:left w:val="nil"/>
              <w:bottom w:val="single" w:color="999999" w:sz="4" w:space="0"/>
              <w:right w:val="nil"/>
            </w:tcBorders>
          </w:tcPr>
          <w:p w:rsidRPr="006D2679" w:rsidR="001C49E5" w:rsidP="000710CA" w:rsidRDefault="003E7EF5" w14:paraId="2B3EEB82" w14:textId="257AC109">
            <w:pPr>
              <w:pStyle w:val="Zkladntext3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 w:rsidRPr="003E7EF5">
              <w:rPr>
                <w:rFonts w:ascii="Times New Roman" w:hAnsi="Times New Roman"/>
                <w:sz w:val="24"/>
                <w:szCs w:val="24"/>
              </w:rPr>
              <w:t>Aktualizace dokumentace během Praxe v datech a analytice pro business 4IT510</w:t>
            </w:r>
          </w:p>
        </w:tc>
      </w:tr>
      <w:tr w:rsidRPr="006D2679" w:rsidR="001C49E5" w:rsidTr="477D90DB" w14:paraId="739361B8" w14:textId="77777777">
        <w:tc>
          <w:tcPr>
            <w:tcW w:w="817" w:type="dxa"/>
            <w:tcBorders>
              <w:top w:val="single" w:color="999999" w:sz="4" w:space="0"/>
              <w:left w:val="nil"/>
              <w:bottom w:val="single" w:color="999999" w:sz="4" w:space="0"/>
              <w:right w:val="nil"/>
            </w:tcBorders>
          </w:tcPr>
          <w:p w:rsidRPr="006D2679" w:rsidR="001C49E5" w:rsidP="000710CA" w:rsidRDefault="00F80913" w14:paraId="7FCD5C48" w14:textId="5D516263">
            <w:pPr>
              <w:pStyle w:val="Zkladntext3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 w:rsidRPr="006D2679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985" w:type="dxa"/>
            <w:tcBorders>
              <w:top w:val="single" w:color="999999" w:sz="4" w:space="0"/>
              <w:left w:val="nil"/>
              <w:bottom w:val="single" w:color="999999" w:sz="4" w:space="0"/>
              <w:right w:val="nil"/>
            </w:tcBorders>
          </w:tcPr>
          <w:p w:rsidRPr="006D2679" w:rsidR="001C49E5" w:rsidP="000710CA" w:rsidRDefault="001C49E5" w14:paraId="045A4486" w14:textId="3F15F4E0">
            <w:pPr>
              <w:pStyle w:val="Zkladntext3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842" w:type="dxa"/>
            <w:tcBorders>
              <w:top w:val="single" w:color="999999" w:sz="4" w:space="0"/>
              <w:left w:val="nil"/>
              <w:bottom w:val="single" w:color="999999" w:sz="4" w:space="0"/>
              <w:right w:val="nil"/>
            </w:tcBorders>
          </w:tcPr>
          <w:p w:rsidRPr="006D2679" w:rsidR="001C49E5" w:rsidP="000710CA" w:rsidRDefault="001C49E5" w14:paraId="160380A7" w14:textId="025B925B">
            <w:pPr>
              <w:pStyle w:val="Zkladntext3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793" w:type="dxa"/>
            <w:tcBorders>
              <w:top w:val="single" w:color="999999" w:sz="4" w:space="0"/>
              <w:left w:val="nil"/>
              <w:bottom w:val="single" w:color="999999" w:sz="4" w:space="0"/>
              <w:right w:val="nil"/>
            </w:tcBorders>
          </w:tcPr>
          <w:p w:rsidRPr="006D2679" w:rsidR="001C49E5" w:rsidP="000710CA" w:rsidRDefault="001C49E5" w14:paraId="1F6B5472" w14:textId="77777777">
            <w:pPr>
              <w:pStyle w:val="Zkladntext3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Pr="006D2679" w:rsidR="001C49E5" w:rsidTr="477D90DB" w14:paraId="3D7CA5F7" w14:textId="77777777">
        <w:tc>
          <w:tcPr>
            <w:tcW w:w="817" w:type="dxa"/>
            <w:tcBorders>
              <w:top w:val="single" w:color="999999" w:sz="4" w:space="0"/>
              <w:left w:val="nil"/>
              <w:bottom w:val="single" w:color="999999" w:sz="4" w:space="0"/>
              <w:right w:val="nil"/>
            </w:tcBorders>
          </w:tcPr>
          <w:p w:rsidRPr="006D2679" w:rsidR="001C49E5" w:rsidP="000710CA" w:rsidRDefault="007B2BAA" w14:paraId="7818B48B" w14:textId="7BCE3C0C">
            <w:pPr>
              <w:pStyle w:val="Zkladntext3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 w:rsidRPr="006D2679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985" w:type="dxa"/>
            <w:tcBorders>
              <w:top w:val="single" w:color="999999" w:sz="4" w:space="0"/>
              <w:left w:val="nil"/>
              <w:bottom w:val="single" w:color="999999" w:sz="4" w:space="0"/>
              <w:right w:val="nil"/>
            </w:tcBorders>
          </w:tcPr>
          <w:p w:rsidRPr="006D2679" w:rsidR="001C49E5" w:rsidP="000710CA" w:rsidRDefault="001C49E5" w14:paraId="66D33D7E" w14:textId="76E6C74D">
            <w:pPr>
              <w:pStyle w:val="Zkladntext3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842" w:type="dxa"/>
            <w:tcBorders>
              <w:top w:val="single" w:color="999999" w:sz="4" w:space="0"/>
              <w:left w:val="nil"/>
              <w:bottom w:val="single" w:color="999999" w:sz="4" w:space="0"/>
              <w:right w:val="nil"/>
            </w:tcBorders>
          </w:tcPr>
          <w:p w:rsidRPr="006D2679" w:rsidR="001C49E5" w:rsidP="000710CA" w:rsidRDefault="001C49E5" w14:paraId="50EAF47F" w14:textId="301E8543">
            <w:pPr>
              <w:pStyle w:val="Zkladntext3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793" w:type="dxa"/>
            <w:tcBorders>
              <w:top w:val="single" w:color="999999" w:sz="4" w:space="0"/>
              <w:left w:val="nil"/>
              <w:bottom w:val="single" w:color="999999" w:sz="4" w:space="0"/>
              <w:right w:val="nil"/>
            </w:tcBorders>
          </w:tcPr>
          <w:p w:rsidRPr="006D2679" w:rsidR="001C49E5" w:rsidP="000710CA" w:rsidRDefault="001C49E5" w14:paraId="60B2914A" w14:textId="77777777">
            <w:pPr>
              <w:pStyle w:val="Zkladntext3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Pr="006D2679" w:rsidR="001C49E5" w:rsidTr="477D90DB" w14:paraId="0482FF07" w14:textId="77777777">
        <w:tc>
          <w:tcPr>
            <w:tcW w:w="817" w:type="dxa"/>
            <w:tcBorders>
              <w:top w:val="single" w:color="999999" w:sz="4" w:space="0"/>
              <w:left w:val="nil"/>
              <w:bottom w:val="single" w:color="999999" w:sz="4" w:space="0"/>
              <w:right w:val="nil"/>
            </w:tcBorders>
          </w:tcPr>
          <w:p w:rsidRPr="006D2679" w:rsidR="001C49E5" w:rsidP="000710CA" w:rsidRDefault="0095776A" w14:paraId="71F7C5A6" w14:textId="66F7CC72">
            <w:pPr>
              <w:pStyle w:val="Zkladntext3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 w:rsidRPr="006D2679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985" w:type="dxa"/>
            <w:tcBorders>
              <w:top w:val="single" w:color="999999" w:sz="4" w:space="0"/>
              <w:left w:val="nil"/>
              <w:bottom w:val="single" w:color="999999" w:sz="4" w:space="0"/>
              <w:right w:val="nil"/>
            </w:tcBorders>
          </w:tcPr>
          <w:p w:rsidRPr="006D2679" w:rsidR="001C49E5" w:rsidP="000710CA" w:rsidRDefault="001C49E5" w14:paraId="4966781A" w14:textId="1AAAF190">
            <w:pPr>
              <w:pStyle w:val="Zkladntext3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842" w:type="dxa"/>
            <w:tcBorders>
              <w:top w:val="single" w:color="999999" w:sz="4" w:space="0"/>
              <w:left w:val="nil"/>
              <w:bottom w:val="single" w:color="999999" w:sz="4" w:space="0"/>
              <w:right w:val="nil"/>
            </w:tcBorders>
          </w:tcPr>
          <w:p w:rsidRPr="006D2679" w:rsidR="001C49E5" w:rsidP="000710CA" w:rsidRDefault="001C49E5" w14:paraId="7B1A4E97" w14:textId="33D5D07E">
            <w:pPr>
              <w:pStyle w:val="Zkladntext3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793" w:type="dxa"/>
            <w:tcBorders>
              <w:top w:val="single" w:color="999999" w:sz="4" w:space="0"/>
              <w:left w:val="nil"/>
              <w:bottom w:val="single" w:color="999999" w:sz="4" w:space="0"/>
              <w:right w:val="nil"/>
            </w:tcBorders>
          </w:tcPr>
          <w:p w:rsidRPr="006D2679" w:rsidR="001C49E5" w:rsidP="000710CA" w:rsidRDefault="001C49E5" w14:paraId="3B45EC32" w14:textId="77777777">
            <w:pPr>
              <w:pStyle w:val="Zkladntext3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Pr="006D2679" w:rsidR="0095776A" w:rsidTr="477D90DB" w14:paraId="31BE0231" w14:textId="77777777">
        <w:tc>
          <w:tcPr>
            <w:tcW w:w="817" w:type="dxa"/>
            <w:tcBorders>
              <w:top w:val="single" w:color="999999" w:sz="4" w:space="0"/>
              <w:left w:val="nil"/>
              <w:bottom w:val="single" w:color="999999" w:sz="4" w:space="0"/>
              <w:right w:val="nil"/>
            </w:tcBorders>
          </w:tcPr>
          <w:p w:rsidRPr="006D2679" w:rsidR="0095776A" w:rsidP="000710CA" w:rsidRDefault="0095776A" w14:paraId="2BACCB13" w14:textId="77777777">
            <w:pPr>
              <w:pStyle w:val="Zkladntext3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color="999999" w:sz="4" w:space="0"/>
              <w:left w:val="nil"/>
              <w:bottom w:val="single" w:color="999999" w:sz="4" w:space="0"/>
              <w:right w:val="nil"/>
            </w:tcBorders>
          </w:tcPr>
          <w:p w:rsidRPr="006D2679" w:rsidR="0095776A" w:rsidP="000710CA" w:rsidRDefault="0095776A" w14:paraId="1EF75366" w14:textId="77777777">
            <w:pPr>
              <w:pStyle w:val="Zkladntext3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842" w:type="dxa"/>
            <w:tcBorders>
              <w:top w:val="single" w:color="999999" w:sz="4" w:space="0"/>
              <w:left w:val="nil"/>
              <w:bottom w:val="single" w:color="999999" w:sz="4" w:space="0"/>
              <w:right w:val="nil"/>
            </w:tcBorders>
          </w:tcPr>
          <w:p w:rsidRPr="006D2679" w:rsidR="0095776A" w:rsidP="000710CA" w:rsidRDefault="0095776A" w14:paraId="11472C13" w14:textId="77777777">
            <w:pPr>
              <w:pStyle w:val="Zkladntext3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793" w:type="dxa"/>
            <w:tcBorders>
              <w:top w:val="single" w:color="999999" w:sz="4" w:space="0"/>
              <w:left w:val="nil"/>
              <w:bottom w:val="single" w:color="999999" w:sz="4" w:space="0"/>
              <w:right w:val="nil"/>
            </w:tcBorders>
          </w:tcPr>
          <w:p w:rsidRPr="006D2679" w:rsidR="0095776A" w:rsidP="000710CA" w:rsidRDefault="0095776A" w14:paraId="72729B55" w14:textId="77777777">
            <w:pPr>
              <w:pStyle w:val="Zkladntext3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:rsidRPr="006D2679" w:rsidR="001C49E5" w:rsidP="000710CA" w:rsidRDefault="00FB5089" w14:paraId="307E603F" w14:textId="77777777">
      <w:pPr>
        <w:pStyle w:val="zDocRevwH2"/>
        <w:spacing w:line="276" w:lineRule="auto"/>
        <w:rPr>
          <w:rFonts w:ascii="Times New Roman" w:hAnsi="Times New Roman"/>
          <w:sz w:val="24"/>
          <w:szCs w:val="24"/>
        </w:rPr>
      </w:pPr>
      <w:r w:rsidRPr="006D2679">
        <w:rPr>
          <w:rFonts w:ascii="Times New Roman" w:hAnsi="Times New Roman"/>
          <w:sz w:val="24"/>
          <w:szCs w:val="24"/>
        </w:rPr>
        <w:t>Tento dokument byl z</w:t>
      </w:r>
      <w:r w:rsidRPr="006D2679" w:rsidR="009352DC">
        <w:rPr>
          <w:rFonts w:ascii="Times New Roman" w:hAnsi="Times New Roman"/>
          <w:sz w:val="24"/>
          <w:szCs w:val="24"/>
        </w:rPr>
        <w:t>kontrolován</w:t>
      </w:r>
    </w:p>
    <w:tbl>
      <w:tblPr>
        <w:tblW w:w="5000" w:type="pct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ook w:val="0000" w:firstRow="0" w:lastRow="0" w:firstColumn="0" w:lastColumn="0" w:noHBand="0" w:noVBand="0"/>
      </w:tblPr>
      <w:tblGrid>
        <w:gridCol w:w="681"/>
        <w:gridCol w:w="5749"/>
        <w:gridCol w:w="2075"/>
      </w:tblGrid>
      <w:tr w:rsidRPr="006D2679" w:rsidR="002C2A41" w:rsidTr="15D4AA37" w14:paraId="773B0820" w14:textId="77777777">
        <w:tc>
          <w:tcPr>
            <w:tcW w:w="400" w:type="pct"/>
            <w:tcBorders>
              <w:top w:val="nil"/>
              <w:left w:val="nil"/>
              <w:bottom w:val="nil"/>
              <w:right w:val="nil"/>
            </w:tcBorders>
            <w:shd w:val="clear" w:color="auto" w:fill="00338D"/>
          </w:tcPr>
          <w:p w:rsidRPr="006D2679" w:rsidR="001C49E5" w:rsidP="000710CA" w:rsidRDefault="001C49E5" w14:paraId="7B3F2D45" w14:textId="77777777">
            <w:pPr>
              <w:pStyle w:val="Zkladntext3"/>
              <w:spacing w:line="276" w:lineRule="auto"/>
              <w:rPr>
                <w:rFonts w:ascii="Times New Roman" w:hAnsi="Times New Roman"/>
                <w:color w:val="FFFFFF" w:themeColor="background1"/>
                <w:sz w:val="24"/>
                <w:szCs w:val="24"/>
              </w:rPr>
            </w:pPr>
          </w:p>
        </w:tc>
        <w:tc>
          <w:tcPr>
            <w:tcW w:w="3380" w:type="pct"/>
            <w:tcBorders>
              <w:top w:val="nil"/>
              <w:left w:val="nil"/>
              <w:bottom w:val="nil"/>
              <w:right w:val="nil"/>
            </w:tcBorders>
            <w:shd w:val="clear" w:color="auto" w:fill="00338D"/>
          </w:tcPr>
          <w:p w:rsidRPr="006D2679" w:rsidR="001C49E5" w:rsidP="000710CA" w:rsidRDefault="009352DC" w14:paraId="41B8AED8" w14:textId="77777777">
            <w:pPr>
              <w:pStyle w:val="Zkladntext3"/>
              <w:spacing w:line="276" w:lineRule="auto"/>
              <w:rPr>
                <w:rFonts w:ascii="Times New Roman" w:hAnsi="Times New Roman"/>
                <w:color w:val="FFFFFF" w:themeColor="background1"/>
                <w:sz w:val="24"/>
                <w:szCs w:val="24"/>
              </w:rPr>
            </w:pPr>
            <w:r w:rsidRPr="006D2679">
              <w:rPr>
                <w:rFonts w:ascii="Times New Roman" w:hAnsi="Times New Roman"/>
                <w:color w:val="FFFFFF" w:themeColor="background1"/>
                <w:sz w:val="24"/>
                <w:szCs w:val="24"/>
              </w:rPr>
              <w:t>Kontrolu provedl</w:t>
            </w:r>
          </w:p>
        </w:tc>
        <w:tc>
          <w:tcPr>
            <w:tcW w:w="1220" w:type="pct"/>
            <w:tcBorders>
              <w:top w:val="nil"/>
              <w:left w:val="nil"/>
              <w:bottom w:val="nil"/>
              <w:right w:val="nil"/>
            </w:tcBorders>
            <w:shd w:val="clear" w:color="auto" w:fill="00338D"/>
          </w:tcPr>
          <w:p w:rsidRPr="006D2679" w:rsidR="001C49E5" w:rsidP="000710CA" w:rsidRDefault="009352DC" w14:paraId="65187B32" w14:textId="77777777">
            <w:pPr>
              <w:pStyle w:val="Zkladntext3"/>
              <w:spacing w:line="276" w:lineRule="auto"/>
              <w:rPr>
                <w:rFonts w:ascii="Times New Roman" w:hAnsi="Times New Roman"/>
                <w:color w:val="FFFFFF" w:themeColor="background1"/>
                <w:sz w:val="24"/>
                <w:szCs w:val="24"/>
              </w:rPr>
            </w:pPr>
            <w:r w:rsidRPr="006D2679">
              <w:rPr>
                <w:rFonts w:ascii="Times New Roman" w:hAnsi="Times New Roman"/>
                <w:color w:val="FFFFFF" w:themeColor="background1"/>
                <w:sz w:val="24"/>
                <w:szCs w:val="24"/>
              </w:rPr>
              <w:t>Datum kontroly</w:t>
            </w:r>
          </w:p>
        </w:tc>
      </w:tr>
      <w:tr w:rsidRPr="006D2679" w:rsidR="001C49E5" w:rsidTr="15D4AA37" w14:paraId="01A975F2" w14:textId="77777777">
        <w:tc>
          <w:tcPr>
            <w:tcW w:w="400" w:type="pct"/>
            <w:tcBorders>
              <w:top w:val="nil"/>
              <w:left w:val="nil"/>
              <w:bottom w:val="single" w:color="999999" w:sz="4" w:space="0"/>
              <w:right w:val="nil"/>
            </w:tcBorders>
          </w:tcPr>
          <w:p w:rsidRPr="006D2679" w:rsidR="001C49E5" w:rsidP="000F27A4" w:rsidRDefault="001C49E5" w14:paraId="2EB3A119" w14:textId="77777777">
            <w:pPr>
              <w:pStyle w:val="Zkladntext3"/>
              <w:numPr>
                <w:ilvl w:val="0"/>
                <w:numId w:val="9"/>
              </w:numPr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380" w:type="pct"/>
            <w:tcBorders>
              <w:top w:val="nil"/>
              <w:left w:val="nil"/>
              <w:bottom w:val="single" w:color="999999" w:sz="4" w:space="0"/>
              <w:right w:val="nil"/>
            </w:tcBorders>
          </w:tcPr>
          <w:p w:rsidRPr="006D2679" w:rsidR="001C49E5" w:rsidP="000710CA" w:rsidRDefault="001C49E5" w14:paraId="3C37FE18" w14:textId="724CAA18">
            <w:pPr>
              <w:pStyle w:val="Zkladntext3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220" w:type="pct"/>
            <w:tcBorders>
              <w:top w:val="nil"/>
              <w:left w:val="nil"/>
              <w:bottom w:val="single" w:color="999999" w:sz="4" w:space="0"/>
              <w:right w:val="nil"/>
            </w:tcBorders>
          </w:tcPr>
          <w:p w:rsidRPr="006D2679" w:rsidR="001C49E5" w:rsidP="000710CA" w:rsidRDefault="001C49E5" w14:paraId="4B1BB988" w14:textId="1299FD45">
            <w:pPr>
              <w:pStyle w:val="Zkladntext3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Pr="006D2679" w:rsidR="001C49E5" w:rsidTr="15D4AA37" w14:paraId="30AA0777" w14:textId="77777777">
        <w:tc>
          <w:tcPr>
            <w:tcW w:w="400" w:type="pct"/>
            <w:tcBorders>
              <w:top w:val="single" w:color="999999" w:sz="4" w:space="0"/>
              <w:left w:val="nil"/>
              <w:bottom w:val="single" w:color="999999" w:sz="4" w:space="0"/>
              <w:right w:val="nil"/>
            </w:tcBorders>
          </w:tcPr>
          <w:p w:rsidRPr="006D2679" w:rsidR="001C49E5" w:rsidP="000F27A4" w:rsidRDefault="001C49E5" w14:paraId="5D1E68BA" w14:textId="77777777">
            <w:pPr>
              <w:pStyle w:val="Zkladntext3"/>
              <w:numPr>
                <w:ilvl w:val="0"/>
                <w:numId w:val="9"/>
              </w:numPr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380" w:type="pct"/>
            <w:tcBorders>
              <w:top w:val="single" w:color="999999" w:sz="4" w:space="0"/>
              <w:left w:val="nil"/>
              <w:bottom w:val="single" w:color="999999" w:sz="4" w:space="0"/>
              <w:right w:val="nil"/>
            </w:tcBorders>
          </w:tcPr>
          <w:p w:rsidRPr="006D2679" w:rsidR="001C49E5" w:rsidP="000710CA" w:rsidRDefault="001C49E5" w14:paraId="72A4A107" w14:textId="30E21844">
            <w:pPr>
              <w:pStyle w:val="Zkladntext3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220" w:type="pct"/>
            <w:tcBorders>
              <w:top w:val="single" w:color="999999" w:sz="4" w:space="0"/>
              <w:left w:val="nil"/>
              <w:bottom w:val="single" w:color="999999" w:sz="4" w:space="0"/>
              <w:right w:val="nil"/>
            </w:tcBorders>
          </w:tcPr>
          <w:p w:rsidRPr="006D2679" w:rsidR="001C49E5" w:rsidP="000710CA" w:rsidRDefault="001C49E5" w14:paraId="30C27FB5" w14:textId="0B0CD016">
            <w:pPr>
              <w:pStyle w:val="Zkladntext3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Pr="006D2679" w:rsidR="001C49E5" w:rsidTr="15D4AA37" w14:paraId="1E8990E3" w14:textId="77777777">
        <w:tc>
          <w:tcPr>
            <w:tcW w:w="400" w:type="pct"/>
            <w:tcBorders>
              <w:top w:val="single" w:color="999999" w:sz="4" w:space="0"/>
              <w:left w:val="nil"/>
              <w:bottom w:val="single" w:color="999999" w:sz="4" w:space="0"/>
              <w:right w:val="nil"/>
            </w:tcBorders>
          </w:tcPr>
          <w:p w:rsidRPr="006D2679" w:rsidR="001C49E5" w:rsidP="000F27A4" w:rsidRDefault="001C49E5" w14:paraId="05ED295D" w14:textId="77777777">
            <w:pPr>
              <w:pStyle w:val="Zkladntext3"/>
              <w:numPr>
                <w:ilvl w:val="0"/>
                <w:numId w:val="9"/>
              </w:numPr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380" w:type="pct"/>
            <w:tcBorders>
              <w:top w:val="single" w:color="999999" w:sz="4" w:space="0"/>
              <w:left w:val="nil"/>
              <w:bottom w:val="single" w:color="999999" w:sz="4" w:space="0"/>
              <w:right w:val="nil"/>
            </w:tcBorders>
          </w:tcPr>
          <w:p w:rsidRPr="006D2679" w:rsidR="001C49E5" w:rsidP="000710CA" w:rsidRDefault="001C49E5" w14:paraId="7658930C" w14:textId="77777777">
            <w:pPr>
              <w:pStyle w:val="Zkladntext3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220" w:type="pct"/>
            <w:tcBorders>
              <w:top w:val="single" w:color="999999" w:sz="4" w:space="0"/>
              <w:left w:val="nil"/>
              <w:bottom w:val="single" w:color="999999" w:sz="4" w:space="0"/>
              <w:right w:val="nil"/>
            </w:tcBorders>
          </w:tcPr>
          <w:p w:rsidRPr="006D2679" w:rsidR="001C49E5" w:rsidP="000710CA" w:rsidRDefault="001C49E5" w14:paraId="3F0E3164" w14:textId="77777777">
            <w:pPr>
              <w:pStyle w:val="Zkladntext3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Pr="006D2679" w:rsidR="001C49E5" w:rsidTr="15D4AA37" w14:paraId="20EB8BC5" w14:textId="77777777">
        <w:tc>
          <w:tcPr>
            <w:tcW w:w="400" w:type="pct"/>
            <w:tcBorders>
              <w:top w:val="single" w:color="999999" w:sz="4" w:space="0"/>
              <w:left w:val="nil"/>
              <w:bottom w:val="single" w:color="999999" w:sz="4" w:space="0"/>
              <w:right w:val="nil"/>
            </w:tcBorders>
          </w:tcPr>
          <w:p w:rsidRPr="006D2679" w:rsidR="001C49E5" w:rsidP="000F27A4" w:rsidRDefault="001C49E5" w14:paraId="1E8819DA" w14:textId="77777777">
            <w:pPr>
              <w:pStyle w:val="Zkladntext3"/>
              <w:numPr>
                <w:ilvl w:val="0"/>
                <w:numId w:val="9"/>
              </w:numPr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380" w:type="pct"/>
            <w:tcBorders>
              <w:top w:val="single" w:color="999999" w:sz="4" w:space="0"/>
              <w:left w:val="nil"/>
              <w:bottom w:val="single" w:color="999999" w:sz="4" w:space="0"/>
              <w:right w:val="nil"/>
            </w:tcBorders>
          </w:tcPr>
          <w:p w:rsidRPr="006D2679" w:rsidR="001C49E5" w:rsidP="000710CA" w:rsidRDefault="001C49E5" w14:paraId="66547B50" w14:textId="77777777">
            <w:pPr>
              <w:pStyle w:val="Zkladntext3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220" w:type="pct"/>
            <w:tcBorders>
              <w:top w:val="single" w:color="999999" w:sz="4" w:space="0"/>
              <w:left w:val="nil"/>
              <w:bottom w:val="single" w:color="999999" w:sz="4" w:space="0"/>
              <w:right w:val="nil"/>
            </w:tcBorders>
          </w:tcPr>
          <w:p w:rsidRPr="006D2679" w:rsidR="001C49E5" w:rsidP="000710CA" w:rsidRDefault="001C49E5" w14:paraId="520B91F7" w14:textId="77777777">
            <w:pPr>
              <w:pStyle w:val="Zkladntext3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Pr="006D2679" w:rsidR="001C49E5" w:rsidTr="15D4AA37" w14:paraId="7AAEA3CB" w14:textId="77777777">
        <w:tc>
          <w:tcPr>
            <w:tcW w:w="400" w:type="pct"/>
            <w:tcBorders>
              <w:top w:val="single" w:color="999999" w:sz="4" w:space="0"/>
              <w:left w:val="nil"/>
              <w:bottom w:val="single" w:color="999999" w:sz="4" w:space="0"/>
              <w:right w:val="nil"/>
            </w:tcBorders>
          </w:tcPr>
          <w:p w:rsidRPr="006D2679" w:rsidR="001C49E5" w:rsidP="000F27A4" w:rsidRDefault="001C49E5" w14:paraId="075DD2A5" w14:textId="77777777">
            <w:pPr>
              <w:pStyle w:val="Zkladntext3"/>
              <w:numPr>
                <w:ilvl w:val="0"/>
                <w:numId w:val="9"/>
              </w:numPr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380" w:type="pct"/>
            <w:tcBorders>
              <w:top w:val="single" w:color="999999" w:sz="4" w:space="0"/>
              <w:left w:val="nil"/>
              <w:bottom w:val="single" w:color="999999" w:sz="4" w:space="0"/>
              <w:right w:val="nil"/>
            </w:tcBorders>
          </w:tcPr>
          <w:p w:rsidRPr="006D2679" w:rsidR="001C49E5" w:rsidP="000710CA" w:rsidRDefault="001C49E5" w14:paraId="3566C1C2" w14:textId="77777777">
            <w:pPr>
              <w:pStyle w:val="Zkladntext3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220" w:type="pct"/>
            <w:tcBorders>
              <w:top w:val="single" w:color="999999" w:sz="4" w:space="0"/>
              <w:left w:val="nil"/>
              <w:bottom w:val="single" w:color="999999" w:sz="4" w:space="0"/>
              <w:right w:val="nil"/>
            </w:tcBorders>
          </w:tcPr>
          <w:p w:rsidRPr="006D2679" w:rsidR="001C49E5" w:rsidP="000710CA" w:rsidRDefault="001C49E5" w14:paraId="422403B2" w14:textId="77777777">
            <w:pPr>
              <w:pStyle w:val="Zkladntext3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:rsidRPr="006D2679" w:rsidR="001C49E5" w:rsidP="000710CA" w:rsidRDefault="009352DC" w14:paraId="18CEA4AD" w14:textId="77777777">
      <w:pPr>
        <w:pStyle w:val="zDocRevwH2"/>
        <w:spacing w:line="276" w:lineRule="auto"/>
        <w:rPr>
          <w:rFonts w:ascii="Times New Roman" w:hAnsi="Times New Roman"/>
          <w:sz w:val="24"/>
          <w:szCs w:val="24"/>
        </w:rPr>
      </w:pPr>
      <w:r w:rsidRPr="006D2679">
        <w:rPr>
          <w:rFonts w:ascii="Times New Roman" w:hAnsi="Times New Roman"/>
          <w:sz w:val="24"/>
          <w:szCs w:val="24"/>
        </w:rPr>
        <w:t>Tento dokument byl sc</w:t>
      </w:r>
      <w:r w:rsidRPr="006D2679" w:rsidR="00FB5089">
        <w:rPr>
          <w:rFonts w:ascii="Times New Roman" w:hAnsi="Times New Roman"/>
          <w:sz w:val="24"/>
          <w:szCs w:val="24"/>
        </w:rPr>
        <w:t>h</w:t>
      </w:r>
      <w:r w:rsidRPr="006D2679">
        <w:rPr>
          <w:rFonts w:ascii="Times New Roman" w:hAnsi="Times New Roman"/>
          <w:sz w:val="24"/>
          <w:szCs w:val="24"/>
        </w:rPr>
        <w:t>válen</w:t>
      </w:r>
    </w:p>
    <w:tbl>
      <w:tblPr>
        <w:tblW w:w="5000" w:type="pct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ook w:val="0000" w:firstRow="0" w:lastRow="0" w:firstColumn="0" w:lastColumn="0" w:noHBand="0" w:noVBand="0"/>
      </w:tblPr>
      <w:tblGrid>
        <w:gridCol w:w="680"/>
        <w:gridCol w:w="2875"/>
        <w:gridCol w:w="2875"/>
        <w:gridCol w:w="2075"/>
      </w:tblGrid>
      <w:tr w:rsidRPr="006D2679" w:rsidR="002C2A41" w:rsidTr="002C2A41" w14:paraId="36EE57DC" w14:textId="77777777">
        <w:tc>
          <w:tcPr>
            <w:tcW w:w="400" w:type="pct"/>
            <w:tcBorders>
              <w:top w:val="nil"/>
              <w:left w:val="nil"/>
              <w:bottom w:val="nil"/>
              <w:right w:val="nil"/>
            </w:tcBorders>
            <w:shd w:val="pct10" w:color="auto" w:fill="00338D"/>
          </w:tcPr>
          <w:p w:rsidRPr="006D2679" w:rsidR="001C49E5" w:rsidP="000710CA" w:rsidRDefault="001C49E5" w14:paraId="16EEF58F" w14:textId="77777777">
            <w:pPr>
              <w:pStyle w:val="Zkladntext3"/>
              <w:spacing w:line="276" w:lineRule="auto"/>
              <w:rPr>
                <w:rFonts w:ascii="Times New Roman" w:hAnsi="Times New Roman"/>
                <w:color w:val="FFFFFF" w:themeColor="background1"/>
                <w:sz w:val="24"/>
                <w:szCs w:val="24"/>
              </w:rPr>
            </w:pPr>
          </w:p>
        </w:tc>
        <w:tc>
          <w:tcPr>
            <w:tcW w:w="1690" w:type="pct"/>
            <w:tcBorders>
              <w:top w:val="nil"/>
              <w:left w:val="nil"/>
              <w:bottom w:val="nil"/>
              <w:right w:val="nil"/>
            </w:tcBorders>
            <w:shd w:val="pct10" w:color="auto" w:fill="00338D"/>
          </w:tcPr>
          <w:p w:rsidRPr="006D2679" w:rsidR="001C49E5" w:rsidP="000710CA" w:rsidRDefault="009352DC" w14:paraId="684F2B57" w14:textId="77777777">
            <w:pPr>
              <w:pStyle w:val="Zkladntext3"/>
              <w:spacing w:line="276" w:lineRule="auto"/>
              <w:rPr>
                <w:rFonts w:ascii="Times New Roman" w:hAnsi="Times New Roman"/>
                <w:color w:val="FFFFFF" w:themeColor="background1"/>
                <w:sz w:val="24"/>
                <w:szCs w:val="24"/>
              </w:rPr>
            </w:pPr>
            <w:r w:rsidRPr="006D2679">
              <w:rPr>
                <w:rFonts w:ascii="Times New Roman" w:hAnsi="Times New Roman"/>
                <w:color w:val="FFFFFF" w:themeColor="background1"/>
                <w:sz w:val="24"/>
                <w:szCs w:val="24"/>
              </w:rPr>
              <w:t>Jméno</w:t>
            </w:r>
          </w:p>
        </w:tc>
        <w:tc>
          <w:tcPr>
            <w:tcW w:w="1690" w:type="pct"/>
            <w:tcBorders>
              <w:top w:val="nil"/>
              <w:left w:val="nil"/>
              <w:bottom w:val="nil"/>
              <w:right w:val="nil"/>
            </w:tcBorders>
            <w:shd w:val="pct10" w:color="auto" w:fill="00338D"/>
          </w:tcPr>
          <w:p w:rsidRPr="006D2679" w:rsidR="001C49E5" w:rsidP="000710CA" w:rsidRDefault="009352DC" w14:paraId="403E91E1" w14:textId="77777777">
            <w:pPr>
              <w:pStyle w:val="Zkladntext3"/>
              <w:spacing w:line="276" w:lineRule="auto"/>
              <w:rPr>
                <w:rFonts w:ascii="Times New Roman" w:hAnsi="Times New Roman"/>
                <w:color w:val="FFFFFF" w:themeColor="background1"/>
                <w:sz w:val="24"/>
                <w:szCs w:val="24"/>
              </w:rPr>
            </w:pPr>
            <w:r w:rsidRPr="006D2679">
              <w:rPr>
                <w:rFonts w:ascii="Times New Roman" w:hAnsi="Times New Roman"/>
                <w:color w:val="FFFFFF" w:themeColor="background1"/>
                <w:sz w:val="24"/>
                <w:szCs w:val="24"/>
              </w:rPr>
              <w:t>Podpis</w:t>
            </w:r>
          </w:p>
        </w:tc>
        <w:tc>
          <w:tcPr>
            <w:tcW w:w="1220" w:type="pct"/>
            <w:tcBorders>
              <w:top w:val="nil"/>
              <w:left w:val="nil"/>
              <w:bottom w:val="nil"/>
              <w:right w:val="nil"/>
            </w:tcBorders>
            <w:shd w:val="pct10" w:color="auto" w:fill="00338D"/>
          </w:tcPr>
          <w:p w:rsidRPr="006D2679" w:rsidR="001C49E5" w:rsidP="000710CA" w:rsidRDefault="009352DC" w14:paraId="3B6F4672" w14:textId="77777777">
            <w:pPr>
              <w:pStyle w:val="Zkladntext3"/>
              <w:spacing w:line="276" w:lineRule="auto"/>
              <w:rPr>
                <w:rFonts w:ascii="Times New Roman" w:hAnsi="Times New Roman"/>
                <w:color w:val="FFFFFF" w:themeColor="background1"/>
                <w:sz w:val="24"/>
                <w:szCs w:val="24"/>
              </w:rPr>
            </w:pPr>
            <w:r w:rsidRPr="006D2679">
              <w:rPr>
                <w:rFonts w:ascii="Times New Roman" w:hAnsi="Times New Roman"/>
                <w:color w:val="FFFFFF" w:themeColor="background1"/>
                <w:sz w:val="24"/>
                <w:szCs w:val="24"/>
              </w:rPr>
              <w:t>Datum schválení</w:t>
            </w:r>
          </w:p>
        </w:tc>
      </w:tr>
      <w:tr w:rsidRPr="006D2679" w:rsidR="001C49E5" w14:paraId="39359ECF" w14:textId="77777777">
        <w:trPr>
          <w:cantSplit/>
        </w:trPr>
        <w:tc>
          <w:tcPr>
            <w:tcW w:w="400" w:type="pct"/>
            <w:tcBorders>
              <w:top w:val="nil"/>
              <w:left w:val="nil"/>
              <w:bottom w:val="single" w:color="999999" w:sz="4" w:space="0"/>
              <w:right w:val="nil"/>
            </w:tcBorders>
          </w:tcPr>
          <w:p w:rsidRPr="006D2679" w:rsidR="001C49E5" w:rsidP="000F27A4" w:rsidRDefault="001C49E5" w14:paraId="70AD6198" w14:textId="77777777">
            <w:pPr>
              <w:pStyle w:val="Zkladntext3"/>
              <w:numPr>
                <w:ilvl w:val="0"/>
                <w:numId w:val="10"/>
              </w:numPr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690" w:type="pct"/>
            <w:tcBorders>
              <w:top w:val="nil"/>
              <w:left w:val="nil"/>
              <w:bottom w:val="single" w:color="999999" w:sz="4" w:space="0"/>
              <w:right w:val="nil"/>
            </w:tcBorders>
          </w:tcPr>
          <w:p w:rsidRPr="006D2679" w:rsidR="001C49E5" w:rsidP="000710CA" w:rsidRDefault="001C49E5" w14:paraId="4685F9C8" w14:textId="77777777">
            <w:pPr>
              <w:pStyle w:val="Zkladntext3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690" w:type="pct"/>
            <w:tcBorders>
              <w:top w:val="nil"/>
              <w:left w:val="nil"/>
              <w:bottom w:val="single" w:color="999999" w:sz="4" w:space="0"/>
              <w:right w:val="nil"/>
            </w:tcBorders>
          </w:tcPr>
          <w:p w:rsidRPr="006D2679" w:rsidR="001C49E5" w:rsidP="000710CA" w:rsidRDefault="001C49E5" w14:paraId="1CCC4759" w14:textId="77777777">
            <w:pPr>
              <w:pStyle w:val="Zkladntext3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220" w:type="pct"/>
            <w:tcBorders>
              <w:top w:val="nil"/>
              <w:left w:val="nil"/>
              <w:bottom w:val="single" w:color="999999" w:sz="4" w:space="0"/>
              <w:right w:val="nil"/>
            </w:tcBorders>
          </w:tcPr>
          <w:p w:rsidRPr="006D2679" w:rsidR="001C49E5" w:rsidP="000710CA" w:rsidRDefault="001C49E5" w14:paraId="63D9E511" w14:textId="77777777">
            <w:pPr>
              <w:pStyle w:val="Zkladntext3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Pr="006D2679" w:rsidR="001C49E5" w14:paraId="4122E1FA" w14:textId="77777777">
        <w:trPr>
          <w:cantSplit/>
        </w:trPr>
        <w:tc>
          <w:tcPr>
            <w:tcW w:w="400" w:type="pct"/>
            <w:tcBorders>
              <w:top w:val="single" w:color="999999" w:sz="4" w:space="0"/>
              <w:left w:val="nil"/>
              <w:bottom w:val="single" w:color="999999" w:sz="4" w:space="0"/>
              <w:right w:val="nil"/>
            </w:tcBorders>
          </w:tcPr>
          <w:p w:rsidRPr="006D2679" w:rsidR="001C49E5" w:rsidP="000F27A4" w:rsidRDefault="001C49E5" w14:paraId="591A38AD" w14:textId="77777777">
            <w:pPr>
              <w:pStyle w:val="Zkladntext3"/>
              <w:numPr>
                <w:ilvl w:val="0"/>
                <w:numId w:val="10"/>
              </w:numPr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690" w:type="pct"/>
            <w:tcBorders>
              <w:top w:val="single" w:color="999999" w:sz="4" w:space="0"/>
              <w:left w:val="nil"/>
              <w:bottom w:val="single" w:color="999999" w:sz="4" w:space="0"/>
              <w:right w:val="nil"/>
            </w:tcBorders>
          </w:tcPr>
          <w:p w:rsidRPr="006D2679" w:rsidR="001C49E5" w:rsidP="000710CA" w:rsidRDefault="001C49E5" w14:paraId="5DFD17A4" w14:textId="77777777">
            <w:pPr>
              <w:pStyle w:val="Zkladntext3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690" w:type="pct"/>
            <w:tcBorders>
              <w:top w:val="single" w:color="999999" w:sz="4" w:space="0"/>
              <w:left w:val="nil"/>
              <w:bottom w:val="single" w:color="999999" w:sz="4" w:space="0"/>
              <w:right w:val="nil"/>
            </w:tcBorders>
          </w:tcPr>
          <w:p w:rsidRPr="006D2679" w:rsidR="001C49E5" w:rsidP="000710CA" w:rsidRDefault="001C49E5" w14:paraId="5180E3C4" w14:textId="77777777">
            <w:pPr>
              <w:pStyle w:val="Zkladntext3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220" w:type="pct"/>
            <w:tcBorders>
              <w:top w:val="single" w:color="999999" w:sz="4" w:space="0"/>
              <w:left w:val="nil"/>
              <w:bottom w:val="single" w:color="999999" w:sz="4" w:space="0"/>
              <w:right w:val="nil"/>
            </w:tcBorders>
          </w:tcPr>
          <w:p w:rsidRPr="006D2679" w:rsidR="001C49E5" w:rsidP="000710CA" w:rsidRDefault="001C49E5" w14:paraId="58AEB356" w14:textId="77777777">
            <w:pPr>
              <w:pStyle w:val="Zkladntext3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Pr="006D2679" w:rsidR="001C49E5" w14:paraId="2533301F" w14:textId="77777777">
        <w:trPr>
          <w:cantSplit/>
        </w:trPr>
        <w:tc>
          <w:tcPr>
            <w:tcW w:w="400" w:type="pct"/>
            <w:tcBorders>
              <w:top w:val="single" w:color="999999" w:sz="4" w:space="0"/>
              <w:left w:val="nil"/>
              <w:bottom w:val="single" w:color="999999" w:sz="4" w:space="0"/>
              <w:right w:val="nil"/>
            </w:tcBorders>
          </w:tcPr>
          <w:p w:rsidRPr="006D2679" w:rsidR="001C49E5" w:rsidP="000F27A4" w:rsidRDefault="001C49E5" w14:paraId="724417B2" w14:textId="77777777">
            <w:pPr>
              <w:pStyle w:val="Zkladntext3"/>
              <w:numPr>
                <w:ilvl w:val="0"/>
                <w:numId w:val="10"/>
              </w:numPr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690" w:type="pct"/>
            <w:tcBorders>
              <w:top w:val="single" w:color="999999" w:sz="4" w:space="0"/>
              <w:left w:val="nil"/>
              <w:bottom w:val="single" w:color="999999" w:sz="4" w:space="0"/>
              <w:right w:val="nil"/>
            </w:tcBorders>
          </w:tcPr>
          <w:p w:rsidRPr="006D2679" w:rsidR="001C49E5" w:rsidP="000710CA" w:rsidRDefault="001C49E5" w14:paraId="394E0CBD" w14:textId="77777777">
            <w:pPr>
              <w:pStyle w:val="Zkladntext3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690" w:type="pct"/>
            <w:tcBorders>
              <w:top w:val="single" w:color="999999" w:sz="4" w:space="0"/>
              <w:left w:val="nil"/>
              <w:bottom w:val="single" w:color="999999" w:sz="4" w:space="0"/>
              <w:right w:val="nil"/>
            </w:tcBorders>
          </w:tcPr>
          <w:p w:rsidRPr="006D2679" w:rsidR="001C49E5" w:rsidP="000710CA" w:rsidRDefault="001C49E5" w14:paraId="024B78EB" w14:textId="77777777">
            <w:pPr>
              <w:pStyle w:val="Zkladntext3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220" w:type="pct"/>
            <w:tcBorders>
              <w:top w:val="single" w:color="999999" w:sz="4" w:space="0"/>
              <w:left w:val="nil"/>
              <w:bottom w:val="single" w:color="999999" w:sz="4" w:space="0"/>
              <w:right w:val="nil"/>
            </w:tcBorders>
          </w:tcPr>
          <w:p w:rsidRPr="006D2679" w:rsidR="001C49E5" w:rsidP="000710CA" w:rsidRDefault="001C49E5" w14:paraId="246A8313" w14:textId="77777777">
            <w:pPr>
              <w:pStyle w:val="Zkladntext3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Pr="006D2679" w:rsidR="001C49E5" w14:paraId="0F67A62F" w14:textId="77777777">
        <w:trPr>
          <w:cantSplit/>
        </w:trPr>
        <w:tc>
          <w:tcPr>
            <w:tcW w:w="400" w:type="pct"/>
            <w:tcBorders>
              <w:top w:val="single" w:color="999999" w:sz="4" w:space="0"/>
              <w:left w:val="nil"/>
              <w:bottom w:val="single" w:color="999999" w:sz="4" w:space="0"/>
              <w:right w:val="nil"/>
            </w:tcBorders>
          </w:tcPr>
          <w:p w:rsidRPr="006D2679" w:rsidR="001C49E5" w:rsidP="000F27A4" w:rsidRDefault="001C49E5" w14:paraId="37C9D2EE" w14:textId="77777777">
            <w:pPr>
              <w:pStyle w:val="Zkladntext3"/>
              <w:numPr>
                <w:ilvl w:val="0"/>
                <w:numId w:val="10"/>
              </w:numPr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690" w:type="pct"/>
            <w:tcBorders>
              <w:top w:val="single" w:color="999999" w:sz="4" w:space="0"/>
              <w:left w:val="nil"/>
              <w:bottom w:val="single" w:color="999999" w:sz="4" w:space="0"/>
              <w:right w:val="nil"/>
            </w:tcBorders>
          </w:tcPr>
          <w:p w:rsidRPr="006D2679" w:rsidR="001C49E5" w:rsidP="000710CA" w:rsidRDefault="001C49E5" w14:paraId="54ADBABE" w14:textId="77777777">
            <w:pPr>
              <w:pStyle w:val="Zkladntext3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690" w:type="pct"/>
            <w:tcBorders>
              <w:top w:val="single" w:color="999999" w:sz="4" w:space="0"/>
              <w:left w:val="nil"/>
              <w:bottom w:val="single" w:color="999999" w:sz="4" w:space="0"/>
              <w:right w:val="nil"/>
            </w:tcBorders>
          </w:tcPr>
          <w:p w:rsidRPr="006D2679" w:rsidR="001C49E5" w:rsidP="000710CA" w:rsidRDefault="001C49E5" w14:paraId="27E1F366" w14:textId="77777777">
            <w:pPr>
              <w:pStyle w:val="Zkladntext3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220" w:type="pct"/>
            <w:tcBorders>
              <w:top w:val="single" w:color="999999" w:sz="4" w:space="0"/>
              <w:left w:val="nil"/>
              <w:bottom w:val="single" w:color="999999" w:sz="4" w:space="0"/>
              <w:right w:val="nil"/>
            </w:tcBorders>
          </w:tcPr>
          <w:p w:rsidRPr="006D2679" w:rsidR="001C49E5" w:rsidP="000710CA" w:rsidRDefault="001C49E5" w14:paraId="22436ADF" w14:textId="77777777">
            <w:pPr>
              <w:pStyle w:val="Zkladntext3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Pr="006D2679" w:rsidR="001C49E5" w14:paraId="0A79319F" w14:textId="77777777">
        <w:trPr>
          <w:cantSplit/>
        </w:trPr>
        <w:tc>
          <w:tcPr>
            <w:tcW w:w="400" w:type="pct"/>
            <w:tcBorders>
              <w:top w:val="single" w:color="999999" w:sz="4" w:space="0"/>
              <w:left w:val="nil"/>
              <w:bottom w:val="single" w:color="999999" w:sz="4" w:space="0"/>
              <w:right w:val="nil"/>
            </w:tcBorders>
          </w:tcPr>
          <w:p w:rsidRPr="006D2679" w:rsidR="001C49E5" w:rsidP="000F27A4" w:rsidRDefault="001C49E5" w14:paraId="165F2342" w14:textId="77777777">
            <w:pPr>
              <w:pStyle w:val="Zkladntext3"/>
              <w:numPr>
                <w:ilvl w:val="0"/>
                <w:numId w:val="10"/>
              </w:numPr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690" w:type="pct"/>
            <w:tcBorders>
              <w:top w:val="single" w:color="999999" w:sz="4" w:space="0"/>
              <w:left w:val="nil"/>
              <w:bottom w:val="single" w:color="999999" w:sz="4" w:space="0"/>
              <w:right w:val="nil"/>
            </w:tcBorders>
          </w:tcPr>
          <w:p w:rsidRPr="006D2679" w:rsidR="001C49E5" w:rsidP="000710CA" w:rsidRDefault="001C49E5" w14:paraId="5AD847B5" w14:textId="77777777">
            <w:pPr>
              <w:pStyle w:val="Zkladntext3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690" w:type="pct"/>
            <w:tcBorders>
              <w:top w:val="single" w:color="999999" w:sz="4" w:space="0"/>
              <w:left w:val="nil"/>
              <w:bottom w:val="single" w:color="999999" w:sz="4" w:space="0"/>
              <w:right w:val="nil"/>
            </w:tcBorders>
          </w:tcPr>
          <w:p w:rsidRPr="006D2679" w:rsidR="001C49E5" w:rsidP="000710CA" w:rsidRDefault="001C49E5" w14:paraId="3643D574" w14:textId="77777777">
            <w:pPr>
              <w:pStyle w:val="Zkladntext3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220" w:type="pct"/>
            <w:tcBorders>
              <w:top w:val="single" w:color="999999" w:sz="4" w:space="0"/>
              <w:left w:val="nil"/>
              <w:bottom w:val="single" w:color="999999" w:sz="4" w:space="0"/>
              <w:right w:val="nil"/>
            </w:tcBorders>
          </w:tcPr>
          <w:p w:rsidRPr="006D2679" w:rsidR="001C49E5" w:rsidP="000710CA" w:rsidRDefault="001C49E5" w14:paraId="63608FCA" w14:textId="77777777">
            <w:pPr>
              <w:pStyle w:val="Zkladntext3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:rsidRPr="006D2679" w:rsidR="001C49E5" w:rsidP="000710CA" w:rsidRDefault="001C49E5" w14:paraId="66715030" w14:textId="77777777">
      <w:pPr>
        <w:spacing w:line="276" w:lineRule="auto"/>
        <w:rPr>
          <w:rFonts w:ascii="Times New Roman" w:hAnsi="Times New Roman"/>
          <w:sz w:val="24"/>
          <w:szCs w:val="24"/>
        </w:rPr>
      </w:pPr>
    </w:p>
    <w:p w:rsidRPr="006D2679" w:rsidR="001C49E5" w:rsidP="002E57B1" w:rsidRDefault="00283233" w14:paraId="551B6428" w14:textId="7035700C">
      <w:pPr>
        <w:pStyle w:val="zcontents"/>
        <w:spacing w:line="276" w:lineRule="auto"/>
        <w:rPr>
          <w:rFonts w:ascii="Times New Roman" w:hAnsi="Times New Roman"/>
          <w:sz w:val="24"/>
          <w:szCs w:val="24"/>
        </w:rPr>
        <w:sectPr w:rsidRPr="006D2679" w:rsidR="001C49E5" w:rsidSect="00AA4493">
          <w:headerReference w:type="default" r:id="rId15"/>
          <w:footerReference w:type="default" r:id="rId16"/>
          <w:pgSz w:w="11907" w:h="16840" w:code="9"/>
          <w:pgMar w:top="2835" w:right="1474" w:bottom="1588" w:left="1474" w:header="1077" w:footer="709" w:gutter="454"/>
          <w:pgNumType w:fmt="lowerRoman" w:start="1"/>
          <w:cols w:space="737"/>
        </w:sectPr>
      </w:pPr>
      <w:r w:rsidRPr="006D2679">
        <w:rPr>
          <w:rFonts w:ascii="Times New Roman" w:hAnsi="Times New Roman"/>
          <w:sz w:val="24"/>
          <w:szCs w:val="24"/>
        </w:rPr>
        <w:br w:type="page"/>
      </w:r>
    </w:p>
    <w:p w:rsidRPr="006D2679" w:rsidR="00187AB0" w:rsidP="001D419B" w:rsidRDefault="00014E35" w14:paraId="16DE3B6F" w14:textId="77777777">
      <w:pPr>
        <w:pStyle w:val="Nadpis1"/>
      </w:pPr>
      <w:bookmarkStart w:name="Text" w:id="6"/>
      <w:bookmarkStart w:name="_Toc31984716" w:id="7"/>
      <w:bookmarkEnd w:id="6"/>
      <w:r w:rsidRPr="006D2679">
        <w:lastRenderedPageBreak/>
        <w:t>Shrnutí</w:t>
      </w:r>
      <w:bookmarkEnd w:id="7"/>
    </w:p>
    <w:p w:rsidRPr="006D2679" w:rsidR="0046708C" w:rsidP="000710CA" w:rsidRDefault="007A04C2" w14:paraId="691BE659" w14:textId="0AE3F7EB">
      <w:pPr>
        <w:pStyle w:val="Zkladntext"/>
        <w:spacing w:line="276" w:lineRule="auto"/>
        <w:rPr>
          <w:szCs w:val="24"/>
        </w:rPr>
      </w:pPr>
      <w:r w:rsidRPr="006D2679">
        <w:rPr>
          <w:szCs w:val="24"/>
        </w:rPr>
        <w:t xml:space="preserve">Tento dokument slouží jako technická specifikace </w:t>
      </w:r>
      <w:r w:rsidRPr="006D2679" w:rsidR="008967CE">
        <w:rPr>
          <w:szCs w:val="24"/>
        </w:rPr>
        <w:t>ř</w:t>
      </w:r>
      <w:r w:rsidRPr="006D2679" w:rsidR="003B3E64">
        <w:rPr>
          <w:szCs w:val="24"/>
        </w:rPr>
        <w:t>ešení</w:t>
      </w:r>
      <w:r w:rsidRPr="006D2679">
        <w:rPr>
          <w:szCs w:val="24"/>
        </w:rPr>
        <w:t xml:space="preserve"> pro </w:t>
      </w:r>
      <w:r w:rsidRPr="006D2679" w:rsidR="003B3E64">
        <w:rPr>
          <w:szCs w:val="24"/>
        </w:rPr>
        <w:t>zpracování a analýzu dat o výkonech</w:t>
      </w:r>
      <w:r w:rsidRPr="006D2679" w:rsidR="7BD6C176">
        <w:rPr>
          <w:szCs w:val="24"/>
        </w:rPr>
        <w:t xml:space="preserve"> VŠE</w:t>
      </w:r>
      <w:r w:rsidRPr="006D2679">
        <w:rPr>
          <w:szCs w:val="24"/>
        </w:rPr>
        <w:t>.</w:t>
      </w:r>
    </w:p>
    <w:p w:rsidRPr="006D2679" w:rsidR="0046708C" w:rsidP="000710CA" w:rsidRDefault="00E72512" w14:paraId="6BA6D495" w14:textId="0E4123D6">
      <w:pPr>
        <w:pStyle w:val="Zkladntext"/>
        <w:spacing w:line="276" w:lineRule="auto"/>
        <w:rPr>
          <w:szCs w:val="24"/>
        </w:rPr>
      </w:pPr>
      <w:r w:rsidRPr="006D2679">
        <w:rPr>
          <w:szCs w:val="24"/>
        </w:rPr>
        <w:t>V tomto dokumentu</w:t>
      </w:r>
      <w:r w:rsidRPr="006D2679" w:rsidR="0C820867">
        <w:rPr>
          <w:szCs w:val="24"/>
        </w:rPr>
        <w:t xml:space="preserve"> popisuj</w:t>
      </w:r>
      <w:r w:rsidRPr="006D2679">
        <w:rPr>
          <w:szCs w:val="24"/>
        </w:rPr>
        <w:t>eme</w:t>
      </w:r>
      <w:r w:rsidRPr="006D2679" w:rsidR="0C820867">
        <w:rPr>
          <w:szCs w:val="24"/>
        </w:rPr>
        <w:t xml:space="preserve"> </w:t>
      </w:r>
      <w:r w:rsidRPr="006D2679">
        <w:rPr>
          <w:szCs w:val="24"/>
        </w:rPr>
        <w:t>samotné</w:t>
      </w:r>
      <w:r w:rsidRPr="006D2679" w:rsidR="0C820867">
        <w:rPr>
          <w:szCs w:val="24"/>
        </w:rPr>
        <w:t xml:space="preserve"> řešení v jednotlivých vrstvách, k</w:t>
      </w:r>
      <w:r w:rsidRPr="006D2679" w:rsidR="3EDDF2F2">
        <w:rPr>
          <w:szCs w:val="24"/>
        </w:rPr>
        <w:t>oncepty implementace a použité technologie.</w:t>
      </w:r>
    </w:p>
    <w:p w:rsidRPr="006D2679" w:rsidR="00345F45" w:rsidP="001D419B" w:rsidRDefault="00225763" w14:paraId="2C2FBA82" w14:textId="11ABD68F">
      <w:pPr>
        <w:pStyle w:val="Nadpis2"/>
      </w:pPr>
      <w:bookmarkStart w:name="_Toc31984717" w:id="8"/>
      <w:r w:rsidRPr="006D2679">
        <w:t>Předpoklady a cíle</w:t>
      </w:r>
      <w:bookmarkEnd w:id="8"/>
    </w:p>
    <w:p w:rsidRPr="006D2679" w:rsidR="00957ED3" w:rsidP="000710CA" w:rsidRDefault="00957ED3" w14:paraId="29A42DEC" w14:textId="08FDF2BF">
      <w:pPr>
        <w:pStyle w:val="Zkladntext"/>
        <w:spacing w:line="276" w:lineRule="auto"/>
        <w:rPr>
          <w:szCs w:val="24"/>
        </w:rPr>
      </w:pPr>
      <w:r w:rsidRPr="006D2679">
        <w:rPr>
          <w:szCs w:val="24"/>
        </w:rPr>
        <w:t>Cílem je navrhnout reportingové řešení,</w:t>
      </w:r>
      <w:r w:rsidRPr="006D2679" w:rsidR="003B0E82">
        <w:rPr>
          <w:szCs w:val="24"/>
        </w:rPr>
        <w:t xml:space="preserve"> </w:t>
      </w:r>
      <w:r w:rsidRPr="006D2679" w:rsidR="00705D11">
        <w:rPr>
          <w:szCs w:val="24"/>
        </w:rPr>
        <w:t xml:space="preserve">které </w:t>
      </w:r>
      <w:r w:rsidRPr="006D2679" w:rsidR="003B0E82">
        <w:rPr>
          <w:szCs w:val="24"/>
        </w:rPr>
        <w:t>umožň</w:t>
      </w:r>
      <w:r w:rsidRPr="006D2679" w:rsidR="004D1FA5">
        <w:rPr>
          <w:szCs w:val="24"/>
        </w:rPr>
        <w:t>uje</w:t>
      </w:r>
      <w:r w:rsidRPr="006D2679" w:rsidR="003B0E82">
        <w:rPr>
          <w:szCs w:val="24"/>
        </w:rPr>
        <w:t xml:space="preserve"> opakované automatizované zpracování dat o výkonech VŠE získaných z </w:t>
      </w:r>
      <w:proofErr w:type="spellStart"/>
      <w:r w:rsidRPr="006D2679" w:rsidR="003B0E82">
        <w:rPr>
          <w:szCs w:val="24"/>
        </w:rPr>
        <w:t>InSIS</w:t>
      </w:r>
      <w:proofErr w:type="spellEnd"/>
      <w:r w:rsidRPr="006D2679" w:rsidR="003B0E82">
        <w:rPr>
          <w:szCs w:val="24"/>
        </w:rPr>
        <w:t xml:space="preserve"> pro potřeby tvorby rozpočtu na úrovni jednotlivých fakult VŠE</w:t>
      </w:r>
      <w:r w:rsidRPr="006D2679" w:rsidR="004D1FA5">
        <w:rPr>
          <w:szCs w:val="24"/>
        </w:rPr>
        <w:t xml:space="preserve"> a </w:t>
      </w:r>
      <w:r w:rsidRPr="006D2679" w:rsidR="007B33BF">
        <w:rPr>
          <w:szCs w:val="24"/>
        </w:rPr>
        <w:t>také</w:t>
      </w:r>
      <w:r w:rsidRPr="006D2679">
        <w:rPr>
          <w:szCs w:val="24"/>
        </w:rPr>
        <w:t xml:space="preserve"> které slouž</w:t>
      </w:r>
      <w:r w:rsidRPr="006D2679" w:rsidR="007B33BF">
        <w:rPr>
          <w:szCs w:val="24"/>
        </w:rPr>
        <w:t>í</w:t>
      </w:r>
      <w:r w:rsidRPr="006D2679" w:rsidR="4E5A24F9">
        <w:rPr>
          <w:szCs w:val="24"/>
        </w:rPr>
        <w:t xml:space="preserve"> </w:t>
      </w:r>
      <w:r w:rsidRPr="006D2679" w:rsidR="001D6E62">
        <w:rPr>
          <w:szCs w:val="24"/>
        </w:rPr>
        <w:t>jako nástroj pro podporu řízení kateder a</w:t>
      </w:r>
      <w:r w:rsidR="000F27A4">
        <w:rPr>
          <w:szCs w:val="24"/>
        </w:rPr>
        <w:t> </w:t>
      </w:r>
      <w:r w:rsidRPr="006D2679" w:rsidR="001D6E62">
        <w:rPr>
          <w:szCs w:val="24"/>
        </w:rPr>
        <w:t>fakult VŠE</w:t>
      </w:r>
      <w:r w:rsidRPr="006D2679" w:rsidR="004D1FA5">
        <w:rPr>
          <w:szCs w:val="24"/>
        </w:rPr>
        <w:t>.</w:t>
      </w:r>
    </w:p>
    <w:p w:rsidRPr="006D2679" w:rsidR="00014E35" w:rsidP="007B33BF" w:rsidRDefault="00014E35" w14:paraId="5C31AA7C" w14:textId="77777777">
      <w:pPr>
        <w:pStyle w:val="Nadpis1"/>
      </w:pPr>
      <w:bookmarkStart w:name="_Toc31984718" w:id="9"/>
      <w:r w:rsidRPr="006D2679">
        <w:lastRenderedPageBreak/>
        <w:t>Architektura</w:t>
      </w:r>
      <w:bookmarkEnd w:id="9"/>
    </w:p>
    <w:p w:rsidRPr="006D2679" w:rsidR="00E04C24" w:rsidP="000710CA" w:rsidRDefault="00262A63" w14:paraId="690D4AC0" w14:textId="2C50C025">
      <w:pPr>
        <w:pStyle w:val="Zkladntext"/>
        <w:spacing w:line="276" w:lineRule="auto"/>
        <w:rPr>
          <w:szCs w:val="24"/>
        </w:rPr>
      </w:pPr>
      <w:r w:rsidRPr="006D2679">
        <w:rPr>
          <w:szCs w:val="24"/>
        </w:rPr>
        <w:t>Níže uvedený diagram znázorňuje</w:t>
      </w:r>
      <w:r w:rsidRPr="006D2679" w:rsidR="70102789">
        <w:rPr>
          <w:szCs w:val="24"/>
        </w:rPr>
        <w:t xml:space="preserve"> pohled na architekturu </w:t>
      </w:r>
      <w:r w:rsidRPr="006D2679" w:rsidR="00E04C24">
        <w:rPr>
          <w:rFonts w:eastAsiaTheme="minorEastAsia"/>
          <w:szCs w:val="24"/>
        </w:rPr>
        <w:t xml:space="preserve">řešení. </w:t>
      </w:r>
      <w:r w:rsidRPr="006D2679">
        <w:rPr>
          <w:szCs w:val="24"/>
        </w:rPr>
        <w:t>Ukazuje</w:t>
      </w:r>
      <w:r w:rsidRPr="006D2679" w:rsidR="62007E45">
        <w:rPr>
          <w:rFonts w:eastAsiaTheme="minorEastAsia"/>
          <w:szCs w:val="24"/>
        </w:rPr>
        <w:t xml:space="preserve"> </w:t>
      </w:r>
      <w:r w:rsidRPr="006D2679" w:rsidR="00E04C24">
        <w:rPr>
          <w:rFonts w:eastAsiaTheme="minorEastAsia"/>
          <w:szCs w:val="24"/>
        </w:rPr>
        <w:t>komponenty,</w:t>
      </w:r>
      <w:r w:rsidRPr="006D2679" w:rsidR="00E04C24">
        <w:rPr>
          <w:szCs w:val="24"/>
        </w:rPr>
        <w:t xml:space="preserve"> jejich </w:t>
      </w:r>
      <w:r w:rsidRPr="006D2679">
        <w:rPr>
          <w:szCs w:val="24"/>
        </w:rPr>
        <w:t>zapojení</w:t>
      </w:r>
      <w:r w:rsidRPr="006D2679" w:rsidR="00E04C24">
        <w:rPr>
          <w:szCs w:val="24"/>
        </w:rPr>
        <w:t xml:space="preserve"> a příklady </w:t>
      </w:r>
      <w:r w:rsidRPr="006D2679">
        <w:rPr>
          <w:szCs w:val="24"/>
        </w:rPr>
        <w:t>použité technologie.</w:t>
      </w:r>
    </w:p>
    <w:p w:rsidRPr="006D2679" w:rsidR="00D20CF9" w:rsidP="00DE157C" w:rsidRDefault="00D90C6A" w14:paraId="2094B5E2" w14:textId="0BD06FCE">
      <w:pPr>
        <w:rPr>
          <w:rFonts w:ascii="Times New Roman" w:hAnsi="Times New Roman"/>
          <w:noProof/>
          <w:sz w:val="24"/>
          <w:szCs w:val="24"/>
        </w:rPr>
      </w:pPr>
      <w:r w:rsidRPr="006D2679">
        <w:rPr>
          <w:noProof/>
        </w:rPr>
        <w:drawing>
          <wp:anchor distT="0" distB="0" distL="114300" distR="114300" simplePos="0" relativeHeight="251658240" behindDoc="0" locked="0" layoutInCell="1" allowOverlap="1" wp14:anchorId="2EA4B57E" wp14:editId="1CD02C19">
            <wp:simplePos x="0" y="0"/>
            <wp:positionH relativeFrom="column">
              <wp:posOffset>-1100455</wp:posOffset>
            </wp:positionH>
            <wp:positionV relativeFrom="paragraph">
              <wp:posOffset>193040</wp:posOffset>
            </wp:positionV>
            <wp:extent cx="7265670" cy="2743031"/>
            <wp:effectExtent l="0" t="0" r="0" b="635"/>
            <wp:wrapTopAndBottom/>
            <wp:docPr id="160825377" name="Obrázo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5670" cy="2743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2679" w:rsidR="00DE157C">
        <w:rPr>
          <w:rFonts w:ascii="Times New Roman" w:hAnsi="Times New Roman"/>
          <w:sz w:val="24"/>
          <w:szCs w:val="24"/>
          <w:lang w:eastAsia="en-GB"/>
        </w:rPr>
        <w:t> </w:t>
      </w:r>
    </w:p>
    <w:p w:rsidRPr="00C14A09" w:rsidR="00E04C24" w:rsidP="000710CA" w:rsidRDefault="6C320C43" w14:paraId="50386C91" w14:textId="06BA2089">
      <w:pPr>
        <w:pStyle w:val="Titulek"/>
        <w:spacing w:line="276" w:lineRule="auto"/>
        <w:jc w:val="center"/>
        <w:rPr>
          <w:rFonts w:ascii="Times New Roman" w:hAnsi="Times New Roman"/>
          <w:i w:val="0"/>
          <w:iCs/>
          <w:sz w:val="24"/>
          <w:szCs w:val="24"/>
        </w:rPr>
      </w:pPr>
      <w:r w:rsidRPr="00C14A09">
        <w:rPr>
          <w:rFonts w:ascii="Times New Roman" w:hAnsi="Times New Roman"/>
          <w:i w:val="0"/>
          <w:iCs/>
          <w:sz w:val="24"/>
          <w:szCs w:val="24"/>
        </w:rPr>
        <w:t>Obrázek č.</w:t>
      </w:r>
      <w:r w:rsidRPr="00C14A09" w:rsidR="2DFD28D8">
        <w:rPr>
          <w:rFonts w:ascii="Times New Roman" w:hAnsi="Times New Roman"/>
          <w:i w:val="0"/>
          <w:iCs/>
          <w:color w:val="2B579A"/>
          <w:sz w:val="24"/>
          <w:szCs w:val="24"/>
          <w:shd w:val="clear" w:color="auto" w:fill="E6E6E6"/>
        </w:rPr>
        <w:fldChar w:fldCharType="begin"/>
      </w:r>
      <w:r w:rsidRPr="00C14A09" w:rsidR="2DFD28D8">
        <w:rPr>
          <w:rFonts w:ascii="Times New Roman" w:hAnsi="Times New Roman"/>
          <w:i w:val="0"/>
          <w:iCs/>
          <w:sz w:val="24"/>
          <w:szCs w:val="24"/>
        </w:rPr>
        <w:instrText xml:space="preserve"> SEQ Figure \* ARABIC </w:instrText>
      </w:r>
      <w:r w:rsidRPr="00C14A09" w:rsidR="2DFD28D8">
        <w:rPr>
          <w:rFonts w:ascii="Times New Roman" w:hAnsi="Times New Roman"/>
          <w:i w:val="0"/>
          <w:iCs/>
          <w:color w:val="2B579A"/>
          <w:sz w:val="24"/>
          <w:szCs w:val="24"/>
          <w:shd w:val="clear" w:color="auto" w:fill="E6E6E6"/>
        </w:rPr>
        <w:fldChar w:fldCharType="separate"/>
      </w:r>
      <w:r w:rsidRPr="00C14A09" w:rsidR="18AD7BF2">
        <w:rPr>
          <w:rFonts w:ascii="Times New Roman" w:hAnsi="Times New Roman"/>
          <w:i w:val="0"/>
          <w:iCs/>
          <w:sz w:val="24"/>
          <w:szCs w:val="24"/>
        </w:rPr>
        <w:t>1</w:t>
      </w:r>
      <w:r w:rsidRPr="00C14A09" w:rsidR="2DFD28D8">
        <w:rPr>
          <w:rFonts w:ascii="Times New Roman" w:hAnsi="Times New Roman"/>
          <w:i w:val="0"/>
          <w:iCs/>
          <w:color w:val="2B579A"/>
          <w:sz w:val="24"/>
          <w:szCs w:val="24"/>
          <w:shd w:val="clear" w:color="auto" w:fill="E6E6E6"/>
        </w:rPr>
        <w:fldChar w:fldCharType="end"/>
      </w:r>
      <w:r w:rsidRPr="00C14A09" w:rsidR="0172F092">
        <w:rPr>
          <w:rFonts w:ascii="Times New Roman" w:hAnsi="Times New Roman"/>
          <w:i w:val="0"/>
          <w:iCs/>
          <w:sz w:val="24"/>
          <w:szCs w:val="24"/>
        </w:rPr>
        <w:t xml:space="preserve"> - </w:t>
      </w:r>
      <w:r w:rsidRPr="00C14A09" w:rsidR="0001566D">
        <w:rPr>
          <w:rFonts w:ascii="Times New Roman" w:hAnsi="Times New Roman"/>
          <w:i w:val="0"/>
          <w:iCs/>
          <w:sz w:val="24"/>
          <w:szCs w:val="24"/>
        </w:rPr>
        <w:t>diagram</w:t>
      </w:r>
      <w:r w:rsidRPr="00C14A09" w:rsidR="0172F092">
        <w:rPr>
          <w:rFonts w:ascii="Times New Roman" w:hAnsi="Times New Roman"/>
          <w:i w:val="0"/>
          <w:iCs/>
          <w:sz w:val="24"/>
          <w:szCs w:val="24"/>
        </w:rPr>
        <w:t xml:space="preserve"> architektury</w:t>
      </w:r>
    </w:p>
    <w:p w:rsidRPr="006D2679" w:rsidR="007A04C2" w:rsidP="000710CA" w:rsidRDefault="007A04C2" w14:paraId="2D338455" w14:textId="1BCEC1E5">
      <w:pPr>
        <w:pStyle w:val="Zkladntext"/>
        <w:spacing w:line="276" w:lineRule="auto"/>
        <w:rPr>
          <w:szCs w:val="24"/>
        </w:rPr>
      </w:pPr>
      <w:r w:rsidRPr="006D2679">
        <w:rPr>
          <w:szCs w:val="24"/>
        </w:rPr>
        <w:t xml:space="preserve">Diagram </w:t>
      </w:r>
      <w:r w:rsidRPr="006D2679" w:rsidR="2EBE8395">
        <w:rPr>
          <w:szCs w:val="24"/>
        </w:rPr>
        <w:t>se skládá z</w:t>
      </w:r>
      <w:r w:rsidRPr="006D2679">
        <w:rPr>
          <w:szCs w:val="24"/>
        </w:rPr>
        <w:t>:</w:t>
      </w:r>
    </w:p>
    <w:p w:rsidRPr="006D2679" w:rsidR="007A04C2" w:rsidP="000F27A4" w:rsidRDefault="00610814" w14:paraId="6CFBA92C" w14:textId="5D9C21BD">
      <w:pPr>
        <w:pStyle w:val="Odstavecseseznamem"/>
        <w:numPr>
          <w:ilvl w:val="0"/>
          <w:numId w:val="8"/>
        </w:numPr>
        <w:spacing w:line="276" w:lineRule="auto"/>
        <w:rPr>
          <w:rFonts w:ascii="Times New Roman" w:hAnsi="Times New Roman" w:eastAsiaTheme="majorEastAsia"/>
          <w:sz w:val="24"/>
          <w:szCs w:val="24"/>
        </w:rPr>
      </w:pPr>
      <w:r w:rsidRPr="006D2679">
        <w:rPr>
          <w:rFonts w:ascii="Times New Roman" w:hAnsi="Times New Roman" w:eastAsiaTheme="majorEastAsia"/>
          <w:b/>
          <w:bCs/>
          <w:sz w:val="24"/>
          <w:szCs w:val="24"/>
        </w:rPr>
        <w:t>Systémů</w:t>
      </w:r>
      <w:r w:rsidRPr="006D2679" w:rsidR="171C6FEC">
        <w:rPr>
          <w:rFonts w:ascii="Times New Roman" w:hAnsi="Times New Roman" w:eastAsiaTheme="majorEastAsia"/>
          <w:b/>
          <w:bCs/>
          <w:sz w:val="24"/>
          <w:szCs w:val="24"/>
        </w:rPr>
        <w:t xml:space="preserve"> </w:t>
      </w:r>
      <w:r w:rsidRPr="006D2679" w:rsidR="73CF8AC5">
        <w:rPr>
          <w:rFonts w:ascii="Times New Roman" w:hAnsi="Times New Roman" w:eastAsiaTheme="majorEastAsia"/>
          <w:sz w:val="24"/>
          <w:szCs w:val="24"/>
        </w:rPr>
        <w:t xml:space="preserve">– </w:t>
      </w:r>
      <w:r w:rsidRPr="006D2679" w:rsidR="009E7DED">
        <w:rPr>
          <w:rFonts w:ascii="Times New Roman" w:hAnsi="Times New Roman" w:eastAsiaTheme="majorEastAsia"/>
          <w:sz w:val="24"/>
          <w:szCs w:val="24"/>
        </w:rPr>
        <w:t xml:space="preserve">jednotlivé </w:t>
      </w:r>
      <w:r w:rsidRPr="006D2679" w:rsidR="00216331">
        <w:rPr>
          <w:rFonts w:ascii="Times New Roman" w:hAnsi="Times New Roman" w:eastAsiaTheme="majorEastAsia"/>
          <w:sz w:val="24"/>
          <w:szCs w:val="24"/>
        </w:rPr>
        <w:t>prostředí</w:t>
      </w:r>
      <w:r w:rsidRPr="006D2679" w:rsidR="009E7DED">
        <w:rPr>
          <w:rFonts w:ascii="Times New Roman" w:hAnsi="Times New Roman" w:eastAsiaTheme="majorEastAsia"/>
          <w:sz w:val="24"/>
          <w:szCs w:val="24"/>
        </w:rPr>
        <w:t xml:space="preserve"> ve kterých jsou komponenty </w:t>
      </w:r>
      <w:r w:rsidRPr="006D2679" w:rsidR="00FE3479">
        <w:rPr>
          <w:rFonts w:ascii="Times New Roman" w:hAnsi="Times New Roman" w:eastAsiaTheme="majorEastAsia"/>
          <w:sz w:val="24"/>
          <w:szCs w:val="24"/>
        </w:rPr>
        <w:t>umístěny</w:t>
      </w:r>
    </w:p>
    <w:p w:rsidRPr="006D2679" w:rsidR="007A04C2" w:rsidP="000F27A4" w:rsidRDefault="00AF0A99" w14:paraId="4476EEB3" w14:textId="61AF6212">
      <w:pPr>
        <w:pStyle w:val="Odstavecseseznamem"/>
        <w:numPr>
          <w:ilvl w:val="0"/>
          <w:numId w:val="8"/>
        </w:numPr>
        <w:spacing w:line="276" w:lineRule="auto"/>
        <w:rPr>
          <w:rFonts w:ascii="Times New Roman" w:hAnsi="Times New Roman" w:eastAsiaTheme="majorEastAsia"/>
          <w:sz w:val="24"/>
          <w:szCs w:val="24"/>
        </w:rPr>
      </w:pPr>
      <w:r w:rsidRPr="006D2679">
        <w:rPr>
          <w:rFonts w:ascii="Times New Roman" w:hAnsi="Times New Roman" w:eastAsiaTheme="majorEastAsia"/>
          <w:b/>
          <w:bCs/>
          <w:sz w:val="24"/>
          <w:szCs w:val="24"/>
        </w:rPr>
        <w:t>Komponent</w:t>
      </w:r>
      <w:r w:rsidRPr="006D2679" w:rsidR="2C91B445">
        <w:rPr>
          <w:rFonts w:ascii="Times New Roman" w:hAnsi="Times New Roman" w:eastAsiaTheme="majorEastAsia"/>
          <w:b/>
          <w:bCs/>
          <w:sz w:val="24"/>
          <w:szCs w:val="24"/>
        </w:rPr>
        <w:t xml:space="preserve"> </w:t>
      </w:r>
      <w:r w:rsidRPr="006D2679" w:rsidR="2C91B445">
        <w:rPr>
          <w:rFonts w:ascii="Times New Roman" w:hAnsi="Times New Roman" w:eastAsiaTheme="majorEastAsia"/>
          <w:sz w:val="24"/>
          <w:szCs w:val="24"/>
        </w:rPr>
        <w:t>–</w:t>
      </w:r>
      <w:r w:rsidRPr="006D2679">
        <w:rPr>
          <w:rFonts w:ascii="Times New Roman" w:hAnsi="Times New Roman" w:eastAsiaTheme="majorEastAsia"/>
          <w:sz w:val="24"/>
          <w:szCs w:val="24"/>
        </w:rPr>
        <w:t xml:space="preserve"> </w:t>
      </w:r>
      <w:r w:rsidRPr="006D2679" w:rsidR="000342D9">
        <w:rPr>
          <w:rFonts w:ascii="Times New Roman" w:hAnsi="Times New Roman" w:eastAsiaTheme="majorEastAsia"/>
          <w:sz w:val="24"/>
          <w:szCs w:val="24"/>
        </w:rPr>
        <w:t>jednotlivé nástroje</w:t>
      </w:r>
      <w:r w:rsidRPr="006D2679" w:rsidR="008D7580">
        <w:rPr>
          <w:rFonts w:ascii="Times New Roman" w:hAnsi="Times New Roman" w:eastAsiaTheme="majorEastAsia"/>
          <w:sz w:val="24"/>
          <w:szCs w:val="24"/>
        </w:rPr>
        <w:t xml:space="preserve"> </w:t>
      </w:r>
      <w:r w:rsidRPr="006D2679" w:rsidR="006872CD">
        <w:rPr>
          <w:rFonts w:ascii="Times New Roman" w:hAnsi="Times New Roman" w:eastAsiaTheme="majorEastAsia"/>
          <w:sz w:val="24"/>
          <w:szCs w:val="24"/>
        </w:rPr>
        <w:t xml:space="preserve">a </w:t>
      </w:r>
      <w:r w:rsidRPr="006D2679" w:rsidR="000342D9">
        <w:rPr>
          <w:rFonts w:ascii="Times New Roman" w:hAnsi="Times New Roman" w:eastAsiaTheme="majorEastAsia"/>
          <w:sz w:val="24"/>
          <w:szCs w:val="24"/>
        </w:rPr>
        <w:t>datové</w:t>
      </w:r>
      <w:r w:rsidRPr="006D2679" w:rsidR="006872CD">
        <w:rPr>
          <w:rFonts w:ascii="Times New Roman" w:hAnsi="Times New Roman" w:eastAsiaTheme="majorEastAsia"/>
          <w:sz w:val="24"/>
          <w:szCs w:val="24"/>
        </w:rPr>
        <w:t xml:space="preserve"> typy</w:t>
      </w:r>
      <w:r w:rsidRPr="006D2679" w:rsidR="7BA4AF27">
        <w:rPr>
          <w:rFonts w:ascii="Times New Roman" w:hAnsi="Times New Roman" w:eastAsiaTheme="majorEastAsia"/>
          <w:sz w:val="24"/>
          <w:szCs w:val="24"/>
        </w:rPr>
        <w:t xml:space="preserve">, které </w:t>
      </w:r>
      <w:r w:rsidRPr="006D2679" w:rsidR="000342D9">
        <w:rPr>
          <w:rFonts w:ascii="Times New Roman" w:hAnsi="Times New Roman" w:eastAsiaTheme="majorEastAsia"/>
          <w:sz w:val="24"/>
          <w:szCs w:val="24"/>
        </w:rPr>
        <w:t>jsou použity pro tvorbu řešení</w:t>
      </w:r>
      <w:r w:rsidRPr="006D2679" w:rsidR="2C91B445">
        <w:rPr>
          <w:rFonts w:ascii="Times New Roman" w:hAnsi="Times New Roman" w:eastAsiaTheme="majorEastAsia"/>
          <w:sz w:val="24"/>
          <w:szCs w:val="24"/>
        </w:rPr>
        <w:t xml:space="preserve"> </w:t>
      </w:r>
    </w:p>
    <w:p w:rsidRPr="006D2679" w:rsidR="007A04C2" w:rsidP="000F27A4" w:rsidRDefault="0EE71D3A" w14:paraId="2A9A8D0A" w14:textId="6E91BBCD">
      <w:pPr>
        <w:pStyle w:val="Odstavecseseznamem"/>
        <w:numPr>
          <w:ilvl w:val="0"/>
          <w:numId w:val="8"/>
        </w:numPr>
        <w:spacing w:line="276" w:lineRule="auto"/>
        <w:rPr>
          <w:rFonts w:ascii="Times New Roman" w:hAnsi="Times New Roman" w:eastAsiaTheme="majorEastAsia"/>
          <w:sz w:val="24"/>
          <w:szCs w:val="24"/>
        </w:rPr>
      </w:pPr>
      <w:r w:rsidRPr="006D2679">
        <w:rPr>
          <w:rFonts w:ascii="Times New Roman" w:hAnsi="Times New Roman" w:eastAsiaTheme="majorEastAsia"/>
          <w:b/>
          <w:sz w:val="24"/>
          <w:szCs w:val="24"/>
        </w:rPr>
        <w:t xml:space="preserve">Činností </w:t>
      </w:r>
      <w:r w:rsidRPr="006D2679" w:rsidR="1A77ECAA">
        <w:rPr>
          <w:rFonts w:ascii="Times New Roman" w:hAnsi="Times New Roman" w:eastAsiaTheme="majorEastAsia"/>
          <w:sz w:val="24"/>
          <w:szCs w:val="24"/>
        </w:rPr>
        <w:t xml:space="preserve">– </w:t>
      </w:r>
      <w:r w:rsidRPr="006D2679" w:rsidR="312F5D3E">
        <w:rPr>
          <w:rFonts w:ascii="Times New Roman" w:hAnsi="Times New Roman" w:eastAsiaTheme="majorEastAsia"/>
          <w:sz w:val="24"/>
          <w:szCs w:val="24"/>
        </w:rPr>
        <w:t>představují propojení komponent (tok dat)</w:t>
      </w:r>
    </w:p>
    <w:p w:rsidR="00823F30" w:rsidP="00456557" w:rsidRDefault="00456557" w14:paraId="43404976" w14:textId="337E8934">
      <w:pPr>
        <w:pStyle w:val="Nadpis2"/>
        <w:rPr>
          <w:rFonts w:eastAsiaTheme="minorEastAsia"/>
        </w:rPr>
      </w:pPr>
      <w:r>
        <w:rPr>
          <w:rFonts w:eastAsiaTheme="minorEastAsia"/>
        </w:rPr>
        <w:t>Systémy architektury</w:t>
      </w:r>
    </w:p>
    <w:p w:rsidR="00456557" w:rsidP="002177DD" w:rsidRDefault="00456557" w14:paraId="5F1AA16B" w14:textId="54F6092B">
      <w:pPr>
        <w:pStyle w:val="Zkladntext"/>
        <w:spacing w:line="276" w:lineRule="auto"/>
        <w:rPr>
          <w:rFonts w:eastAsiaTheme="minorEastAsia"/>
        </w:rPr>
      </w:pPr>
      <w:proofErr w:type="spellStart"/>
      <w:r w:rsidRPr="00456557">
        <w:rPr>
          <w:rFonts w:eastAsiaTheme="minorEastAsia"/>
          <w:b/>
          <w:bCs/>
        </w:rPr>
        <w:t>InSIS</w:t>
      </w:r>
      <w:proofErr w:type="spellEnd"/>
      <w:r>
        <w:rPr>
          <w:rFonts w:eastAsiaTheme="minorEastAsia"/>
        </w:rPr>
        <w:t xml:space="preserve"> – školní</w:t>
      </w:r>
      <w:r w:rsidRPr="00456557">
        <w:rPr>
          <w:rFonts w:eastAsiaTheme="minorEastAsia"/>
        </w:rPr>
        <w:t xml:space="preserve"> informační systém obsahuje excelové soubory, které jsou následně exponovány do prostředí azure.</w:t>
      </w:r>
    </w:p>
    <w:p w:rsidR="00CB05D5" w:rsidP="002177DD" w:rsidRDefault="00CB05D5" w14:paraId="77A54939" w14:textId="77777777">
      <w:pPr>
        <w:pStyle w:val="Zkladntext"/>
        <w:spacing w:line="276" w:lineRule="auto"/>
        <w:rPr>
          <w:rFonts w:eastAsiaTheme="minorEastAsia"/>
          <w:i/>
          <w:iCs/>
        </w:rPr>
      </w:pPr>
      <w:proofErr w:type="spellStart"/>
      <w:r w:rsidRPr="00456557">
        <w:rPr>
          <w:rFonts w:eastAsiaTheme="minorEastAsia"/>
          <w:b/>
          <w:bCs/>
        </w:rPr>
        <w:t>Storage</w:t>
      </w:r>
      <w:proofErr w:type="spellEnd"/>
      <w:r>
        <w:rPr>
          <w:rFonts w:eastAsiaTheme="minorEastAsia"/>
          <w:b/>
          <w:bCs/>
        </w:rPr>
        <w:t xml:space="preserve"> – </w:t>
      </w:r>
      <w:r w:rsidRPr="00CB05D5">
        <w:rPr>
          <w:rFonts w:eastAsiaTheme="minorEastAsia"/>
        </w:rPr>
        <w:t xml:space="preserve">tyto soubory jsou pak uloženy v úložišti </w:t>
      </w:r>
      <w:proofErr w:type="spellStart"/>
      <w:r w:rsidRPr="00CB05D5">
        <w:rPr>
          <w:rFonts w:eastAsiaTheme="minorEastAsia"/>
          <w:i/>
          <w:iCs/>
        </w:rPr>
        <w:t>vsestorage</w:t>
      </w:r>
      <w:proofErr w:type="spellEnd"/>
      <w:r w:rsidRPr="00CB05D5">
        <w:rPr>
          <w:rFonts w:eastAsiaTheme="minorEastAsia"/>
        </w:rPr>
        <w:t xml:space="preserve"> v prostředí azure.</w:t>
      </w:r>
      <w:r>
        <w:rPr>
          <w:rFonts w:eastAsiaTheme="minorEastAsia"/>
        </w:rPr>
        <w:t xml:space="preserve"> </w:t>
      </w:r>
      <w:r w:rsidRPr="00CB05D5">
        <w:rPr>
          <w:rFonts w:eastAsiaTheme="minorEastAsia"/>
        </w:rPr>
        <w:t xml:space="preserve">Konkrétně ve </w:t>
      </w:r>
      <w:proofErr w:type="spellStart"/>
      <w:r w:rsidRPr="00CB05D5">
        <w:rPr>
          <w:rFonts w:eastAsiaTheme="minorEastAsia"/>
          <w:i/>
          <w:iCs/>
        </w:rPr>
        <w:t>blob</w:t>
      </w:r>
      <w:proofErr w:type="spellEnd"/>
      <w:r w:rsidRPr="00CB05D5">
        <w:rPr>
          <w:rFonts w:eastAsiaTheme="minorEastAsia"/>
          <w:i/>
          <w:iCs/>
        </w:rPr>
        <w:t xml:space="preserve"> </w:t>
      </w:r>
      <w:proofErr w:type="spellStart"/>
      <w:r w:rsidRPr="00CB05D5">
        <w:rPr>
          <w:rFonts w:eastAsiaTheme="minorEastAsia"/>
          <w:i/>
          <w:iCs/>
        </w:rPr>
        <w:t>services</w:t>
      </w:r>
      <w:proofErr w:type="spellEnd"/>
    </w:p>
    <w:p w:rsidR="00456557" w:rsidP="002177DD" w:rsidRDefault="00CB05D5" w14:paraId="61427773" w14:textId="6501870C">
      <w:pPr>
        <w:pStyle w:val="Zkladntext"/>
        <w:spacing w:line="276" w:lineRule="auto"/>
        <w:rPr>
          <w:rFonts w:eastAsiaTheme="minorEastAsia"/>
        </w:rPr>
      </w:pPr>
      <w:r w:rsidRPr="00CB05D5">
        <w:rPr>
          <w:rFonts w:eastAsiaTheme="minorEastAsia"/>
          <w:b/>
          <w:bCs/>
        </w:rPr>
        <w:t>Python s</w:t>
      </w:r>
      <w:r>
        <w:rPr>
          <w:rFonts w:eastAsiaTheme="minorEastAsia"/>
          <w:b/>
          <w:bCs/>
        </w:rPr>
        <w:t>c</w:t>
      </w:r>
      <w:r w:rsidRPr="00CB05D5">
        <w:rPr>
          <w:rFonts w:eastAsiaTheme="minorEastAsia"/>
          <w:b/>
          <w:bCs/>
        </w:rPr>
        <w:t>ript</w:t>
      </w:r>
      <w:r>
        <w:rPr>
          <w:rFonts w:eastAsiaTheme="minorEastAsia"/>
        </w:rPr>
        <w:t xml:space="preserve"> –</w:t>
      </w:r>
      <w:r w:rsidRPr="00CB05D5">
        <w:rPr>
          <w:rFonts w:eastAsiaTheme="minorEastAsia"/>
        </w:rPr>
        <w:t xml:space="preserve">byl naprogramován ve </w:t>
      </w:r>
      <w:proofErr w:type="spellStart"/>
      <w:r w:rsidRPr="00CB05D5">
        <w:rPr>
          <w:rFonts w:eastAsiaTheme="minorEastAsia"/>
        </w:rPr>
        <w:t>Visual</w:t>
      </w:r>
      <w:proofErr w:type="spellEnd"/>
      <w:r w:rsidRPr="00CB05D5">
        <w:rPr>
          <w:rFonts w:eastAsiaTheme="minorEastAsia"/>
        </w:rPr>
        <w:t xml:space="preserve"> Studio</w:t>
      </w:r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Code</w:t>
      </w:r>
      <w:proofErr w:type="spellEnd"/>
      <w:r>
        <w:rPr>
          <w:rFonts w:eastAsiaTheme="minorEastAsia"/>
        </w:rPr>
        <w:t>.</w:t>
      </w:r>
      <w:r w:rsidRPr="00CB05D5">
        <w:t xml:space="preserve"> </w:t>
      </w:r>
      <w:r w:rsidRPr="00CB05D5">
        <w:rPr>
          <w:rFonts w:eastAsiaTheme="minorEastAsia"/>
        </w:rPr>
        <w:t xml:space="preserve">Jeho spuštění se provádí prostřednictvím </w:t>
      </w:r>
      <w:proofErr w:type="spellStart"/>
      <w:r w:rsidRPr="00CB05D5">
        <w:rPr>
          <w:rFonts w:eastAsiaTheme="minorEastAsia"/>
        </w:rPr>
        <w:t>pipeline</w:t>
      </w:r>
      <w:proofErr w:type="spellEnd"/>
      <w:r w:rsidRPr="00CB05D5">
        <w:rPr>
          <w:rFonts w:eastAsiaTheme="minorEastAsia"/>
        </w:rPr>
        <w:t xml:space="preserve"> </w:t>
      </w:r>
      <w:r>
        <w:rPr>
          <w:rFonts w:eastAsiaTheme="minorEastAsia"/>
        </w:rPr>
        <w:t xml:space="preserve">v </w:t>
      </w:r>
      <w:r w:rsidRPr="00CB05D5">
        <w:rPr>
          <w:rFonts w:eastAsiaTheme="minorEastAsia"/>
        </w:rPr>
        <w:t xml:space="preserve">ADF s názvem </w:t>
      </w:r>
      <w:proofErr w:type="spellStart"/>
      <w:r w:rsidRPr="00CB05D5">
        <w:rPr>
          <w:rFonts w:eastAsiaTheme="minorEastAsia"/>
          <w:i/>
          <w:iCs/>
        </w:rPr>
        <w:t>Python_script</w:t>
      </w:r>
      <w:proofErr w:type="spellEnd"/>
      <w:r w:rsidRPr="00CB05D5">
        <w:rPr>
          <w:rFonts w:eastAsiaTheme="minorEastAsia"/>
        </w:rPr>
        <w:t>.</w:t>
      </w:r>
    </w:p>
    <w:p w:rsidRPr="00CB05D5" w:rsidR="00CB05D5" w:rsidP="002177DD" w:rsidRDefault="00CB05D5" w14:paraId="4586B094" w14:textId="03CDF7D7">
      <w:pPr>
        <w:pStyle w:val="Zkladntext"/>
        <w:spacing w:line="276" w:lineRule="auto"/>
        <w:rPr>
          <w:rFonts w:eastAsiaTheme="minorEastAsia"/>
          <w:b/>
          <w:bCs/>
        </w:rPr>
      </w:pPr>
      <w:r w:rsidRPr="00CB05D5">
        <w:rPr>
          <w:rFonts w:eastAsiaTheme="minorEastAsia"/>
          <w:b/>
          <w:bCs/>
        </w:rPr>
        <w:t>ETL</w:t>
      </w:r>
      <w:r>
        <w:rPr>
          <w:rFonts w:eastAsiaTheme="minorEastAsia"/>
          <w:b/>
          <w:bCs/>
        </w:rPr>
        <w:t xml:space="preserve"> – </w:t>
      </w:r>
      <w:r w:rsidRPr="00CB05D5">
        <w:rPr>
          <w:rFonts w:eastAsiaTheme="minorEastAsia"/>
        </w:rPr>
        <w:t xml:space="preserve">procesy ETL jsou zpracovávány prostřednictvím azure data </w:t>
      </w:r>
      <w:proofErr w:type="spellStart"/>
      <w:r w:rsidRPr="00CB05D5">
        <w:rPr>
          <w:rFonts w:eastAsiaTheme="minorEastAsia"/>
        </w:rPr>
        <w:t>factory</w:t>
      </w:r>
      <w:proofErr w:type="spellEnd"/>
      <w:r w:rsidRPr="00CB05D5">
        <w:rPr>
          <w:rFonts w:eastAsiaTheme="minorEastAsia"/>
        </w:rPr>
        <w:t>.</w:t>
      </w:r>
    </w:p>
    <w:p w:rsidR="00456557" w:rsidP="002177DD" w:rsidRDefault="00CB05D5" w14:paraId="5FEFE285" w14:textId="085581E5">
      <w:pPr>
        <w:pStyle w:val="Zkladntext"/>
        <w:spacing w:line="276" w:lineRule="auto"/>
        <w:rPr>
          <w:rFonts w:eastAsiaTheme="minorEastAsia"/>
        </w:rPr>
      </w:pPr>
      <w:proofErr w:type="spellStart"/>
      <w:r w:rsidRPr="00CB05D5">
        <w:rPr>
          <w:rFonts w:eastAsiaTheme="minorEastAsia"/>
          <w:b/>
          <w:bCs/>
        </w:rPr>
        <w:t>Stage</w:t>
      </w:r>
      <w:proofErr w:type="spellEnd"/>
      <w:r>
        <w:rPr>
          <w:rFonts w:eastAsiaTheme="minorEastAsia"/>
          <w:b/>
          <w:bCs/>
        </w:rPr>
        <w:t xml:space="preserve"> – </w:t>
      </w:r>
      <w:r w:rsidRPr="00CB05D5">
        <w:rPr>
          <w:rFonts w:eastAsiaTheme="minorEastAsia"/>
        </w:rPr>
        <w:t xml:space="preserve">jako </w:t>
      </w:r>
      <w:proofErr w:type="spellStart"/>
      <w:r w:rsidRPr="00CB05D5">
        <w:rPr>
          <w:rFonts w:eastAsiaTheme="minorEastAsia"/>
        </w:rPr>
        <w:t>stage</w:t>
      </w:r>
      <w:proofErr w:type="spellEnd"/>
      <w:r w:rsidRPr="00CB05D5">
        <w:rPr>
          <w:rFonts w:eastAsiaTheme="minorEastAsia"/>
        </w:rPr>
        <w:t xml:space="preserve"> databáze se používá </w:t>
      </w:r>
      <w:r w:rsidR="002177DD">
        <w:rPr>
          <w:rFonts w:eastAsiaTheme="minorEastAsia"/>
        </w:rPr>
        <w:t>A</w:t>
      </w:r>
      <w:r w:rsidRPr="00CB05D5">
        <w:rPr>
          <w:rFonts w:eastAsiaTheme="minorEastAsia"/>
        </w:rPr>
        <w:t>zure MSSQL azure</w:t>
      </w:r>
      <w:r>
        <w:rPr>
          <w:rFonts w:eastAsiaTheme="minorEastAsia"/>
        </w:rPr>
        <w:t>.</w:t>
      </w:r>
    </w:p>
    <w:p w:rsidR="00CB05D5" w:rsidP="002177DD" w:rsidRDefault="00CB05D5" w14:paraId="239D43D1" w14:textId="77777777">
      <w:pPr>
        <w:pStyle w:val="Zkladntext"/>
        <w:spacing w:line="276" w:lineRule="auto"/>
        <w:rPr>
          <w:rFonts w:eastAsiaTheme="minorEastAsia"/>
        </w:rPr>
      </w:pPr>
    </w:p>
    <w:p w:rsidR="00CB05D5" w:rsidP="002177DD" w:rsidRDefault="00CB05D5" w14:paraId="146EE310" w14:textId="77777777">
      <w:pPr>
        <w:pStyle w:val="Zkladntext"/>
        <w:spacing w:line="276" w:lineRule="auto"/>
        <w:rPr>
          <w:rFonts w:eastAsiaTheme="minorEastAsia"/>
        </w:rPr>
      </w:pPr>
    </w:p>
    <w:p w:rsidR="00CB05D5" w:rsidP="002177DD" w:rsidRDefault="002177DD" w14:paraId="73615382" w14:textId="1BE3CE3B">
      <w:pPr>
        <w:pStyle w:val="Zkladntext"/>
        <w:spacing w:line="276" w:lineRule="auto"/>
        <w:rPr>
          <w:rFonts w:eastAsiaTheme="minorEastAsia"/>
        </w:rPr>
      </w:pPr>
      <w:r w:rsidRPr="00CB05D5">
        <w:rPr>
          <w:rFonts w:eastAsiaTheme="minorEastAsia"/>
          <w:b/>
          <w:bCs/>
        </w:rPr>
        <w:t>DWH</w:t>
      </w:r>
      <w:r>
        <w:rPr>
          <w:rFonts w:eastAsiaTheme="minorEastAsia"/>
          <w:b/>
          <w:bCs/>
        </w:rPr>
        <w:t xml:space="preserve"> – </w:t>
      </w:r>
      <w:r w:rsidRPr="002177DD">
        <w:rPr>
          <w:rFonts w:eastAsiaTheme="minorEastAsia"/>
        </w:rPr>
        <w:t xml:space="preserve">datový sklad je umístěn </w:t>
      </w:r>
      <w:r>
        <w:rPr>
          <w:rFonts w:eastAsiaTheme="minorEastAsia"/>
        </w:rPr>
        <w:t xml:space="preserve">v </w:t>
      </w:r>
      <w:r w:rsidRPr="002177DD">
        <w:rPr>
          <w:rFonts w:eastAsiaTheme="minorEastAsia"/>
        </w:rPr>
        <w:t>MS SQL server management studio</w:t>
      </w:r>
      <w:r>
        <w:rPr>
          <w:rFonts w:eastAsiaTheme="minorEastAsia"/>
        </w:rPr>
        <w:t>.</w:t>
      </w:r>
    </w:p>
    <w:p w:rsidRPr="00CB05D5" w:rsidR="00CB05D5" w:rsidP="002177DD" w:rsidRDefault="002177DD" w14:paraId="20E5D0EE" w14:textId="1728DC92">
      <w:pPr>
        <w:pStyle w:val="Zkladntext"/>
        <w:spacing w:line="276" w:lineRule="auto"/>
        <w:rPr>
          <w:rFonts w:eastAsiaTheme="minorEastAsia"/>
          <w:b/>
          <w:bCs/>
        </w:rPr>
      </w:pPr>
      <w:r w:rsidRPr="002177DD">
        <w:rPr>
          <w:rFonts w:eastAsiaTheme="minorEastAsia"/>
          <w:b/>
          <w:bCs/>
        </w:rPr>
        <w:t>Reporting</w:t>
      </w:r>
      <w:r>
        <w:rPr>
          <w:rFonts w:eastAsiaTheme="minorEastAsia"/>
          <w:b/>
          <w:bCs/>
        </w:rPr>
        <w:t xml:space="preserve"> – </w:t>
      </w:r>
      <w:r w:rsidRPr="002177DD">
        <w:rPr>
          <w:rFonts w:eastAsiaTheme="minorEastAsia"/>
        </w:rPr>
        <w:t xml:space="preserve">závěrečné reporty jsou zpracovávány v aplikaci Microsoft </w:t>
      </w:r>
      <w:proofErr w:type="spellStart"/>
      <w:r w:rsidRPr="002177DD">
        <w:rPr>
          <w:rFonts w:eastAsiaTheme="minorEastAsia"/>
        </w:rPr>
        <w:t>Power</w:t>
      </w:r>
      <w:proofErr w:type="spellEnd"/>
      <w:r w:rsidRPr="002177DD">
        <w:rPr>
          <w:rFonts w:eastAsiaTheme="minorEastAsia"/>
        </w:rPr>
        <w:t xml:space="preserve"> BI.</w:t>
      </w:r>
      <w:r w:rsidRPr="002177DD">
        <w:t xml:space="preserve"> </w:t>
      </w:r>
      <w:r w:rsidRPr="002177DD">
        <w:rPr>
          <w:rFonts w:eastAsiaTheme="minorEastAsia"/>
        </w:rPr>
        <w:t xml:space="preserve">Které jsou pak sdíleny s koncovými uživateli prostřednictvím </w:t>
      </w:r>
      <w:proofErr w:type="spellStart"/>
      <w:r w:rsidRPr="002177DD">
        <w:rPr>
          <w:rFonts w:eastAsiaTheme="minorEastAsia"/>
        </w:rPr>
        <w:t>SharePointu</w:t>
      </w:r>
      <w:proofErr w:type="spellEnd"/>
      <w:r w:rsidRPr="002177DD">
        <w:rPr>
          <w:rFonts w:eastAsiaTheme="minorEastAsia"/>
        </w:rPr>
        <w:t>.</w:t>
      </w:r>
    </w:p>
    <w:p w:rsidRPr="00456557" w:rsidR="00456557" w:rsidP="00456557" w:rsidRDefault="00D90C6A" w14:paraId="0EECE5BC" w14:textId="4F1D0B7D">
      <w:pPr>
        <w:pStyle w:val="Nadpis2"/>
        <w:rPr>
          <w:rFonts w:eastAsiaTheme="minorEastAsia"/>
        </w:rPr>
      </w:pPr>
      <w:r w:rsidRPr="006D2679">
        <w:rPr>
          <w:rFonts w:eastAsiaTheme="minorEastAsia"/>
        </w:rPr>
        <w:t>Komponenty architektury</w:t>
      </w:r>
    </w:p>
    <w:p w:rsidRPr="006D2679" w:rsidR="00823F30" w:rsidP="00781DC8" w:rsidRDefault="00A94692" w14:paraId="70F858AB" w14:textId="457A6BEC">
      <w:pPr>
        <w:pStyle w:val="Zkladntext"/>
        <w:spacing w:line="276" w:lineRule="auto"/>
        <w:rPr>
          <w:rFonts w:eastAsiaTheme="minorEastAsia"/>
          <w:szCs w:val="24"/>
        </w:rPr>
      </w:pPr>
      <w:r w:rsidRPr="006D2679">
        <w:rPr>
          <w:rFonts w:eastAsiaTheme="minorEastAsia"/>
          <w:b/>
          <w:bCs/>
          <w:szCs w:val="24"/>
        </w:rPr>
        <w:t xml:space="preserve">Export </w:t>
      </w:r>
      <w:proofErr w:type="spellStart"/>
      <w:r w:rsidRPr="006D2679" w:rsidR="00781DC8">
        <w:rPr>
          <w:rFonts w:eastAsiaTheme="minorEastAsia"/>
          <w:b/>
          <w:bCs/>
          <w:szCs w:val="24"/>
        </w:rPr>
        <w:t>files</w:t>
      </w:r>
      <w:proofErr w:type="spellEnd"/>
      <w:r w:rsidRPr="006D2679" w:rsidR="00781DC8">
        <w:rPr>
          <w:rFonts w:eastAsiaTheme="minorEastAsia"/>
          <w:szCs w:val="24"/>
        </w:rPr>
        <w:t xml:space="preserve"> – soubory</w:t>
      </w:r>
      <w:r w:rsidRPr="006D2679">
        <w:rPr>
          <w:rFonts w:eastAsiaTheme="minorEastAsia"/>
          <w:szCs w:val="24"/>
        </w:rPr>
        <w:t xml:space="preserve"> exportované ze systému </w:t>
      </w:r>
      <w:proofErr w:type="spellStart"/>
      <w:r w:rsidRPr="006D2679">
        <w:rPr>
          <w:rFonts w:eastAsiaTheme="minorEastAsia"/>
          <w:szCs w:val="24"/>
        </w:rPr>
        <w:t>InSIS</w:t>
      </w:r>
      <w:proofErr w:type="spellEnd"/>
      <w:r w:rsidRPr="006D2679">
        <w:rPr>
          <w:rFonts w:eastAsiaTheme="minorEastAsia"/>
          <w:szCs w:val="24"/>
        </w:rPr>
        <w:t xml:space="preserve"> za určité časové období (obvykle celý rok, případně jeden semestr).</w:t>
      </w:r>
      <w:r w:rsidRPr="006D2679" w:rsidR="00C0101A">
        <w:rPr>
          <w:rFonts w:eastAsiaTheme="minorEastAsia"/>
          <w:szCs w:val="24"/>
        </w:rPr>
        <w:t xml:space="preserve"> Tyto soubory jsou ve formátu Excel.</w:t>
      </w:r>
      <w:r w:rsidRPr="006D2679" w:rsidR="00C0101A">
        <w:t xml:space="preserve"> </w:t>
      </w:r>
      <w:r w:rsidRPr="006D2679" w:rsidR="00C0101A">
        <w:rPr>
          <w:rFonts w:eastAsiaTheme="minorEastAsia"/>
          <w:szCs w:val="24"/>
        </w:rPr>
        <w:t>Následně jsou uloženy v úložišti Azure</w:t>
      </w:r>
    </w:p>
    <w:p w:rsidRPr="006D2679" w:rsidR="00C0101A" w:rsidP="000710CA" w:rsidRDefault="00781DC8" w14:paraId="003FF299" w14:textId="7070D406">
      <w:pPr>
        <w:pStyle w:val="Zkladntext"/>
        <w:spacing w:line="276" w:lineRule="auto"/>
        <w:rPr>
          <w:rFonts w:eastAsiaTheme="minorEastAsia"/>
          <w:szCs w:val="24"/>
        </w:rPr>
      </w:pPr>
      <w:proofErr w:type="spellStart"/>
      <w:r w:rsidRPr="006D2679">
        <w:rPr>
          <w:rFonts w:eastAsiaTheme="minorEastAsia"/>
          <w:b/>
          <w:bCs/>
          <w:szCs w:val="24"/>
        </w:rPr>
        <w:t>Storage</w:t>
      </w:r>
      <w:proofErr w:type="spellEnd"/>
      <w:r w:rsidRPr="006D2679">
        <w:rPr>
          <w:rFonts w:eastAsiaTheme="minorEastAsia"/>
          <w:b/>
          <w:bCs/>
          <w:szCs w:val="24"/>
        </w:rPr>
        <w:t xml:space="preserve"> (</w:t>
      </w:r>
      <w:proofErr w:type="spellStart"/>
      <w:r w:rsidRPr="006D2679">
        <w:rPr>
          <w:rFonts w:eastAsiaTheme="minorEastAsia"/>
          <w:b/>
          <w:bCs/>
          <w:szCs w:val="24"/>
        </w:rPr>
        <w:t>Storage</w:t>
      </w:r>
      <w:proofErr w:type="spellEnd"/>
      <w:r w:rsidRPr="006D2679">
        <w:rPr>
          <w:rFonts w:eastAsiaTheme="minorEastAsia"/>
          <w:b/>
          <w:bCs/>
          <w:szCs w:val="24"/>
        </w:rPr>
        <w:t xml:space="preserve"> </w:t>
      </w:r>
      <w:proofErr w:type="spellStart"/>
      <w:r w:rsidRPr="006D2679">
        <w:rPr>
          <w:rFonts w:eastAsiaTheme="minorEastAsia"/>
          <w:b/>
          <w:bCs/>
          <w:szCs w:val="24"/>
        </w:rPr>
        <w:t>account</w:t>
      </w:r>
      <w:proofErr w:type="spellEnd"/>
      <w:r w:rsidRPr="006D2679">
        <w:rPr>
          <w:rFonts w:eastAsiaTheme="minorEastAsia"/>
          <w:b/>
          <w:bCs/>
          <w:szCs w:val="24"/>
        </w:rPr>
        <w:t xml:space="preserve">) – </w:t>
      </w:r>
      <w:r w:rsidRPr="006D2679">
        <w:rPr>
          <w:rFonts w:eastAsiaTheme="minorEastAsia"/>
          <w:szCs w:val="24"/>
        </w:rPr>
        <w:t>tyto vstupní soubory jsou uloženy v</w:t>
      </w:r>
      <w:r w:rsidRPr="006D2679" w:rsidR="00577761">
        <w:rPr>
          <w:rFonts w:eastAsiaTheme="minorEastAsia"/>
          <w:szCs w:val="24"/>
        </w:rPr>
        <w:t xml:space="preserve"> azure </w:t>
      </w:r>
      <w:proofErr w:type="spellStart"/>
      <w:r w:rsidRPr="006D2679" w:rsidR="00577761">
        <w:rPr>
          <w:rFonts w:eastAsiaTheme="minorEastAsia"/>
          <w:szCs w:val="24"/>
        </w:rPr>
        <w:t>storage</w:t>
      </w:r>
      <w:proofErr w:type="spellEnd"/>
      <w:r w:rsidRPr="006D2679" w:rsidR="00577761">
        <w:rPr>
          <w:rFonts w:eastAsiaTheme="minorEastAsia"/>
          <w:szCs w:val="24"/>
        </w:rPr>
        <w:t xml:space="preserve"> </w:t>
      </w:r>
      <w:proofErr w:type="spellStart"/>
      <w:r w:rsidRPr="006D2679" w:rsidR="00577761">
        <w:rPr>
          <w:rFonts w:eastAsiaTheme="minorEastAsia"/>
          <w:szCs w:val="24"/>
        </w:rPr>
        <w:t>account</w:t>
      </w:r>
      <w:proofErr w:type="spellEnd"/>
      <w:r w:rsidRPr="006D2679" w:rsidR="00577761">
        <w:rPr>
          <w:rFonts w:eastAsiaTheme="minorEastAsia"/>
          <w:szCs w:val="24"/>
        </w:rPr>
        <w:t>, konkrétně v</w:t>
      </w:r>
      <w:r w:rsidRPr="006D2679">
        <w:rPr>
          <w:rFonts w:eastAsiaTheme="minorEastAsia"/>
          <w:szCs w:val="24"/>
        </w:rPr>
        <w:t> </w:t>
      </w:r>
      <w:proofErr w:type="spellStart"/>
      <w:r w:rsidRPr="006D2679">
        <w:rPr>
          <w:rFonts w:eastAsiaTheme="minorEastAsia"/>
          <w:szCs w:val="24"/>
        </w:rPr>
        <w:t>blob</w:t>
      </w:r>
      <w:proofErr w:type="spellEnd"/>
      <w:r w:rsidRPr="006D2679">
        <w:rPr>
          <w:rFonts w:eastAsiaTheme="minorEastAsia"/>
          <w:szCs w:val="24"/>
        </w:rPr>
        <w:t xml:space="preserve"> </w:t>
      </w:r>
      <w:proofErr w:type="spellStart"/>
      <w:r w:rsidRPr="006D2679">
        <w:rPr>
          <w:rFonts w:eastAsiaTheme="minorEastAsia"/>
          <w:szCs w:val="24"/>
        </w:rPr>
        <w:t>storage</w:t>
      </w:r>
      <w:proofErr w:type="spellEnd"/>
      <w:r w:rsidRPr="006D2679">
        <w:rPr>
          <w:rFonts w:eastAsiaTheme="minorEastAsia"/>
          <w:szCs w:val="24"/>
        </w:rPr>
        <w:t xml:space="preserve"> </w:t>
      </w:r>
      <w:r w:rsidRPr="006D2679" w:rsidR="002719F5">
        <w:rPr>
          <w:rFonts w:eastAsiaTheme="minorEastAsia"/>
          <w:szCs w:val="24"/>
        </w:rPr>
        <w:t xml:space="preserve">kontejnery </w:t>
      </w:r>
      <w:r w:rsidRPr="006D2679">
        <w:rPr>
          <w:rFonts w:eastAsiaTheme="minorEastAsia"/>
          <w:szCs w:val="24"/>
        </w:rPr>
        <w:t>s názvem "</w:t>
      </w:r>
      <w:proofErr w:type="spellStart"/>
      <w:r w:rsidRPr="006D2679">
        <w:rPr>
          <w:rFonts w:eastAsiaTheme="minorEastAsia"/>
          <w:szCs w:val="24"/>
        </w:rPr>
        <w:t>vstupni-slozka</w:t>
      </w:r>
      <w:proofErr w:type="spellEnd"/>
      <w:r w:rsidRPr="006D2679">
        <w:rPr>
          <w:rFonts w:eastAsiaTheme="minorEastAsia"/>
          <w:szCs w:val="24"/>
        </w:rPr>
        <w:t>".</w:t>
      </w:r>
      <w:r w:rsidRPr="006D2679" w:rsidR="002719F5">
        <w:rPr>
          <w:rFonts w:eastAsiaTheme="minorEastAsia"/>
          <w:szCs w:val="24"/>
        </w:rPr>
        <w:t xml:space="preserve"> Azure </w:t>
      </w:r>
      <w:proofErr w:type="spellStart"/>
      <w:r w:rsidRPr="006D2679" w:rsidR="002719F5">
        <w:rPr>
          <w:rFonts w:eastAsiaTheme="minorEastAsia"/>
          <w:szCs w:val="24"/>
        </w:rPr>
        <w:t>blob</w:t>
      </w:r>
      <w:proofErr w:type="spellEnd"/>
      <w:r w:rsidRPr="006D2679" w:rsidR="002719F5">
        <w:rPr>
          <w:rFonts w:eastAsiaTheme="minorEastAsia"/>
          <w:szCs w:val="24"/>
        </w:rPr>
        <w:t xml:space="preserve"> </w:t>
      </w:r>
      <w:proofErr w:type="spellStart"/>
      <w:r w:rsidRPr="006D2679" w:rsidR="002719F5">
        <w:rPr>
          <w:rFonts w:eastAsiaTheme="minorEastAsia"/>
          <w:szCs w:val="24"/>
        </w:rPr>
        <w:t>storage</w:t>
      </w:r>
      <w:proofErr w:type="spellEnd"/>
      <w:r w:rsidRPr="006D2679" w:rsidR="002719F5">
        <w:rPr>
          <w:rFonts w:eastAsiaTheme="minorEastAsia"/>
          <w:szCs w:val="24"/>
        </w:rPr>
        <w:t xml:space="preserve"> slouží k:</w:t>
      </w:r>
    </w:p>
    <w:p w:rsidRPr="006D2679" w:rsidR="00D90C6A" w:rsidP="000F27A4" w:rsidRDefault="00577761" w14:paraId="5D9FE8D1" w14:textId="1C44AC86">
      <w:pPr>
        <w:pStyle w:val="Zkladntext"/>
        <w:numPr>
          <w:ilvl w:val="0"/>
          <w:numId w:val="18"/>
        </w:numPr>
        <w:spacing w:line="276" w:lineRule="auto"/>
        <w:rPr>
          <w:rFonts w:eastAsiaTheme="minorEastAsia"/>
          <w:szCs w:val="24"/>
        </w:rPr>
      </w:pPr>
      <w:r w:rsidRPr="006D2679">
        <w:rPr>
          <w:rFonts w:eastAsiaTheme="minorEastAsia"/>
          <w:szCs w:val="24"/>
        </w:rPr>
        <w:t>U</w:t>
      </w:r>
      <w:r w:rsidRPr="006D2679" w:rsidR="002719F5">
        <w:rPr>
          <w:rFonts w:eastAsiaTheme="minorEastAsia"/>
          <w:szCs w:val="24"/>
        </w:rPr>
        <w:t xml:space="preserve">chování velkého objemu nestrukturovaných dat. </w:t>
      </w:r>
      <w:r w:rsidRPr="006D2679">
        <w:rPr>
          <w:rFonts w:eastAsiaTheme="minorEastAsia"/>
          <w:szCs w:val="24"/>
        </w:rPr>
        <w:t xml:space="preserve">Úložiště </w:t>
      </w:r>
      <w:proofErr w:type="spellStart"/>
      <w:r w:rsidRPr="006D2679">
        <w:rPr>
          <w:rFonts w:eastAsiaTheme="minorEastAsia"/>
          <w:szCs w:val="24"/>
        </w:rPr>
        <w:t>Blob</w:t>
      </w:r>
      <w:proofErr w:type="spellEnd"/>
      <w:r w:rsidRPr="006D2679">
        <w:rPr>
          <w:rFonts w:eastAsiaTheme="minorEastAsia"/>
          <w:szCs w:val="24"/>
        </w:rPr>
        <w:t xml:space="preserve"> </w:t>
      </w:r>
      <w:proofErr w:type="spellStart"/>
      <w:r w:rsidRPr="006D2679">
        <w:rPr>
          <w:rFonts w:eastAsiaTheme="minorEastAsia"/>
          <w:szCs w:val="24"/>
        </w:rPr>
        <w:t>Storage</w:t>
      </w:r>
      <w:proofErr w:type="spellEnd"/>
      <w:r w:rsidRPr="006D2679">
        <w:rPr>
          <w:rFonts w:eastAsiaTheme="minorEastAsia"/>
          <w:szCs w:val="24"/>
        </w:rPr>
        <w:t xml:space="preserve"> je optimalizováno pro ukládání velkého množství nestrukturovaných dat. Nestrukturovaná data jsou data, která se neřídí určitým datovým modelem nebo definicí, například textová nebo binární data.</w:t>
      </w:r>
    </w:p>
    <w:p w:rsidRPr="006C3B92" w:rsidR="3914B5E1" w:rsidP="3914B5E1" w:rsidRDefault="000B5A17" w14:paraId="6F897C38" w14:textId="48BF5691">
      <w:pPr>
        <w:pStyle w:val="Zkladntext"/>
        <w:numPr>
          <w:ilvl w:val="0"/>
          <w:numId w:val="18"/>
        </w:numPr>
        <w:spacing w:line="276" w:lineRule="auto"/>
        <w:rPr>
          <w:rFonts w:eastAsiaTheme="minorEastAsia"/>
          <w:szCs w:val="24"/>
        </w:rPr>
      </w:pPr>
      <w:r w:rsidRPr="3914B5E1">
        <w:rPr>
          <w:rFonts w:eastAsiaTheme="minorEastAsia"/>
        </w:rPr>
        <w:t xml:space="preserve">Kontejner organizuje sadu </w:t>
      </w:r>
      <w:proofErr w:type="spellStart"/>
      <w:r w:rsidRPr="3914B5E1">
        <w:rPr>
          <w:rFonts w:eastAsiaTheme="minorEastAsia"/>
        </w:rPr>
        <w:t>blobů</w:t>
      </w:r>
      <w:proofErr w:type="spellEnd"/>
      <w:r w:rsidRPr="3914B5E1">
        <w:rPr>
          <w:rFonts w:eastAsiaTheme="minorEastAsia"/>
        </w:rPr>
        <w:t xml:space="preserve">. Účet úložiště může obsahovat neomezený počet kontejnerů a kontejner může ukládat neomezený počet </w:t>
      </w:r>
      <w:proofErr w:type="spellStart"/>
      <w:r w:rsidRPr="3914B5E1">
        <w:rPr>
          <w:rFonts w:eastAsiaTheme="minorEastAsia"/>
        </w:rPr>
        <w:t>blobů</w:t>
      </w:r>
      <w:proofErr w:type="spellEnd"/>
      <w:r w:rsidRPr="3914B5E1">
        <w:rPr>
          <w:rFonts w:eastAsiaTheme="minorEastAsia"/>
        </w:rPr>
        <w:t>.</w:t>
      </w:r>
    </w:p>
    <w:p w:rsidRPr="00AD399B" w:rsidR="19D342E5" w:rsidP="00AD399B" w:rsidRDefault="19D342E5" w14:paraId="6297AB9C" w14:textId="14CC1701">
      <w:pPr>
        <w:pStyle w:val="Nadpis2"/>
        <w:rPr>
          <w:rFonts w:eastAsiaTheme="minorEastAsia"/>
        </w:rPr>
      </w:pPr>
      <w:r w:rsidRPr="00AD399B">
        <w:rPr>
          <w:rFonts w:eastAsiaTheme="minorEastAsia"/>
        </w:rPr>
        <w:t>Činnosti</w:t>
      </w:r>
    </w:p>
    <w:p w:rsidRPr="006D2679" w:rsidR="000B5A17" w:rsidP="000B5A17" w:rsidRDefault="000B5A17" w14:paraId="31E9E191" w14:textId="2D8619F9">
      <w:pPr>
        <w:pStyle w:val="Zkladntext"/>
        <w:spacing w:line="276" w:lineRule="auto"/>
        <w:rPr>
          <w:rFonts w:eastAsiaTheme="minorEastAsia"/>
          <w:szCs w:val="24"/>
        </w:rPr>
      </w:pPr>
      <w:r w:rsidRPr="006D2679">
        <w:rPr>
          <w:rFonts w:eastAsiaTheme="minorEastAsia"/>
          <w:b/>
          <w:bCs/>
          <w:szCs w:val="24"/>
        </w:rPr>
        <w:t xml:space="preserve">Python </w:t>
      </w:r>
      <w:r w:rsidRPr="006D2679" w:rsidR="00C029CC">
        <w:rPr>
          <w:rFonts w:eastAsiaTheme="minorEastAsia"/>
          <w:b/>
          <w:bCs/>
          <w:szCs w:val="24"/>
        </w:rPr>
        <w:t xml:space="preserve">script – </w:t>
      </w:r>
      <w:r w:rsidRPr="006D2679" w:rsidR="002B7721">
        <w:rPr>
          <w:rFonts w:eastAsiaTheme="minorEastAsia"/>
          <w:szCs w:val="24"/>
        </w:rPr>
        <w:t xml:space="preserve">skript v jazyce Python provádí nad vstupními daty operaci </w:t>
      </w:r>
      <w:proofErr w:type="spellStart"/>
      <w:r w:rsidRPr="006D2679" w:rsidR="002B7721">
        <w:rPr>
          <w:rFonts w:eastAsiaTheme="minorEastAsia"/>
          <w:szCs w:val="24"/>
        </w:rPr>
        <w:t>unpivot</w:t>
      </w:r>
      <w:proofErr w:type="spellEnd"/>
      <w:r w:rsidRPr="006D2679" w:rsidR="002B7721">
        <w:rPr>
          <w:rFonts w:eastAsiaTheme="minorEastAsia"/>
          <w:szCs w:val="24"/>
        </w:rPr>
        <w:t xml:space="preserve">. Tento skript je již považován za operaci ETL. Poté tyto upravené </w:t>
      </w:r>
      <w:r w:rsidRPr="006D2679" w:rsidR="00E006A3">
        <w:rPr>
          <w:rFonts w:eastAsiaTheme="minorEastAsia"/>
          <w:szCs w:val="24"/>
        </w:rPr>
        <w:t>tabulky</w:t>
      </w:r>
      <w:r w:rsidRPr="006D2679" w:rsidR="002B7721">
        <w:rPr>
          <w:rFonts w:eastAsiaTheme="minorEastAsia"/>
          <w:szCs w:val="24"/>
        </w:rPr>
        <w:t xml:space="preserve"> uloží do úložiště </w:t>
      </w:r>
      <w:proofErr w:type="spellStart"/>
      <w:r w:rsidRPr="006D2679" w:rsidR="002B7721">
        <w:rPr>
          <w:rFonts w:eastAsiaTheme="minorEastAsia"/>
          <w:szCs w:val="24"/>
        </w:rPr>
        <w:t>blob</w:t>
      </w:r>
      <w:proofErr w:type="spellEnd"/>
      <w:r w:rsidRPr="006D2679" w:rsidR="002B7721">
        <w:rPr>
          <w:rFonts w:eastAsiaTheme="minorEastAsia"/>
          <w:szCs w:val="24"/>
        </w:rPr>
        <w:t xml:space="preserve"> </w:t>
      </w:r>
      <w:proofErr w:type="spellStart"/>
      <w:r w:rsidRPr="006D2679" w:rsidR="002B7721">
        <w:rPr>
          <w:rFonts w:eastAsiaTheme="minorEastAsia"/>
          <w:szCs w:val="24"/>
        </w:rPr>
        <w:t>storage</w:t>
      </w:r>
      <w:proofErr w:type="spellEnd"/>
      <w:r w:rsidRPr="006D2679" w:rsidR="002B7721">
        <w:rPr>
          <w:rFonts w:eastAsiaTheme="minorEastAsia"/>
          <w:szCs w:val="24"/>
        </w:rPr>
        <w:t xml:space="preserve"> kontejneru s názvem "</w:t>
      </w:r>
      <w:proofErr w:type="spellStart"/>
      <w:r w:rsidRPr="006D2679" w:rsidR="002B7721">
        <w:t>vystupni</w:t>
      </w:r>
      <w:proofErr w:type="spellEnd"/>
      <w:r w:rsidRPr="006D2679" w:rsidR="002B7721">
        <w:t>-excel-data</w:t>
      </w:r>
      <w:r w:rsidRPr="006D2679" w:rsidR="002B7721">
        <w:rPr>
          <w:rFonts w:eastAsiaTheme="minorEastAsia"/>
          <w:szCs w:val="24"/>
        </w:rPr>
        <w:t xml:space="preserve">". Podrobnější fungování tohoto skriptu je popsáno v kapitole </w:t>
      </w:r>
      <w:r w:rsidR="0077726D">
        <w:rPr>
          <w:rFonts w:eastAsiaTheme="minorEastAsia"/>
          <w:szCs w:val="24"/>
        </w:rPr>
        <w:t xml:space="preserve">4 a </w:t>
      </w:r>
      <w:r w:rsidR="00DE3970">
        <w:rPr>
          <w:rFonts w:eastAsiaTheme="minorEastAsia"/>
          <w:szCs w:val="24"/>
        </w:rPr>
        <w:t>8</w:t>
      </w:r>
      <w:r w:rsidRPr="006D2679" w:rsidR="002B7721">
        <w:rPr>
          <w:rFonts w:eastAsiaTheme="minorEastAsia"/>
          <w:szCs w:val="24"/>
        </w:rPr>
        <w:t>.</w:t>
      </w:r>
    </w:p>
    <w:p w:rsidRPr="006D2679" w:rsidR="002B7721" w:rsidP="000B5A17" w:rsidRDefault="002B7721" w14:paraId="66BD73D3" w14:textId="0868A7AB">
      <w:pPr>
        <w:pStyle w:val="Zkladntext"/>
        <w:spacing w:line="276" w:lineRule="auto"/>
        <w:rPr>
          <w:rFonts w:eastAsiaTheme="minorEastAsia"/>
          <w:szCs w:val="24"/>
        </w:rPr>
      </w:pPr>
      <w:r w:rsidRPr="006D2679">
        <w:rPr>
          <w:rFonts w:eastAsiaTheme="minorEastAsia"/>
          <w:b/>
          <w:bCs/>
          <w:szCs w:val="24"/>
        </w:rPr>
        <w:t xml:space="preserve">ETL (Data </w:t>
      </w:r>
      <w:proofErr w:type="spellStart"/>
      <w:r w:rsidRPr="006D2679">
        <w:rPr>
          <w:rFonts w:eastAsiaTheme="minorEastAsia"/>
          <w:b/>
          <w:bCs/>
          <w:szCs w:val="24"/>
        </w:rPr>
        <w:t>factory</w:t>
      </w:r>
      <w:proofErr w:type="spellEnd"/>
      <w:r w:rsidRPr="006D2679">
        <w:rPr>
          <w:rFonts w:eastAsiaTheme="minorEastAsia"/>
          <w:b/>
          <w:bCs/>
          <w:szCs w:val="24"/>
        </w:rPr>
        <w:t xml:space="preserve">) - </w:t>
      </w:r>
      <w:r w:rsidRPr="006D2679" w:rsidR="00C70803">
        <w:rPr>
          <w:rFonts w:eastAsiaTheme="minorEastAsia"/>
          <w:szCs w:val="24"/>
        </w:rPr>
        <w:t xml:space="preserve">následně jsou tato výstupní data z předchozího kroku dále zpracována v azure data </w:t>
      </w:r>
      <w:proofErr w:type="spellStart"/>
      <w:r w:rsidRPr="006D2679" w:rsidR="00C70803">
        <w:rPr>
          <w:rFonts w:eastAsiaTheme="minorEastAsia"/>
          <w:szCs w:val="24"/>
        </w:rPr>
        <w:t>factory</w:t>
      </w:r>
      <w:proofErr w:type="spellEnd"/>
      <w:r w:rsidRPr="006D2679" w:rsidR="00C70803">
        <w:rPr>
          <w:rFonts w:eastAsiaTheme="minorEastAsia"/>
          <w:szCs w:val="24"/>
        </w:rPr>
        <w:t xml:space="preserve">. Azure data </w:t>
      </w:r>
      <w:proofErr w:type="spellStart"/>
      <w:r w:rsidRPr="006D2679" w:rsidR="00C70803">
        <w:rPr>
          <w:rFonts w:eastAsiaTheme="minorEastAsia"/>
          <w:szCs w:val="24"/>
        </w:rPr>
        <w:t>factory</w:t>
      </w:r>
      <w:proofErr w:type="spellEnd"/>
      <w:r w:rsidRPr="006D2679" w:rsidR="00C70803">
        <w:rPr>
          <w:rFonts w:eastAsiaTheme="minorEastAsia"/>
          <w:szCs w:val="24"/>
        </w:rPr>
        <w:t xml:space="preserve"> je: </w:t>
      </w:r>
    </w:p>
    <w:p w:rsidRPr="006D2679" w:rsidR="00C70803" w:rsidP="000F27A4" w:rsidRDefault="00C70803" w14:paraId="2047F4B4" w14:textId="17672795">
      <w:pPr>
        <w:pStyle w:val="Zkladntext"/>
        <w:numPr>
          <w:ilvl w:val="0"/>
          <w:numId w:val="18"/>
        </w:numPr>
        <w:spacing w:line="276" w:lineRule="auto"/>
        <w:rPr>
          <w:rFonts w:eastAsiaTheme="minorEastAsia"/>
          <w:szCs w:val="24"/>
        </w:rPr>
      </w:pPr>
      <w:r w:rsidRPr="006D2679">
        <w:rPr>
          <w:rFonts w:eastAsiaTheme="minorEastAsia"/>
          <w:szCs w:val="24"/>
        </w:rPr>
        <w:t>spravovaná cloudová služba pro integraci dat. Usnadňuje vytváření, plánování a</w:t>
      </w:r>
      <w:r w:rsidR="000963E7">
        <w:rPr>
          <w:rFonts w:eastAsiaTheme="minorEastAsia"/>
          <w:szCs w:val="24"/>
        </w:rPr>
        <w:t> </w:t>
      </w:r>
      <w:r w:rsidRPr="006D2679">
        <w:rPr>
          <w:rFonts w:eastAsiaTheme="minorEastAsia"/>
          <w:szCs w:val="24"/>
        </w:rPr>
        <w:t>monitorování datových pump a pracovních postupů ETL/ELT.</w:t>
      </w:r>
    </w:p>
    <w:p w:rsidRPr="006D2679" w:rsidR="00C70803" w:rsidP="00C70803" w:rsidRDefault="00E81B8C" w14:paraId="59E90517" w14:textId="40EAB468">
      <w:pPr>
        <w:pStyle w:val="Zkladntext"/>
        <w:spacing w:line="276" w:lineRule="auto"/>
        <w:rPr>
          <w:rFonts w:eastAsiaTheme="minorEastAsia"/>
          <w:szCs w:val="24"/>
        </w:rPr>
      </w:pPr>
      <w:r w:rsidRPr="006D2679">
        <w:rPr>
          <w:rFonts w:eastAsiaTheme="minorEastAsia"/>
          <w:szCs w:val="24"/>
        </w:rPr>
        <w:t xml:space="preserve">Data </w:t>
      </w:r>
      <w:proofErr w:type="spellStart"/>
      <w:r w:rsidRPr="006D2679">
        <w:rPr>
          <w:rFonts w:eastAsiaTheme="minorEastAsia"/>
          <w:szCs w:val="24"/>
        </w:rPr>
        <w:t>factory</w:t>
      </w:r>
      <w:proofErr w:type="spellEnd"/>
      <w:r w:rsidRPr="006D2679">
        <w:rPr>
          <w:rFonts w:eastAsiaTheme="minorEastAsia"/>
          <w:szCs w:val="24"/>
        </w:rPr>
        <w:t xml:space="preserve"> byla použita pro intuitivní uživatelské rozhraní, transformaci dat bez použití kódu a finančně výhodné řešení.</w:t>
      </w:r>
    </w:p>
    <w:p w:rsidRPr="006D2679" w:rsidR="00E81B8C" w:rsidP="00C70803" w:rsidRDefault="00E81B8C" w14:paraId="36B6FC9A" w14:textId="4F170349">
      <w:pPr>
        <w:pStyle w:val="Zkladntext"/>
        <w:spacing w:line="276" w:lineRule="auto"/>
        <w:rPr>
          <w:rFonts w:eastAsiaTheme="minorEastAsia"/>
          <w:szCs w:val="24"/>
        </w:rPr>
      </w:pPr>
      <w:proofErr w:type="spellStart"/>
      <w:r w:rsidRPr="006D2679">
        <w:rPr>
          <w:rFonts w:eastAsiaTheme="minorEastAsia"/>
          <w:b/>
          <w:bCs/>
          <w:szCs w:val="24"/>
        </w:rPr>
        <w:t>Stage</w:t>
      </w:r>
      <w:proofErr w:type="spellEnd"/>
      <w:r w:rsidRPr="006D2679">
        <w:rPr>
          <w:rFonts w:eastAsiaTheme="minorEastAsia"/>
          <w:b/>
          <w:bCs/>
          <w:szCs w:val="24"/>
        </w:rPr>
        <w:t xml:space="preserve"> (Azure MSSQL Server) - </w:t>
      </w:r>
      <w:r w:rsidRPr="006D2679" w:rsidR="00350525">
        <w:rPr>
          <w:rFonts w:eastAsiaTheme="minorEastAsia"/>
          <w:szCs w:val="24"/>
        </w:rPr>
        <w:t>pak jsou data procesována do podoby SQL tabulek a</w:t>
      </w:r>
      <w:r w:rsidR="000963E7">
        <w:rPr>
          <w:rFonts w:eastAsiaTheme="minorEastAsia"/>
          <w:szCs w:val="24"/>
        </w:rPr>
        <w:t> </w:t>
      </w:r>
      <w:r w:rsidRPr="006D2679" w:rsidR="00350525">
        <w:rPr>
          <w:rFonts w:eastAsiaTheme="minorEastAsia"/>
          <w:szCs w:val="24"/>
        </w:rPr>
        <w:t xml:space="preserve">uložena ve </w:t>
      </w:r>
      <w:proofErr w:type="spellStart"/>
      <w:r w:rsidRPr="006D2679" w:rsidR="00350525">
        <w:rPr>
          <w:rFonts w:eastAsiaTheme="minorEastAsia"/>
          <w:szCs w:val="24"/>
        </w:rPr>
        <w:t>Stage</w:t>
      </w:r>
      <w:proofErr w:type="spellEnd"/>
      <w:r w:rsidRPr="006D2679" w:rsidR="00350525">
        <w:rPr>
          <w:rFonts w:eastAsiaTheme="minorEastAsia"/>
          <w:szCs w:val="24"/>
        </w:rPr>
        <w:t xml:space="preserve"> databázi v původní struktuře.</w:t>
      </w:r>
    </w:p>
    <w:p w:rsidRPr="006D2679" w:rsidR="00350525" w:rsidP="00C70803" w:rsidRDefault="00350525" w14:paraId="6198C99C" w14:textId="18ED2D03">
      <w:pPr>
        <w:pStyle w:val="Zkladntext"/>
        <w:spacing w:line="276" w:lineRule="auto"/>
        <w:rPr>
          <w:rFonts w:eastAsiaTheme="minorEastAsia"/>
          <w:szCs w:val="24"/>
        </w:rPr>
      </w:pPr>
      <w:r w:rsidRPr="006D2679">
        <w:rPr>
          <w:rFonts w:eastAsiaTheme="minorEastAsia"/>
          <w:b/>
          <w:bCs/>
          <w:szCs w:val="24"/>
        </w:rPr>
        <w:t>DWH (Azure MSSQL Server)</w:t>
      </w:r>
      <w:r w:rsidRPr="006D2679">
        <w:rPr>
          <w:rFonts w:eastAsiaTheme="minorEastAsia"/>
          <w:szCs w:val="24"/>
        </w:rPr>
        <w:t xml:space="preserve"> - po tom jsou data modelována do podoby relačních tabulek a nahrána do </w:t>
      </w:r>
      <w:proofErr w:type="spellStart"/>
      <w:r w:rsidRPr="006D2679">
        <w:rPr>
          <w:rFonts w:eastAsiaTheme="minorEastAsia"/>
          <w:szCs w:val="24"/>
        </w:rPr>
        <w:t>datawarehousu</w:t>
      </w:r>
      <w:proofErr w:type="spellEnd"/>
      <w:r w:rsidR="0012233C">
        <w:rPr>
          <w:rFonts w:eastAsiaTheme="minorEastAsia"/>
          <w:szCs w:val="24"/>
        </w:rPr>
        <w:t xml:space="preserve"> (datového skladu)</w:t>
      </w:r>
      <w:r w:rsidRPr="006D2679">
        <w:rPr>
          <w:rFonts w:eastAsiaTheme="minorEastAsia"/>
          <w:szCs w:val="24"/>
        </w:rPr>
        <w:t xml:space="preserve"> odkud je můžeme exportovat.</w:t>
      </w:r>
    </w:p>
    <w:p w:rsidRPr="006D2679" w:rsidR="00350525" w:rsidP="00C70803" w:rsidRDefault="00350525" w14:paraId="65914FB2" w14:textId="04C50771">
      <w:pPr>
        <w:pStyle w:val="Zkladntext"/>
        <w:spacing w:line="276" w:lineRule="auto"/>
        <w:rPr>
          <w:rFonts w:eastAsiaTheme="minorEastAsia"/>
          <w:b/>
          <w:bCs/>
          <w:szCs w:val="24"/>
        </w:rPr>
      </w:pPr>
      <w:proofErr w:type="spellStart"/>
      <w:r w:rsidRPr="006D2679">
        <w:rPr>
          <w:rFonts w:eastAsiaTheme="minorEastAsia"/>
          <w:b/>
          <w:bCs/>
          <w:szCs w:val="24"/>
        </w:rPr>
        <w:lastRenderedPageBreak/>
        <w:t>Power</w:t>
      </w:r>
      <w:proofErr w:type="spellEnd"/>
      <w:r w:rsidRPr="006D2679">
        <w:rPr>
          <w:rFonts w:eastAsiaTheme="minorEastAsia"/>
          <w:b/>
          <w:bCs/>
          <w:szCs w:val="24"/>
        </w:rPr>
        <w:t xml:space="preserve"> BI</w:t>
      </w:r>
      <w:r w:rsidRPr="006D2679">
        <w:rPr>
          <w:rFonts w:eastAsiaTheme="minorEastAsia"/>
          <w:szCs w:val="24"/>
        </w:rPr>
        <w:t xml:space="preserve"> – data z datového skladu jsou následně propojena s aplikací </w:t>
      </w:r>
      <w:proofErr w:type="spellStart"/>
      <w:r w:rsidRPr="006D2679">
        <w:rPr>
          <w:rFonts w:eastAsiaTheme="minorEastAsia"/>
          <w:szCs w:val="24"/>
        </w:rPr>
        <w:t>Power</w:t>
      </w:r>
      <w:proofErr w:type="spellEnd"/>
      <w:r w:rsidRPr="006D2679">
        <w:rPr>
          <w:rFonts w:eastAsiaTheme="minorEastAsia"/>
          <w:szCs w:val="24"/>
        </w:rPr>
        <w:t xml:space="preserve"> BI, kde jsou vytvořeny finální dashboardy pro koncové uživatele.</w:t>
      </w:r>
    </w:p>
    <w:p w:rsidRPr="006D2679" w:rsidR="00014E35" w:rsidP="00840786" w:rsidRDefault="00014E35" w14:paraId="58F3BC3F" w14:textId="6354118B">
      <w:pPr>
        <w:pStyle w:val="Nadpis1"/>
      </w:pPr>
      <w:bookmarkStart w:name="_Toc31984719" w:id="10"/>
      <w:r w:rsidRPr="006D2679">
        <w:lastRenderedPageBreak/>
        <w:t>Datové zdroje</w:t>
      </w:r>
      <w:bookmarkEnd w:id="10"/>
    </w:p>
    <w:p w:rsidRPr="006D2679" w:rsidR="00522FA2" w:rsidP="000710CA" w:rsidRDefault="1CCDDDC9" w14:paraId="3F134037" w14:textId="4E8091B9">
      <w:pPr>
        <w:pStyle w:val="Zkladntext"/>
        <w:spacing w:line="276" w:lineRule="auto"/>
        <w:rPr>
          <w:szCs w:val="24"/>
        </w:rPr>
      </w:pPr>
      <w:r w:rsidRPr="006D2679">
        <w:rPr>
          <w:szCs w:val="24"/>
        </w:rPr>
        <w:t>Tato kapitola popisuje zdroj dat</w:t>
      </w:r>
      <w:r w:rsidRPr="006D2679" w:rsidR="004C5571">
        <w:rPr>
          <w:szCs w:val="24"/>
        </w:rPr>
        <w:t xml:space="preserve"> potřebný</w:t>
      </w:r>
      <w:r w:rsidRPr="006D2679">
        <w:rPr>
          <w:szCs w:val="24"/>
        </w:rPr>
        <w:t xml:space="preserve"> </w:t>
      </w:r>
      <w:r w:rsidRPr="006D2679" w:rsidR="1E4BC7FA">
        <w:rPr>
          <w:szCs w:val="24"/>
        </w:rPr>
        <w:t xml:space="preserve">k vytvoření </w:t>
      </w:r>
      <w:r w:rsidRPr="006D2679" w:rsidR="00F6562C">
        <w:rPr>
          <w:szCs w:val="24"/>
        </w:rPr>
        <w:t>řešení</w:t>
      </w:r>
      <w:r w:rsidRPr="006D2679" w:rsidR="004C5571">
        <w:rPr>
          <w:szCs w:val="24"/>
        </w:rPr>
        <w:t>.</w:t>
      </w:r>
    </w:p>
    <w:p w:rsidRPr="006D2679" w:rsidR="00522FA2" w:rsidP="00F6562C" w:rsidRDefault="00522FA2" w14:paraId="25326A66" w14:textId="6792C6CF">
      <w:pPr>
        <w:pStyle w:val="Nadpis2"/>
      </w:pPr>
      <w:bookmarkStart w:name="_Toc31984720" w:id="11"/>
      <w:proofErr w:type="spellStart"/>
      <w:r w:rsidRPr="006D2679">
        <w:t>In</w:t>
      </w:r>
      <w:r w:rsidRPr="006D2679" w:rsidR="00117941">
        <w:t>SIS</w:t>
      </w:r>
      <w:bookmarkEnd w:id="11"/>
      <w:proofErr w:type="spellEnd"/>
    </w:p>
    <w:p w:rsidRPr="006D2679" w:rsidR="00F45792" w:rsidP="001D6E62" w:rsidRDefault="008422BE" w14:paraId="37D6583C" w14:textId="77777777">
      <w:pPr>
        <w:pStyle w:val="Zkladntext"/>
        <w:spacing w:line="276" w:lineRule="auto"/>
        <w:rPr>
          <w:szCs w:val="24"/>
        </w:rPr>
      </w:pPr>
      <w:r w:rsidRPr="006D2679">
        <w:rPr>
          <w:szCs w:val="24"/>
        </w:rPr>
        <w:t>Jediným</w:t>
      </w:r>
      <w:r w:rsidRPr="006D2679" w:rsidR="1FCC2745">
        <w:rPr>
          <w:szCs w:val="24"/>
        </w:rPr>
        <w:t xml:space="preserve"> z</w:t>
      </w:r>
      <w:r w:rsidRPr="006D2679" w:rsidR="00522FA2">
        <w:rPr>
          <w:szCs w:val="24"/>
        </w:rPr>
        <w:t xml:space="preserve">drojem pro </w:t>
      </w:r>
      <w:r w:rsidRPr="006D2679">
        <w:rPr>
          <w:szCs w:val="24"/>
        </w:rPr>
        <w:t>naše řešení</w:t>
      </w:r>
      <w:r w:rsidRPr="006D2679" w:rsidR="00522FA2">
        <w:rPr>
          <w:szCs w:val="24"/>
        </w:rPr>
        <w:t xml:space="preserve"> </w:t>
      </w:r>
      <w:r w:rsidRPr="006D2679" w:rsidR="00117941">
        <w:rPr>
          <w:szCs w:val="24"/>
        </w:rPr>
        <w:t>je</w:t>
      </w:r>
      <w:r w:rsidRPr="006D2679" w:rsidR="00522FA2">
        <w:rPr>
          <w:szCs w:val="24"/>
        </w:rPr>
        <w:t xml:space="preserve"> </w:t>
      </w:r>
      <w:proofErr w:type="spellStart"/>
      <w:r w:rsidRPr="006D2679" w:rsidR="00522FA2">
        <w:rPr>
          <w:szCs w:val="24"/>
        </w:rPr>
        <w:t>In</w:t>
      </w:r>
      <w:r w:rsidRPr="006D2679" w:rsidR="00117941">
        <w:rPr>
          <w:szCs w:val="24"/>
        </w:rPr>
        <w:t>SIS</w:t>
      </w:r>
      <w:proofErr w:type="spellEnd"/>
      <w:r w:rsidRPr="006D2679" w:rsidR="00522FA2">
        <w:rPr>
          <w:szCs w:val="24"/>
        </w:rPr>
        <w:t>. Jedná se o</w:t>
      </w:r>
      <w:r w:rsidRPr="006D2679" w:rsidR="0046708C">
        <w:rPr>
          <w:szCs w:val="24"/>
        </w:rPr>
        <w:t xml:space="preserve"> </w:t>
      </w:r>
      <w:r w:rsidRPr="006D2679" w:rsidR="147A0856">
        <w:rPr>
          <w:szCs w:val="24"/>
        </w:rPr>
        <w:t xml:space="preserve">informační systém </w:t>
      </w:r>
      <w:r w:rsidRPr="006D2679" w:rsidR="43221693">
        <w:rPr>
          <w:szCs w:val="24"/>
        </w:rPr>
        <w:t>V</w:t>
      </w:r>
      <w:r w:rsidRPr="006D2679" w:rsidR="6513C11D">
        <w:rPr>
          <w:szCs w:val="24"/>
        </w:rPr>
        <w:t>ysoké škol</w:t>
      </w:r>
      <w:r w:rsidRPr="006D2679" w:rsidR="118D4767">
        <w:rPr>
          <w:szCs w:val="24"/>
        </w:rPr>
        <w:t>y</w:t>
      </w:r>
      <w:r w:rsidRPr="006D2679" w:rsidR="6513C11D">
        <w:rPr>
          <w:szCs w:val="24"/>
        </w:rPr>
        <w:t xml:space="preserve"> ekonomické v Praze</w:t>
      </w:r>
      <w:r w:rsidRPr="006D2679" w:rsidR="43221693">
        <w:rPr>
          <w:szCs w:val="24"/>
        </w:rPr>
        <w:t>,</w:t>
      </w:r>
      <w:r w:rsidRPr="006D2679" w:rsidR="147A0856">
        <w:rPr>
          <w:szCs w:val="24"/>
        </w:rPr>
        <w:t xml:space="preserve"> ze kterého jsou extrahovány soubory </w:t>
      </w:r>
      <w:r w:rsidRPr="006D2679" w:rsidR="48CB402D">
        <w:rPr>
          <w:szCs w:val="24"/>
        </w:rPr>
        <w:t xml:space="preserve">ve formátu </w:t>
      </w:r>
      <w:r w:rsidRPr="006D2679" w:rsidR="147A0856">
        <w:rPr>
          <w:szCs w:val="24"/>
        </w:rPr>
        <w:t>MS Excel.</w:t>
      </w:r>
    </w:p>
    <w:p w:rsidRPr="006D2679" w:rsidR="304C7081" w:rsidP="000710CA" w:rsidRDefault="43F4D0AF" w14:paraId="7D214847" w14:textId="3503CA9E">
      <w:pPr>
        <w:pStyle w:val="Zkladntext"/>
        <w:spacing w:line="276" w:lineRule="auto"/>
        <w:rPr>
          <w:szCs w:val="24"/>
        </w:rPr>
      </w:pPr>
      <w:r w:rsidRPr="006D2679">
        <w:rPr>
          <w:szCs w:val="24"/>
        </w:rPr>
        <w:t>Soubory obsahují data týkající se</w:t>
      </w:r>
      <w:r w:rsidRPr="006D2679" w:rsidR="1D3B9707">
        <w:rPr>
          <w:szCs w:val="24"/>
        </w:rPr>
        <w:t>:</w:t>
      </w:r>
    </w:p>
    <w:p w:rsidRPr="006D2679" w:rsidR="00C768F8" w:rsidP="000F27A4" w:rsidRDefault="00A26744" w14:paraId="13FADA83" w14:textId="78E9FC0E">
      <w:pPr>
        <w:pStyle w:val="Zkladntext"/>
        <w:numPr>
          <w:ilvl w:val="0"/>
          <w:numId w:val="17"/>
        </w:numPr>
        <w:spacing w:line="276" w:lineRule="auto"/>
        <w:rPr>
          <w:szCs w:val="24"/>
        </w:rPr>
      </w:pPr>
      <w:r w:rsidRPr="006D2679">
        <w:t>Výpočtu pedagogických výkonů</w:t>
      </w:r>
      <w:r w:rsidRPr="006D2679" w:rsidR="00C768F8">
        <w:rPr>
          <w:szCs w:val="24"/>
        </w:rPr>
        <w:t xml:space="preserve"> za přímou výuku předmětů</w:t>
      </w:r>
      <w:r w:rsidRPr="006D2679">
        <w:rPr>
          <w:szCs w:val="24"/>
        </w:rPr>
        <w:t>,</w:t>
      </w:r>
    </w:p>
    <w:p w:rsidRPr="006D2679" w:rsidR="00C768F8" w:rsidP="000F27A4" w:rsidRDefault="00A26744" w14:paraId="199D92FB" w14:textId="43779135">
      <w:pPr>
        <w:pStyle w:val="Zkladntext"/>
        <w:numPr>
          <w:ilvl w:val="0"/>
          <w:numId w:val="17"/>
        </w:numPr>
        <w:spacing w:line="276" w:lineRule="auto"/>
        <w:rPr>
          <w:szCs w:val="24"/>
        </w:rPr>
      </w:pPr>
      <w:r w:rsidRPr="006D2679">
        <w:t>výpočtu pedagogických výkonů</w:t>
      </w:r>
      <w:r w:rsidRPr="006D2679" w:rsidR="00C768F8">
        <w:rPr>
          <w:szCs w:val="24"/>
        </w:rPr>
        <w:t xml:space="preserve"> za nepřímou výuku, ukončení předmětu a praxe</w:t>
      </w:r>
      <w:r w:rsidRPr="006D2679">
        <w:rPr>
          <w:szCs w:val="24"/>
        </w:rPr>
        <w:t>,</w:t>
      </w:r>
    </w:p>
    <w:p w:rsidRPr="006D2679" w:rsidR="00C768F8" w:rsidP="000F27A4" w:rsidRDefault="00A26744" w14:paraId="4D1C7449" w14:textId="5D0A7C4A">
      <w:pPr>
        <w:pStyle w:val="Zkladntext"/>
        <w:numPr>
          <w:ilvl w:val="0"/>
          <w:numId w:val="17"/>
        </w:numPr>
        <w:spacing w:line="276" w:lineRule="auto"/>
        <w:rPr>
          <w:szCs w:val="24"/>
        </w:rPr>
      </w:pPr>
      <w:r w:rsidRPr="006D2679">
        <w:t>výpočtu pedagogických výkonů</w:t>
      </w:r>
      <w:r w:rsidRPr="006D2679" w:rsidR="00C768F8">
        <w:rPr>
          <w:szCs w:val="24"/>
        </w:rPr>
        <w:t xml:space="preserve"> za nepřímou výuku, státní a souborné zkoušky</w:t>
      </w:r>
      <w:r w:rsidRPr="006D2679">
        <w:rPr>
          <w:szCs w:val="24"/>
        </w:rPr>
        <w:t>,</w:t>
      </w:r>
    </w:p>
    <w:p w:rsidRPr="006D2679" w:rsidR="00C768F8" w:rsidP="000F27A4" w:rsidRDefault="00A26744" w14:paraId="57A5EAD6" w14:textId="4EAA009B">
      <w:pPr>
        <w:pStyle w:val="Zkladntext"/>
        <w:numPr>
          <w:ilvl w:val="0"/>
          <w:numId w:val="17"/>
        </w:numPr>
        <w:spacing w:line="276" w:lineRule="auto"/>
        <w:rPr>
          <w:szCs w:val="24"/>
        </w:rPr>
      </w:pPr>
      <w:r w:rsidRPr="006D2679">
        <w:t>výpočtu pedagogických výkonů</w:t>
      </w:r>
      <w:r w:rsidRPr="006D2679" w:rsidR="00C768F8">
        <w:rPr>
          <w:szCs w:val="24"/>
        </w:rPr>
        <w:t xml:space="preserve"> za nepřímou výuku, vedení závěrečných prací</w:t>
      </w:r>
      <w:r w:rsidRPr="006D2679" w:rsidR="00AB2017">
        <w:rPr>
          <w:szCs w:val="24"/>
        </w:rPr>
        <w:t>,</w:t>
      </w:r>
    </w:p>
    <w:p w:rsidRPr="006D2679" w:rsidR="00AB2017" w:rsidP="000F27A4" w:rsidRDefault="00AB2017" w14:paraId="6AC310EB" w14:textId="6AE60768">
      <w:pPr>
        <w:pStyle w:val="Zkladntext"/>
        <w:numPr>
          <w:ilvl w:val="0"/>
          <w:numId w:val="17"/>
        </w:numPr>
        <w:spacing w:line="276" w:lineRule="auto"/>
        <w:rPr>
          <w:szCs w:val="24"/>
        </w:rPr>
      </w:pPr>
      <w:r w:rsidRPr="006D2679">
        <w:t>výpočtu pedagogických výkonů</w:t>
      </w:r>
      <w:r w:rsidRPr="006D2679">
        <w:rPr>
          <w:szCs w:val="24"/>
        </w:rPr>
        <w:t xml:space="preserve"> za nepřímou výuku, obhajoby závěrečných prací.</w:t>
      </w:r>
    </w:p>
    <w:p w:rsidRPr="006D2679" w:rsidR="00D078C8" w:rsidP="00D078C8" w:rsidRDefault="00D078C8" w14:paraId="61779531" w14:textId="77777777">
      <w:pPr>
        <w:pStyle w:val="Zkladntext"/>
        <w:spacing w:line="276" w:lineRule="auto"/>
        <w:ind w:left="720"/>
        <w:rPr>
          <w:szCs w:val="24"/>
        </w:rPr>
      </w:pPr>
    </w:p>
    <w:p w:rsidR="74A19078" w:rsidP="000710CA" w:rsidRDefault="74A19078" w14:paraId="5C5CBE34" w14:textId="4AAE7E33">
      <w:pPr>
        <w:pStyle w:val="Zkladntext"/>
        <w:spacing w:line="276" w:lineRule="auto"/>
        <w:rPr>
          <w:szCs w:val="24"/>
        </w:rPr>
      </w:pPr>
      <w:r w:rsidRPr="006D2679">
        <w:rPr>
          <w:szCs w:val="24"/>
        </w:rPr>
        <w:t xml:space="preserve">Jejich aktuální seznam je </w:t>
      </w:r>
      <w:r w:rsidRPr="006D2679" w:rsidR="00C04DE2">
        <w:rPr>
          <w:szCs w:val="24"/>
        </w:rPr>
        <w:t xml:space="preserve">v podkapitole </w:t>
      </w:r>
      <w:r w:rsidR="00987F17">
        <w:rPr>
          <w:i/>
          <w:szCs w:val="24"/>
        </w:rPr>
        <w:t xml:space="preserve">6.3 </w:t>
      </w:r>
      <w:r w:rsidRPr="006D2679" w:rsidR="00C04DE2">
        <w:rPr>
          <w:i/>
          <w:szCs w:val="24"/>
        </w:rPr>
        <w:t>Zdrojové soubory</w:t>
      </w:r>
      <w:r w:rsidRPr="006D2679" w:rsidR="00C04DE2">
        <w:rPr>
          <w:szCs w:val="24"/>
        </w:rPr>
        <w:t>.</w:t>
      </w:r>
    </w:p>
    <w:p w:rsidR="003A2BEC" w:rsidP="000710CA" w:rsidRDefault="003A2BEC" w14:paraId="3BC23866" w14:textId="77777777">
      <w:pPr>
        <w:pStyle w:val="Zkladntext"/>
        <w:spacing w:line="276" w:lineRule="auto"/>
        <w:rPr>
          <w:szCs w:val="24"/>
        </w:rPr>
      </w:pPr>
    </w:p>
    <w:p w:rsidR="003A2BEC" w:rsidP="000710CA" w:rsidRDefault="003A2BEC" w14:paraId="02C80EDE" w14:textId="66942B9F">
      <w:pPr>
        <w:pStyle w:val="Zkladntext"/>
        <w:spacing w:line="276" w:lineRule="auto"/>
        <w:rPr>
          <w:szCs w:val="24"/>
        </w:rPr>
      </w:pPr>
    </w:p>
    <w:p w:rsidR="003A2BEC" w:rsidP="003A2BEC" w:rsidRDefault="67EAE2FF" w14:paraId="1E371F18" w14:textId="4E5BD0A0">
      <w:pPr>
        <w:pStyle w:val="Nadpis1"/>
      </w:pPr>
      <w:r>
        <w:lastRenderedPageBreak/>
        <w:t xml:space="preserve">Vlastní procedúra pro zpracovaní vstupních souborů implemenovaná pomoci </w:t>
      </w:r>
      <w:r w:rsidR="25FF3845">
        <w:t>Azure Functions</w:t>
      </w:r>
    </w:p>
    <w:p w:rsidRPr="003A2BEC" w:rsidR="003A2BEC" w:rsidP="003A2BEC" w:rsidRDefault="30A97A7D" w14:paraId="0F495F74" w14:textId="7C4B3822">
      <w:pPr>
        <w:pStyle w:val="Zkladntext"/>
        <w:spacing w:before="240" w:after="240" w:line="276" w:lineRule="auto"/>
      </w:pPr>
      <w:r w:rsidRPr="477D90DB">
        <w:rPr>
          <w:rStyle w:val="eop"/>
          <w:color w:val="000000" w:themeColor="text1"/>
        </w:rPr>
        <w:t xml:space="preserve">Azure </w:t>
      </w:r>
      <w:proofErr w:type="spellStart"/>
      <w:r w:rsidRPr="477D90DB">
        <w:rPr>
          <w:rStyle w:val="eop"/>
          <w:color w:val="000000" w:themeColor="text1"/>
        </w:rPr>
        <w:t>Functions</w:t>
      </w:r>
      <w:proofErr w:type="spellEnd"/>
      <w:r w:rsidRPr="477D90DB">
        <w:rPr>
          <w:rStyle w:val="eop"/>
          <w:color w:val="000000" w:themeColor="text1"/>
        </w:rPr>
        <w:t xml:space="preserve"> je událostmi řízená </w:t>
      </w:r>
      <w:proofErr w:type="spellStart"/>
      <w:r w:rsidRPr="477D90DB">
        <w:rPr>
          <w:rStyle w:val="eop"/>
          <w:color w:val="000000" w:themeColor="text1"/>
        </w:rPr>
        <w:t>bezserverová</w:t>
      </w:r>
      <w:proofErr w:type="spellEnd"/>
      <w:r w:rsidRPr="477D90DB">
        <w:rPr>
          <w:rStyle w:val="eop"/>
          <w:color w:val="000000" w:themeColor="text1"/>
        </w:rPr>
        <w:t xml:space="preserve"> výpočetní platforma, v které je možné vyvíjet aplikace v různých jazycích, za použití systému Linux v cloudu. Umožnuje spouštět scripty v návaznosti na další procesy v rámci integrace v Azure Data </w:t>
      </w:r>
      <w:proofErr w:type="spellStart"/>
      <w:r w:rsidRPr="477D90DB">
        <w:rPr>
          <w:rStyle w:val="eop"/>
          <w:color w:val="000000" w:themeColor="text1"/>
        </w:rPr>
        <w:t>Factory</w:t>
      </w:r>
      <w:proofErr w:type="spellEnd"/>
      <w:r w:rsidRPr="477D90DB">
        <w:rPr>
          <w:rStyle w:val="eop"/>
          <w:color w:val="000000" w:themeColor="text1"/>
        </w:rPr>
        <w:t>.</w:t>
      </w:r>
    </w:p>
    <w:p w:rsidRPr="003A2BEC" w:rsidR="003A2BEC" w:rsidP="477D90DB" w:rsidRDefault="3D99758A" w14:paraId="1E4E7D69" w14:textId="55C9DF87">
      <w:pPr>
        <w:pStyle w:val="Zkladntext"/>
        <w:spacing w:before="240" w:after="240" w:line="276" w:lineRule="auto"/>
        <w:rPr>
          <w:rStyle w:val="normaltextrun"/>
          <w:color w:val="000000" w:themeColor="text1"/>
        </w:rPr>
      </w:pPr>
      <w:r w:rsidRPr="477D90DB">
        <w:rPr>
          <w:rStyle w:val="normaltextrun"/>
          <w:color w:val="000000" w:themeColor="text1"/>
        </w:rPr>
        <w:t xml:space="preserve">Protože u některých vstupních souborů dochází ke změnám sloupců, byla pro jejich zpracování naprogramována procedura v jazyce Python (dále jen python skript), která je na platformě Azure implementována pomocí služby Azure </w:t>
      </w:r>
      <w:proofErr w:type="spellStart"/>
      <w:r w:rsidRPr="477D90DB">
        <w:rPr>
          <w:rStyle w:val="normaltextrun"/>
          <w:color w:val="000000" w:themeColor="text1"/>
        </w:rPr>
        <w:t>Functions</w:t>
      </w:r>
      <w:proofErr w:type="spellEnd"/>
      <w:r w:rsidRPr="477D90DB">
        <w:rPr>
          <w:rStyle w:val="normaltextrun"/>
          <w:color w:val="000000" w:themeColor="text1"/>
        </w:rPr>
        <w:t>. Python skript je typu http-</w:t>
      </w:r>
      <w:proofErr w:type="spellStart"/>
      <w:r w:rsidRPr="477D90DB">
        <w:rPr>
          <w:rStyle w:val="normaltextrun"/>
          <w:color w:val="000000" w:themeColor="text1"/>
        </w:rPr>
        <w:t>trigger</w:t>
      </w:r>
      <w:proofErr w:type="spellEnd"/>
      <w:r w:rsidRPr="477D90DB">
        <w:rPr>
          <w:rStyle w:val="normaltextrun"/>
          <w:color w:val="000000" w:themeColor="text1"/>
        </w:rPr>
        <w:t xml:space="preserve"> </w:t>
      </w:r>
      <w:proofErr w:type="spellStart"/>
      <w:r w:rsidRPr="477D90DB">
        <w:rPr>
          <w:rStyle w:val="normaltextrun"/>
          <w:color w:val="000000" w:themeColor="text1"/>
        </w:rPr>
        <w:t>function</w:t>
      </w:r>
      <w:proofErr w:type="spellEnd"/>
      <w:r w:rsidRPr="477D90DB">
        <w:rPr>
          <w:rStyle w:val="normaltextrun"/>
          <w:color w:val="000000" w:themeColor="text1"/>
        </w:rPr>
        <w:t>, což znamená, že je spouštěn pomocí API vytvořené v azure API managmentu (aktivace API probíhá pomocí automaticky generovaného zavolání v</w:t>
      </w:r>
      <w:r w:rsidR="00F66A22">
        <w:rPr>
          <w:rStyle w:val="normaltextrun"/>
          <w:color w:val="000000" w:themeColor="text1"/>
        </w:rPr>
        <w:t> </w:t>
      </w:r>
      <w:r w:rsidRPr="477D90DB">
        <w:rPr>
          <w:rStyle w:val="normaltextrun"/>
          <w:color w:val="000000" w:themeColor="text1"/>
        </w:rPr>
        <w:t xml:space="preserve">data </w:t>
      </w:r>
      <w:proofErr w:type="spellStart"/>
      <w:r w:rsidRPr="477D90DB">
        <w:rPr>
          <w:rStyle w:val="normaltextrun"/>
          <w:color w:val="000000" w:themeColor="text1"/>
        </w:rPr>
        <w:t>factory</w:t>
      </w:r>
      <w:proofErr w:type="spellEnd"/>
      <w:r w:rsidRPr="477D90DB">
        <w:rPr>
          <w:rStyle w:val="normaltextrun"/>
          <w:color w:val="000000" w:themeColor="text1"/>
        </w:rPr>
        <w:t xml:space="preserve">). Skript je spravovaný pomocí </w:t>
      </w:r>
      <w:proofErr w:type="spellStart"/>
      <w:r w:rsidR="00F66A22">
        <w:rPr>
          <w:rStyle w:val="normaltextrun"/>
          <w:color w:val="000000" w:themeColor="text1"/>
        </w:rPr>
        <w:t>V</w:t>
      </w:r>
      <w:r w:rsidRPr="477D90DB">
        <w:rPr>
          <w:rStyle w:val="normaltextrun"/>
          <w:color w:val="000000" w:themeColor="text1"/>
        </w:rPr>
        <w:t>isual</w:t>
      </w:r>
      <w:proofErr w:type="spellEnd"/>
      <w:r w:rsidRPr="477D90DB">
        <w:rPr>
          <w:rStyle w:val="normaltextrun"/>
          <w:color w:val="000000" w:themeColor="text1"/>
        </w:rPr>
        <w:t xml:space="preserve"> </w:t>
      </w:r>
      <w:r w:rsidR="00F66A22">
        <w:rPr>
          <w:rStyle w:val="normaltextrun"/>
          <w:color w:val="000000" w:themeColor="text1"/>
        </w:rPr>
        <w:t>S</w:t>
      </w:r>
      <w:r w:rsidRPr="477D90DB">
        <w:rPr>
          <w:rStyle w:val="normaltextrun"/>
          <w:color w:val="000000" w:themeColor="text1"/>
        </w:rPr>
        <w:t xml:space="preserve">tudia </w:t>
      </w:r>
      <w:proofErr w:type="spellStart"/>
      <w:r w:rsidR="00F66A22">
        <w:rPr>
          <w:rStyle w:val="normaltextrun"/>
          <w:color w:val="000000" w:themeColor="text1"/>
        </w:rPr>
        <w:t>C</w:t>
      </w:r>
      <w:r w:rsidRPr="477D90DB">
        <w:rPr>
          <w:rStyle w:val="normaltextrun"/>
          <w:color w:val="000000" w:themeColor="text1"/>
        </w:rPr>
        <w:t>ode</w:t>
      </w:r>
      <w:proofErr w:type="spellEnd"/>
      <w:r w:rsidRPr="477D90DB">
        <w:rPr>
          <w:rStyle w:val="normaltextrun"/>
          <w:color w:val="000000" w:themeColor="text1"/>
        </w:rPr>
        <w:t xml:space="preserve">, které umožňuje jeho jednoduché aktualizovaní a </w:t>
      </w:r>
      <w:proofErr w:type="spellStart"/>
      <w:r w:rsidRPr="477D90DB">
        <w:rPr>
          <w:rStyle w:val="normaltextrun"/>
          <w:color w:val="000000" w:themeColor="text1"/>
        </w:rPr>
        <w:t>uploadování</w:t>
      </w:r>
      <w:proofErr w:type="spellEnd"/>
      <w:r w:rsidRPr="477D90DB">
        <w:rPr>
          <w:rStyle w:val="normaltextrun"/>
          <w:color w:val="000000" w:themeColor="text1"/>
        </w:rPr>
        <w:t xml:space="preserve"> do úložiště </w:t>
      </w:r>
      <w:proofErr w:type="spellStart"/>
      <w:r w:rsidRPr="477D90DB">
        <w:rPr>
          <w:rStyle w:val="normaltextrun"/>
          <w:color w:val="000000" w:themeColor="text1"/>
        </w:rPr>
        <w:t>function</w:t>
      </w:r>
      <w:proofErr w:type="spellEnd"/>
      <w:r w:rsidRPr="477D90DB">
        <w:rPr>
          <w:rStyle w:val="normaltextrun"/>
          <w:color w:val="000000" w:themeColor="text1"/>
        </w:rPr>
        <w:t xml:space="preserve"> </w:t>
      </w:r>
      <w:proofErr w:type="spellStart"/>
      <w:r w:rsidRPr="477D90DB">
        <w:rPr>
          <w:rStyle w:val="normaltextrun"/>
          <w:color w:val="000000" w:themeColor="text1"/>
        </w:rPr>
        <w:t>app</w:t>
      </w:r>
      <w:proofErr w:type="spellEnd"/>
      <w:r w:rsidRPr="477D90DB">
        <w:rPr>
          <w:rStyle w:val="normaltextrun"/>
          <w:color w:val="000000" w:themeColor="text1"/>
        </w:rPr>
        <w:t xml:space="preserve">. </w:t>
      </w:r>
    </w:p>
    <w:p w:rsidRPr="003A2BEC" w:rsidR="003A2BEC" w:rsidP="003A2BEC" w:rsidRDefault="30A97A7D" w14:paraId="23C8D913" w14:textId="39B0BFE1">
      <w:pPr>
        <w:pStyle w:val="Zkladntext"/>
        <w:spacing w:before="240" w:after="240" w:line="276" w:lineRule="auto"/>
      </w:pPr>
      <w:r w:rsidRPr="477D90DB">
        <w:rPr>
          <w:rStyle w:val="eop"/>
          <w:color w:val="000000" w:themeColor="text1"/>
        </w:rPr>
        <w:t>Procedura je prvním krok</w:t>
      </w:r>
      <w:r w:rsidRPr="477D90DB" w:rsidR="1BE7D04F">
        <w:rPr>
          <w:rStyle w:val="eop"/>
          <w:color w:val="000000" w:themeColor="text1"/>
        </w:rPr>
        <w:t xml:space="preserve">em </w:t>
      </w:r>
      <w:r w:rsidRPr="477D90DB">
        <w:rPr>
          <w:rStyle w:val="eop"/>
          <w:color w:val="000000" w:themeColor="text1"/>
        </w:rPr>
        <w:t xml:space="preserve">nahrávání dat do datového skladu, a jako taková zajištuje přenos excelových exportních dat ze vstupní složky v úložišti </w:t>
      </w:r>
      <w:proofErr w:type="spellStart"/>
      <w:r w:rsidRPr="477D90DB">
        <w:rPr>
          <w:rStyle w:val="eop"/>
          <w:color w:val="000000" w:themeColor="text1"/>
        </w:rPr>
        <w:t>blob</w:t>
      </w:r>
      <w:proofErr w:type="spellEnd"/>
      <w:r w:rsidRPr="477D90DB">
        <w:rPr>
          <w:rStyle w:val="eop"/>
          <w:color w:val="000000" w:themeColor="text1"/>
        </w:rPr>
        <w:t xml:space="preserve"> do složky na kterou jsou napojeny pumpy nahrávající data do vrstvy L0. Tyto pumpy jsou schopny nahrávat data z připojeného excelu, i pokud se tento mění v čase, za předpokladu že bude při změnách zachováno stejné pojmenování souboru. Toto vytváření generických jmen je také zajištěno python skriptem. Dále skript (což je původním důvodem jeho existence) zajišťuje operaci </w:t>
      </w:r>
      <w:proofErr w:type="spellStart"/>
      <w:r w:rsidRPr="477D90DB">
        <w:rPr>
          <w:rStyle w:val="eop"/>
          <w:color w:val="000000" w:themeColor="text1"/>
        </w:rPr>
        <w:t>unpivot</w:t>
      </w:r>
      <w:proofErr w:type="spellEnd"/>
      <w:r w:rsidRPr="477D90DB">
        <w:rPr>
          <w:rStyle w:val="eop"/>
          <w:color w:val="000000" w:themeColor="text1"/>
        </w:rPr>
        <w:t xml:space="preserve"> u tabulek s potenciálně proměnným počtem sloupců, a mimo to také zajišťuje minoritní úpravy tabulek pro usnadnění následujících procedur (některé kroky je výrazně snazší provést vně v rámci </w:t>
      </w:r>
      <w:proofErr w:type="spellStart"/>
      <w:r w:rsidRPr="477D90DB">
        <w:rPr>
          <w:rStyle w:val="eop"/>
          <w:color w:val="000000" w:themeColor="text1"/>
        </w:rPr>
        <w:t>pandas</w:t>
      </w:r>
      <w:proofErr w:type="spellEnd"/>
      <w:r w:rsidRPr="477D90DB">
        <w:rPr>
          <w:rStyle w:val="eop"/>
          <w:color w:val="000000" w:themeColor="text1"/>
        </w:rPr>
        <w:t xml:space="preserve"> v pythonu, než uvnitř datového skladu). A zajištuje generování kódu dávky pro celou nahrávanou dávku, a kódů </w:t>
      </w:r>
      <w:proofErr w:type="spellStart"/>
      <w:r w:rsidRPr="477D90DB">
        <w:rPr>
          <w:rStyle w:val="eop"/>
          <w:color w:val="000000" w:themeColor="text1"/>
        </w:rPr>
        <w:t>datasetu</w:t>
      </w:r>
      <w:proofErr w:type="spellEnd"/>
      <w:r w:rsidRPr="477D90DB">
        <w:rPr>
          <w:rStyle w:val="eop"/>
          <w:color w:val="000000" w:themeColor="text1"/>
        </w:rPr>
        <w:t xml:space="preserve"> pro jednotlivé dílčí záznamy v tabulkách.</w:t>
      </w:r>
    </w:p>
    <w:p w:rsidRPr="006D2679" w:rsidR="00014E35" w:rsidP="00DC05DF" w:rsidRDefault="00014E35" w14:paraId="2AA13B73" w14:textId="5B37F361">
      <w:pPr>
        <w:pStyle w:val="Nadpis1"/>
        <w:rPr>
          <w:rFonts w:eastAsia="Arial,Times New Roman"/>
        </w:rPr>
      </w:pPr>
      <w:bookmarkStart w:name="_Toc31984728" w:id="12"/>
      <w:r w:rsidRPr="006D2679">
        <w:lastRenderedPageBreak/>
        <w:t>Datové úložiště</w:t>
      </w:r>
      <w:bookmarkEnd w:id="12"/>
    </w:p>
    <w:p w:rsidRPr="006D2679" w:rsidR="00DD75E7" w:rsidP="000710CA" w:rsidRDefault="00DD75E7" w14:paraId="0266C3DA" w14:textId="7A979706">
      <w:pPr>
        <w:spacing w:line="276" w:lineRule="auto"/>
        <w:jc w:val="both"/>
        <w:rPr>
          <w:rFonts w:ascii="Times New Roman" w:hAnsi="Times New Roman"/>
          <w:sz w:val="24"/>
          <w:szCs w:val="24"/>
        </w:rPr>
      </w:pPr>
      <w:r w:rsidRPr="006D2679">
        <w:rPr>
          <w:rFonts w:ascii="Times New Roman" w:hAnsi="Times New Roman"/>
          <w:sz w:val="24"/>
          <w:szCs w:val="24"/>
        </w:rPr>
        <w:t xml:space="preserve">Pro </w:t>
      </w:r>
      <w:r w:rsidRPr="006D2679" w:rsidR="6AAFAEED">
        <w:rPr>
          <w:rFonts w:ascii="Times New Roman" w:hAnsi="Times New Roman"/>
          <w:sz w:val="24"/>
          <w:szCs w:val="24"/>
        </w:rPr>
        <w:t xml:space="preserve">projekt </w:t>
      </w:r>
      <w:r w:rsidRPr="006D2679" w:rsidR="007B48F0">
        <w:rPr>
          <w:rFonts w:ascii="Times New Roman" w:hAnsi="Times New Roman"/>
          <w:sz w:val="24"/>
          <w:szCs w:val="24"/>
        </w:rPr>
        <w:t>je</w:t>
      </w:r>
      <w:r w:rsidRPr="006D2679" w:rsidR="415253F8">
        <w:rPr>
          <w:rFonts w:ascii="Times New Roman" w:hAnsi="Times New Roman"/>
          <w:sz w:val="24"/>
          <w:szCs w:val="24"/>
        </w:rPr>
        <w:t xml:space="preserve"> vytvořen </w:t>
      </w:r>
      <w:r w:rsidRPr="006D2679" w:rsidR="00FF4CC1">
        <w:rPr>
          <w:rFonts w:ascii="Times New Roman" w:hAnsi="Times New Roman"/>
          <w:sz w:val="24"/>
          <w:szCs w:val="24"/>
        </w:rPr>
        <w:t>základní</w:t>
      </w:r>
      <w:r w:rsidRPr="006D2679" w:rsidR="415253F8">
        <w:rPr>
          <w:rFonts w:ascii="Times New Roman" w:hAnsi="Times New Roman"/>
          <w:sz w:val="24"/>
          <w:szCs w:val="24"/>
        </w:rPr>
        <w:t xml:space="preserve"> server Azure </w:t>
      </w:r>
      <w:r w:rsidRPr="006D2679" w:rsidR="0016380D">
        <w:rPr>
          <w:rFonts w:ascii="Times New Roman" w:hAnsi="Times New Roman"/>
          <w:sz w:val="24"/>
          <w:szCs w:val="24"/>
        </w:rPr>
        <w:t>SQL</w:t>
      </w:r>
      <w:r w:rsidRPr="006D2679" w:rsidR="415253F8">
        <w:rPr>
          <w:rFonts w:ascii="Times New Roman" w:hAnsi="Times New Roman"/>
          <w:sz w:val="24"/>
          <w:szCs w:val="24"/>
        </w:rPr>
        <w:t xml:space="preserve"> Database </w:t>
      </w:r>
      <w:r w:rsidRPr="006D2679" w:rsidR="2ABBCF65">
        <w:rPr>
          <w:rFonts w:ascii="Times New Roman" w:hAnsi="Times New Roman"/>
          <w:sz w:val="24"/>
          <w:szCs w:val="24"/>
        </w:rPr>
        <w:t xml:space="preserve">s názvem </w:t>
      </w:r>
      <w:r w:rsidRPr="006D2679" w:rsidR="00275442">
        <w:rPr>
          <w:rFonts w:ascii="Times New Roman" w:hAnsi="Times New Roman"/>
          <w:i/>
          <w:iCs/>
          <w:sz w:val="24"/>
          <w:szCs w:val="24"/>
        </w:rPr>
        <w:t>dwh-vse</w:t>
      </w:r>
      <w:r w:rsidRPr="006D2679" w:rsidR="2ABBCF65">
        <w:rPr>
          <w:rFonts w:ascii="Times New Roman" w:hAnsi="Times New Roman"/>
          <w:i/>
          <w:sz w:val="24"/>
          <w:szCs w:val="24"/>
        </w:rPr>
        <w:t>.database.</w:t>
      </w:r>
      <w:r w:rsidRPr="006D2679" w:rsidR="00275442">
        <w:rPr>
          <w:rFonts w:ascii="Times New Roman" w:hAnsi="Times New Roman"/>
          <w:i/>
          <w:iCs/>
          <w:sz w:val="24"/>
          <w:szCs w:val="24"/>
        </w:rPr>
        <w:t>windows.net</w:t>
      </w:r>
      <w:r w:rsidRPr="006D2679" w:rsidR="00D50384">
        <w:rPr>
          <w:rFonts w:ascii="Times New Roman" w:hAnsi="Times New Roman"/>
          <w:i/>
          <w:iCs/>
          <w:sz w:val="24"/>
          <w:szCs w:val="24"/>
        </w:rPr>
        <w:t>.</w:t>
      </w:r>
      <w:r w:rsidRPr="006D2679" w:rsidR="60A392AC">
        <w:rPr>
          <w:rFonts w:ascii="Times New Roman" w:hAnsi="Times New Roman"/>
          <w:i/>
          <w:sz w:val="24"/>
          <w:szCs w:val="24"/>
        </w:rPr>
        <w:t xml:space="preserve"> </w:t>
      </w:r>
      <w:r w:rsidRPr="006D2679" w:rsidR="60A392AC">
        <w:rPr>
          <w:rFonts w:ascii="Times New Roman" w:hAnsi="Times New Roman"/>
          <w:sz w:val="24"/>
          <w:szCs w:val="24"/>
        </w:rPr>
        <w:t xml:space="preserve">Připojení k serveru </w:t>
      </w:r>
      <w:r w:rsidRPr="006D2679" w:rsidR="00D50384">
        <w:rPr>
          <w:rFonts w:ascii="Times New Roman" w:hAnsi="Times New Roman"/>
          <w:sz w:val="24"/>
          <w:szCs w:val="24"/>
        </w:rPr>
        <w:t>je</w:t>
      </w:r>
      <w:r w:rsidRPr="006D2679" w:rsidR="60A392AC">
        <w:rPr>
          <w:rFonts w:ascii="Times New Roman" w:hAnsi="Times New Roman"/>
          <w:sz w:val="24"/>
          <w:szCs w:val="24"/>
        </w:rPr>
        <w:t xml:space="preserve"> realizováno</w:t>
      </w:r>
      <w:r w:rsidRPr="006D2679" w:rsidR="00686A8A">
        <w:rPr>
          <w:rFonts w:ascii="Times New Roman" w:hAnsi="Times New Roman"/>
          <w:sz w:val="24"/>
          <w:szCs w:val="24"/>
        </w:rPr>
        <w:t xml:space="preserve"> </w:t>
      </w:r>
      <w:r w:rsidRPr="006D2679" w:rsidR="006C2EF7">
        <w:rPr>
          <w:rFonts w:ascii="Times New Roman" w:hAnsi="Times New Roman"/>
          <w:sz w:val="24"/>
          <w:szCs w:val="24"/>
        </w:rPr>
        <w:t xml:space="preserve">pomoci </w:t>
      </w:r>
      <w:proofErr w:type="spellStart"/>
      <w:r w:rsidRPr="006D2679" w:rsidR="0028419B">
        <w:rPr>
          <w:rFonts w:ascii="Times New Roman" w:hAnsi="Times New Roman"/>
          <w:i/>
          <w:iCs/>
          <w:sz w:val="24"/>
          <w:szCs w:val="24"/>
        </w:rPr>
        <w:t>usernamu</w:t>
      </w:r>
      <w:proofErr w:type="spellEnd"/>
      <w:r w:rsidRPr="006D2679" w:rsidR="4B3DCC05">
        <w:rPr>
          <w:rFonts w:ascii="Times New Roman" w:hAnsi="Times New Roman"/>
          <w:i/>
          <w:iCs/>
          <w:sz w:val="24"/>
          <w:szCs w:val="24"/>
        </w:rPr>
        <w:t xml:space="preserve"> </w:t>
      </w:r>
      <w:r w:rsidRPr="006D2679" w:rsidR="4B3DCC05">
        <w:rPr>
          <w:rFonts w:ascii="Times New Roman" w:hAnsi="Times New Roman"/>
          <w:sz w:val="24"/>
          <w:szCs w:val="24"/>
        </w:rPr>
        <w:t xml:space="preserve">a </w:t>
      </w:r>
      <w:r w:rsidRPr="006D2679" w:rsidR="00CF1E94">
        <w:rPr>
          <w:rFonts w:ascii="Times New Roman" w:hAnsi="Times New Roman"/>
          <w:i/>
          <w:iCs/>
          <w:sz w:val="24"/>
          <w:szCs w:val="24"/>
        </w:rPr>
        <w:t>hesla</w:t>
      </w:r>
      <w:r w:rsidRPr="006D2679" w:rsidR="4B3DCC05">
        <w:rPr>
          <w:rFonts w:ascii="Times New Roman" w:hAnsi="Times New Roman"/>
          <w:i/>
          <w:iCs/>
          <w:sz w:val="24"/>
          <w:szCs w:val="24"/>
        </w:rPr>
        <w:t xml:space="preserve"> </w:t>
      </w:r>
      <w:r w:rsidRPr="006D2679" w:rsidR="4B3DCC05">
        <w:rPr>
          <w:rFonts w:ascii="Times New Roman" w:hAnsi="Times New Roman"/>
          <w:sz w:val="24"/>
          <w:szCs w:val="24"/>
        </w:rPr>
        <w:t>vytvořen</w:t>
      </w:r>
      <w:r w:rsidRPr="006D2679" w:rsidR="7D99B690">
        <w:rPr>
          <w:rFonts w:ascii="Times New Roman" w:hAnsi="Times New Roman"/>
          <w:sz w:val="24"/>
          <w:szCs w:val="24"/>
        </w:rPr>
        <w:t xml:space="preserve">ých v </w:t>
      </w:r>
      <w:r w:rsidRPr="006D2679" w:rsidR="004E657B">
        <w:rPr>
          <w:rFonts w:ascii="Times New Roman" w:hAnsi="Times New Roman"/>
          <w:sz w:val="24"/>
          <w:szCs w:val="24"/>
        </w:rPr>
        <w:t>SQL Server Management Studio (SSMS)</w:t>
      </w:r>
      <w:r w:rsidRPr="006D2679" w:rsidR="00686A8A">
        <w:rPr>
          <w:rFonts w:ascii="Times New Roman" w:hAnsi="Times New Roman"/>
          <w:sz w:val="24"/>
          <w:szCs w:val="24"/>
        </w:rPr>
        <w:t xml:space="preserve"> pomoci SQL dotazu</w:t>
      </w:r>
      <w:r w:rsidRPr="006D2679" w:rsidR="7D99B690">
        <w:rPr>
          <w:rFonts w:ascii="Times New Roman" w:hAnsi="Times New Roman"/>
          <w:sz w:val="24"/>
          <w:szCs w:val="24"/>
        </w:rPr>
        <w:t xml:space="preserve">. </w:t>
      </w:r>
    </w:p>
    <w:p w:rsidRPr="006D2679" w:rsidR="00DD75E7" w:rsidP="000710CA" w:rsidRDefault="00DD75E7" w14:paraId="051A18E3" w14:textId="504C9C4A">
      <w:pPr>
        <w:spacing w:line="276" w:lineRule="auto"/>
        <w:jc w:val="both"/>
        <w:rPr>
          <w:rFonts w:ascii="Times New Roman" w:hAnsi="Times New Roman"/>
          <w:sz w:val="24"/>
          <w:szCs w:val="24"/>
        </w:rPr>
      </w:pPr>
    </w:p>
    <w:p w:rsidRPr="006D2679" w:rsidR="00DD75E7" w:rsidP="000710CA" w:rsidRDefault="7D99B690" w14:paraId="13497394" w14:textId="2719F615">
      <w:pPr>
        <w:spacing w:line="276" w:lineRule="auto"/>
        <w:jc w:val="both"/>
        <w:rPr>
          <w:rFonts w:ascii="Times New Roman" w:hAnsi="Times New Roman"/>
          <w:i/>
          <w:sz w:val="24"/>
          <w:szCs w:val="24"/>
        </w:rPr>
      </w:pPr>
      <w:r w:rsidRPr="006D2679">
        <w:rPr>
          <w:rFonts w:ascii="Times New Roman" w:hAnsi="Times New Roman"/>
          <w:sz w:val="24"/>
          <w:szCs w:val="24"/>
        </w:rPr>
        <w:t xml:space="preserve">Následně </w:t>
      </w:r>
      <w:r w:rsidRPr="006D2679" w:rsidR="004E657B">
        <w:rPr>
          <w:rFonts w:ascii="Times New Roman" w:hAnsi="Times New Roman"/>
          <w:sz w:val="24"/>
          <w:szCs w:val="24"/>
        </w:rPr>
        <w:t>je</w:t>
      </w:r>
      <w:r w:rsidRPr="006D2679">
        <w:rPr>
          <w:rFonts w:ascii="Times New Roman" w:hAnsi="Times New Roman"/>
          <w:sz w:val="24"/>
          <w:szCs w:val="24"/>
        </w:rPr>
        <w:t xml:space="preserve"> </w:t>
      </w:r>
      <w:r w:rsidRPr="006D2679" w:rsidR="00633F9E">
        <w:rPr>
          <w:rFonts w:ascii="Times New Roman" w:hAnsi="Times New Roman"/>
          <w:sz w:val="24"/>
          <w:szCs w:val="24"/>
        </w:rPr>
        <w:t>na</w:t>
      </w:r>
      <w:r w:rsidRPr="006D2679">
        <w:rPr>
          <w:rFonts w:ascii="Times New Roman" w:hAnsi="Times New Roman"/>
          <w:sz w:val="24"/>
          <w:szCs w:val="24"/>
        </w:rPr>
        <w:t xml:space="preserve"> </w:t>
      </w:r>
      <w:r w:rsidRPr="006D2679" w:rsidR="00B64644">
        <w:rPr>
          <w:rFonts w:ascii="Times New Roman" w:hAnsi="Times New Roman"/>
          <w:sz w:val="24"/>
          <w:szCs w:val="24"/>
        </w:rPr>
        <w:t>portálu</w:t>
      </w:r>
      <w:r w:rsidRPr="006D2679">
        <w:rPr>
          <w:rFonts w:ascii="Times New Roman" w:hAnsi="Times New Roman"/>
          <w:sz w:val="24"/>
          <w:szCs w:val="24"/>
        </w:rPr>
        <w:t xml:space="preserve"> </w:t>
      </w:r>
      <w:r w:rsidRPr="006D2679" w:rsidR="00633F9E">
        <w:rPr>
          <w:rFonts w:ascii="Times New Roman" w:hAnsi="Times New Roman"/>
          <w:b/>
          <w:bCs/>
          <w:sz w:val="24"/>
          <w:szCs w:val="24"/>
        </w:rPr>
        <w:t>Azure</w:t>
      </w:r>
      <w:r w:rsidRPr="006D2679">
        <w:rPr>
          <w:rFonts w:ascii="Times New Roman" w:hAnsi="Times New Roman"/>
          <w:b/>
          <w:sz w:val="24"/>
          <w:szCs w:val="24"/>
        </w:rPr>
        <w:t xml:space="preserve"> </w:t>
      </w:r>
      <w:r w:rsidRPr="006D2679">
        <w:rPr>
          <w:rFonts w:ascii="Times New Roman" w:hAnsi="Times New Roman"/>
          <w:sz w:val="24"/>
          <w:szCs w:val="24"/>
        </w:rPr>
        <w:t xml:space="preserve">vytvořená databáze s názvem </w:t>
      </w:r>
      <w:proofErr w:type="spellStart"/>
      <w:r w:rsidRPr="006D2679" w:rsidR="00633F9E">
        <w:rPr>
          <w:rFonts w:ascii="Times New Roman" w:hAnsi="Times New Roman"/>
          <w:i/>
          <w:iCs/>
          <w:sz w:val="24"/>
          <w:szCs w:val="24"/>
        </w:rPr>
        <w:t>dwh</w:t>
      </w:r>
      <w:proofErr w:type="spellEnd"/>
      <w:r w:rsidRPr="006D2679" w:rsidR="1C924241">
        <w:rPr>
          <w:rFonts w:ascii="Times New Roman" w:hAnsi="Times New Roman"/>
          <w:i/>
          <w:sz w:val="24"/>
          <w:szCs w:val="24"/>
        </w:rPr>
        <w:t>,</w:t>
      </w:r>
      <w:r w:rsidRPr="006D2679" w:rsidR="171EA6A9">
        <w:rPr>
          <w:rFonts w:ascii="Times New Roman" w:hAnsi="Times New Roman"/>
          <w:i/>
          <w:sz w:val="24"/>
          <w:szCs w:val="24"/>
        </w:rPr>
        <w:t xml:space="preserve"> </w:t>
      </w:r>
      <w:r w:rsidRPr="006D2679" w:rsidR="171EA6A9">
        <w:rPr>
          <w:rFonts w:ascii="Times New Roman" w:hAnsi="Times New Roman"/>
          <w:sz w:val="24"/>
          <w:szCs w:val="24"/>
        </w:rPr>
        <w:t xml:space="preserve">kde </w:t>
      </w:r>
      <w:r w:rsidRPr="006D2679" w:rsidR="00633F9E">
        <w:rPr>
          <w:rFonts w:ascii="Times New Roman" w:hAnsi="Times New Roman"/>
          <w:sz w:val="24"/>
          <w:szCs w:val="24"/>
        </w:rPr>
        <w:t>jsou</w:t>
      </w:r>
      <w:r w:rsidRPr="006D2679" w:rsidR="171EA6A9">
        <w:rPr>
          <w:rFonts w:ascii="Times New Roman" w:hAnsi="Times New Roman"/>
          <w:sz w:val="24"/>
          <w:szCs w:val="24"/>
        </w:rPr>
        <w:t xml:space="preserve"> vytvořené </w:t>
      </w:r>
      <w:r w:rsidRPr="006D2679" w:rsidR="224817F8">
        <w:rPr>
          <w:rFonts w:ascii="Times New Roman" w:hAnsi="Times New Roman"/>
          <w:sz w:val="24"/>
          <w:szCs w:val="24"/>
        </w:rPr>
        <w:t xml:space="preserve">všechny </w:t>
      </w:r>
      <w:r w:rsidRPr="006D2679" w:rsidR="171EA6A9">
        <w:rPr>
          <w:rFonts w:ascii="Times New Roman" w:hAnsi="Times New Roman"/>
          <w:sz w:val="24"/>
          <w:szCs w:val="24"/>
        </w:rPr>
        <w:t>tabulky s potřebnými atributy</w:t>
      </w:r>
      <w:r w:rsidRPr="006D2679" w:rsidR="6DBA29F1">
        <w:rPr>
          <w:rFonts w:ascii="Times New Roman" w:hAnsi="Times New Roman"/>
          <w:sz w:val="24"/>
          <w:szCs w:val="24"/>
        </w:rPr>
        <w:t>, přiřazenými primárními klíči, cizími k</w:t>
      </w:r>
      <w:r w:rsidRPr="006D2679" w:rsidR="7901F0B1">
        <w:rPr>
          <w:rFonts w:ascii="Times New Roman" w:hAnsi="Times New Roman"/>
          <w:sz w:val="24"/>
          <w:szCs w:val="24"/>
        </w:rPr>
        <w:t>líči a</w:t>
      </w:r>
      <w:r w:rsidR="00F66A22">
        <w:rPr>
          <w:rFonts w:ascii="Times New Roman" w:hAnsi="Times New Roman"/>
          <w:sz w:val="24"/>
          <w:szCs w:val="24"/>
        </w:rPr>
        <w:t> </w:t>
      </w:r>
      <w:r w:rsidRPr="006D2679" w:rsidR="32B97545">
        <w:rPr>
          <w:rFonts w:ascii="Times New Roman" w:hAnsi="Times New Roman"/>
          <w:sz w:val="24"/>
          <w:szCs w:val="24"/>
        </w:rPr>
        <w:t>datovými</w:t>
      </w:r>
      <w:r w:rsidRPr="006D2679" w:rsidR="171EA6A9">
        <w:rPr>
          <w:rFonts w:ascii="Times New Roman" w:hAnsi="Times New Roman"/>
          <w:sz w:val="24"/>
          <w:szCs w:val="24"/>
        </w:rPr>
        <w:t xml:space="preserve"> typy. </w:t>
      </w:r>
      <w:r w:rsidRPr="006D2679" w:rsidR="1C924241">
        <w:rPr>
          <w:rFonts w:ascii="Times New Roman" w:hAnsi="Times New Roman"/>
          <w:i/>
          <w:sz w:val="24"/>
          <w:szCs w:val="24"/>
        </w:rPr>
        <w:t xml:space="preserve"> </w:t>
      </w:r>
    </w:p>
    <w:p w:rsidRPr="006D2679" w:rsidR="00DD75E7" w:rsidP="000710CA" w:rsidRDefault="553879B6" w14:paraId="22B3C696" w14:textId="5B0912C0">
      <w:pPr>
        <w:spacing w:line="276" w:lineRule="auto"/>
        <w:rPr>
          <w:rFonts w:ascii="Times New Roman" w:hAnsi="Times New Roman"/>
          <w:sz w:val="24"/>
          <w:szCs w:val="24"/>
        </w:rPr>
      </w:pPr>
      <w:r w:rsidRPr="006D2679">
        <w:rPr>
          <w:rFonts w:ascii="Times New Roman" w:hAnsi="Times New Roman"/>
          <w:sz w:val="24"/>
          <w:szCs w:val="24"/>
        </w:rPr>
        <w:t xml:space="preserve"> </w:t>
      </w:r>
      <w:r w:rsidRPr="006D2679" w:rsidR="55A4B96F">
        <w:rPr>
          <w:rFonts w:ascii="Times New Roman" w:hAnsi="Times New Roman"/>
          <w:sz w:val="24"/>
          <w:szCs w:val="24"/>
        </w:rPr>
        <w:br/>
      </w:r>
      <w:r w:rsidRPr="006D2679" w:rsidR="76607A5B">
        <w:rPr>
          <w:rFonts w:ascii="Times New Roman" w:hAnsi="Times New Roman"/>
          <w:sz w:val="24"/>
          <w:szCs w:val="24"/>
        </w:rPr>
        <w:t>V této kapitole budou</w:t>
      </w:r>
      <w:r w:rsidRPr="006D2679" w:rsidR="65CB71F1">
        <w:rPr>
          <w:rFonts w:ascii="Times New Roman" w:hAnsi="Times New Roman"/>
          <w:sz w:val="24"/>
          <w:szCs w:val="24"/>
        </w:rPr>
        <w:t xml:space="preserve"> také</w:t>
      </w:r>
      <w:r w:rsidRPr="006D2679" w:rsidR="76607A5B">
        <w:rPr>
          <w:rFonts w:ascii="Times New Roman" w:hAnsi="Times New Roman"/>
          <w:sz w:val="24"/>
          <w:szCs w:val="24"/>
        </w:rPr>
        <w:t xml:space="preserve"> popsány principy modelování úložiště</w:t>
      </w:r>
      <w:r w:rsidRPr="006D2679" w:rsidR="22075F53">
        <w:rPr>
          <w:rFonts w:ascii="Times New Roman" w:hAnsi="Times New Roman"/>
          <w:sz w:val="24"/>
          <w:szCs w:val="24"/>
        </w:rPr>
        <w:t xml:space="preserve">. </w:t>
      </w:r>
      <w:r w:rsidRPr="006D2679" w:rsidR="128BFCC4">
        <w:rPr>
          <w:rFonts w:ascii="Times New Roman" w:hAnsi="Times New Roman"/>
          <w:sz w:val="24"/>
          <w:szCs w:val="24"/>
        </w:rPr>
        <w:t>Součástí b</w:t>
      </w:r>
      <w:r w:rsidRPr="006D2679" w:rsidR="25BD037A">
        <w:rPr>
          <w:rFonts w:ascii="Times New Roman" w:hAnsi="Times New Roman"/>
          <w:sz w:val="24"/>
          <w:szCs w:val="24"/>
        </w:rPr>
        <w:t>ude</w:t>
      </w:r>
      <w:r w:rsidRPr="006D2679" w:rsidR="0CF9A982">
        <w:rPr>
          <w:rFonts w:ascii="Times New Roman" w:hAnsi="Times New Roman"/>
          <w:sz w:val="24"/>
          <w:szCs w:val="24"/>
        </w:rPr>
        <w:t xml:space="preserve"> </w:t>
      </w:r>
      <w:r w:rsidRPr="006D2679" w:rsidR="25BD037A">
        <w:rPr>
          <w:rFonts w:ascii="Times New Roman" w:hAnsi="Times New Roman"/>
          <w:sz w:val="24"/>
          <w:szCs w:val="24"/>
        </w:rPr>
        <w:t>datový model datového skladu.</w:t>
      </w:r>
    </w:p>
    <w:p w:rsidRPr="006D2679" w:rsidR="7EC53E66" w:rsidP="000710CA" w:rsidRDefault="7EC53E66" w14:paraId="23897D88" w14:textId="0DB4C6B2">
      <w:pPr>
        <w:pStyle w:val="Nadpis2"/>
        <w:spacing w:line="276" w:lineRule="auto"/>
        <w:rPr>
          <w:sz w:val="24"/>
          <w:szCs w:val="24"/>
        </w:rPr>
      </w:pPr>
      <w:r w:rsidRPr="006D2679">
        <w:rPr>
          <w:sz w:val="24"/>
          <w:szCs w:val="24"/>
        </w:rPr>
        <w:t xml:space="preserve">Azure </w:t>
      </w:r>
      <w:r w:rsidRPr="006D2679" w:rsidR="007C604E">
        <w:rPr>
          <w:sz w:val="24"/>
          <w:szCs w:val="24"/>
        </w:rPr>
        <w:t>SQL</w:t>
      </w:r>
      <w:r w:rsidRPr="006D2679">
        <w:rPr>
          <w:sz w:val="24"/>
          <w:szCs w:val="24"/>
        </w:rPr>
        <w:t xml:space="preserve"> </w:t>
      </w:r>
      <w:r w:rsidRPr="006D2679" w:rsidR="1E3006D4">
        <w:rPr>
          <w:sz w:val="24"/>
          <w:szCs w:val="24"/>
        </w:rPr>
        <w:t xml:space="preserve">Database </w:t>
      </w:r>
    </w:p>
    <w:p w:rsidRPr="006D2679" w:rsidR="68F11A1A" w:rsidP="000710CA" w:rsidRDefault="68F11A1A" w14:paraId="4C941A16" w14:textId="70AA1222">
      <w:pPr>
        <w:pStyle w:val="Zkladntext"/>
        <w:spacing w:line="276" w:lineRule="auto"/>
        <w:rPr>
          <w:szCs w:val="24"/>
        </w:rPr>
      </w:pPr>
      <w:r w:rsidRPr="006D2679">
        <w:rPr>
          <w:i/>
          <w:iCs/>
          <w:szCs w:val="24"/>
          <w:u w:val="single"/>
        </w:rPr>
        <w:t>Azure</w:t>
      </w:r>
      <w:r w:rsidRPr="006D2679" w:rsidR="007C604E">
        <w:rPr>
          <w:i/>
          <w:iCs/>
          <w:szCs w:val="24"/>
          <w:u w:val="single"/>
        </w:rPr>
        <w:t xml:space="preserve"> SQL</w:t>
      </w:r>
      <w:r w:rsidRPr="006D2679">
        <w:rPr>
          <w:i/>
          <w:iCs/>
          <w:szCs w:val="24"/>
          <w:u w:val="single"/>
        </w:rPr>
        <w:t xml:space="preserve"> Database </w:t>
      </w:r>
      <w:r w:rsidRPr="006D2679" w:rsidR="007208DA">
        <w:rPr>
          <w:szCs w:val="24"/>
        </w:rPr>
        <w:t>využívá</w:t>
      </w:r>
      <w:r w:rsidRPr="006D2679" w:rsidR="00CA0E31">
        <w:t xml:space="preserve"> </w:t>
      </w:r>
      <w:r w:rsidRPr="006D2679" w:rsidR="00CA0E31">
        <w:rPr>
          <w:szCs w:val="24"/>
        </w:rPr>
        <w:t>proprietární rozšíření jazyka SQL</w:t>
      </w:r>
      <w:r w:rsidRPr="006D2679" w:rsidR="00163C82">
        <w:rPr>
          <w:szCs w:val="24"/>
        </w:rPr>
        <w:t xml:space="preserve"> </w:t>
      </w:r>
      <w:r w:rsidRPr="006D2679" w:rsidR="009237A3">
        <w:rPr>
          <w:szCs w:val="24"/>
        </w:rPr>
        <w:t xml:space="preserve">Microsoft </w:t>
      </w:r>
      <w:proofErr w:type="spellStart"/>
      <w:r w:rsidRPr="006D2679" w:rsidR="009237A3">
        <w:rPr>
          <w:szCs w:val="24"/>
        </w:rPr>
        <w:t>Transact</w:t>
      </w:r>
      <w:proofErr w:type="spellEnd"/>
      <w:r w:rsidRPr="006D2679" w:rsidR="009237A3">
        <w:rPr>
          <w:szCs w:val="24"/>
        </w:rPr>
        <w:t>-SQL (T-SQL)</w:t>
      </w:r>
      <w:r w:rsidRPr="006D2679" w:rsidR="00E14DEE">
        <w:rPr>
          <w:szCs w:val="24"/>
        </w:rPr>
        <w:t>.</w:t>
      </w:r>
    </w:p>
    <w:p w:rsidRPr="006D2679" w:rsidR="00E14DEE" w:rsidP="001D6E62" w:rsidRDefault="00E14DEE" w14:paraId="114DE7D3" w14:textId="167D8B2C">
      <w:pPr>
        <w:pStyle w:val="Zkladntext"/>
        <w:spacing w:line="276" w:lineRule="auto"/>
        <w:rPr>
          <w:szCs w:val="24"/>
        </w:rPr>
      </w:pPr>
      <w:r w:rsidRPr="006D2679">
        <w:rPr>
          <w:szCs w:val="24"/>
        </w:rPr>
        <w:t xml:space="preserve">Pro řešení je </w:t>
      </w:r>
      <w:r w:rsidRPr="006D2679" w:rsidR="005E54A4">
        <w:rPr>
          <w:szCs w:val="24"/>
        </w:rPr>
        <w:t>využívána</w:t>
      </w:r>
      <w:r w:rsidRPr="006D2679" w:rsidR="003D3677">
        <w:rPr>
          <w:szCs w:val="24"/>
        </w:rPr>
        <w:t xml:space="preserve"> </w:t>
      </w:r>
      <w:r w:rsidRPr="006D2679" w:rsidR="005E54A4">
        <w:rPr>
          <w:szCs w:val="24"/>
        </w:rPr>
        <w:t>nejzákladnější</w:t>
      </w:r>
      <w:r w:rsidRPr="006D2679" w:rsidR="003D3677">
        <w:rPr>
          <w:szCs w:val="24"/>
        </w:rPr>
        <w:t xml:space="preserve"> verze </w:t>
      </w:r>
      <w:r w:rsidRPr="006D2679" w:rsidR="005E54A4">
        <w:rPr>
          <w:szCs w:val="24"/>
        </w:rPr>
        <w:t>databáze</w:t>
      </w:r>
      <w:r w:rsidRPr="006D2679" w:rsidR="003D3677">
        <w:rPr>
          <w:szCs w:val="24"/>
        </w:rPr>
        <w:t xml:space="preserve"> – Basic</w:t>
      </w:r>
      <w:r w:rsidRPr="006D2679" w:rsidR="005E54A4">
        <w:rPr>
          <w:szCs w:val="24"/>
        </w:rPr>
        <w:t xml:space="preserve"> s kapacitou 2 GB, která muže být rozšířena </w:t>
      </w:r>
    </w:p>
    <w:p w:rsidRPr="006D2679" w:rsidR="001F1F8B" w:rsidP="00050FA7" w:rsidRDefault="001F1F8B" w14:paraId="4D653E1F" w14:textId="363427B9">
      <w:pPr>
        <w:pStyle w:val="Nadpis2"/>
      </w:pPr>
      <w:bookmarkStart w:name="_Toc31984733" w:id="13"/>
      <w:r w:rsidRPr="006D2679">
        <w:t>Principy modelování</w:t>
      </w:r>
      <w:bookmarkEnd w:id="13"/>
    </w:p>
    <w:p w:rsidRPr="006D2679" w:rsidR="00DB6661" w:rsidP="000710CA" w:rsidRDefault="10661D94" w14:paraId="06277622" w14:textId="2E507CA2">
      <w:pPr>
        <w:pStyle w:val="Zkladntext"/>
        <w:spacing w:line="276" w:lineRule="auto"/>
        <w:rPr>
          <w:i/>
          <w:u w:val="single"/>
        </w:rPr>
      </w:pPr>
      <w:r w:rsidRPr="006D2679">
        <w:t xml:space="preserve">Pro potřeby </w:t>
      </w:r>
      <w:r w:rsidRPr="006D2679" w:rsidR="00050FA7">
        <w:t>řešení</w:t>
      </w:r>
      <w:r w:rsidRPr="006D2679">
        <w:t xml:space="preserve"> </w:t>
      </w:r>
      <w:r w:rsidRPr="006D2679" w:rsidR="00050FA7">
        <w:t>je vytvořen</w:t>
      </w:r>
      <w:r w:rsidRPr="006D2679">
        <w:t xml:space="preserve"> datový sklad.</w:t>
      </w:r>
      <w:r w:rsidRPr="006D2679">
        <w:rPr>
          <w:color w:val="FF0000"/>
        </w:rPr>
        <w:t xml:space="preserve"> </w:t>
      </w:r>
      <w:r w:rsidRPr="006D2679">
        <w:t xml:space="preserve">Vše </w:t>
      </w:r>
      <w:r w:rsidRPr="006D2679" w:rsidR="00050FA7">
        <w:t xml:space="preserve">je </w:t>
      </w:r>
      <w:r w:rsidRPr="006D2679">
        <w:t xml:space="preserve">vytvořeno v prostředí </w:t>
      </w:r>
      <w:r w:rsidRPr="006D2679">
        <w:rPr>
          <w:i/>
          <w:u w:val="single"/>
        </w:rPr>
        <w:t>Azure</w:t>
      </w:r>
      <w:r w:rsidRPr="006D2679" w:rsidR="6DC63D5E">
        <w:rPr>
          <w:i/>
          <w:u w:val="single"/>
        </w:rPr>
        <w:t xml:space="preserve"> </w:t>
      </w:r>
      <w:r w:rsidRPr="006D2679" w:rsidR="00050FA7">
        <w:rPr>
          <w:i/>
          <w:u w:val="single"/>
        </w:rPr>
        <w:t>SQL</w:t>
      </w:r>
      <w:r w:rsidRPr="006D2679" w:rsidR="6DC63D5E">
        <w:rPr>
          <w:i/>
          <w:u w:val="single"/>
        </w:rPr>
        <w:t xml:space="preserve"> Database</w:t>
      </w:r>
      <w:r w:rsidRPr="006D2679" w:rsidR="00050FA7">
        <w:rPr>
          <w:i/>
          <w:u w:val="single"/>
        </w:rPr>
        <w:t>.</w:t>
      </w:r>
    </w:p>
    <w:p w:rsidRPr="006D2679" w:rsidR="50CF7765" w:rsidP="000710CA" w:rsidRDefault="50CF7765" w14:paraId="258778BF" w14:textId="2BA6A9A8">
      <w:pPr>
        <w:pStyle w:val="Zkladntext"/>
        <w:spacing w:line="276" w:lineRule="auto"/>
      </w:pPr>
      <w:r w:rsidRPr="006D2679">
        <w:t>Před začátkem implementace jsme si určily pravidla, která datový sklad maximálně zpřehlední. Pokud by se BI řešení v budoucnosti rozšiřovalo, tato pravidla zajistí, aby databáze zůstala přehledná i při velkém počtu tabulek. Byla stanovena následující pravidla:</w:t>
      </w:r>
    </w:p>
    <w:p w:rsidRPr="006D2679" w:rsidR="50CF7765" w:rsidP="000F27A4" w:rsidRDefault="50CF7765" w14:paraId="44F83364" w14:textId="7877A89D">
      <w:pPr>
        <w:pStyle w:val="Zkladntext"/>
        <w:numPr>
          <w:ilvl w:val="0"/>
          <w:numId w:val="4"/>
        </w:numPr>
        <w:spacing w:line="276" w:lineRule="auto"/>
        <w:rPr>
          <w:rFonts w:eastAsia="Arial"/>
        </w:rPr>
      </w:pPr>
      <w:r w:rsidRPr="006D2679">
        <w:t xml:space="preserve">Názvy dimenzionálních tabulek budou v množném čísle a budou začínat velkým písmenem D. V případě víceslovných názvů budou jednotlivá slova oddělena podtržítkem, např </w:t>
      </w:r>
      <w:proofErr w:type="spellStart"/>
      <w:r w:rsidRPr="006D2679">
        <w:t>D_Typy_studia</w:t>
      </w:r>
      <w:proofErr w:type="spellEnd"/>
    </w:p>
    <w:p w:rsidRPr="006D2679" w:rsidR="1B89EEA8" w:rsidP="000F27A4" w:rsidRDefault="1B89EEA8" w14:paraId="730D7C2E" w14:textId="27D79510">
      <w:pPr>
        <w:pStyle w:val="Zkladntext"/>
        <w:numPr>
          <w:ilvl w:val="0"/>
          <w:numId w:val="4"/>
        </w:numPr>
        <w:spacing w:line="276" w:lineRule="auto"/>
      </w:pPr>
      <w:r w:rsidRPr="006D2679">
        <w:t xml:space="preserve">Faktové tabulky budou označeny prefixem F, např </w:t>
      </w:r>
      <w:proofErr w:type="spellStart"/>
      <w:r w:rsidRPr="006D2679">
        <w:t>F_h_cv</w:t>
      </w:r>
      <w:proofErr w:type="spellEnd"/>
    </w:p>
    <w:p w:rsidRPr="006D2679" w:rsidR="1B89EEA8" w:rsidP="000F27A4" w:rsidRDefault="1B89EEA8" w14:paraId="2CA9907C" w14:textId="4C5FBD7B">
      <w:pPr>
        <w:pStyle w:val="Zkladntext"/>
        <w:numPr>
          <w:ilvl w:val="0"/>
          <w:numId w:val="4"/>
        </w:numPr>
        <w:spacing w:line="276" w:lineRule="auto"/>
      </w:pPr>
      <w:r w:rsidRPr="006D2679">
        <w:t>Tabulky budou vždy pojmenovány podle dat, které obsahují</w:t>
      </w:r>
    </w:p>
    <w:p w:rsidRPr="006D2679" w:rsidR="1B89EEA8" w:rsidP="000F27A4" w:rsidRDefault="1B89EEA8" w14:paraId="0D65FC08" w14:textId="59B2DDE1">
      <w:pPr>
        <w:pStyle w:val="Zkladntext"/>
        <w:numPr>
          <w:ilvl w:val="0"/>
          <w:numId w:val="4"/>
        </w:numPr>
        <w:spacing w:line="276" w:lineRule="auto"/>
      </w:pPr>
      <w:r w:rsidRPr="006D2679">
        <w:t xml:space="preserve">Primární klíč by vždy měl začínat velkými písmeny PK, pak podtržítko a název příslušné dimenze, např </w:t>
      </w:r>
      <w:proofErr w:type="spellStart"/>
      <w:r w:rsidRPr="006D2679">
        <w:t>PK_Programy</w:t>
      </w:r>
      <w:proofErr w:type="spellEnd"/>
    </w:p>
    <w:p w:rsidRPr="006D2679" w:rsidR="1B89EEA8" w:rsidP="000F27A4" w:rsidRDefault="1B89EEA8" w14:paraId="6A9C6DE5" w14:textId="20C8E4EA">
      <w:pPr>
        <w:pStyle w:val="Zkladntext"/>
        <w:numPr>
          <w:ilvl w:val="0"/>
          <w:numId w:val="4"/>
        </w:numPr>
        <w:spacing w:line="276" w:lineRule="auto"/>
      </w:pPr>
      <w:r w:rsidRPr="006D2679">
        <w:t xml:space="preserve">Názvy sloupců budou začínat velkým písmenem a v případě víceslovných názvů budou jednotlivá slova oddělena mezerou </w:t>
      </w:r>
    </w:p>
    <w:p w:rsidRPr="006D2679" w:rsidR="00DD75E7" w:rsidP="00990D33" w:rsidRDefault="00DD75E7" w14:paraId="4DC0F95B" w14:textId="77777777">
      <w:pPr>
        <w:pStyle w:val="Nadpis2"/>
        <w:rPr>
          <w:rFonts w:eastAsia="Arial"/>
        </w:rPr>
      </w:pPr>
      <w:bookmarkStart w:name="_Toc31984741" w:id="14"/>
      <w:r w:rsidRPr="006D2679">
        <w:lastRenderedPageBreak/>
        <w:t>Datový model pro vybranou oblast</w:t>
      </w:r>
      <w:bookmarkEnd w:id="14"/>
    </w:p>
    <w:p w:rsidRPr="006D2679" w:rsidR="15D4AA37" w:rsidP="000710CA" w:rsidRDefault="5F04667E" w14:paraId="757BDFBA" w14:textId="3C23265D">
      <w:pPr>
        <w:pStyle w:val="Zkladntext"/>
        <w:spacing w:line="276" w:lineRule="auto"/>
        <w:rPr>
          <w:szCs w:val="24"/>
        </w:rPr>
      </w:pPr>
      <w:r w:rsidRPr="006D2679">
        <w:rPr>
          <w:szCs w:val="24"/>
        </w:rPr>
        <w:t xml:space="preserve">Model </w:t>
      </w:r>
      <w:r w:rsidRPr="006D2679" w:rsidR="004A78A7">
        <w:rPr>
          <w:szCs w:val="24"/>
        </w:rPr>
        <w:t>je</w:t>
      </w:r>
      <w:r w:rsidRPr="006D2679">
        <w:rPr>
          <w:szCs w:val="24"/>
        </w:rPr>
        <w:t xml:space="preserve"> vytvořen v nástroji </w:t>
      </w:r>
      <w:r w:rsidRPr="006D2679" w:rsidR="00AB7409">
        <w:rPr>
          <w:i/>
          <w:szCs w:val="24"/>
          <w:u w:val="single"/>
        </w:rPr>
        <w:t>SQL Server Management Studio (SSMS)</w:t>
      </w:r>
      <w:r w:rsidRPr="006D2679">
        <w:rPr>
          <w:szCs w:val="24"/>
        </w:rPr>
        <w:t xml:space="preserve"> od </w:t>
      </w:r>
      <w:r w:rsidRPr="006D2679" w:rsidR="00AB7409">
        <w:rPr>
          <w:szCs w:val="24"/>
        </w:rPr>
        <w:t>Microsoft</w:t>
      </w:r>
      <w:r w:rsidRPr="006D2679" w:rsidR="5C2527C6">
        <w:rPr>
          <w:szCs w:val="24"/>
        </w:rPr>
        <w:t xml:space="preserve">. </w:t>
      </w:r>
      <w:r w:rsidRPr="006D2679" w:rsidR="6C9AAC2C">
        <w:rPr>
          <w:szCs w:val="24"/>
        </w:rPr>
        <w:t>Viz</w:t>
      </w:r>
      <w:r w:rsidR="007C55B5">
        <w:rPr>
          <w:szCs w:val="24"/>
        </w:rPr>
        <w:t xml:space="preserve">. </w:t>
      </w:r>
      <w:r w:rsidRPr="007C55B5" w:rsidR="007C55B5">
        <w:rPr>
          <w:szCs w:val="24"/>
        </w:rPr>
        <w:t>Příloha C – Datový model L1</w:t>
      </w:r>
      <w:r w:rsidR="007C55B5">
        <w:rPr>
          <w:szCs w:val="24"/>
        </w:rPr>
        <w:t>.</w:t>
      </w:r>
    </w:p>
    <w:p w:rsidRPr="006D2679" w:rsidR="1B7D385E" w:rsidP="00990D33" w:rsidRDefault="00ED1C6C" w14:paraId="3B4E3077" w14:textId="411791AE">
      <w:pPr>
        <w:pStyle w:val="Nadpis2"/>
        <w:rPr>
          <w:rFonts w:eastAsia="Arial"/>
        </w:rPr>
      </w:pPr>
      <w:r w:rsidRPr="006D2679">
        <w:t xml:space="preserve">SQL Server </w:t>
      </w:r>
      <w:r w:rsidRPr="006D2679" w:rsidR="00006F16">
        <w:t>Managment</w:t>
      </w:r>
      <w:r w:rsidRPr="006D2679">
        <w:t xml:space="preserve"> Studio (SSMS)</w:t>
      </w:r>
    </w:p>
    <w:p w:rsidRPr="006D2679" w:rsidR="00A00AC7" w:rsidP="000710CA" w:rsidRDefault="2295DF37" w14:paraId="4B4EB043" w14:textId="1AD55488">
      <w:pPr>
        <w:pStyle w:val="Zkladntext"/>
        <w:spacing w:line="276" w:lineRule="auto"/>
      </w:pPr>
      <w:r>
        <w:t xml:space="preserve">SQL Server Management Studio (SSMS) je integrované prostředí pro správu jakékoli infrastruktury SQL, od SQL Serveru po Azure SQL Database. SSMS poskytuje nástroje pro konfiguraci, sledování a správu instancí SQL Serveru a databází. Pomocí SSMS </w:t>
      </w:r>
      <w:r w:rsidR="30E2BAD2">
        <w:t>m</w:t>
      </w:r>
      <w:r w:rsidR="2D823D4B">
        <w:t>ůžeme n</w:t>
      </w:r>
      <w:r>
        <w:t>asaz</w:t>
      </w:r>
      <w:r w:rsidR="2D823D4B">
        <w:t>ovat</w:t>
      </w:r>
      <w:r>
        <w:t>, monitor</w:t>
      </w:r>
      <w:r w:rsidR="2D823D4B">
        <w:t>ovat</w:t>
      </w:r>
      <w:r>
        <w:t xml:space="preserve"> a upgrad</w:t>
      </w:r>
      <w:r w:rsidR="2D823D4B">
        <w:t>ovat</w:t>
      </w:r>
      <w:r>
        <w:t xml:space="preserve"> komponenty datové vrstvy používané aplikacemi a sestav</w:t>
      </w:r>
      <w:r w:rsidR="032C866A">
        <w:t>ov</w:t>
      </w:r>
      <w:r w:rsidR="46C10EB7">
        <w:t>at</w:t>
      </w:r>
      <w:r>
        <w:t xml:space="preserve"> dotazy a skripty.</w:t>
      </w:r>
    </w:p>
    <w:p w:rsidRPr="006D2679" w:rsidR="00A22EE5" w:rsidP="00A22EE5" w:rsidRDefault="00A22EE5" w14:paraId="42202938" w14:textId="77777777">
      <w:pPr>
        <w:pStyle w:val="Zkladntext"/>
        <w:spacing w:line="276" w:lineRule="auto"/>
        <w:rPr>
          <w:rFonts w:eastAsia="Consolas"/>
          <w:i/>
          <w:iCs/>
          <w:sz w:val="22"/>
          <w:szCs w:val="22"/>
          <w:lang w:val="sk-SK"/>
        </w:rPr>
      </w:pPr>
    </w:p>
    <w:p w:rsidRPr="006D2679" w:rsidR="2D09F07D" w:rsidP="00A93A26" w:rsidRDefault="2D09F07D" w14:paraId="6AE27F69" w14:textId="76F76387">
      <w:pPr>
        <w:pStyle w:val="Nadpis1"/>
      </w:pPr>
      <w:r w:rsidRPr="006D2679">
        <w:lastRenderedPageBreak/>
        <w:t>Datové úložiště</w:t>
      </w:r>
    </w:p>
    <w:p w:rsidRPr="0077726D" w:rsidR="4647FF09" w:rsidP="0077726D" w:rsidRDefault="2D09F07D" w14:paraId="17658430" w14:textId="181F6D9B">
      <w:pPr>
        <w:pStyle w:val="Zkladntext"/>
        <w:spacing w:line="276" w:lineRule="auto"/>
        <w:rPr>
          <w:szCs w:val="24"/>
        </w:rPr>
      </w:pPr>
      <w:r w:rsidRPr="006D2679">
        <w:rPr>
          <w:szCs w:val="24"/>
        </w:rPr>
        <w:t xml:space="preserve">Pro projekt byl </w:t>
      </w:r>
      <w:r w:rsidRPr="006D2679" w:rsidR="3CF82C9E">
        <w:rPr>
          <w:szCs w:val="24"/>
        </w:rPr>
        <w:t>v</w:t>
      </w:r>
      <w:r w:rsidRPr="006D2679">
        <w:rPr>
          <w:szCs w:val="24"/>
        </w:rPr>
        <w:t xml:space="preserve">ytvořen </w:t>
      </w:r>
      <w:r w:rsidRPr="006D2679" w:rsidR="007403BD">
        <w:rPr>
          <w:szCs w:val="24"/>
        </w:rPr>
        <w:t>základní</w:t>
      </w:r>
      <w:r w:rsidRPr="006D2679">
        <w:rPr>
          <w:szCs w:val="24"/>
        </w:rPr>
        <w:t xml:space="preserve"> server </w:t>
      </w:r>
      <w:r w:rsidRPr="006D2679">
        <w:rPr>
          <w:i/>
          <w:szCs w:val="24"/>
          <w:u w:val="single"/>
        </w:rPr>
        <w:t xml:space="preserve">Azure </w:t>
      </w:r>
      <w:r w:rsidRPr="006D2679" w:rsidR="007403BD">
        <w:rPr>
          <w:i/>
          <w:iCs/>
          <w:szCs w:val="24"/>
          <w:u w:val="single"/>
        </w:rPr>
        <w:t>SQL</w:t>
      </w:r>
      <w:r w:rsidRPr="006D2679">
        <w:rPr>
          <w:i/>
          <w:iCs/>
          <w:szCs w:val="24"/>
          <w:u w:val="single"/>
        </w:rPr>
        <w:t xml:space="preserve"> </w:t>
      </w:r>
      <w:r w:rsidRPr="006D2679">
        <w:rPr>
          <w:i/>
          <w:szCs w:val="24"/>
          <w:u w:val="single"/>
        </w:rPr>
        <w:t xml:space="preserve">Database </w:t>
      </w:r>
      <w:r w:rsidRPr="006D2679">
        <w:rPr>
          <w:szCs w:val="24"/>
        </w:rPr>
        <w:t xml:space="preserve">s názvem </w:t>
      </w:r>
      <w:r w:rsidRPr="006D2679" w:rsidR="00A02CD6">
        <w:rPr>
          <w:b/>
          <w:bCs/>
          <w:i/>
          <w:iCs/>
          <w:szCs w:val="24"/>
        </w:rPr>
        <w:t>dwh-vse</w:t>
      </w:r>
      <w:r w:rsidRPr="006D2679">
        <w:rPr>
          <w:b/>
          <w:i/>
          <w:szCs w:val="24"/>
        </w:rPr>
        <w:t>.database.</w:t>
      </w:r>
      <w:r w:rsidRPr="006D2679" w:rsidR="00A02CD6">
        <w:rPr>
          <w:b/>
          <w:bCs/>
          <w:i/>
          <w:iCs/>
          <w:szCs w:val="24"/>
        </w:rPr>
        <w:t>windows.net</w:t>
      </w:r>
      <w:r w:rsidRPr="006D2679">
        <w:rPr>
          <w:i/>
          <w:iCs/>
          <w:szCs w:val="24"/>
        </w:rPr>
        <w:t>.</w:t>
      </w:r>
      <w:r w:rsidRPr="006D2679">
        <w:rPr>
          <w:szCs w:val="24"/>
        </w:rPr>
        <w:t xml:space="preserve"> Připojení k serveru bylo realizováno pomocí </w:t>
      </w:r>
      <w:r w:rsidRPr="006D2679" w:rsidR="001372D9">
        <w:rPr>
          <w:szCs w:val="24"/>
        </w:rPr>
        <w:t>SQL dotazu.</w:t>
      </w:r>
    </w:p>
    <w:p w:rsidRPr="006D2679" w:rsidR="2D8A33B1" w:rsidP="001522CE" w:rsidRDefault="2D8A33B1" w14:paraId="75ED3943" w14:textId="492ECF41">
      <w:pPr>
        <w:pStyle w:val="Nadpis3"/>
      </w:pPr>
      <w:r w:rsidRPr="006D2679">
        <w:t>Vytvoření databáze a tabulek</w:t>
      </w:r>
    </w:p>
    <w:p w:rsidRPr="006D2679" w:rsidR="2D09F07D" w:rsidP="000710CA" w:rsidRDefault="47F293AA" w14:paraId="4E123F07" w14:textId="6EBEB28D">
      <w:pPr>
        <w:pStyle w:val="Zkladntext"/>
        <w:spacing w:line="276" w:lineRule="auto"/>
        <w:rPr>
          <w:szCs w:val="24"/>
        </w:rPr>
      </w:pPr>
      <w:r w:rsidRPr="006D2679">
        <w:rPr>
          <w:szCs w:val="24"/>
        </w:rPr>
        <w:t xml:space="preserve">Následně </w:t>
      </w:r>
      <w:r w:rsidRPr="006D2679" w:rsidR="56D4C9CA">
        <w:rPr>
          <w:szCs w:val="24"/>
        </w:rPr>
        <w:t xml:space="preserve">na základě </w:t>
      </w:r>
      <w:r w:rsidRPr="006D2679" w:rsidR="2765B6D6">
        <w:rPr>
          <w:szCs w:val="24"/>
        </w:rPr>
        <w:t>modelu</w:t>
      </w:r>
      <w:r w:rsidRPr="006D2679" w:rsidR="56D4C9CA">
        <w:rPr>
          <w:szCs w:val="24"/>
        </w:rPr>
        <w:t xml:space="preserve"> </w:t>
      </w:r>
      <w:r w:rsidRPr="006D2679">
        <w:rPr>
          <w:szCs w:val="24"/>
        </w:rPr>
        <w:t xml:space="preserve">byla v aplikací </w:t>
      </w:r>
      <w:r w:rsidRPr="006D2679" w:rsidR="00E113C3">
        <w:rPr>
          <w:i/>
          <w:szCs w:val="24"/>
          <w:u w:val="single"/>
        </w:rPr>
        <w:t xml:space="preserve">SQL Server Management Studio </w:t>
      </w:r>
      <w:r w:rsidRPr="006D2679">
        <w:rPr>
          <w:szCs w:val="24"/>
        </w:rPr>
        <w:t xml:space="preserve">vytvořená databáze s názvem </w:t>
      </w:r>
      <w:proofErr w:type="spellStart"/>
      <w:r w:rsidRPr="006D2679" w:rsidR="004E48EC">
        <w:rPr>
          <w:b/>
          <w:i/>
          <w:szCs w:val="24"/>
        </w:rPr>
        <w:t>dwh</w:t>
      </w:r>
      <w:proofErr w:type="spellEnd"/>
      <w:r w:rsidRPr="006D2679" w:rsidR="395E15A4">
        <w:rPr>
          <w:szCs w:val="24"/>
        </w:rPr>
        <w:t xml:space="preserve">. </w:t>
      </w:r>
    </w:p>
    <w:p w:rsidRPr="006D2679" w:rsidR="1C50A221" w:rsidP="06646FA3" w:rsidRDefault="00DE3970" w14:paraId="5AD8786E" w14:textId="32EDFAE3">
      <w:pPr>
        <w:pStyle w:val="Nadpis4"/>
        <w:spacing w:line="276" w:lineRule="auto"/>
      </w:pPr>
      <w:r>
        <w:t xml:space="preserve">SQL scripty </w:t>
      </w:r>
    </w:p>
    <w:p w:rsidRPr="006D2679" w:rsidR="00EA27C4" w:rsidP="00EA27C4" w:rsidRDefault="00EA27C4" w14:paraId="33E7DC33" w14:textId="77777777">
      <w:pPr>
        <w:spacing w:line="276" w:lineRule="auto"/>
        <w:rPr>
          <w:rFonts w:ascii="Times New Roman" w:hAnsi="Times New Roman" w:eastAsiaTheme="majorEastAsia"/>
          <w:sz w:val="24"/>
          <w:szCs w:val="24"/>
        </w:rPr>
      </w:pPr>
    </w:p>
    <w:p w:rsidRPr="006D2679" w:rsidR="006C40A5" w:rsidP="00EA27C4" w:rsidRDefault="00DE3970" w14:paraId="60A6E141" w14:textId="721E6417">
      <w:pPr>
        <w:spacing w:line="276" w:lineRule="auto"/>
        <w:rPr>
          <w:rFonts w:ascii="Times New Roman" w:hAnsi="Times New Roman" w:eastAsiaTheme="majorEastAsia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>Scripty</w:t>
      </w:r>
      <w:r w:rsidRPr="006D2679" w:rsidR="00EA0012">
        <w:rPr>
          <w:rFonts w:ascii="Times New Roman" w:hAnsi="Times New Roman" w:eastAsiaTheme="majorEastAsia"/>
          <w:sz w:val="24"/>
          <w:szCs w:val="24"/>
        </w:rPr>
        <w:t xml:space="preserve"> naleznete v </w:t>
      </w:r>
      <w:r w:rsidRPr="00DE3970">
        <w:rPr>
          <w:rFonts w:ascii="Times New Roman" w:hAnsi="Times New Roman" w:eastAsiaTheme="majorEastAsia"/>
          <w:i/>
          <w:iCs/>
          <w:sz w:val="24"/>
          <w:szCs w:val="24"/>
        </w:rPr>
        <w:t>Příloha</w:t>
      </w:r>
      <w:r w:rsidRPr="00DE3970" w:rsidR="00EA0012">
        <w:rPr>
          <w:rFonts w:ascii="Times New Roman" w:hAnsi="Times New Roman" w:eastAsiaTheme="majorEastAsia"/>
          <w:i/>
          <w:iCs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i/>
          <w:iCs/>
          <w:sz w:val="24"/>
          <w:szCs w:val="24"/>
        </w:rPr>
        <w:t>A</w:t>
      </w:r>
      <w:r w:rsidRPr="00DE3970" w:rsidR="00EA0012">
        <w:rPr>
          <w:rFonts w:ascii="Times New Roman" w:hAnsi="Times New Roman" w:eastAsiaTheme="majorEastAsia"/>
          <w:i/>
          <w:iCs/>
          <w:sz w:val="24"/>
          <w:szCs w:val="24"/>
        </w:rPr>
        <w:t xml:space="preserve"> – </w:t>
      </w:r>
      <w:r>
        <w:rPr>
          <w:rFonts w:ascii="Times New Roman" w:hAnsi="Times New Roman" w:eastAsiaTheme="majorEastAsia"/>
          <w:i/>
          <w:iCs/>
          <w:sz w:val="24"/>
          <w:szCs w:val="24"/>
        </w:rPr>
        <w:t>SQL kódy</w:t>
      </w:r>
      <w:r w:rsidRPr="006D2679" w:rsidR="00EA0012">
        <w:rPr>
          <w:rFonts w:ascii="Times New Roman" w:hAnsi="Times New Roman" w:eastAsiaTheme="majorEastAsia"/>
          <w:sz w:val="24"/>
          <w:szCs w:val="24"/>
        </w:rPr>
        <w:t>.</w:t>
      </w:r>
    </w:p>
    <w:p w:rsidRPr="006D2679" w:rsidR="008A7C04" w:rsidP="06646FA3" w:rsidRDefault="00DE3970" w14:paraId="0717CEFB" w14:textId="6C07404C">
      <w:pPr>
        <w:pStyle w:val="Nadpis4"/>
        <w:spacing w:line="276" w:lineRule="auto"/>
      </w:pPr>
      <w:r>
        <w:t>Tabulky v DWH</w:t>
      </w:r>
    </w:p>
    <w:p w:rsidRPr="006D2679" w:rsidR="1C50A221" w:rsidP="000710CA" w:rsidRDefault="1C50A221" w14:paraId="3F594564" w14:textId="2D509A69">
      <w:pPr>
        <w:spacing w:line="276" w:lineRule="auto"/>
        <w:jc w:val="center"/>
        <w:rPr>
          <w:rFonts w:ascii="Times New Roman" w:hAnsi="Times New Roman" w:eastAsiaTheme="majorEastAsia"/>
          <w:sz w:val="24"/>
          <w:szCs w:val="24"/>
        </w:rPr>
      </w:pPr>
    </w:p>
    <w:p w:rsidRPr="006D2679" w:rsidR="1C50A221" w:rsidP="004054CB" w:rsidRDefault="00EA0012" w14:paraId="364204E9" w14:textId="5199B24E">
      <w:pPr>
        <w:spacing w:line="276" w:lineRule="auto"/>
        <w:rPr>
          <w:rFonts w:ascii="Times New Roman" w:hAnsi="Times New Roman" w:eastAsiaTheme="majorEastAsia"/>
          <w:sz w:val="24"/>
          <w:szCs w:val="24"/>
        </w:rPr>
      </w:pPr>
      <w:r w:rsidRPr="006D2679">
        <w:rPr>
          <w:rFonts w:ascii="Times New Roman" w:hAnsi="Times New Roman" w:eastAsiaTheme="majorEastAsia"/>
          <w:sz w:val="24"/>
          <w:szCs w:val="24"/>
        </w:rPr>
        <w:t xml:space="preserve">Tabulky naleznete v </w:t>
      </w:r>
      <w:r w:rsidRPr="00DE3970" w:rsidR="00DE3970">
        <w:rPr>
          <w:rFonts w:ascii="Times New Roman" w:hAnsi="Times New Roman" w:eastAsiaTheme="majorEastAsia"/>
          <w:i/>
          <w:iCs/>
          <w:sz w:val="24"/>
          <w:szCs w:val="24"/>
        </w:rPr>
        <w:t>Příloha</w:t>
      </w:r>
      <w:r w:rsidRPr="00DE3970">
        <w:rPr>
          <w:rFonts w:ascii="Times New Roman" w:hAnsi="Times New Roman" w:eastAsiaTheme="majorEastAsia"/>
          <w:i/>
          <w:iCs/>
          <w:sz w:val="24"/>
          <w:szCs w:val="24"/>
        </w:rPr>
        <w:t xml:space="preserve"> B – Tabulky</w:t>
      </w:r>
      <w:r w:rsidRPr="006D2679">
        <w:rPr>
          <w:rFonts w:ascii="Times New Roman" w:hAnsi="Times New Roman" w:eastAsiaTheme="majorEastAsia"/>
          <w:sz w:val="24"/>
          <w:szCs w:val="24"/>
        </w:rPr>
        <w:t>.</w:t>
      </w:r>
    </w:p>
    <w:p w:rsidRPr="006D2679" w:rsidR="1C50A221" w:rsidP="004054CB" w:rsidRDefault="1C50A221" w14:paraId="64A8000E" w14:textId="792CD73B">
      <w:pPr>
        <w:spacing w:line="276" w:lineRule="auto"/>
        <w:jc w:val="center"/>
        <w:rPr>
          <w:rFonts w:ascii="Times New Roman" w:hAnsi="Times New Roman" w:eastAsiaTheme="majorEastAsia"/>
          <w:sz w:val="24"/>
          <w:szCs w:val="24"/>
        </w:rPr>
      </w:pPr>
    </w:p>
    <w:p w:rsidR="0077726D" w:rsidP="002F614E" w:rsidRDefault="00232F7C" w14:paraId="672573E4" w14:textId="40150483">
      <w:pPr>
        <w:pStyle w:val="Nadpis2"/>
      </w:pPr>
      <w:r>
        <w:t>Datový model</w:t>
      </w:r>
    </w:p>
    <w:p w:rsidR="0077726D" w:rsidP="002F614E" w:rsidRDefault="00232F7C" w14:paraId="6654C2F4" w14:textId="5E3EC807">
      <w:pPr>
        <w:spacing w:before="240" w:line="276" w:lineRule="auto"/>
        <w:jc w:val="both"/>
        <w:rPr>
          <w:rStyle w:val="normaltextrun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</w:pPr>
      <w:r w:rsidRPr="00232F7C">
        <w:rPr>
          <w:rStyle w:val="normaltextrun"/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Nejdříve byl vytvořen datový model. </w:t>
      </w:r>
      <w:r>
        <w:rPr>
          <w:rStyle w:val="normaltextrun"/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Datový model, který je v příloze: </w:t>
      </w:r>
      <w:r w:rsidRPr="00DE3970">
        <w:rPr>
          <w:rStyle w:val="normaltextrun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Příloha C</w:t>
      </w:r>
      <w:r w:rsidR="00DA37C4">
        <w:rPr>
          <w:rStyle w:val="normaltextrun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 </w:t>
      </w:r>
      <w:r w:rsidRPr="00DE3970">
        <w:rPr>
          <w:rStyle w:val="normaltextrun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–</w:t>
      </w:r>
      <w:r w:rsidR="00DA37C4">
        <w:rPr>
          <w:rStyle w:val="normaltextrun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 </w:t>
      </w:r>
      <w:r w:rsidRPr="00DE3970">
        <w:rPr>
          <w:rStyle w:val="normaltextrun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Datový model L1.</w:t>
      </w:r>
    </w:p>
    <w:p w:rsidR="002F614E" w:rsidP="00232F7C" w:rsidRDefault="002F614E" w14:paraId="10326AD2" w14:textId="77777777">
      <w:pPr>
        <w:spacing w:line="276" w:lineRule="auto"/>
        <w:rPr>
          <w:rStyle w:val="normaltextrun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</w:pPr>
    </w:p>
    <w:p w:rsidR="002F614E" w:rsidP="002F614E" w:rsidRDefault="002F614E" w14:paraId="28871076" w14:textId="1EC96F6D">
      <w:pPr>
        <w:pStyle w:val="Nadpis2"/>
      </w:pPr>
      <w:r>
        <w:t>Zdrojové soubory</w:t>
      </w:r>
    </w:p>
    <w:p w:rsidRPr="006D2679" w:rsidR="002F614E" w:rsidP="002F614E" w:rsidRDefault="002F614E" w14:paraId="1D4358A5" w14:textId="13EDECDC">
      <w:pPr>
        <w:pStyle w:val="Zkladntext"/>
        <w:spacing w:line="276" w:lineRule="auto"/>
        <w:rPr>
          <w:szCs w:val="24"/>
        </w:rPr>
      </w:pPr>
      <w:r w:rsidRPr="006D2679">
        <w:rPr>
          <w:szCs w:val="24"/>
        </w:rPr>
        <w:t xml:space="preserve">Zdrojové soubory byli nahrány do úložiště </w:t>
      </w:r>
      <w:proofErr w:type="spellStart"/>
      <w:r w:rsidRPr="006D2679">
        <w:rPr>
          <w:i/>
          <w:iCs/>
          <w:szCs w:val="24"/>
        </w:rPr>
        <w:t>vsestorage</w:t>
      </w:r>
      <w:proofErr w:type="spellEnd"/>
      <w:r w:rsidRPr="006D2679">
        <w:rPr>
          <w:szCs w:val="24"/>
        </w:rPr>
        <w:t>, kde byl vytvořen kontejner s</w:t>
      </w:r>
      <w:r w:rsidR="00DA37C4">
        <w:rPr>
          <w:szCs w:val="24"/>
        </w:rPr>
        <w:t> </w:t>
      </w:r>
      <w:r w:rsidRPr="006D2679">
        <w:rPr>
          <w:szCs w:val="24"/>
        </w:rPr>
        <w:t xml:space="preserve">názvem </w:t>
      </w:r>
      <w:proofErr w:type="spellStart"/>
      <w:r w:rsidRPr="006D2679">
        <w:t>vystupni</w:t>
      </w:r>
      <w:proofErr w:type="spellEnd"/>
      <w:r w:rsidRPr="006D2679">
        <w:t xml:space="preserve">-excel-data </w:t>
      </w:r>
      <w:r w:rsidRPr="006D2679">
        <w:rPr>
          <w:i/>
          <w:iCs/>
          <w:szCs w:val="24"/>
        </w:rPr>
        <w:t>v kterém jsou umístěny následující soubory</w:t>
      </w:r>
      <w:r w:rsidRPr="006D2679">
        <w:rPr>
          <w:szCs w:val="24"/>
        </w:rPr>
        <w:t>.</w:t>
      </w:r>
    </w:p>
    <w:p w:rsidRPr="006D2679" w:rsidR="002F614E" w:rsidP="002F614E" w:rsidRDefault="002F614E" w14:paraId="3BAC7DFF" w14:textId="77777777">
      <w:pPr>
        <w:pStyle w:val="Zkladntext"/>
        <w:spacing w:line="276" w:lineRule="auto"/>
        <w:rPr>
          <w:szCs w:val="24"/>
        </w:rPr>
      </w:pPr>
      <w:r w:rsidRPr="006D2679">
        <w:rPr>
          <w:szCs w:val="24"/>
        </w:rPr>
        <w:t xml:space="preserve">Kontejner </w:t>
      </w:r>
      <w:proofErr w:type="spellStart"/>
      <w:r w:rsidRPr="006D2679">
        <w:rPr>
          <w:i/>
          <w:iCs/>
        </w:rPr>
        <w:t>vystupni</w:t>
      </w:r>
      <w:proofErr w:type="spellEnd"/>
      <w:r w:rsidRPr="006D2679">
        <w:rPr>
          <w:i/>
          <w:iCs/>
        </w:rPr>
        <w:t>-excel-data</w:t>
      </w:r>
      <w:r w:rsidRPr="006D2679">
        <w:rPr>
          <w:szCs w:val="24"/>
        </w:rPr>
        <w:t>:</w:t>
      </w:r>
    </w:p>
    <w:p w:rsidRPr="006D2679" w:rsidR="002F614E" w:rsidP="002F614E" w:rsidRDefault="002F614E" w14:paraId="636A611F" w14:textId="77777777">
      <w:pPr>
        <w:pStyle w:val="Zkladntext"/>
        <w:spacing w:line="276" w:lineRule="auto"/>
        <w:ind w:firstLine="567"/>
        <w:rPr>
          <w:rFonts w:eastAsia="Consolas"/>
          <w:i/>
          <w:iCs/>
          <w:szCs w:val="24"/>
          <w:lang w:val="sk-SK"/>
        </w:rPr>
      </w:pPr>
      <w:r w:rsidRPr="006D2679">
        <w:rPr>
          <w:rFonts w:eastAsia="Consolas"/>
          <w:i/>
          <w:iCs/>
          <w:szCs w:val="24"/>
        </w:rPr>
        <w:tab/>
      </w:r>
    </w:p>
    <w:p w:rsidRPr="006D2679" w:rsidR="002F614E" w:rsidP="002F614E" w:rsidRDefault="002F614E" w14:paraId="031CD907" w14:textId="77777777">
      <w:pPr>
        <w:pStyle w:val="Zkladntext"/>
        <w:spacing w:line="276" w:lineRule="auto"/>
        <w:ind w:left="567" w:firstLine="567"/>
        <w:rPr>
          <w:rFonts w:eastAsia="Consolas"/>
          <w:i/>
          <w:iCs/>
          <w:sz w:val="22"/>
          <w:szCs w:val="22"/>
        </w:rPr>
      </w:pPr>
      <w:r w:rsidRPr="006D2679">
        <w:rPr>
          <w:rFonts w:eastAsia="Consolas"/>
          <w:i/>
          <w:iCs/>
          <w:sz w:val="22"/>
          <w:szCs w:val="22"/>
        </w:rPr>
        <w:t>Bilance kooperací ve výuce dle fakult.xlsx</w:t>
      </w:r>
    </w:p>
    <w:p w:rsidRPr="006D2679" w:rsidR="002F614E" w:rsidP="002F614E" w:rsidRDefault="002F614E" w14:paraId="04BE9134" w14:textId="77777777">
      <w:pPr>
        <w:pStyle w:val="Zkladntext"/>
        <w:spacing w:line="276" w:lineRule="auto"/>
        <w:ind w:left="567" w:firstLine="567"/>
        <w:rPr>
          <w:rFonts w:eastAsia="Consolas"/>
          <w:i/>
          <w:iCs/>
          <w:sz w:val="22"/>
          <w:szCs w:val="22"/>
          <w:lang w:val="sk-SK"/>
        </w:rPr>
      </w:pP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Bilance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kooperací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ve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výuce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dle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fakult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-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součty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za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všechny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poskytovatele.xlsx</w:t>
      </w:r>
    </w:p>
    <w:p w:rsidRPr="006D2679" w:rsidR="002F614E" w:rsidP="002F614E" w:rsidRDefault="002F614E" w14:paraId="1DD51917" w14:textId="77777777">
      <w:pPr>
        <w:pStyle w:val="Zkladntext"/>
        <w:spacing w:line="276" w:lineRule="auto"/>
        <w:ind w:left="567" w:firstLine="567"/>
        <w:rPr>
          <w:rFonts w:eastAsia="Consolas"/>
          <w:i/>
          <w:iCs/>
          <w:sz w:val="22"/>
          <w:szCs w:val="22"/>
        </w:rPr>
      </w:pPr>
      <w:r w:rsidRPr="006D2679">
        <w:rPr>
          <w:rFonts w:eastAsia="Consolas"/>
          <w:i/>
          <w:iCs/>
          <w:sz w:val="22"/>
          <w:szCs w:val="22"/>
          <w:lang w:val="sk-SK"/>
        </w:rPr>
        <w:t xml:space="preserve">Hodnota H cvičení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dle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garantujících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pracovišť.xlsx</w:t>
      </w:r>
      <w:r w:rsidRPr="006D2679">
        <w:rPr>
          <w:rFonts w:eastAsia="Consolas"/>
          <w:i/>
          <w:iCs/>
          <w:sz w:val="22"/>
          <w:szCs w:val="22"/>
        </w:rPr>
        <w:tab/>
      </w:r>
      <w:r w:rsidRPr="006D2679">
        <w:rPr>
          <w:rFonts w:eastAsia="Consolas"/>
          <w:i/>
          <w:iCs/>
          <w:sz w:val="22"/>
          <w:szCs w:val="22"/>
        </w:rPr>
        <w:tab/>
      </w:r>
    </w:p>
    <w:p w:rsidRPr="006D2679" w:rsidR="002F614E" w:rsidP="002F614E" w:rsidRDefault="002F614E" w14:paraId="13303D5F" w14:textId="77777777">
      <w:pPr>
        <w:pStyle w:val="Zkladntext"/>
        <w:spacing w:line="276" w:lineRule="auto"/>
        <w:ind w:left="567" w:firstLine="567"/>
        <w:rPr>
          <w:rFonts w:eastAsia="Consolas"/>
          <w:i/>
          <w:iCs/>
          <w:sz w:val="22"/>
          <w:szCs w:val="22"/>
        </w:rPr>
      </w:pPr>
      <w:r w:rsidRPr="006D2679">
        <w:rPr>
          <w:rFonts w:eastAsia="Consolas"/>
          <w:i/>
          <w:iCs/>
          <w:sz w:val="22"/>
          <w:szCs w:val="22"/>
        </w:rPr>
        <w:t>Hodnota H cvičení.xlsx</w:t>
      </w:r>
    </w:p>
    <w:p w:rsidRPr="006D2679" w:rsidR="002F614E" w:rsidP="002F614E" w:rsidRDefault="002F614E" w14:paraId="3CAF2EAE" w14:textId="77777777">
      <w:pPr>
        <w:pStyle w:val="Zkladntext"/>
        <w:spacing w:line="276" w:lineRule="auto"/>
        <w:ind w:left="567" w:firstLine="567"/>
        <w:rPr>
          <w:rFonts w:eastAsia="Consolas"/>
          <w:i/>
          <w:iCs/>
          <w:sz w:val="22"/>
          <w:szCs w:val="22"/>
        </w:rPr>
      </w:pPr>
      <w:r w:rsidRPr="006D2679">
        <w:rPr>
          <w:rFonts w:eastAsia="Consolas"/>
          <w:i/>
          <w:iCs/>
          <w:sz w:val="22"/>
          <w:szCs w:val="22"/>
        </w:rPr>
        <w:t>Hodnota H praxí.xlsx</w:t>
      </w:r>
    </w:p>
    <w:p w:rsidRPr="006D2679" w:rsidR="002F614E" w:rsidP="002F614E" w:rsidRDefault="002F614E" w14:paraId="279E9E25" w14:textId="77777777">
      <w:pPr>
        <w:pStyle w:val="Zkladntext"/>
        <w:spacing w:line="276" w:lineRule="auto"/>
        <w:ind w:left="567" w:firstLine="567"/>
        <w:rPr>
          <w:rFonts w:eastAsia="Consolas"/>
          <w:i/>
          <w:iCs/>
          <w:sz w:val="22"/>
          <w:szCs w:val="22"/>
        </w:rPr>
      </w:pPr>
      <w:r w:rsidRPr="006D2679">
        <w:rPr>
          <w:rFonts w:eastAsia="Consolas"/>
          <w:i/>
          <w:iCs/>
          <w:sz w:val="22"/>
          <w:szCs w:val="22"/>
        </w:rPr>
        <w:t>Hodnota H přednášek.xlsx</w:t>
      </w:r>
    </w:p>
    <w:p w:rsidRPr="006D2679" w:rsidR="002F614E" w:rsidP="002F614E" w:rsidRDefault="002F614E" w14:paraId="0B25B3D5" w14:textId="77777777">
      <w:pPr>
        <w:pStyle w:val="Zkladntext"/>
        <w:spacing w:line="276" w:lineRule="auto"/>
        <w:ind w:left="567" w:firstLine="567"/>
        <w:rPr>
          <w:rFonts w:eastAsia="Consolas"/>
          <w:i/>
          <w:iCs/>
          <w:sz w:val="22"/>
          <w:szCs w:val="22"/>
        </w:rPr>
      </w:pPr>
      <w:r w:rsidRPr="006D2679">
        <w:rPr>
          <w:rFonts w:eastAsia="Consolas"/>
          <w:i/>
          <w:iCs/>
          <w:sz w:val="22"/>
          <w:szCs w:val="22"/>
        </w:rPr>
        <w:lastRenderedPageBreak/>
        <w:t>metadata.xlsx</w:t>
      </w:r>
    </w:p>
    <w:p w:rsidRPr="006D2679" w:rsidR="002F614E" w:rsidP="002F614E" w:rsidRDefault="002F614E" w14:paraId="4070A34F" w14:textId="77777777">
      <w:pPr>
        <w:pStyle w:val="Zkladntext"/>
        <w:spacing w:line="276" w:lineRule="auto"/>
        <w:ind w:left="567" w:firstLine="567"/>
        <w:rPr>
          <w:rFonts w:eastAsia="Consolas"/>
          <w:i/>
          <w:iCs/>
          <w:sz w:val="22"/>
          <w:szCs w:val="22"/>
        </w:rPr>
      </w:pPr>
      <w:r w:rsidRPr="006D2679">
        <w:rPr>
          <w:rFonts w:eastAsia="Consolas"/>
          <w:i/>
          <w:iCs/>
          <w:sz w:val="22"/>
          <w:szCs w:val="22"/>
        </w:rPr>
        <w:t>Parametry výpočtu.xlsx</w:t>
      </w:r>
    </w:p>
    <w:p w:rsidRPr="006D2679" w:rsidR="002F614E" w:rsidP="002F614E" w:rsidRDefault="002F614E" w14:paraId="3C35D8A1" w14:textId="77777777">
      <w:pPr>
        <w:pStyle w:val="Zkladntext"/>
        <w:spacing w:line="276" w:lineRule="auto"/>
        <w:ind w:left="567" w:firstLine="567"/>
        <w:rPr>
          <w:rFonts w:eastAsia="Consolas"/>
          <w:i/>
          <w:iCs/>
          <w:sz w:val="22"/>
          <w:szCs w:val="22"/>
          <w:lang w:val="sk-SK"/>
        </w:rPr>
      </w:pP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Přehled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bodů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za obhajoby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závěrečných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prací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dle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dodavatelů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výkonu.xlsx</w:t>
      </w:r>
    </w:p>
    <w:p w:rsidRPr="006D2679" w:rsidR="002F614E" w:rsidP="002F614E" w:rsidRDefault="002F614E" w14:paraId="78C4648A" w14:textId="77777777">
      <w:pPr>
        <w:pStyle w:val="Zkladntext"/>
        <w:spacing w:line="276" w:lineRule="auto"/>
        <w:ind w:left="567" w:firstLine="567"/>
        <w:rPr>
          <w:rFonts w:eastAsia="Consolas"/>
          <w:i/>
          <w:iCs/>
          <w:sz w:val="22"/>
          <w:szCs w:val="22"/>
          <w:lang w:val="sk-SK"/>
        </w:rPr>
      </w:pP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Přehled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bodů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za obhajoby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závěrečných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prací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dle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odběratelů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výkonu.xlsx</w:t>
      </w:r>
    </w:p>
    <w:p w:rsidRPr="006D2679" w:rsidR="002F614E" w:rsidP="002F614E" w:rsidRDefault="002F614E" w14:paraId="2151E9FC" w14:textId="77777777">
      <w:pPr>
        <w:pStyle w:val="Zkladntext"/>
        <w:spacing w:line="276" w:lineRule="auto"/>
        <w:ind w:left="567" w:firstLine="567"/>
        <w:rPr>
          <w:rFonts w:eastAsia="Consolas"/>
          <w:i/>
          <w:iCs/>
          <w:sz w:val="22"/>
          <w:szCs w:val="22"/>
          <w:lang w:val="sk-SK"/>
        </w:rPr>
      </w:pP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Přehled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bodů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za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státní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a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souborné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zkoušky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dle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dodavatelů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výkonu.xlsx</w:t>
      </w:r>
    </w:p>
    <w:p w:rsidRPr="006D2679" w:rsidR="002F614E" w:rsidP="002F614E" w:rsidRDefault="002F614E" w14:paraId="5E8A3918" w14:textId="77777777">
      <w:pPr>
        <w:pStyle w:val="Zkladntext"/>
        <w:spacing w:line="276" w:lineRule="auto"/>
        <w:ind w:left="567" w:firstLine="567"/>
        <w:rPr>
          <w:rFonts w:eastAsia="Consolas"/>
          <w:i/>
          <w:iCs/>
          <w:sz w:val="22"/>
          <w:szCs w:val="22"/>
          <w:lang w:val="sk-SK"/>
        </w:rPr>
      </w:pP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Přehled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bodů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za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státní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a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souborné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zkoušky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dle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odběratelů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výkonu.xlsx</w:t>
      </w:r>
    </w:p>
    <w:p w:rsidRPr="006D2679" w:rsidR="002F614E" w:rsidP="002F614E" w:rsidRDefault="002F614E" w14:paraId="77BD31AC" w14:textId="77777777">
      <w:pPr>
        <w:pStyle w:val="Zkladntext"/>
        <w:spacing w:line="276" w:lineRule="auto"/>
        <w:ind w:left="1134"/>
        <w:rPr>
          <w:rFonts w:eastAsia="Consolas"/>
          <w:i/>
          <w:iCs/>
          <w:sz w:val="22"/>
          <w:szCs w:val="22"/>
          <w:lang w:val="sk-SK"/>
        </w:rPr>
      </w:pP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Přehled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bodů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za vedení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závěrečných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prací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dle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dodavatelů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výkonu.xlsx</w:t>
      </w:r>
    </w:p>
    <w:p w:rsidRPr="006D2679" w:rsidR="002F614E" w:rsidP="002F614E" w:rsidRDefault="002F614E" w14:paraId="3027792A" w14:textId="77777777">
      <w:pPr>
        <w:pStyle w:val="Zkladntext"/>
        <w:spacing w:line="276" w:lineRule="auto"/>
        <w:ind w:left="567" w:firstLine="567"/>
        <w:rPr>
          <w:rFonts w:eastAsia="Consolas"/>
          <w:i/>
          <w:iCs/>
          <w:sz w:val="22"/>
          <w:szCs w:val="22"/>
          <w:lang w:val="sk-SK"/>
        </w:rPr>
      </w:pP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Přehled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bodů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za vedení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závěrečných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prací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dle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odběratelů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výkonu.xlsx</w:t>
      </w:r>
    </w:p>
    <w:p w:rsidRPr="006D2679" w:rsidR="002F614E" w:rsidP="002F614E" w:rsidRDefault="002F614E" w14:paraId="75600676" w14:textId="77777777">
      <w:pPr>
        <w:pStyle w:val="Zkladntext"/>
        <w:spacing w:line="276" w:lineRule="auto"/>
        <w:ind w:left="567" w:firstLine="567"/>
        <w:rPr>
          <w:rFonts w:eastAsia="Consolas"/>
          <w:i/>
          <w:iCs/>
          <w:sz w:val="22"/>
          <w:szCs w:val="22"/>
          <w:lang w:val="sk-SK"/>
        </w:rPr>
      </w:pP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Přehled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bodů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za výuku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předmětů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dle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dodavatelů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výkonu a předmětů.xlsx</w:t>
      </w:r>
    </w:p>
    <w:p w:rsidRPr="006D2679" w:rsidR="002F614E" w:rsidP="002F614E" w:rsidRDefault="002F614E" w14:paraId="7FE4E4A2" w14:textId="77777777">
      <w:pPr>
        <w:pStyle w:val="Zkladntext"/>
        <w:spacing w:line="276" w:lineRule="auto"/>
        <w:ind w:left="567" w:firstLine="567"/>
        <w:rPr>
          <w:rFonts w:eastAsia="Consolas"/>
          <w:i/>
          <w:iCs/>
          <w:sz w:val="22"/>
          <w:szCs w:val="22"/>
          <w:lang w:val="sk-SK"/>
        </w:rPr>
      </w:pP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Přehled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bodů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za výuku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předmětů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dle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odběratelů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výkonu a předmětů.xlsx</w:t>
      </w:r>
    </w:p>
    <w:p w:rsidRPr="006D2679" w:rsidR="002F614E" w:rsidP="002F614E" w:rsidRDefault="002F614E" w14:paraId="0B242027" w14:textId="77777777">
      <w:pPr>
        <w:pStyle w:val="Zkladntext"/>
        <w:spacing w:line="276" w:lineRule="auto"/>
        <w:ind w:left="1134"/>
        <w:rPr>
          <w:rFonts w:eastAsia="Consolas"/>
          <w:i/>
          <w:iCs/>
          <w:sz w:val="22"/>
          <w:szCs w:val="22"/>
          <w:lang w:val="sk-SK"/>
        </w:rPr>
      </w:pP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Přehled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kooperací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ve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výuce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předmětů.xlsx</w:t>
      </w:r>
    </w:p>
    <w:p w:rsidRPr="006D2679" w:rsidR="002F614E" w:rsidP="002F614E" w:rsidRDefault="002F614E" w14:paraId="03F2310B" w14:textId="77777777">
      <w:pPr>
        <w:pStyle w:val="Zkladntext"/>
        <w:spacing w:line="276" w:lineRule="auto"/>
        <w:ind w:left="567" w:firstLine="567"/>
        <w:rPr>
          <w:rFonts w:eastAsia="Consolas"/>
          <w:i/>
          <w:iCs/>
          <w:sz w:val="22"/>
          <w:szCs w:val="22"/>
          <w:lang w:val="sk-SK"/>
        </w:rPr>
      </w:pP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Přehled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kooperací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za obhajoby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závěrečných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prací.xlsx</w:t>
      </w:r>
    </w:p>
    <w:p w:rsidRPr="006D2679" w:rsidR="002F614E" w:rsidP="002F614E" w:rsidRDefault="002F614E" w14:paraId="7D50214C" w14:textId="77777777">
      <w:pPr>
        <w:pStyle w:val="Zkladntext"/>
        <w:spacing w:line="276" w:lineRule="auto"/>
        <w:ind w:left="567" w:firstLine="567"/>
        <w:rPr>
          <w:rFonts w:eastAsia="Consolas"/>
          <w:i/>
          <w:iCs/>
          <w:sz w:val="22"/>
          <w:szCs w:val="22"/>
          <w:lang w:val="sk-SK"/>
        </w:rPr>
      </w:pP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Přehled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kooperací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za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státní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a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souborné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zkoušky.xlsx</w:t>
      </w:r>
    </w:p>
    <w:p w:rsidRPr="006D2679" w:rsidR="002F614E" w:rsidP="002F614E" w:rsidRDefault="002F614E" w14:paraId="061A6A8E" w14:textId="77777777">
      <w:pPr>
        <w:pStyle w:val="Zkladntext"/>
        <w:spacing w:line="276" w:lineRule="auto"/>
        <w:ind w:left="567" w:firstLine="567"/>
        <w:rPr>
          <w:rFonts w:eastAsia="Consolas"/>
          <w:i/>
          <w:iCs/>
          <w:sz w:val="22"/>
          <w:szCs w:val="22"/>
          <w:lang w:val="sk-SK"/>
        </w:rPr>
      </w:pP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Přehled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kooperací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za vedení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závěrečných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prací.xlsx</w:t>
      </w:r>
    </w:p>
    <w:p w:rsidRPr="006D2679" w:rsidR="002F614E" w:rsidP="002F614E" w:rsidRDefault="002F614E" w14:paraId="3E768C7F" w14:textId="77777777">
      <w:pPr>
        <w:pStyle w:val="Zkladntext"/>
        <w:spacing w:line="276" w:lineRule="auto"/>
        <w:ind w:left="1134"/>
        <w:rPr>
          <w:rFonts w:eastAsia="Consolas"/>
          <w:i/>
          <w:iCs/>
          <w:sz w:val="22"/>
          <w:szCs w:val="22"/>
          <w:lang w:val="sk-SK"/>
        </w:rPr>
      </w:pP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Přehled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předmětů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a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procentních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podílů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pracovišť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,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které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se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podílejí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na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jejich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výuce.xlsx</w:t>
      </w:r>
    </w:p>
    <w:p w:rsidRPr="006D2679" w:rsidR="002F614E" w:rsidP="002F614E" w:rsidRDefault="002F614E" w14:paraId="64F8C5D7" w14:textId="77777777">
      <w:pPr>
        <w:pStyle w:val="Zkladntext"/>
        <w:spacing w:line="276" w:lineRule="auto"/>
        <w:ind w:left="1134"/>
        <w:rPr>
          <w:rFonts w:eastAsia="Consolas"/>
          <w:i/>
          <w:iCs/>
          <w:sz w:val="22"/>
          <w:szCs w:val="22"/>
          <w:lang w:val="sk-SK"/>
        </w:rPr>
      </w:pP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Přehled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předmětů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pro obhajoby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závěrečných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prací,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zúčastněných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pracovišť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a počtu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studentů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,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kteří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absolvovali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tyto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předměty.xlsx</w:t>
      </w:r>
    </w:p>
    <w:p w:rsidRPr="006D2679" w:rsidR="002F614E" w:rsidP="002F614E" w:rsidRDefault="002F614E" w14:paraId="36CAC3EA" w14:textId="77777777">
      <w:pPr>
        <w:pStyle w:val="Zkladntext"/>
        <w:spacing w:line="276" w:lineRule="auto"/>
        <w:ind w:left="1134"/>
        <w:rPr>
          <w:rFonts w:eastAsia="Consolas"/>
          <w:i/>
          <w:iCs/>
          <w:sz w:val="22"/>
          <w:szCs w:val="22"/>
          <w:lang w:val="sk-SK"/>
        </w:rPr>
      </w:pP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Přehled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předmětů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pro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státní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zkoušky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,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zúčastněných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pracovišť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a počtu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studentů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na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těchto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předmětech.xlsx</w:t>
      </w:r>
    </w:p>
    <w:p w:rsidRPr="006D2679" w:rsidR="002F614E" w:rsidP="002F614E" w:rsidRDefault="002F614E" w14:paraId="1BCAB6AF" w14:textId="77777777">
      <w:pPr>
        <w:pStyle w:val="Zkladntext"/>
        <w:spacing w:line="276" w:lineRule="auto"/>
        <w:ind w:left="567" w:firstLine="567"/>
        <w:rPr>
          <w:rFonts w:eastAsia="Consolas"/>
          <w:i/>
          <w:iCs/>
          <w:sz w:val="22"/>
          <w:szCs w:val="22"/>
          <w:lang w:val="sk-SK"/>
        </w:rPr>
      </w:pP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Přehled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pro výkony za vedení </w:t>
      </w:r>
      <w:proofErr w:type="spellStart"/>
      <w:r w:rsidRPr="006D2679">
        <w:rPr>
          <w:rFonts w:eastAsia="Consolas"/>
          <w:i/>
          <w:iCs/>
          <w:sz w:val="22"/>
          <w:szCs w:val="22"/>
          <w:lang w:val="sk-SK"/>
        </w:rPr>
        <w:t>kvalifikačních</w:t>
      </w:r>
      <w:proofErr w:type="spellEnd"/>
      <w:r w:rsidRPr="006D2679">
        <w:rPr>
          <w:rFonts w:eastAsia="Consolas"/>
          <w:i/>
          <w:iCs/>
          <w:sz w:val="22"/>
          <w:szCs w:val="22"/>
          <w:lang w:val="sk-SK"/>
        </w:rPr>
        <w:t xml:space="preserve"> prací.xlsx</w:t>
      </w:r>
    </w:p>
    <w:p w:rsidR="002F614E" w:rsidP="002F614E" w:rsidRDefault="002F614E" w14:paraId="7639AA33" w14:textId="77777777">
      <w:pPr>
        <w:pStyle w:val="Zkladntext"/>
      </w:pPr>
    </w:p>
    <w:p w:rsidR="00987F17" w:rsidP="002F614E" w:rsidRDefault="00987F17" w14:paraId="5AFFB796" w14:textId="77777777">
      <w:pPr>
        <w:pStyle w:val="Zkladntext"/>
      </w:pPr>
    </w:p>
    <w:p w:rsidR="00987F17" w:rsidP="002F614E" w:rsidRDefault="00987F17" w14:paraId="7D62495D" w14:textId="77777777">
      <w:pPr>
        <w:pStyle w:val="Zkladntext"/>
      </w:pPr>
    </w:p>
    <w:p w:rsidR="00987F17" w:rsidP="002F614E" w:rsidRDefault="00987F17" w14:paraId="6BF3462D" w14:textId="77777777">
      <w:pPr>
        <w:pStyle w:val="Zkladntext"/>
      </w:pPr>
    </w:p>
    <w:p w:rsidR="00987F17" w:rsidP="002F614E" w:rsidRDefault="00987F17" w14:paraId="73213259" w14:textId="77777777">
      <w:pPr>
        <w:pStyle w:val="Zkladntext"/>
      </w:pPr>
    </w:p>
    <w:p w:rsidR="00987F17" w:rsidP="002F614E" w:rsidRDefault="00987F17" w14:paraId="0F996EBB" w14:textId="77777777">
      <w:pPr>
        <w:pStyle w:val="Zkladntext"/>
      </w:pPr>
    </w:p>
    <w:p w:rsidR="00987F17" w:rsidP="002F614E" w:rsidRDefault="00987F17" w14:paraId="1AD1CEEA" w14:textId="77777777">
      <w:pPr>
        <w:pStyle w:val="Zkladntext"/>
      </w:pPr>
    </w:p>
    <w:p w:rsidRPr="002F614E" w:rsidR="00987F17" w:rsidP="002F614E" w:rsidRDefault="00987F17" w14:paraId="3C648A8D" w14:textId="77777777">
      <w:pPr>
        <w:pStyle w:val="Zkladntext"/>
      </w:pPr>
    </w:p>
    <w:p w:rsidRPr="006D2679" w:rsidR="0F21BFA5" w:rsidP="00222E18" w:rsidRDefault="0F21BFA5" w14:paraId="68658900" w14:textId="54B33741">
      <w:pPr>
        <w:pStyle w:val="Nadpis2"/>
      </w:pPr>
      <w:r w:rsidRPr="006D2679">
        <w:lastRenderedPageBreak/>
        <w:t>Propojené služby</w:t>
      </w:r>
    </w:p>
    <w:p w:rsidRPr="006D2679" w:rsidR="56CE7F0B" w:rsidP="00BC09B0" w:rsidRDefault="0F21BFA5" w14:paraId="1EC64D53" w14:textId="6305E9A6">
      <w:pPr>
        <w:pStyle w:val="Nadpis3"/>
      </w:pPr>
      <w:r w:rsidRPr="006D2679">
        <w:t>Služby pro připojení k nahraným souborům</w:t>
      </w:r>
    </w:p>
    <w:p w:rsidRPr="006D2679" w:rsidR="35FF5531" w:rsidP="000710CA" w:rsidRDefault="35FF5531" w14:paraId="09D28930" w14:textId="4E48EA66">
      <w:pPr>
        <w:pStyle w:val="Zkladntext"/>
        <w:spacing w:line="276" w:lineRule="auto"/>
        <w:rPr>
          <w:szCs w:val="24"/>
        </w:rPr>
      </w:pPr>
      <w:r w:rsidRPr="006D2679">
        <w:rPr>
          <w:szCs w:val="24"/>
        </w:rPr>
        <w:t xml:space="preserve">Pro připojení ke zdrojovým souborům do úložiště </w:t>
      </w:r>
      <w:proofErr w:type="spellStart"/>
      <w:r w:rsidRPr="006D2679" w:rsidR="0080508D">
        <w:rPr>
          <w:b/>
          <w:bCs/>
          <w:szCs w:val="24"/>
        </w:rPr>
        <w:t>vsestorage</w:t>
      </w:r>
      <w:proofErr w:type="spellEnd"/>
      <w:r w:rsidRPr="006D2679">
        <w:rPr>
          <w:szCs w:val="24"/>
        </w:rPr>
        <w:t xml:space="preserve"> byla vytvořena služba </w:t>
      </w:r>
      <w:proofErr w:type="spellStart"/>
      <w:r w:rsidRPr="006D2679" w:rsidR="00835901">
        <w:rPr>
          <w:i/>
          <w:szCs w:val="24"/>
        </w:rPr>
        <w:t>blobstorage</w:t>
      </w:r>
      <w:proofErr w:type="spellEnd"/>
      <w:r w:rsidRPr="006D2679">
        <w:rPr>
          <w:i/>
          <w:szCs w:val="24"/>
        </w:rPr>
        <w:t>.</w:t>
      </w:r>
      <w:r w:rsidRPr="006D2679">
        <w:rPr>
          <w:szCs w:val="24"/>
        </w:rPr>
        <w:t xml:space="preserve"> Pro všechny</w:t>
      </w:r>
      <w:r w:rsidRPr="006D2679" w:rsidR="002F4FCD">
        <w:rPr>
          <w:szCs w:val="24"/>
        </w:rPr>
        <w:t xml:space="preserve"> excelové</w:t>
      </w:r>
      <w:r w:rsidRPr="006D2679">
        <w:rPr>
          <w:szCs w:val="24"/>
        </w:rPr>
        <w:t xml:space="preserve"> soubory jsou vytvořeny </w:t>
      </w:r>
      <w:r w:rsidRPr="006D2679" w:rsidR="00E006A3">
        <w:rPr>
          <w:szCs w:val="24"/>
        </w:rPr>
        <w:t>tabulky</w:t>
      </w:r>
      <w:r w:rsidRPr="006D2679" w:rsidR="004B2174">
        <w:rPr>
          <w:szCs w:val="24"/>
        </w:rPr>
        <w:t>,</w:t>
      </w:r>
      <w:r w:rsidRPr="006D2679">
        <w:rPr>
          <w:szCs w:val="24"/>
        </w:rPr>
        <w:t xml:space="preserve"> s kterým</w:t>
      </w:r>
      <w:r w:rsidR="00DE3970">
        <w:rPr>
          <w:szCs w:val="24"/>
        </w:rPr>
        <w:t>i</w:t>
      </w:r>
      <w:r w:rsidRPr="006D2679">
        <w:rPr>
          <w:szCs w:val="24"/>
        </w:rPr>
        <w:t xml:space="preserve"> služba pracuje. Tyto sady jsou</w:t>
      </w:r>
      <w:r w:rsidRPr="006D2679" w:rsidR="004B2174">
        <w:rPr>
          <w:szCs w:val="24"/>
        </w:rPr>
        <w:t xml:space="preserve"> </w:t>
      </w:r>
      <w:r w:rsidRPr="006D2679" w:rsidR="00956C90">
        <w:rPr>
          <w:szCs w:val="24"/>
        </w:rPr>
        <w:t>ve</w:t>
      </w:r>
      <w:r w:rsidRPr="006D2679" w:rsidR="004B2174">
        <w:rPr>
          <w:szCs w:val="24"/>
        </w:rPr>
        <w:t xml:space="preserve"> slož</w:t>
      </w:r>
      <w:r w:rsidRPr="006D2679" w:rsidR="00956C90">
        <w:rPr>
          <w:szCs w:val="24"/>
        </w:rPr>
        <w:t>ce</w:t>
      </w:r>
      <w:r w:rsidRPr="006D2679" w:rsidR="004B2174">
        <w:rPr>
          <w:szCs w:val="24"/>
        </w:rPr>
        <w:t xml:space="preserve"> </w:t>
      </w:r>
      <w:proofErr w:type="spellStart"/>
      <w:r w:rsidRPr="006D2679" w:rsidR="00956C90">
        <w:rPr>
          <w:b/>
          <w:bCs/>
          <w:szCs w:val="24"/>
        </w:rPr>
        <w:t>vystupni</w:t>
      </w:r>
      <w:proofErr w:type="spellEnd"/>
      <w:r w:rsidRPr="006D2679" w:rsidR="00956C90">
        <w:rPr>
          <w:b/>
          <w:bCs/>
          <w:szCs w:val="24"/>
        </w:rPr>
        <w:t>-excel-data</w:t>
      </w:r>
      <w:r w:rsidRPr="006D2679" w:rsidR="00956C90">
        <w:rPr>
          <w:szCs w:val="24"/>
        </w:rPr>
        <w:t xml:space="preserve"> </w:t>
      </w:r>
      <w:r w:rsidRPr="006D2679" w:rsidR="004B2174">
        <w:rPr>
          <w:szCs w:val="24"/>
        </w:rPr>
        <w:t>a jsou</w:t>
      </w:r>
      <w:r w:rsidRPr="006D2679">
        <w:rPr>
          <w:szCs w:val="24"/>
        </w:rPr>
        <w:t xml:space="preserve"> pojmenovány jako:</w:t>
      </w:r>
    </w:p>
    <w:p w:rsidRPr="006D2679" w:rsidR="35FF5531" w:rsidP="000710CA" w:rsidRDefault="004B2174" w14:paraId="5E80A3B5" w14:textId="740055E3">
      <w:pPr>
        <w:pStyle w:val="Zkladntext"/>
        <w:spacing w:line="276" w:lineRule="auto"/>
        <w:rPr>
          <w:szCs w:val="24"/>
        </w:rPr>
      </w:pPr>
      <w:r w:rsidRPr="006D2679">
        <w:rPr>
          <w:szCs w:val="24"/>
        </w:rPr>
        <w:t xml:space="preserve">Složka </w:t>
      </w:r>
      <w:proofErr w:type="spellStart"/>
      <w:r w:rsidRPr="006D2679" w:rsidR="00755C9F">
        <w:rPr>
          <w:b/>
          <w:bCs/>
          <w:szCs w:val="24"/>
        </w:rPr>
        <w:t>vystupni</w:t>
      </w:r>
      <w:proofErr w:type="spellEnd"/>
      <w:r w:rsidRPr="006D2679" w:rsidR="00755C9F">
        <w:rPr>
          <w:b/>
          <w:bCs/>
          <w:szCs w:val="24"/>
        </w:rPr>
        <w:t>-excel-data</w:t>
      </w:r>
      <w:r w:rsidRPr="006D2679" w:rsidR="00484E34">
        <w:rPr>
          <w:szCs w:val="24"/>
        </w:rPr>
        <w:t xml:space="preserve"> obsahuje vstupní </w:t>
      </w:r>
      <w:r w:rsidRPr="006D2679" w:rsidR="002733E7">
        <w:rPr>
          <w:szCs w:val="24"/>
        </w:rPr>
        <w:t xml:space="preserve">data </w:t>
      </w:r>
      <w:r w:rsidRPr="006D2679" w:rsidR="00755C9F">
        <w:rPr>
          <w:szCs w:val="24"/>
        </w:rPr>
        <w:t>vytvořená python skriptem</w:t>
      </w:r>
      <w:r w:rsidRPr="006D2679" w:rsidR="35FF5531">
        <w:rPr>
          <w:szCs w:val="24"/>
        </w:rPr>
        <w:t>:</w:t>
      </w:r>
    </w:p>
    <w:p w:rsidRPr="006D2679" w:rsidR="35FF5531" w:rsidP="000F27A4" w:rsidRDefault="00F8266C" w14:paraId="7560CCBF" w14:textId="6ACE688A">
      <w:pPr>
        <w:pStyle w:val="Zkladntext"/>
        <w:numPr>
          <w:ilvl w:val="0"/>
          <w:numId w:val="7"/>
        </w:numPr>
        <w:spacing w:line="276" w:lineRule="auto"/>
        <w:rPr>
          <w:rFonts w:eastAsia="Arial"/>
          <w:szCs w:val="24"/>
        </w:rPr>
      </w:pPr>
      <w:r w:rsidRPr="006D2679">
        <w:rPr>
          <w:szCs w:val="24"/>
        </w:rPr>
        <w:t>Každá</w:t>
      </w:r>
      <w:r w:rsidRPr="006D2679" w:rsidR="00C24344">
        <w:rPr>
          <w:szCs w:val="24"/>
        </w:rPr>
        <w:t xml:space="preserve"> </w:t>
      </w:r>
      <w:r w:rsidRPr="006D2679">
        <w:rPr>
          <w:szCs w:val="24"/>
        </w:rPr>
        <w:t>dat</w:t>
      </w:r>
      <w:r w:rsidRPr="006D2679" w:rsidR="00B82A1A">
        <w:rPr>
          <w:szCs w:val="24"/>
        </w:rPr>
        <w:t>ová</w:t>
      </w:r>
      <w:r w:rsidRPr="006D2679">
        <w:rPr>
          <w:szCs w:val="24"/>
        </w:rPr>
        <w:t xml:space="preserve"> sada</w:t>
      </w:r>
      <w:r w:rsidRPr="006D2679" w:rsidR="00C24344">
        <w:rPr>
          <w:szCs w:val="24"/>
        </w:rPr>
        <w:t xml:space="preserve"> </w:t>
      </w:r>
      <w:r w:rsidRPr="006D2679">
        <w:rPr>
          <w:szCs w:val="24"/>
        </w:rPr>
        <w:t>má</w:t>
      </w:r>
      <w:r w:rsidRPr="006D2679" w:rsidR="00C24344">
        <w:rPr>
          <w:szCs w:val="24"/>
        </w:rPr>
        <w:t xml:space="preserve"> </w:t>
      </w:r>
      <w:r w:rsidRPr="006D2679" w:rsidR="003A7312">
        <w:rPr>
          <w:szCs w:val="24"/>
        </w:rPr>
        <w:t>název</w:t>
      </w:r>
      <w:r w:rsidRPr="006D2679">
        <w:rPr>
          <w:szCs w:val="24"/>
        </w:rPr>
        <w:t xml:space="preserve"> –</w:t>
      </w:r>
      <w:r w:rsidRPr="006D2679" w:rsidR="003A7312">
        <w:rPr>
          <w:szCs w:val="24"/>
        </w:rPr>
        <w:t xml:space="preserve"> </w:t>
      </w:r>
      <w:r w:rsidRPr="006D2679" w:rsidR="005968DF">
        <w:rPr>
          <w:i/>
          <w:iCs/>
          <w:szCs w:val="24"/>
        </w:rPr>
        <w:t>NÁZEV TABULKY V DATABÁZI</w:t>
      </w:r>
      <w:r w:rsidRPr="006D2679" w:rsidR="00375909">
        <w:rPr>
          <w:i/>
          <w:iCs/>
          <w:szCs w:val="24"/>
        </w:rPr>
        <w:t xml:space="preserve"> </w:t>
      </w:r>
      <w:r w:rsidRPr="006D2679" w:rsidR="00375909">
        <w:rPr>
          <w:szCs w:val="24"/>
        </w:rPr>
        <w:t xml:space="preserve">např. </w:t>
      </w:r>
      <w:proofErr w:type="spellStart"/>
      <w:r w:rsidRPr="006D2679" w:rsidR="006C0C5F">
        <w:rPr>
          <w:rFonts w:ascii="Segoe UI" w:hAnsi="Segoe UI" w:cs="Segoe UI"/>
          <w:b/>
          <w:bCs/>
          <w:color w:val="000000"/>
          <w:sz w:val="18"/>
          <w:szCs w:val="18"/>
          <w:shd w:val="clear" w:color="auto" w:fill="FFFFFF"/>
        </w:rPr>
        <w:t>bl_koop_f_poskyt</w:t>
      </w:r>
      <w:proofErr w:type="spellEnd"/>
      <w:r w:rsidRPr="006D2679" w:rsidR="006C0C5F">
        <w:rPr>
          <w:rFonts w:ascii="Segoe UI" w:hAnsi="Segoe UI" w:cs="Segoe UI"/>
          <w:b/>
          <w:bCs/>
          <w:color w:val="000000"/>
          <w:sz w:val="18"/>
          <w:szCs w:val="18"/>
          <w:shd w:val="clear" w:color="auto" w:fill="FFFFFF"/>
        </w:rPr>
        <w:t xml:space="preserve"> = </w:t>
      </w:r>
      <w:r w:rsidRPr="006D2679" w:rsidR="00755C9F">
        <w:rPr>
          <w:rFonts w:ascii="Segoe UI" w:hAnsi="Segoe UI" w:cs="Segoe UI"/>
          <w:b/>
          <w:bCs/>
          <w:color w:val="000000"/>
          <w:sz w:val="18"/>
          <w:szCs w:val="18"/>
          <w:shd w:val="clear" w:color="auto" w:fill="FFFFFF"/>
        </w:rPr>
        <w:t>L0.</w:t>
      </w:r>
      <w:r w:rsidRPr="006D2679" w:rsidR="005A0341">
        <w:rPr>
          <w:rFonts w:ascii="Segoe UI" w:hAnsi="Segoe UI" w:cs="Segoe UI"/>
          <w:b/>
          <w:bCs/>
          <w:color w:val="000000"/>
          <w:sz w:val="18"/>
          <w:szCs w:val="18"/>
          <w:shd w:val="clear" w:color="auto" w:fill="FFFFFF"/>
        </w:rPr>
        <w:t>bl_koop_f_poskyt</w:t>
      </w:r>
    </w:p>
    <w:p w:rsidRPr="006D2679" w:rsidR="56CE7F0B" w:rsidP="007A3785" w:rsidRDefault="0F21BFA5" w14:paraId="0980309B" w14:textId="2B2FC050">
      <w:pPr>
        <w:pStyle w:val="Nadpis3"/>
      </w:pPr>
      <w:r w:rsidRPr="006D2679">
        <w:t>Služby pro připojení k jednotlivým tabulkám</w:t>
      </w:r>
    </w:p>
    <w:p w:rsidRPr="006D2679" w:rsidR="35FF5531" w:rsidP="000710CA" w:rsidRDefault="35FF5531" w14:paraId="41D50100" w14:textId="419397EF">
      <w:pPr>
        <w:pStyle w:val="Zkladntext"/>
        <w:spacing w:line="276" w:lineRule="auto"/>
        <w:rPr>
          <w:szCs w:val="24"/>
        </w:rPr>
      </w:pPr>
      <w:r w:rsidRPr="006D2679">
        <w:rPr>
          <w:szCs w:val="24"/>
        </w:rPr>
        <w:t xml:space="preserve">Byla vytvořena služba </w:t>
      </w:r>
      <w:r w:rsidRPr="006D2679" w:rsidR="007A3785">
        <w:rPr>
          <w:i/>
          <w:szCs w:val="24"/>
        </w:rPr>
        <w:t>database</w:t>
      </w:r>
      <w:r w:rsidRPr="006D2679">
        <w:rPr>
          <w:szCs w:val="24"/>
        </w:rPr>
        <w:t xml:space="preserve">, která se připojuje k naší databázi </w:t>
      </w:r>
      <w:proofErr w:type="spellStart"/>
      <w:r w:rsidRPr="006D2679" w:rsidR="00416126">
        <w:rPr>
          <w:i/>
          <w:szCs w:val="24"/>
        </w:rPr>
        <w:t>dwh</w:t>
      </w:r>
      <w:proofErr w:type="spellEnd"/>
      <w:r w:rsidRPr="006D2679" w:rsidR="00416126">
        <w:rPr>
          <w:i/>
          <w:szCs w:val="24"/>
        </w:rPr>
        <w:t xml:space="preserve"> </w:t>
      </w:r>
      <w:r w:rsidRPr="006D2679">
        <w:rPr>
          <w:szCs w:val="24"/>
        </w:rPr>
        <w:t xml:space="preserve">na serveru </w:t>
      </w:r>
      <w:r w:rsidRPr="006D2679" w:rsidR="00BF092F">
        <w:rPr>
          <w:i/>
          <w:szCs w:val="24"/>
        </w:rPr>
        <w:t>dwh-vse.database.windows.net</w:t>
      </w:r>
      <w:r w:rsidRPr="006D2679">
        <w:rPr>
          <w:szCs w:val="24"/>
        </w:rPr>
        <w:t>. Tato služba zajišťuje nahrání dat do jednotlivých tabulek</w:t>
      </w:r>
      <w:r w:rsidRPr="006D2679" w:rsidR="00322AD4">
        <w:rPr>
          <w:szCs w:val="24"/>
        </w:rPr>
        <w:t xml:space="preserve"> jak L0</w:t>
      </w:r>
      <w:r w:rsidR="0077726D">
        <w:rPr>
          <w:szCs w:val="24"/>
        </w:rPr>
        <w:t>, L1stage</w:t>
      </w:r>
      <w:r w:rsidRPr="006D2679" w:rsidR="00322AD4">
        <w:rPr>
          <w:szCs w:val="24"/>
        </w:rPr>
        <w:t xml:space="preserve"> ta</w:t>
      </w:r>
      <w:r w:rsidR="0077726D">
        <w:rPr>
          <w:szCs w:val="24"/>
        </w:rPr>
        <w:t>k</w:t>
      </w:r>
      <w:r w:rsidRPr="006D2679" w:rsidR="00322AD4">
        <w:rPr>
          <w:szCs w:val="24"/>
        </w:rPr>
        <w:t xml:space="preserve"> i L1 vrstvy</w:t>
      </w:r>
      <w:r w:rsidRPr="006D2679">
        <w:rPr>
          <w:szCs w:val="24"/>
        </w:rPr>
        <w:t xml:space="preserve">, pro toto připojení byly vytvořeny </w:t>
      </w:r>
      <w:r w:rsidRPr="006D2679" w:rsidR="00E006A3">
        <w:rPr>
          <w:szCs w:val="24"/>
        </w:rPr>
        <w:t>tabulky</w:t>
      </w:r>
      <w:r w:rsidRPr="006D2679">
        <w:rPr>
          <w:szCs w:val="24"/>
        </w:rPr>
        <w:t xml:space="preserve"> pro jednotlivé tabulky v databázi. </w:t>
      </w:r>
      <w:r w:rsidRPr="006D2679" w:rsidR="00710F3B">
        <w:rPr>
          <w:szCs w:val="24"/>
        </w:rPr>
        <w:t>Tyto sady jsou rozděleny do jednotlivých složek a jsou pojmenovány jako</w:t>
      </w:r>
      <w:r w:rsidRPr="006D2679">
        <w:rPr>
          <w:szCs w:val="24"/>
        </w:rPr>
        <w:t>:</w:t>
      </w:r>
    </w:p>
    <w:p w:rsidRPr="006D2679" w:rsidR="00CB510F" w:rsidP="000710CA" w:rsidRDefault="00CB510F" w14:paraId="5D90F887" w14:textId="7269A97D">
      <w:pPr>
        <w:pStyle w:val="Zkladntext"/>
        <w:spacing w:line="276" w:lineRule="auto"/>
        <w:rPr>
          <w:szCs w:val="24"/>
        </w:rPr>
      </w:pPr>
      <w:r w:rsidRPr="006D2679">
        <w:rPr>
          <w:szCs w:val="24"/>
        </w:rPr>
        <w:t xml:space="preserve">Složka </w:t>
      </w:r>
      <w:r w:rsidRPr="006D2679">
        <w:rPr>
          <w:b/>
          <w:bCs/>
          <w:szCs w:val="24"/>
        </w:rPr>
        <w:t>L0</w:t>
      </w:r>
      <w:r w:rsidRPr="006D2679">
        <w:rPr>
          <w:szCs w:val="24"/>
        </w:rPr>
        <w:t xml:space="preserve"> obsahuje </w:t>
      </w:r>
      <w:r w:rsidRPr="006D2679" w:rsidR="00E006A3">
        <w:rPr>
          <w:szCs w:val="24"/>
        </w:rPr>
        <w:t>tabulky</w:t>
      </w:r>
      <w:r w:rsidRPr="006D2679">
        <w:rPr>
          <w:szCs w:val="24"/>
        </w:rPr>
        <w:t xml:space="preserve"> tabulek L0 vrstvy:</w:t>
      </w:r>
    </w:p>
    <w:p w:rsidRPr="006D2679" w:rsidR="001E2B40" w:rsidP="000F27A4" w:rsidRDefault="001E2B40" w14:paraId="3016E676" w14:textId="01589DA5">
      <w:pPr>
        <w:pStyle w:val="Zkladntext"/>
        <w:numPr>
          <w:ilvl w:val="0"/>
          <w:numId w:val="5"/>
        </w:numPr>
        <w:spacing w:line="276" w:lineRule="auto"/>
        <w:rPr>
          <w:rFonts w:eastAsia="Arial"/>
          <w:szCs w:val="24"/>
        </w:rPr>
      </w:pPr>
      <w:r w:rsidRPr="006D2679">
        <w:rPr>
          <w:szCs w:val="24"/>
        </w:rPr>
        <w:t>Každá datová sada má název –</w:t>
      </w:r>
      <w:r w:rsidRPr="006D2679" w:rsidR="00C51E89">
        <w:rPr>
          <w:szCs w:val="24"/>
        </w:rPr>
        <w:t xml:space="preserve"> </w:t>
      </w:r>
      <w:r w:rsidRPr="006D2679">
        <w:rPr>
          <w:i/>
          <w:iCs/>
          <w:szCs w:val="24"/>
        </w:rPr>
        <w:t xml:space="preserve">L0_NÁZEV TABULKY V DATABÁZI </w:t>
      </w:r>
      <w:r w:rsidRPr="006D2679">
        <w:rPr>
          <w:szCs w:val="24"/>
        </w:rPr>
        <w:t xml:space="preserve">např. </w:t>
      </w:r>
      <w:r w:rsidRPr="006D2679" w:rsidR="00783549">
        <w:rPr>
          <w:rFonts w:ascii="Segoe UI" w:hAnsi="Segoe UI" w:cs="Segoe UI"/>
          <w:b/>
          <w:bCs/>
          <w:color w:val="000000"/>
          <w:sz w:val="18"/>
          <w:szCs w:val="18"/>
          <w:shd w:val="clear" w:color="auto" w:fill="FFFFFF"/>
        </w:rPr>
        <w:t>L0</w:t>
      </w:r>
      <w:r w:rsidRPr="006D2679">
        <w:rPr>
          <w:rFonts w:ascii="Segoe UI" w:hAnsi="Segoe UI" w:cs="Segoe UI"/>
          <w:b/>
          <w:bCs/>
          <w:color w:val="000000"/>
          <w:sz w:val="18"/>
          <w:szCs w:val="18"/>
          <w:shd w:val="clear" w:color="auto" w:fill="FFFFFF"/>
        </w:rPr>
        <w:t xml:space="preserve">_bl_koop_f_poskyt = </w:t>
      </w:r>
      <w:r w:rsidRPr="006D2679" w:rsidR="00C51E89">
        <w:rPr>
          <w:rFonts w:ascii="Segoe UI" w:hAnsi="Segoe UI" w:cs="Segoe UI"/>
          <w:b/>
          <w:bCs/>
          <w:color w:val="000000"/>
          <w:sz w:val="18"/>
          <w:szCs w:val="18"/>
          <w:shd w:val="clear" w:color="auto" w:fill="FFFFFF"/>
        </w:rPr>
        <w:t>L0.</w:t>
      </w:r>
      <w:r w:rsidRPr="006D2679">
        <w:rPr>
          <w:rFonts w:ascii="Segoe UI" w:hAnsi="Segoe UI" w:cs="Segoe UI"/>
          <w:b/>
          <w:bCs/>
          <w:color w:val="000000"/>
          <w:sz w:val="18"/>
          <w:szCs w:val="18"/>
          <w:shd w:val="clear" w:color="auto" w:fill="FFFFFF"/>
        </w:rPr>
        <w:t>bl_koop_f_poskyt</w:t>
      </w:r>
    </w:p>
    <w:p w:rsidRPr="006D2679" w:rsidR="00754003" w:rsidP="00754003" w:rsidRDefault="00754003" w14:paraId="34671F57" w14:textId="77777777">
      <w:pPr>
        <w:pStyle w:val="Zkladntext"/>
        <w:spacing w:line="276" w:lineRule="auto"/>
        <w:rPr>
          <w:szCs w:val="24"/>
        </w:rPr>
      </w:pPr>
    </w:p>
    <w:p w:rsidRPr="006D2679" w:rsidR="00754003" w:rsidP="00754003" w:rsidRDefault="00754003" w14:paraId="106257B2" w14:textId="15062860">
      <w:pPr>
        <w:pStyle w:val="Zkladntext"/>
        <w:spacing w:line="276" w:lineRule="auto"/>
        <w:rPr>
          <w:szCs w:val="24"/>
        </w:rPr>
      </w:pPr>
      <w:r w:rsidRPr="006D2679">
        <w:rPr>
          <w:szCs w:val="24"/>
        </w:rPr>
        <w:t xml:space="preserve">Složka </w:t>
      </w:r>
      <w:r w:rsidRPr="006D2679">
        <w:rPr>
          <w:b/>
          <w:bCs/>
          <w:szCs w:val="24"/>
        </w:rPr>
        <w:t>L1stage</w:t>
      </w:r>
      <w:r w:rsidRPr="006D2679">
        <w:rPr>
          <w:szCs w:val="24"/>
        </w:rPr>
        <w:t xml:space="preserve"> obsahuje </w:t>
      </w:r>
      <w:r w:rsidRPr="006D2679" w:rsidR="00E006A3">
        <w:rPr>
          <w:szCs w:val="24"/>
        </w:rPr>
        <w:t>tabulky</w:t>
      </w:r>
      <w:r w:rsidRPr="006D2679">
        <w:rPr>
          <w:szCs w:val="24"/>
        </w:rPr>
        <w:t xml:space="preserve"> tabulek L1stage vrstvy:</w:t>
      </w:r>
    </w:p>
    <w:p w:rsidRPr="006D2679" w:rsidR="000C5199" w:rsidP="000F27A4" w:rsidRDefault="00754003" w14:paraId="4B8C0287" w14:textId="5448C0E1">
      <w:pPr>
        <w:pStyle w:val="Zkladntext"/>
        <w:numPr>
          <w:ilvl w:val="0"/>
          <w:numId w:val="6"/>
        </w:numPr>
        <w:spacing w:line="276" w:lineRule="auto"/>
        <w:rPr>
          <w:rFonts w:eastAsia="Arial"/>
          <w:szCs w:val="24"/>
        </w:rPr>
      </w:pPr>
      <w:r w:rsidRPr="006D2679">
        <w:rPr>
          <w:szCs w:val="24"/>
        </w:rPr>
        <w:t xml:space="preserve">Každá datová sada má název – </w:t>
      </w:r>
      <w:r w:rsidRPr="006D2679">
        <w:rPr>
          <w:i/>
          <w:iCs/>
          <w:szCs w:val="24"/>
        </w:rPr>
        <w:t xml:space="preserve">L1stage_D/F_NÁZEV TABULKY V DATABÁZI </w:t>
      </w:r>
      <w:r w:rsidRPr="006D2679">
        <w:rPr>
          <w:szCs w:val="24"/>
        </w:rPr>
        <w:t xml:space="preserve">např. </w:t>
      </w:r>
      <w:r w:rsidRPr="006D2679">
        <w:rPr>
          <w:rFonts w:ascii="Segoe UI" w:hAnsi="Segoe UI" w:cs="Segoe UI"/>
          <w:b/>
          <w:bCs/>
          <w:color w:val="000000"/>
          <w:sz w:val="18"/>
          <w:szCs w:val="18"/>
          <w:shd w:val="clear" w:color="auto" w:fill="FFFFFF"/>
        </w:rPr>
        <w:t>L1stage_F_bl_koop_f_poskyt = L1stage.F_bl_koop_f_poskyt</w:t>
      </w:r>
    </w:p>
    <w:p w:rsidRPr="006D2679" w:rsidR="00754003" w:rsidP="00754003" w:rsidRDefault="00754003" w14:paraId="6BF396AE" w14:textId="77777777">
      <w:pPr>
        <w:pStyle w:val="Zkladntext"/>
        <w:spacing w:line="276" w:lineRule="auto"/>
        <w:ind w:left="360"/>
        <w:rPr>
          <w:rFonts w:eastAsia="Arial"/>
          <w:szCs w:val="24"/>
        </w:rPr>
      </w:pPr>
    </w:p>
    <w:p w:rsidRPr="006D2679" w:rsidR="35FF5531" w:rsidP="000710CA" w:rsidRDefault="00BA2AFC" w14:paraId="670FA014" w14:textId="629AA5F0">
      <w:pPr>
        <w:pStyle w:val="Zkladntext"/>
        <w:spacing w:line="276" w:lineRule="auto"/>
        <w:rPr>
          <w:szCs w:val="24"/>
        </w:rPr>
      </w:pPr>
      <w:r w:rsidRPr="006D2679">
        <w:rPr>
          <w:szCs w:val="24"/>
        </w:rPr>
        <w:t xml:space="preserve">Složka </w:t>
      </w:r>
      <w:r w:rsidRPr="006D2679">
        <w:rPr>
          <w:b/>
          <w:bCs/>
          <w:szCs w:val="24"/>
        </w:rPr>
        <w:t>L1</w:t>
      </w:r>
      <w:r w:rsidRPr="006D2679">
        <w:rPr>
          <w:szCs w:val="24"/>
        </w:rPr>
        <w:t xml:space="preserve"> obsahuje </w:t>
      </w:r>
      <w:r w:rsidRPr="006D2679" w:rsidR="00E006A3">
        <w:rPr>
          <w:szCs w:val="24"/>
        </w:rPr>
        <w:t>tabulky</w:t>
      </w:r>
      <w:r w:rsidRPr="006D2679">
        <w:rPr>
          <w:szCs w:val="24"/>
        </w:rPr>
        <w:t xml:space="preserve"> tabulek L</w:t>
      </w:r>
      <w:r w:rsidRPr="006D2679" w:rsidR="000C5199">
        <w:rPr>
          <w:szCs w:val="24"/>
        </w:rPr>
        <w:t>1</w:t>
      </w:r>
      <w:r w:rsidRPr="006D2679">
        <w:rPr>
          <w:szCs w:val="24"/>
        </w:rPr>
        <w:t xml:space="preserve"> vrstvy:</w:t>
      </w:r>
    </w:p>
    <w:p w:rsidRPr="002F614E" w:rsidR="00805948" w:rsidP="000F27A4" w:rsidRDefault="000C5199" w14:paraId="1F359FF1" w14:textId="161FB282">
      <w:pPr>
        <w:pStyle w:val="Zkladntext"/>
        <w:numPr>
          <w:ilvl w:val="0"/>
          <w:numId w:val="6"/>
        </w:numPr>
        <w:spacing w:line="276" w:lineRule="auto"/>
        <w:rPr>
          <w:rFonts w:eastAsia="Arial"/>
          <w:szCs w:val="24"/>
        </w:rPr>
      </w:pPr>
      <w:r w:rsidRPr="006D2679">
        <w:rPr>
          <w:szCs w:val="24"/>
        </w:rPr>
        <w:t xml:space="preserve">Každá datová sada má název – </w:t>
      </w:r>
      <w:r w:rsidRPr="006D2679">
        <w:rPr>
          <w:i/>
          <w:iCs/>
          <w:szCs w:val="24"/>
        </w:rPr>
        <w:t>L1_</w:t>
      </w:r>
      <w:r w:rsidRPr="006D2679" w:rsidR="002526B6">
        <w:rPr>
          <w:i/>
          <w:iCs/>
          <w:szCs w:val="24"/>
        </w:rPr>
        <w:t>D/F_</w:t>
      </w:r>
      <w:r w:rsidRPr="006D2679">
        <w:rPr>
          <w:i/>
          <w:iCs/>
          <w:szCs w:val="24"/>
        </w:rPr>
        <w:t xml:space="preserve">NÁZEV TABULKY V DATABÁZI </w:t>
      </w:r>
      <w:r w:rsidRPr="006D2679">
        <w:rPr>
          <w:szCs w:val="24"/>
        </w:rPr>
        <w:t xml:space="preserve">např. </w:t>
      </w:r>
      <w:r w:rsidRPr="006D2679">
        <w:rPr>
          <w:rFonts w:ascii="Segoe UI" w:hAnsi="Segoe UI" w:cs="Segoe UI"/>
          <w:b/>
          <w:bCs/>
          <w:color w:val="000000"/>
          <w:sz w:val="18"/>
          <w:szCs w:val="18"/>
          <w:shd w:val="clear" w:color="auto" w:fill="FFFFFF"/>
        </w:rPr>
        <w:t>L</w:t>
      </w:r>
      <w:r w:rsidRPr="006D2679" w:rsidR="001F3443">
        <w:rPr>
          <w:rFonts w:ascii="Segoe UI" w:hAnsi="Segoe UI" w:cs="Segoe UI"/>
          <w:b/>
          <w:bCs/>
          <w:color w:val="000000"/>
          <w:sz w:val="18"/>
          <w:szCs w:val="18"/>
          <w:shd w:val="clear" w:color="auto" w:fill="FFFFFF"/>
        </w:rPr>
        <w:t>1</w:t>
      </w:r>
      <w:r w:rsidRPr="006D2679">
        <w:rPr>
          <w:rFonts w:ascii="Segoe UI" w:hAnsi="Segoe UI" w:cs="Segoe UI"/>
          <w:b/>
          <w:bCs/>
          <w:color w:val="000000"/>
          <w:sz w:val="18"/>
          <w:szCs w:val="18"/>
          <w:shd w:val="clear" w:color="auto" w:fill="FFFFFF"/>
        </w:rPr>
        <w:t>_</w:t>
      </w:r>
      <w:r w:rsidRPr="006D2679" w:rsidR="001F3443">
        <w:rPr>
          <w:rFonts w:ascii="Segoe UI" w:hAnsi="Segoe UI" w:cs="Segoe UI"/>
          <w:b/>
          <w:bCs/>
          <w:color w:val="000000"/>
          <w:sz w:val="18"/>
          <w:szCs w:val="18"/>
          <w:shd w:val="clear" w:color="auto" w:fill="FFFFFF"/>
        </w:rPr>
        <w:t>F_</w:t>
      </w:r>
      <w:r w:rsidRPr="006D2679">
        <w:rPr>
          <w:rFonts w:ascii="Segoe UI" w:hAnsi="Segoe UI" w:cs="Segoe UI"/>
          <w:b/>
          <w:bCs/>
          <w:color w:val="000000"/>
          <w:sz w:val="18"/>
          <w:szCs w:val="18"/>
          <w:shd w:val="clear" w:color="auto" w:fill="FFFFFF"/>
        </w:rPr>
        <w:t>bl_koop_f_poskyt = L</w:t>
      </w:r>
      <w:r w:rsidRPr="006D2679" w:rsidR="00472EA8">
        <w:rPr>
          <w:rFonts w:ascii="Segoe UI" w:hAnsi="Segoe UI" w:cs="Segoe UI"/>
          <w:b/>
          <w:bCs/>
          <w:color w:val="000000"/>
          <w:sz w:val="18"/>
          <w:szCs w:val="18"/>
          <w:shd w:val="clear" w:color="auto" w:fill="FFFFFF"/>
        </w:rPr>
        <w:t>1</w:t>
      </w:r>
      <w:r w:rsidRPr="006D2679">
        <w:rPr>
          <w:rFonts w:ascii="Segoe UI" w:hAnsi="Segoe UI" w:cs="Segoe UI"/>
          <w:b/>
          <w:bCs/>
          <w:color w:val="000000"/>
          <w:sz w:val="18"/>
          <w:szCs w:val="18"/>
          <w:shd w:val="clear" w:color="auto" w:fill="FFFFFF"/>
        </w:rPr>
        <w:t>.</w:t>
      </w:r>
      <w:r w:rsidRPr="006D2679" w:rsidR="00AA2B58">
        <w:rPr>
          <w:rFonts w:ascii="Segoe UI" w:hAnsi="Segoe UI" w:cs="Segoe UI"/>
          <w:b/>
          <w:bCs/>
          <w:color w:val="000000"/>
          <w:sz w:val="18"/>
          <w:szCs w:val="18"/>
          <w:shd w:val="clear" w:color="auto" w:fill="FFFFFF"/>
        </w:rPr>
        <w:t>F_</w:t>
      </w:r>
      <w:r w:rsidRPr="006D2679">
        <w:rPr>
          <w:rFonts w:ascii="Segoe UI" w:hAnsi="Segoe UI" w:cs="Segoe UI"/>
          <w:b/>
          <w:bCs/>
          <w:color w:val="000000"/>
          <w:sz w:val="18"/>
          <w:szCs w:val="18"/>
          <w:shd w:val="clear" w:color="auto" w:fill="FFFFFF"/>
        </w:rPr>
        <w:t>bl_koop_f_poskyt</w:t>
      </w:r>
    </w:p>
    <w:p w:rsidR="002F614E" w:rsidP="002F614E" w:rsidRDefault="002F614E" w14:paraId="6A30699D" w14:textId="77777777">
      <w:pPr>
        <w:pStyle w:val="Zkladntext"/>
        <w:spacing w:line="276" w:lineRule="auto"/>
        <w:rPr>
          <w:rFonts w:ascii="Segoe UI" w:hAnsi="Segoe UI" w:cs="Segoe UI"/>
          <w:b/>
          <w:bCs/>
          <w:color w:val="000000"/>
          <w:sz w:val="18"/>
          <w:szCs w:val="18"/>
          <w:shd w:val="clear" w:color="auto" w:fill="FFFFFF"/>
        </w:rPr>
      </w:pPr>
    </w:p>
    <w:p w:rsidR="002F614E" w:rsidP="002F614E" w:rsidRDefault="002F614E" w14:paraId="5329A8AA" w14:textId="77777777">
      <w:pPr>
        <w:pStyle w:val="Zkladntext"/>
        <w:spacing w:line="276" w:lineRule="auto"/>
        <w:rPr>
          <w:rFonts w:eastAsia="Arial"/>
          <w:szCs w:val="24"/>
        </w:rPr>
      </w:pPr>
    </w:p>
    <w:p w:rsidR="00660486" w:rsidP="00660486" w:rsidRDefault="00660486" w14:paraId="512CD539" w14:textId="77777777">
      <w:pPr>
        <w:pStyle w:val="Zkladntext"/>
        <w:spacing w:line="276" w:lineRule="auto"/>
        <w:rPr>
          <w:rFonts w:eastAsia="Arial"/>
          <w:szCs w:val="24"/>
        </w:rPr>
      </w:pPr>
    </w:p>
    <w:p w:rsidRPr="00660486" w:rsidR="00660486" w:rsidP="00660486" w:rsidRDefault="00660486" w14:paraId="7B207B6F" w14:textId="77777777">
      <w:pPr>
        <w:pStyle w:val="Zkladntext"/>
        <w:spacing w:line="276" w:lineRule="auto"/>
        <w:rPr>
          <w:rFonts w:eastAsia="Arial"/>
          <w:szCs w:val="24"/>
        </w:rPr>
      </w:pPr>
    </w:p>
    <w:p w:rsidRPr="006D2679" w:rsidR="008531D2" w:rsidP="008531D2" w:rsidRDefault="008531D2" w14:paraId="3505B05D" w14:textId="77777777">
      <w:pPr>
        <w:pStyle w:val="Nadpis1"/>
      </w:pPr>
      <w:r w:rsidRPr="006D2679">
        <w:lastRenderedPageBreak/>
        <w:t>ETL</w:t>
      </w:r>
    </w:p>
    <w:p w:rsidRPr="006D2679" w:rsidR="008531D2" w:rsidP="008531D2" w:rsidRDefault="4FC4D63D" w14:paraId="364BBBDF" w14:textId="7982DD5D">
      <w:pPr>
        <w:pStyle w:val="Zkladntext"/>
        <w:spacing w:line="276" w:lineRule="auto"/>
      </w:pPr>
      <w:r>
        <w:t xml:space="preserve">Pomocí vrstvy ETL se zajišťuje nahrání zdrojových dat do </w:t>
      </w:r>
      <w:proofErr w:type="spellStart"/>
      <w:r>
        <w:t>stage</w:t>
      </w:r>
      <w:proofErr w:type="spellEnd"/>
      <w:r>
        <w:t xml:space="preserve"> databáz</w:t>
      </w:r>
      <w:r w:rsidR="77F7C18D">
        <w:t>e</w:t>
      </w:r>
      <w:r>
        <w:t xml:space="preserve"> a následně do DWH.</w:t>
      </w:r>
    </w:p>
    <w:p w:rsidRPr="006D2679" w:rsidR="008531D2" w:rsidP="477D90DB" w:rsidRDefault="7D692925" w14:paraId="76457ACE" w14:textId="3A3995A6">
      <w:pPr>
        <w:pStyle w:val="Zkladntext"/>
        <w:spacing w:line="276" w:lineRule="auto"/>
        <w:rPr>
          <w:szCs w:val="24"/>
        </w:rPr>
      </w:pPr>
      <w:r>
        <w:t xml:space="preserve">Data jsou nejprve zpracována aplikací v Azure </w:t>
      </w:r>
      <w:proofErr w:type="spellStart"/>
      <w:r>
        <w:t>Functions</w:t>
      </w:r>
      <w:proofErr w:type="spellEnd"/>
      <w:r>
        <w:t xml:space="preserve">, poté jsou nahrána z excelových souborů do vrstvy L0, </w:t>
      </w:r>
      <w:r w:rsidR="64937919">
        <w:t xml:space="preserve">a </w:t>
      </w:r>
      <w:r>
        <w:t xml:space="preserve">následně </w:t>
      </w:r>
      <w:r w:rsidR="7CAEC0D6">
        <w:t>jsou</w:t>
      </w:r>
      <w:r w:rsidR="51E603CF">
        <w:t xml:space="preserve"> převedena </w:t>
      </w:r>
      <w:r>
        <w:t xml:space="preserve">do </w:t>
      </w:r>
      <w:r w:rsidR="099CF4E3">
        <w:t>vrstvy</w:t>
      </w:r>
      <w:r>
        <w:t xml:space="preserve"> L1</w:t>
      </w:r>
      <w:r w:rsidR="23B1ACA6">
        <w:t>_stage,</w:t>
      </w:r>
      <w:r w:rsidR="691EFE3E">
        <w:t xml:space="preserve"> a poté do finální L1</w:t>
      </w:r>
      <w:r w:rsidR="7341AB2B">
        <w:t xml:space="preserve"> k dlouhodobému uložení</w:t>
      </w:r>
      <w:r w:rsidR="691EFE3E">
        <w:t>.</w:t>
      </w:r>
      <w:r w:rsidR="23B1ACA6">
        <w:t xml:space="preserve"> </w:t>
      </w:r>
      <w:r w:rsidR="7ED95ED8">
        <w:t xml:space="preserve">Jako první se nahrávají </w:t>
      </w:r>
      <w:r w:rsidRPr="477D90DB" w:rsidR="18AFB768">
        <w:rPr>
          <w:szCs w:val="24"/>
        </w:rPr>
        <w:t xml:space="preserve">tabulky dimenzí. Ty jsou </w:t>
      </w:r>
      <w:r w:rsidRPr="477D90DB" w:rsidR="75ADFA53">
        <w:rPr>
          <w:szCs w:val="24"/>
        </w:rPr>
        <w:t>nahrávány</w:t>
      </w:r>
      <w:r w:rsidRPr="477D90DB" w:rsidR="18AFB768">
        <w:rPr>
          <w:szCs w:val="24"/>
        </w:rPr>
        <w:t xml:space="preserve"> dvěma způsoby, staticky</w:t>
      </w:r>
      <w:r w:rsidRPr="477D90DB" w:rsidR="4F569121">
        <w:rPr>
          <w:szCs w:val="24"/>
        </w:rPr>
        <w:t xml:space="preserve"> – dimenze ve </w:t>
      </w:r>
      <w:r w:rsidRPr="477D90DB" w:rsidR="4274BBF9">
        <w:rPr>
          <w:szCs w:val="24"/>
        </w:rPr>
        <w:t>kterých se data téměř vůbec nebo alespoň minimálně nemění</w:t>
      </w:r>
      <w:r w:rsidRPr="477D90DB" w:rsidR="3CC7ED3A">
        <w:rPr>
          <w:szCs w:val="24"/>
        </w:rPr>
        <w:t xml:space="preserve"> </w:t>
      </w:r>
      <w:r w:rsidRPr="477D90DB" w:rsidR="0C32A1B9">
        <w:rPr>
          <w:szCs w:val="24"/>
        </w:rPr>
        <w:t>tyto</w:t>
      </w:r>
      <w:r w:rsidRPr="477D90DB" w:rsidR="3CC7ED3A">
        <w:rPr>
          <w:szCs w:val="24"/>
        </w:rPr>
        <w:t xml:space="preserve"> </w:t>
      </w:r>
      <w:r w:rsidRPr="477D90DB" w:rsidR="7F410668">
        <w:rPr>
          <w:szCs w:val="24"/>
        </w:rPr>
        <w:t>jsou spouštěny mimo proceduru</w:t>
      </w:r>
      <w:r w:rsidRPr="477D90DB" w:rsidR="46F2B22D">
        <w:rPr>
          <w:szCs w:val="24"/>
        </w:rPr>
        <w:t xml:space="preserve"> </w:t>
      </w:r>
      <w:r w:rsidRPr="477D90DB" w:rsidR="7B772C41">
        <w:rPr>
          <w:szCs w:val="24"/>
        </w:rPr>
        <w:t>(fakulty, kategorie výkonu</w:t>
      </w:r>
      <w:r w:rsidRPr="477D90DB" w:rsidR="2B795981">
        <w:rPr>
          <w:szCs w:val="24"/>
        </w:rPr>
        <w:t>,</w:t>
      </w:r>
      <w:r w:rsidRPr="477D90DB" w:rsidR="7D4BEC21">
        <w:rPr>
          <w:szCs w:val="24"/>
        </w:rPr>
        <w:t xml:space="preserve"> typy studia</w:t>
      </w:r>
      <w:r w:rsidRPr="477D90DB" w:rsidR="22E45F8D">
        <w:rPr>
          <w:szCs w:val="24"/>
        </w:rPr>
        <w:t>.) A d</w:t>
      </w:r>
      <w:r w:rsidRPr="477D90DB" w:rsidR="2B795981">
        <w:rPr>
          <w:szCs w:val="24"/>
        </w:rPr>
        <w:t xml:space="preserve">ynamicky – tj. </w:t>
      </w:r>
      <w:r w:rsidRPr="477D90DB" w:rsidR="4380E610">
        <w:rPr>
          <w:szCs w:val="24"/>
        </w:rPr>
        <w:t>data</w:t>
      </w:r>
      <w:r w:rsidRPr="477D90DB" w:rsidR="2B795981">
        <w:rPr>
          <w:szCs w:val="24"/>
        </w:rPr>
        <w:t xml:space="preserve"> v dimenzích jsou jiná při každém nahrání</w:t>
      </w:r>
      <w:r w:rsidRPr="477D90DB" w:rsidR="77860F3C">
        <w:rPr>
          <w:szCs w:val="24"/>
        </w:rPr>
        <w:t xml:space="preserve">, a nahrávání probíhá na </w:t>
      </w:r>
      <w:r w:rsidRPr="477D90DB" w:rsidR="43F6ABBC">
        <w:rPr>
          <w:szCs w:val="24"/>
        </w:rPr>
        <w:t>začátku</w:t>
      </w:r>
      <w:r w:rsidRPr="477D90DB" w:rsidR="77860F3C">
        <w:rPr>
          <w:szCs w:val="24"/>
        </w:rPr>
        <w:t xml:space="preserve"> ETL procesu z L0 do L1_stage </w:t>
      </w:r>
      <w:r w:rsidRPr="477D90DB" w:rsidR="6231E9CC">
        <w:rPr>
          <w:szCs w:val="24"/>
        </w:rPr>
        <w:t>(</w:t>
      </w:r>
      <w:proofErr w:type="spellStart"/>
      <w:r w:rsidRPr="477D90DB" w:rsidR="6231E9CC">
        <w:rPr>
          <w:szCs w:val="24"/>
        </w:rPr>
        <w:t>dataset</w:t>
      </w:r>
      <w:proofErr w:type="spellEnd"/>
      <w:r w:rsidRPr="477D90DB" w:rsidR="6231E9CC">
        <w:rPr>
          <w:szCs w:val="24"/>
        </w:rPr>
        <w:t xml:space="preserve">, období, předměty, pracoviště, programy). </w:t>
      </w:r>
      <w:r w:rsidRPr="477D90DB" w:rsidR="00958BF1">
        <w:rPr>
          <w:szCs w:val="24"/>
        </w:rPr>
        <w:t xml:space="preserve">Po nich </w:t>
      </w:r>
      <w:r w:rsidRPr="477D90DB" w:rsidR="6231E9CC">
        <w:rPr>
          <w:szCs w:val="24"/>
        </w:rPr>
        <w:t>jsou</w:t>
      </w:r>
      <w:r w:rsidRPr="477D90DB" w:rsidR="60D5C377">
        <w:rPr>
          <w:szCs w:val="24"/>
        </w:rPr>
        <w:t xml:space="preserve"> do </w:t>
      </w:r>
      <w:r w:rsidRPr="477D90DB" w:rsidR="1182BBB5">
        <w:rPr>
          <w:szCs w:val="24"/>
        </w:rPr>
        <w:t>vrstvy</w:t>
      </w:r>
      <w:r w:rsidRPr="477D90DB" w:rsidR="60D5C377">
        <w:rPr>
          <w:szCs w:val="24"/>
        </w:rPr>
        <w:t xml:space="preserve"> L1_stage</w:t>
      </w:r>
      <w:r w:rsidRPr="477D90DB" w:rsidR="6231E9CC">
        <w:rPr>
          <w:szCs w:val="24"/>
        </w:rPr>
        <w:t xml:space="preserve"> ve dvou</w:t>
      </w:r>
      <w:r w:rsidRPr="477D90DB" w:rsidR="7FF0D489">
        <w:rPr>
          <w:szCs w:val="24"/>
        </w:rPr>
        <w:t xml:space="preserve"> krocích nahrány tabulky faktů (tabulky vytvořené v druhém kroku </w:t>
      </w:r>
      <w:r w:rsidRPr="477D90DB" w:rsidR="4D1D76F2">
        <w:rPr>
          <w:szCs w:val="24"/>
        </w:rPr>
        <w:t>obsahují</w:t>
      </w:r>
      <w:r w:rsidRPr="477D90DB" w:rsidR="7FF0D489">
        <w:rPr>
          <w:szCs w:val="24"/>
        </w:rPr>
        <w:t xml:space="preserve"> sloupce odvozené </w:t>
      </w:r>
      <w:r w:rsidRPr="477D90DB" w:rsidR="467B632E">
        <w:rPr>
          <w:szCs w:val="24"/>
        </w:rPr>
        <w:t>z tabulek vzniklých v</w:t>
      </w:r>
      <w:r w:rsidR="00D935D6">
        <w:rPr>
          <w:szCs w:val="24"/>
        </w:rPr>
        <w:t> </w:t>
      </w:r>
      <w:r w:rsidRPr="477D90DB" w:rsidR="467B632E">
        <w:rPr>
          <w:szCs w:val="24"/>
        </w:rPr>
        <w:t>kroku prvním)</w:t>
      </w:r>
      <w:r w:rsidRPr="477D90DB" w:rsidR="45CD8C32">
        <w:rPr>
          <w:szCs w:val="24"/>
        </w:rPr>
        <w:t xml:space="preserve">. </w:t>
      </w:r>
      <w:r w:rsidRPr="477D90DB" w:rsidR="35760499">
        <w:rPr>
          <w:szCs w:val="24"/>
        </w:rPr>
        <w:t>D</w:t>
      </w:r>
      <w:r w:rsidRPr="477D90DB" w:rsidR="001580BF">
        <w:rPr>
          <w:szCs w:val="24"/>
        </w:rPr>
        <w:t xml:space="preserve">o tabulek </w:t>
      </w:r>
      <w:r w:rsidRPr="477D90DB" w:rsidR="5369AAE8">
        <w:rPr>
          <w:szCs w:val="24"/>
        </w:rPr>
        <w:t xml:space="preserve">D-Fakulty, </w:t>
      </w:r>
      <w:r w:rsidRPr="477D90DB" w:rsidR="001580BF">
        <w:rPr>
          <w:szCs w:val="24"/>
        </w:rPr>
        <w:t>D-</w:t>
      </w:r>
      <w:proofErr w:type="spellStart"/>
      <w:r w:rsidRPr="477D90DB" w:rsidR="001580BF">
        <w:rPr>
          <w:szCs w:val="24"/>
        </w:rPr>
        <w:t>Typy_studia</w:t>
      </w:r>
      <w:proofErr w:type="spellEnd"/>
      <w:r w:rsidRPr="477D90DB" w:rsidR="4E27B2E9">
        <w:rPr>
          <w:szCs w:val="24"/>
        </w:rPr>
        <w:t xml:space="preserve"> a </w:t>
      </w:r>
      <w:r w:rsidRPr="477D90DB" w:rsidR="4710B2D0">
        <w:rPr>
          <w:szCs w:val="24"/>
        </w:rPr>
        <w:t>D-</w:t>
      </w:r>
      <w:proofErr w:type="spellStart"/>
      <w:r w:rsidRPr="477D90DB" w:rsidR="001580BF">
        <w:rPr>
          <w:szCs w:val="24"/>
        </w:rPr>
        <w:t>Kategorie</w:t>
      </w:r>
      <w:r w:rsidRPr="477D90DB" w:rsidR="76710FA7">
        <w:rPr>
          <w:szCs w:val="24"/>
        </w:rPr>
        <w:t>_vykonu</w:t>
      </w:r>
      <w:proofErr w:type="spellEnd"/>
      <w:r w:rsidRPr="477D90DB" w:rsidR="4CE8F0DF">
        <w:rPr>
          <w:szCs w:val="24"/>
        </w:rPr>
        <w:t xml:space="preserve"> jsou</w:t>
      </w:r>
      <w:r w:rsidRPr="477D90DB" w:rsidR="48CEBE6E">
        <w:rPr>
          <w:szCs w:val="24"/>
        </w:rPr>
        <w:t xml:space="preserve"> vkládány pouze nové a unikátní záznamy</w:t>
      </w:r>
      <w:r w:rsidRPr="477D90DB" w:rsidR="2F2507B7">
        <w:rPr>
          <w:szCs w:val="24"/>
        </w:rPr>
        <w:t>, a tyto tabulky jsou nahrávány mimo proceduru</w:t>
      </w:r>
      <w:r w:rsidRPr="477D90DB" w:rsidR="571A611E">
        <w:rPr>
          <w:szCs w:val="24"/>
        </w:rPr>
        <w:t xml:space="preserve">. </w:t>
      </w:r>
      <w:r w:rsidRPr="477D90DB" w:rsidR="4FA645E6">
        <w:rPr>
          <w:szCs w:val="24"/>
        </w:rPr>
        <w:t xml:space="preserve">Zbytek tabulek je aktualizován při každém nahrávání, procedura </w:t>
      </w:r>
      <w:r w:rsidRPr="477D90DB" w:rsidR="571A611E">
        <w:rPr>
          <w:szCs w:val="24"/>
        </w:rPr>
        <w:t xml:space="preserve">pro tabulky D-Období, D-Programy obsahuje podmínku </w:t>
      </w:r>
      <w:proofErr w:type="spellStart"/>
      <w:r w:rsidRPr="477D90DB" w:rsidR="571A611E">
        <w:rPr>
          <w:i/>
          <w:iCs/>
          <w:szCs w:val="24"/>
        </w:rPr>
        <w:t>exists</w:t>
      </w:r>
      <w:proofErr w:type="spellEnd"/>
      <w:r w:rsidRPr="477D90DB" w:rsidR="571A611E">
        <w:rPr>
          <w:szCs w:val="24"/>
        </w:rPr>
        <w:t xml:space="preserve"> a jsou do nich tak vkládány pouze záznamy, které už nejsou přítomny. D</w:t>
      </w:r>
      <w:r w:rsidRPr="477D90DB" w:rsidR="48CEBE6E">
        <w:rPr>
          <w:szCs w:val="24"/>
        </w:rPr>
        <w:t>o tabulek D-</w:t>
      </w:r>
      <w:r w:rsidRPr="477D90DB" w:rsidR="056C2557">
        <w:rPr>
          <w:szCs w:val="24"/>
        </w:rPr>
        <w:t>P</w:t>
      </w:r>
      <w:r w:rsidRPr="477D90DB" w:rsidR="48CEBE6E">
        <w:rPr>
          <w:szCs w:val="24"/>
        </w:rPr>
        <w:t>racoviště a D-Předměty jsou</w:t>
      </w:r>
      <w:r w:rsidRPr="477D90DB" w:rsidR="3382968B">
        <w:rPr>
          <w:szCs w:val="24"/>
        </w:rPr>
        <w:t xml:space="preserve"> vkládány nové neunikátní hodnoty spojené přímo s nahrávanou dáv</w:t>
      </w:r>
      <w:r w:rsidRPr="477D90DB" w:rsidR="42A86EC5">
        <w:rPr>
          <w:szCs w:val="24"/>
        </w:rPr>
        <w:t>k</w:t>
      </w:r>
      <w:r w:rsidRPr="477D90DB" w:rsidR="3382968B">
        <w:rPr>
          <w:szCs w:val="24"/>
        </w:rPr>
        <w:t>ou, a do tabulky D-</w:t>
      </w:r>
      <w:proofErr w:type="spellStart"/>
      <w:r w:rsidRPr="477D90DB" w:rsidR="3382968B">
        <w:rPr>
          <w:szCs w:val="24"/>
        </w:rPr>
        <w:t>Dataset</w:t>
      </w:r>
      <w:proofErr w:type="spellEnd"/>
      <w:r w:rsidRPr="477D90DB" w:rsidR="3382968B">
        <w:rPr>
          <w:szCs w:val="24"/>
        </w:rPr>
        <w:t xml:space="preserve"> jsou vkládány unikátní hodnoty generované </w:t>
      </w:r>
      <w:r w:rsidRPr="477D90DB" w:rsidR="1ED17E2A">
        <w:rPr>
          <w:szCs w:val="24"/>
        </w:rPr>
        <w:t xml:space="preserve">aplikací v Azure </w:t>
      </w:r>
      <w:proofErr w:type="spellStart"/>
      <w:r w:rsidRPr="477D90DB" w:rsidR="1ED17E2A">
        <w:rPr>
          <w:szCs w:val="24"/>
        </w:rPr>
        <w:t>Function</w:t>
      </w:r>
      <w:r w:rsidRPr="477D90DB" w:rsidR="012CBB42">
        <w:rPr>
          <w:szCs w:val="24"/>
        </w:rPr>
        <w:t>s</w:t>
      </w:r>
      <w:proofErr w:type="spellEnd"/>
      <w:r w:rsidRPr="477D90DB" w:rsidR="1ED17E2A">
        <w:rPr>
          <w:szCs w:val="24"/>
        </w:rPr>
        <w:t xml:space="preserve">. </w:t>
      </w:r>
    </w:p>
    <w:p w:rsidRPr="006D2679" w:rsidR="008531D2" w:rsidP="477D90DB" w:rsidRDefault="4FC4D63D" w14:paraId="12733CEC" w14:textId="3B821AC8">
      <w:pPr>
        <w:pStyle w:val="Zkladntext"/>
        <w:spacing w:line="276" w:lineRule="auto"/>
      </w:pPr>
      <w:r>
        <w:t xml:space="preserve">ETL procesy jsou tvořeny pomocí Azure Data </w:t>
      </w:r>
      <w:proofErr w:type="spellStart"/>
      <w:r>
        <w:t>Factory</w:t>
      </w:r>
      <w:proofErr w:type="spellEnd"/>
      <w:r>
        <w:t xml:space="preserve"> V2. Pro potřeby řešení vznikl datový sklad </w:t>
      </w:r>
      <w:proofErr w:type="spellStart"/>
      <w:r w:rsidRPr="477D90DB">
        <w:rPr>
          <w:b/>
          <w:bCs/>
          <w:i/>
          <w:iCs/>
        </w:rPr>
        <w:t>dwh</w:t>
      </w:r>
      <w:proofErr w:type="spellEnd"/>
      <w:r>
        <w:t xml:space="preserve">. Pro práci bylo také potřeba vytvořit </w:t>
      </w:r>
      <w:proofErr w:type="spellStart"/>
      <w:r>
        <w:t>storage</w:t>
      </w:r>
      <w:proofErr w:type="spellEnd"/>
      <w:r>
        <w:t xml:space="preserve"> </w:t>
      </w:r>
      <w:proofErr w:type="spellStart"/>
      <w:r w:rsidRPr="477D90DB">
        <w:rPr>
          <w:b/>
          <w:bCs/>
          <w:i/>
          <w:iCs/>
        </w:rPr>
        <w:t>vsestorage</w:t>
      </w:r>
      <w:proofErr w:type="spellEnd"/>
      <w:r>
        <w:t>, kam byly nahrány zdrojové Excel soubory</w:t>
      </w:r>
      <w:r w:rsidR="5BB84146">
        <w:t xml:space="preserve"> a Azure </w:t>
      </w:r>
      <w:proofErr w:type="spellStart"/>
      <w:r w:rsidR="5BB84146">
        <w:t>Function</w:t>
      </w:r>
      <w:proofErr w:type="spellEnd"/>
      <w:r w:rsidR="5BB84146">
        <w:t xml:space="preserve"> </w:t>
      </w:r>
      <w:proofErr w:type="spellStart"/>
      <w:r w:rsidRPr="477D90DB" w:rsidR="26BE31DC">
        <w:rPr>
          <w:b/>
          <w:bCs/>
          <w:i/>
          <w:iCs/>
          <w:szCs w:val="24"/>
        </w:rPr>
        <w:t>unpivot-prestage</w:t>
      </w:r>
      <w:proofErr w:type="spellEnd"/>
      <w:r w:rsidR="26BE31DC">
        <w:t>.</w:t>
      </w:r>
    </w:p>
    <w:p w:rsidR="00002E18" w:rsidP="000710CA" w:rsidRDefault="000C5FEB" w14:paraId="5ABCB1E9" w14:textId="7B0BAE76">
      <w:pPr>
        <w:pStyle w:val="Zkladntext"/>
        <w:spacing w:line="276" w:lineRule="auto"/>
        <w:rPr>
          <w:szCs w:val="24"/>
        </w:rPr>
      </w:pPr>
      <w:r>
        <w:rPr>
          <w:noProof/>
        </w:rPr>
        <w:drawing>
          <wp:anchor distT="0" distB="0" distL="114300" distR="114300" simplePos="0" relativeHeight="251658255" behindDoc="0" locked="0" layoutInCell="1" allowOverlap="1" wp14:anchorId="1C6D3C2E" wp14:editId="092CD9D8">
            <wp:simplePos x="0" y="0"/>
            <wp:positionH relativeFrom="margin">
              <wp:posOffset>-1176655</wp:posOffset>
            </wp:positionH>
            <wp:positionV relativeFrom="paragraph">
              <wp:posOffset>198755</wp:posOffset>
            </wp:positionV>
            <wp:extent cx="7450455" cy="1495425"/>
            <wp:effectExtent l="0" t="0" r="0" b="9525"/>
            <wp:wrapTopAndBottom/>
            <wp:docPr id="906998310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9831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045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2679" w:rsidR="008531D2">
        <w:rPr>
          <w:szCs w:val="24"/>
        </w:rPr>
        <w:t xml:space="preserve">Soubory jsou umístěny v kontejnerů Azure </w:t>
      </w:r>
      <w:proofErr w:type="spellStart"/>
      <w:r w:rsidRPr="006D2679" w:rsidR="008531D2">
        <w:rPr>
          <w:szCs w:val="24"/>
        </w:rPr>
        <w:t>blob</w:t>
      </w:r>
      <w:proofErr w:type="spellEnd"/>
      <w:r w:rsidRPr="006D2679" w:rsidR="008531D2">
        <w:rPr>
          <w:szCs w:val="24"/>
        </w:rPr>
        <w:t xml:space="preserve"> pod názvem </w:t>
      </w:r>
      <w:proofErr w:type="spellStart"/>
      <w:r w:rsidRPr="008531D2" w:rsidR="008531D2">
        <w:rPr>
          <w:b/>
          <w:bCs/>
          <w:szCs w:val="24"/>
        </w:rPr>
        <w:t>vstupni-slozka</w:t>
      </w:r>
      <w:proofErr w:type="spellEnd"/>
      <w:r w:rsidRPr="006D2679" w:rsidR="008531D2">
        <w:rPr>
          <w:szCs w:val="24"/>
        </w:rPr>
        <w:t>.</w:t>
      </w:r>
      <w:r w:rsidRPr="000C5FEB">
        <w:rPr>
          <w:noProof/>
        </w:rPr>
        <w:t xml:space="preserve"> </w:t>
      </w:r>
    </w:p>
    <w:p w:rsidR="00D571C1" w:rsidP="00D571C1" w:rsidRDefault="00D571C1" w14:paraId="275A3089" w14:textId="0E8AAE1A">
      <w:pPr>
        <w:pStyle w:val="Zkladntext"/>
        <w:spacing w:line="276" w:lineRule="auto"/>
        <w:jc w:val="center"/>
        <w:rPr>
          <w:szCs w:val="24"/>
        </w:rPr>
      </w:pPr>
      <w:r w:rsidRPr="006D2679">
        <w:rPr>
          <w:szCs w:val="24"/>
        </w:rPr>
        <w:t>Obrázek č.</w:t>
      </w:r>
      <w:r>
        <w:rPr>
          <w:szCs w:val="24"/>
        </w:rPr>
        <w:t>2 – ETL procedura</w:t>
      </w:r>
      <w:r w:rsidRPr="006D2679">
        <w:rPr>
          <w:szCs w:val="24"/>
        </w:rPr>
        <w:t xml:space="preserve"> (Zdroj: Autoři)</w:t>
      </w:r>
    </w:p>
    <w:p w:rsidRPr="006D2679" w:rsidR="008531D2" w:rsidP="008531D2" w:rsidRDefault="008531D2" w14:paraId="1AC8663D" w14:textId="77777777">
      <w:pPr>
        <w:pStyle w:val="Nadpis2"/>
      </w:pPr>
      <w:r w:rsidRPr="006D2679">
        <w:t xml:space="preserve">ETL procesy </w:t>
      </w:r>
    </w:p>
    <w:p w:rsidR="0094140C" w:rsidP="0094140C" w:rsidRDefault="008531D2" w14:paraId="48620727" w14:textId="1D970097">
      <w:pPr>
        <w:pStyle w:val="Zkladntext"/>
        <w:spacing w:line="276" w:lineRule="auto"/>
      </w:pPr>
      <w:r w:rsidRPr="008531D2">
        <w:t>ETL procesy byl</w:t>
      </w:r>
      <w:r w:rsidR="00937BAD">
        <w:t>y</w:t>
      </w:r>
      <w:r w:rsidRPr="008531D2">
        <w:t xml:space="preserve"> </w:t>
      </w:r>
      <w:r w:rsidRPr="008531D2" w:rsidR="00D571C1">
        <w:t>realizovan</w:t>
      </w:r>
      <w:r w:rsidR="00D571C1">
        <w:t>ý</w:t>
      </w:r>
      <w:r w:rsidRPr="008531D2">
        <w:t xml:space="preserve"> pomocí Data </w:t>
      </w:r>
      <w:proofErr w:type="spellStart"/>
      <w:r w:rsidRPr="008531D2">
        <w:t>Factory</w:t>
      </w:r>
      <w:proofErr w:type="spellEnd"/>
      <w:r w:rsidRPr="008531D2">
        <w:t xml:space="preserve"> V2. Pro potřeby našeho řešení vznikla databáze </w:t>
      </w:r>
      <w:proofErr w:type="spellStart"/>
      <w:r w:rsidRPr="008531D2">
        <w:t>dwh</w:t>
      </w:r>
      <w:proofErr w:type="spellEnd"/>
      <w:r w:rsidRPr="008531D2">
        <w:t xml:space="preserve">. </w:t>
      </w:r>
      <w:r w:rsidR="00123962">
        <w:t xml:space="preserve">Pomocí vrstvy ETL se zajišťuje nahrání zdrojových dat do </w:t>
      </w:r>
      <w:proofErr w:type="spellStart"/>
      <w:r w:rsidR="00123962">
        <w:t>stage</w:t>
      </w:r>
      <w:proofErr w:type="spellEnd"/>
      <w:r w:rsidR="00123962">
        <w:t xml:space="preserve"> databáz</w:t>
      </w:r>
      <w:r w:rsidR="00937BAD">
        <w:t>e</w:t>
      </w:r>
      <w:r w:rsidR="00123962">
        <w:t xml:space="preserve"> a následně do DWH.</w:t>
      </w:r>
    </w:p>
    <w:p w:rsidR="0094140C" w:rsidP="0094140C" w:rsidRDefault="0094140C" w14:paraId="6BF349AE" w14:textId="77777777">
      <w:pPr>
        <w:pStyle w:val="Zkladntext"/>
        <w:spacing w:line="276" w:lineRule="auto"/>
      </w:pPr>
    </w:p>
    <w:p w:rsidR="00123962" w:rsidP="00D935D6" w:rsidRDefault="05878FD3" w14:paraId="153F879B" w14:textId="18CB3FFA">
      <w:pPr>
        <w:pStyle w:val="Zkladntext"/>
        <w:spacing w:line="276" w:lineRule="auto"/>
      </w:pPr>
      <w:r>
        <w:t xml:space="preserve">Pro potřeby řešení vznikl datový sklad </w:t>
      </w:r>
      <w:proofErr w:type="spellStart"/>
      <w:r>
        <w:t>dwh</w:t>
      </w:r>
      <w:proofErr w:type="spellEnd"/>
      <w:r>
        <w:t xml:space="preserve">. Pro práci bylo také potřeba vytvořit </w:t>
      </w:r>
      <w:proofErr w:type="spellStart"/>
      <w:r>
        <w:t>storage</w:t>
      </w:r>
      <w:proofErr w:type="spellEnd"/>
      <w:r>
        <w:t xml:space="preserve"> </w:t>
      </w:r>
      <w:proofErr w:type="spellStart"/>
      <w:r>
        <w:t>vsestorage</w:t>
      </w:r>
      <w:proofErr w:type="spellEnd"/>
      <w:r>
        <w:t xml:space="preserve">, kam byly nahrány zdrojové Excel soubory. Byla také vytvořena aplikace v azure </w:t>
      </w:r>
      <w:proofErr w:type="spellStart"/>
      <w:r>
        <w:t>functions</w:t>
      </w:r>
      <w:proofErr w:type="spellEnd"/>
      <w:r>
        <w:t xml:space="preserve">, pro zajištění lepší automatizace </w:t>
      </w:r>
      <w:proofErr w:type="spellStart"/>
      <w:r>
        <w:t>etl</w:t>
      </w:r>
      <w:proofErr w:type="spellEnd"/>
      <w:r>
        <w:t xml:space="preserve"> operace.  Nahrávaná dávka souborů je vkládána do kontejneru v Azure </w:t>
      </w:r>
      <w:proofErr w:type="spellStart"/>
      <w:r>
        <w:t>blob</w:t>
      </w:r>
      <w:proofErr w:type="spellEnd"/>
      <w:r>
        <w:t xml:space="preserve"> pod názvem </w:t>
      </w:r>
      <w:proofErr w:type="spellStart"/>
      <w:r>
        <w:t>vstupni-slozka</w:t>
      </w:r>
      <w:proofErr w:type="spellEnd"/>
      <w:r>
        <w:t xml:space="preserve">.  Kapitola ETL popisuje část procedury realizovanou pomocí azure </w:t>
      </w:r>
      <w:proofErr w:type="spellStart"/>
      <w:r>
        <w:t>functions</w:t>
      </w:r>
      <w:proofErr w:type="spellEnd"/>
      <w:r>
        <w:t xml:space="preserve">, přípravu zdrojových souborů pro nahrání pomocí ETL v azure data </w:t>
      </w:r>
      <w:proofErr w:type="spellStart"/>
      <w:r>
        <w:t>factory</w:t>
      </w:r>
      <w:proofErr w:type="spellEnd"/>
      <w:r>
        <w:t>, popisuje použité služby, samotný skript a jeho zapojení do procedury. ETL transformace v ADF a nahrávaní dat do jednotlivých vrstev v datovém skladu.</w:t>
      </w:r>
    </w:p>
    <w:p w:rsidRPr="00660486" w:rsidR="008531D2" w:rsidP="00660486" w:rsidRDefault="00660486" w14:paraId="67448D18" w14:textId="72EDF038">
      <w:pPr>
        <w:pStyle w:val="Nadpis2"/>
        <w:rPr>
          <w:rStyle w:val="normaltextrun"/>
        </w:rPr>
      </w:pPr>
      <w:r w:rsidRPr="00660486">
        <w:rPr>
          <w:rStyle w:val="normaltextrun"/>
        </w:rPr>
        <w:t xml:space="preserve">Azure </w:t>
      </w:r>
      <w:proofErr w:type="spellStart"/>
      <w:r w:rsidRPr="00660486">
        <w:rPr>
          <w:rStyle w:val="normaltextrun"/>
        </w:rPr>
        <w:t>Functions</w:t>
      </w:r>
      <w:proofErr w:type="spellEnd"/>
    </w:p>
    <w:p w:rsidR="00660486" w:rsidP="477D90DB" w:rsidRDefault="35324E3B" w14:paraId="41F89C76" w14:textId="72994A05">
      <w:pPr>
        <w:spacing w:before="240" w:line="276" w:lineRule="auto"/>
        <w:jc w:val="both"/>
      </w:pPr>
      <w:r w:rsidRPr="477D90DB">
        <w:rPr>
          <w:rStyle w:val="normaltextrun"/>
          <w:rFonts w:ascii="Times New Roman" w:hAnsi="Times New Roman"/>
          <w:sz w:val="24"/>
          <w:szCs w:val="24"/>
        </w:rPr>
        <w:t xml:space="preserve">Byla vytvořena standartní instance Azure </w:t>
      </w:r>
      <w:proofErr w:type="spellStart"/>
      <w:r w:rsidRPr="477D90DB">
        <w:rPr>
          <w:rStyle w:val="normaltextrun"/>
          <w:rFonts w:ascii="Times New Roman" w:hAnsi="Times New Roman"/>
          <w:sz w:val="24"/>
          <w:szCs w:val="24"/>
        </w:rPr>
        <w:t>Functions</w:t>
      </w:r>
      <w:proofErr w:type="spellEnd"/>
      <w:r w:rsidRPr="477D90DB">
        <w:rPr>
          <w:rStyle w:val="normaltextrun"/>
          <w:rFonts w:ascii="Times New Roman" w:hAnsi="Times New Roman"/>
          <w:sz w:val="24"/>
          <w:szCs w:val="24"/>
        </w:rPr>
        <w:t xml:space="preserve"> s virtuálním </w:t>
      </w:r>
      <w:proofErr w:type="spellStart"/>
      <w:r w:rsidRPr="477D90DB">
        <w:rPr>
          <w:rStyle w:val="normaltextrun"/>
          <w:rFonts w:ascii="Times New Roman" w:hAnsi="Times New Roman"/>
          <w:sz w:val="24"/>
          <w:szCs w:val="24"/>
        </w:rPr>
        <w:t>linuxem</w:t>
      </w:r>
      <w:proofErr w:type="spellEnd"/>
      <w:r w:rsidRPr="477D90DB">
        <w:rPr>
          <w:rStyle w:val="normaltextrun"/>
          <w:rFonts w:ascii="Times New Roman" w:hAnsi="Times New Roman"/>
          <w:sz w:val="24"/>
          <w:szCs w:val="24"/>
        </w:rPr>
        <w:t>, spouštěná on-</w:t>
      </w:r>
      <w:proofErr w:type="spellStart"/>
      <w:r w:rsidRPr="477D90DB">
        <w:rPr>
          <w:rStyle w:val="normaltextrun"/>
          <w:rFonts w:ascii="Times New Roman" w:hAnsi="Times New Roman"/>
          <w:sz w:val="24"/>
          <w:szCs w:val="24"/>
        </w:rPr>
        <w:t>demand</w:t>
      </w:r>
      <w:proofErr w:type="spellEnd"/>
      <w:r w:rsidRPr="477D90DB">
        <w:rPr>
          <w:rStyle w:val="normaltextrun"/>
          <w:rFonts w:ascii="Times New Roman" w:hAnsi="Times New Roman"/>
          <w:sz w:val="24"/>
          <w:szCs w:val="24"/>
        </w:rPr>
        <w:t xml:space="preserve">, s volbou nahrání </w:t>
      </w:r>
      <w:proofErr w:type="spellStart"/>
      <w:r w:rsidRPr="477D90DB">
        <w:rPr>
          <w:rStyle w:val="normaltextrun"/>
          <w:rFonts w:ascii="Times New Roman" w:hAnsi="Times New Roman"/>
          <w:sz w:val="24"/>
          <w:szCs w:val="24"/>
        </w:rPr>
        <w:t>function</w:t>
      </w:r>
      <w:proofErr w:type="spellEnd"/>
      <w:r w:rsidRPr="477D90DB">
        <w:rPr>
          <w:rStyle w:val="normaltextrun"/>
          <w:rFonts w:ascii="Times New Roman" w:hAnsi="Times New Roman"/>
          <w:sz w:val="24"/>
          <w:szCs w:val="24"/>
        </w:rPr>
        <w:t xml:space="preserve"> pomocí </w:t>
      </w:r>
      <w:proofErr w:type="spellStart"/>
      <w:r w:rsidRPr="477D90DB">
        <w:rPr>
          <w:rStyle w:val="normaltextrun"/>
          <w:rFonts w:ascii="Times New Roman" w:hAnsi="Times New Roman"/>
          <w:sz w:val="24"/>
          <w:szCs w:val="24"/>
        </w:rPr>
        <w:t>Visual</w:t>
      </w:r>
      <w:proofErr w:type="spellEnd"/>
      <w:r w:rsidRPr="477D90DB">
        <w:rPr>
          <w:rStyle w:val="normaltextrun"/>
          <w:rFonts w:ascii="Times New Roman" w:hAnsi="Times New Roman"/>
          <w:sz w:val="24"/>
          <w:szCs w:val="24"/>
        </w:rPr>
        <w:t xml:space="preserve"> Studia </w:t>
      </w:r>
      <w:proofErr w:type="spellStart"/>
      <w:r w:rsidRPr="477D90DB">
        <w:rPr>
          <w:rStyle w:val="normaltextrun"/>
          <w:rFonts w:ascii="Times New Roman" w:hAnsi="Times New Roman"/>
          <w:sz w:val="24"/>
          <w:szCs w:val="24"/>
        </w:rPr>
        <w:t>Code</w:t>
      </w:r>
      <w:proofErr w:type="spellEnd"/>
      <w:r w:rsidRPr="477D90DB">
        <w:rPr>
          <w:rStyle w:val="normaltextrun"/>
          <w:rFonts w:ascii="Times New Roman" w:hAnsi="Times New Roman"/>
          <w:sz w:val="24"/>
          <w:szCs w:val="24"/>
        </w:rPr>
        <w:t>. Spouští script napsaný v</w:t>
      </w:r>
      <w:r w:rsidR="0082696E">
        <w:rPr>
          <w:rStyle w:val="normaltextrun"/>
          <w:rFonts w:ascii="Times New Roman" w:hAnsi="Times New Roman"/>
          <w:sz w:val="24"/>
          <w:szCs w:val="24"/>
        </w:rPr>
        <w:t> </w:t>
      </w:r>
      <w:r w:rsidRPr="477D90DB">
        <w:rPr>
          <w:rStyle w:val="normaltextrun"/>
          <w:rFonts w:ascii="Times New Roman" w:hAnsi="Times New Roman"/>
          <w:sz w:val="24"/>
          <w:szCs w:val="24"/>
        </w:rPr>
        <w:t>jazyce python. Procedura slouží jako první krok nahrávání dat do datového skladu, a</w:t>
      </w:r>
      <w:r w:rsidR="0082696E">
        <w:rPr>
          <w:rStyle w:val="normaltextrun"/>
          <w:rFonts w:ascii="Times New Roman" w:hAnsi="Times New Roman"/>
          <w:sz w:val="24"/>
          <w:szCs w:val="24"/>
        </w:rPr>
        <w:t> </w:t>
      </w:r>
      <w:r w:rsidRPr="477D90DB">
        <w:rPr>
          <w:rStyle w:val="normaltextrun"/>
          <w:rFonts w:ascii="Times New Roman" w:hAnsi="Times New Roman"/>
          <w:sz w:val="24"/>
          <w:szCs w:val="24"/>
        </w:rPr>
        <w:t xml:space="preserve">jako taková zajištuje přenos excelových exportních dat ze vstupní složky v úložišti </w:t>
      </w:r>
      <w:proofErr w:type="spellStart"/>
      <w:r w:rsidRPr="477D90DB">
        <w:rPr>
          <w:rStyle w:val="normaltextrun"/>
          <w:rFonts w:ascii="Times New Roman" w:hAnsi="Times New Roman"/>
          <w:sz w:val="24"/>
          <w:szCs w:val="24"/>
        </w:rPr>
        <w:t>blob</w:t>
      </w:r>
      <w:proofErr w:type="spellEnd"/>
      <w:r w:rsidRPr="477D90DB">
        <w:rPr>
          <w:rStyle w:val="normaltextrun"/>
          <w:rFonts w:ascii="Times New Roman" w:hAnsi="Times New Roman"/>
          <w:sz w:val="24"/>
          <w:szCs w:val="24"/>
        </w:rPr>
        <w:t xml:space="preserve"> do složky na kterou jsou napojeny pumpy nahrávající data do vrstvy L0. Tyto pumpy jsou schopny nahrávat data vždy z připojeného excelu, i pokud se tento mění v čase, za předpokladu že bude zachováno stejné pojmenování tohoto souboru, toto generování generických jmen je také zajištěno python skriptem. Dále skript také (což je původním důvodem jeho existence) zajišťuje operaci </w:t>
      </w:r>
      <w:proofErr w:type="spellStart"/>
      <w:r w:rsidRPr="477D90DB">
        <w:rPr>
          <w:rStyle w:val="normaltextrun"/>
          <w:rFonts w:ascii="Times New Roman" w:hAnsi="Times New Roman"/>
          <w:sz w:val="24"/>
          <w:szCs w:val="24"/>
        </w:rPr>
        <w:t>unpivot</w:t>
      </w:r>
      <w:proofErr w:type="spellEnd"/>
      <w:r w:rsidRPr="477D90DB">
        <w:rPr>
          <w:rStyle w:val="normaltextrun"/>
          <w:rFonts w:ascii="Times New Roman" w:hAnsi="Times New Roman"/>
          <w:sz w:val="24"/>
          <w:szCs w:val="24"/>
        </w:rPr>
        <w:t xml:space="preserve"> u tabulek s potenciálně proměnným počtem sloupců, a mimo to také zajišťuje minoritní úpravy tabulek pro usnadnění následujících procedur (některé kroky je výrazně snazší provést vně v rámci </w:t>
      </w:r>
      <w:proofErr w:type="spellStart"/>
      <w:r w:rsidRPr="477D90DB">
        <w:rPr>
          <w:rStyle w:val="normaltextrun"/>
          <w:rFonts w:ascii="Times New Roman" w:hAnsi="Times New Roman"/>
          <w:sz w:val="24"/>
          <w:szCs w:val="24"/>
        </w:rPr>
        <w:t>pandas</w:t>
      </w:r>
      <w:proofErr w:type="spellEnd"/>
      <w:r w:rsidRPr="477D90DB">
        <w:rPr>
          <w:rStyle w:val="normaltextrun"/>
          <w:rFonts w:ascii="Times New Roman" w:hAnsi="Times New Roman"/>
          <w:sz w:val="24"/>
          <w:szCs w:val="24"/>
        </w:rPr>
        <w:t xml:space="preserve"> v</w:t>
      </w:r>
      <w:r w:rsidR="0082696E">
        <w:rPr>
          <w:rStyle w:val="normaltextrun"/>
          <w:rFonts w:ascii="Times New Roman" w:hAnsi="Times New Roman"/>
          <w:sz w:val="24"/>
          <w:szCs w:val="24"/>
        </w:rPr>
        <w:t> </w:t>
      </w:r>
      <w:r w:rsidRPr="477D90DB">
        <w:rPr>
          <w:rStyle w:val="normaltextrun"/>
          <w:rFonts w:ascii="Times New Roman" w:hAnsi="Times New Roman"/>
          <w:sz w:val="24"/>
          <w:szCs w:val="24"/>
        </w:rPr>
        <w:t xml:space="preserve">pythonu, než uvnitř datového skladu). A zajištuje generování kódu dávky pro celou nahrávanou dávku, a kódů </w:t>
      </w:r>
      <w:proofErr w:type="spellStart"/>
      <w:r w:rsidRPr="477D90DB">
        <w:rPr>
          <w:rStyle w:val="normaltextrun"/>
          <w:rFonts w:ascii="Times New Roman" w:hAnsi="Times New Roman"/>
          <w:sz w:val="24"/>
          <w:szCs w:val="24"/>
        </w:rPr>
        <w:t>datasetu</w:t>
      </w:r>
      <w:proofErr w:type="spellEnd"/>
      <w:r w:rsidRPr="477D90DB">
        <w:rPr>
          <w:rStyle w:val="normaltextrun"/>
          <w:rFonts w:ascii="Times New Roman" w:hAnsi="Times New Roman"/>
          <w:sz w:val="24"/>
          <w:szCs w:val="24"/>
        </w:rPr>
        <w:t xml:space="preserve"> pro jednotlivé dílčí záznamy v tabulkách.</w:t>
      </w:r>
    </w:p>
    <w:p w:rsidR="00660486" w:rsidP="00937BAD" w:rsidRDefault="00660486" w14:paraId="1667491C" w14:textId="67F21AC0">
      <w:pPr>
        <w:pStyle w:val="Nadpis3"/>
      </w:pPr>
      <w:r w:rsidRPr="00660486">
        <w:t xml:space="preserve">Azure </w:t>
      </w:r>
      <w:proofErr w:type="spellStart"/>
      <w:r>
        <w:t>function</w:t>
      </w:r>
      <w:proofErr w:type="spellEnd"/>
    </w:p>
    <w:p w:rsidR="00660486" w:rsidP="00660486" w:rsidRDefault="00660486" w14:paraId="1935BF2F" w14:textId="77777777">
      <w:pPr>
        <w:pStyle w:val="Zkladntext"/>
        <w:spacing w:line="276" w:lineRule="auto"/>
      </w:pPr>
      <w:r w:rsidRPr="00660486">
        <w:t xml:space="preserve">Jednotlivá funkce v prostředí Azure </w:t>
      </w:r>
      <w:proofErr w:type="spellStart"/>
      <w:r w:rsidRPr="00660486">
        <w:t>Functions</w:t>
      </w:r>
      <w:proofErr w:type="spellEnd"/>
      <w:r w:rsidRPr="00660486">
        <w:t xml:space="preserve">. Zde máme možnost otestovat zkušebně </w:t>
      </w:r>
      <w:proofErr w:type="spellStart"/>
      <w:r w:rsidRPr="00660486">
        <w:t>serverless</w:t>
      </w:r>
      <w:proofErr w:type="spellEnd"/>
      <w:r w:rsidRPr="00660486">
        <w:t xml:space="preserve"> funkci, zobrazit si celkový log spuštěné procedury, a také se podívat na historii logů</w:t>
      </w:r>
    </w:p>
    <w:p w:rsidR="00660486" w:rsidP="0082696E" w:rsidRDefault="00660486" w14:paraId="6891C61B" w14:textId="5A1F9424">
      <w:pPr>
        <w:pStyle w:val="Zkladntext"/>
        <w:spacing w:line="276" w:lineRule="auto"/>
        <w:jc w:val="center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1A8BB472" wp14:editId="64350C9B">
            <wp:extent cx="5400675" cy="2609215"/>
            <wp:effectExtent l="0" t="0" r="9525" b="635"/>
            <wp:docPr id="167368444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0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D2679">
        <w:rPr>
          <w:szCs w:val="24"/>
        </w:rPr>
        <w:t>Obrázek č.</w:t>
      </w:r>
      <w:r w:rsidR="00D571C1">
        <w:rPr>
          <w:szCs w:val="24"/>
        </w:rPr>
        <w:t>3</w:t>
      </w:r>
      <w:r>
        <w:rPr>
          <w:szCs w:val="24"/>
        </w:rPr>
        <w:t xml:space="preserve"> – Azure </w:t>
      </w:r>
      <w:proofErr w:type="spellStart"/>
      <w:r>
        <w:rPr>
          <w:szCs w:val="24"/>
        </w:rPr>
        <w:t>function</w:t>
      </w:r>
      <w:proofErr w:type="spellEnd"/>
      <w:r w:rsidRPr="006D2679">
        <w:rPr>
          <w:szCs w:val="24"/>
        </w:rPr>
        <w:t xml:space="preserve"> (Zdroj: Autoři)</w:t>
      </w:r>
    </w:p>
    <w:p w:rsidR="00660486" w:rsidP="00937BAD" w:rsidRDefault="6E9E7ACB" w14:paraId="1F1B9933" w14:textId="6DCE1467">
      <w:pPr>
        <w:pStyle w:val="Nadpis3"/>
        <w:rPr>
          <w:rStyle w:val="normaltextrun"/>
        </w:rPr>
      </w:pPr>
      <w:proofErr w:type="spellStart"/>
      <w:r w:rsidRPr="477D90DB">
        <w:rPr>
          <w:rStyle w:val="normaltextrun"/>
        </w:rPr>
        <w:t>Visual</w:t>
      </w:r>
      <w:proofErr w:type="spellEnd"/>
      <w:r w:rsidRPr="477D90DB">
        <w:rPr>
          <w:rStyle w:val="normaltextrun"/>
        </w:rPr>
        <w:t xml:space="preserve"> Studio </w:t>
      </w:r>
      <w:proofErr w:type="spellStart"/>
      <w:r w:rsidRPr="477D90DB">
        <w:rPr>
          <w:rStyle w:val="normaltextrun"/>
        </w:rPr>
        <w:t>Code</w:t>
      </w:r>
      <w:proofErr w:type="spellEnd"/>
    </w:p>
    <w:p w:rsidR="0B862BF9" w:rsidP="477D90DB" w:rsidRDefault="0B862BF9" w14:paraId="4F083AC2" w14:textId="26195747">
      <w:pPr>
        <w:pStyle w:val="Zkladntext"/>
        <w:spacing w:line="276" w:lineRule="auto"/>
        <w:rPr>
          <w:rStyle w:val="eop"/>
          <w:color w:val="000000" w:themeColor="text1"/>
        </w:rPr>
      </w:pPr>
      <w:r w:rsidRPr="477D90DB">
        <w:rPr>
          <w:rStyle w:val="eop"/>
          <w:color w:val="000000" w:themeColor="text1"/>
        </w:rPr>
        <w:t xml:space="preserve">Pro vývoj a nasazení python scriptu do Azure </w:t>
      </w:r>
      <w:proofErr w:type="spellStart"/>
      <w:r w:rsidRPr="477D90DB">
        <w:rPr>
          <w:rStyle w:val="eop"/>
          <w:color w:val="000000" w:themeColor="text1"/>
        </w:rPr>
        <w:t>Functions</w:t>
      </w:r>
      <w:proofErr w:type="spellEnd"/>
      <w:r w:rsidRPr="477D90DB">
        <w:rPr>
          <w:rStyle w:val="eop"/>
          <w:color w:val="000000" w:themeColor="text1"/>
        </w:rPr>
        <w:t xml:space="preserve"> byl použit externí editor, a to </w:t>
      </w:r>
      <w:proofErr w:type="spellStart"/>
      <w:r w:rsidRPr="477D90DB">
        <w:rPr>
          <w:rStyle w:val="eop"/>
          <w:color w:val="000000" w:themeColor="text1"/>
        </w:rPr>
        <w:t>Visual</w:t>
      </w:r>
      <w:proofErr w:type="spellEnd"/>
      <w:r w:rsidRPr="477D90DB">
        <w:rPr>
          <w:rStyle w:val="eop"/>
          <w:color w:val="000000" w:themeColor="text1"/>
        </w:rPr>
        <w:t xml:space="preserve"> Studio </w:t>
      </w:r>
      <w:proofErr w:type="spellStart"/>
      <w:r w:rsidRPr="477D90DB">
        <w:rPr>
          <w:rStyle w:val="eop"/>
          <w:color w:val="000000" w:themeColor="text1"/>
        </w:rPr>
        <w:t>Code</w:t>
      </w:r>
      <w:proofErr w:type="spellEnd"/>
      <w:r w:rsidRPr="477D90DB">
        <w:rPr>
          <w:rStyle w:val="eop"/>
          <w:color w:val="000000" w:themeColor="text1"/>
        </w:rPr>
        <w:t xml:space="preserve">, VS </w:t>
      </w:r>
      <w:proofErr w:type="spellStart"/>
      <w:r w:rsidRPr="477D90DB">
        <w:rPr>
          <w:rStyle w:val="eop"/>
          <w:color w:val="000000" w:themeColor="text1"/>
        </w:rPr>
        <w:t>Code</w:t>
      </w:r>
      <w:proofErr w:type="spellEnd"/>
      <w:r w:rsidRPr="477D90DB">
        <w:rPr>
          <w:rStyle w:val="eop"/>
          <w:color w:val="000000" w:themeColor="text1"/>
        </w:rPr>
        <w:t xml:space="preserve">. Po stažení a instalaci VS </w:t>
      </w:r>
      <w:proofErr w:type="spellStart"/>
      <w:r w:rsidRPr="477D90DB">
        <w:rPr>
          <w:rStyle w:val="eop"/>
          <w:color w:val="000000" w:themeColor="text1"/>
        </w:rPr>
        <w:t>Code</w:t>
      </w:r>
      <w:proofErr w:type="spellEnd"/>
      <w:r w:rsidRPr="477D90DB">
        <w:rPr>
          <w:rStyle w:val="eop"/>
          <w:color w:val="000000" w:themeColor="text1"/>
        </w:rPr>
        <w:t xml:space="preserve"> se je nejprve nutné připojit k předplatnému azure, následně zvolit správnou službu </w:t>
      </w:r>
      <w:proofErr w:type="spellStart"/>
      <w:r w:rsidRPr="477D90DB">
        <w:rPr>
          <w:rStyle w:val="eop"/>
          <w:color w:val="000000" w:themeColor="text1"/>
        </w:rPr>
        <w:t>App</w:t>
      </w:r>
      <w:proofErr w:type="spellEnd"/>
      <w:r w:rsidRPr="477D90DB">
        <w:rPr>
          <w:rStyle w:val="eop"/>
          <w:color w:val="000000" w:themeColor="text1"/>
        </w:rPr>
        <w:t xml:space="preserve">, a poté spustit zkušební instanci zdrojových souborů. Ta se nakonec nahrává ve formě zip balíčku do Azure </w:t>
      </w:r>
      <w:proofErr w:type="spellStart"/>
      <w:r w:rsidRPr="477D90DB">
        <w:rPr>
          <w:rStyle w:val="eop"/>
          <w:color w:val="000000" w:themeColor="text1"/>
        </w:rPr>
        <w:t>Functions</w:t>
      </w:r>
      <w:proofErr w:type="spellEnd"/>
      <w:r w:rsidRPr="477D90DB">
        <w:rPr>
          <w:rStyle w:val="eop"/>
          <w:color w:val="000000" w:themeColor="text1"/>
        </w:rPr>
        <w:t>, kde může být spuštěna on-</w:t>
      </w:r>
      <w:proofErr w:type="spellStart"/>
      <w:r w:rsidRPr="477D90DB">
        <w:rPr>
          <w:rStyle w:val="eop"/>
          <w:color w:val="000000" w:themeColor="text1"/>
        </w:rPr>
        <w:t>demand</w:t>
      </w:r>
      <w:proofErr w:type="spellEnd"/>
      <w:r w:rsidRPr="477D90DB">
        <w:rPr>
          <w:rStyle w:val="eop"/>
          <w:color w:val="000000" w:themeColor="text1"/>
        </w:rPr>
        <w:t xml:space="preserve">. Samotná synchronizace API a </w:t>
      </w:r>
      <w:proofErr w:type="spellStart"/>
      <w:r w:rsidRPr="477D90DB">
        <w:rPr>
          <w:rStyle w:val="eop"/>
          <w:color w:val="000000" w:themeColor="text1"/>
        </w:rPr>
        <w:t>Functions</w:t>
      </w:r>
      <w:proofErr w:type="spellEnd"/>
      <w:r w:rsidRPr="477D90DB">
        <w:rPr>
          <w:rStyle w:val="eop"/>
          <w:color w:val="000000" w:themeColor="text1"/>
        </w:rPr>
        <w:t xml:space="preserve"> s</w:t>
      </w:r>
      <w:r w:rsidR="0082696E">
        <w:rPr>
          <w:rStyle w:val="eop"/>
          <w:color w:val="000000" w:themeColor="text1"/>
        </w:rPr>
        <w:t> </w:t>
      </w:r>
      <w:r w:rsidRPr="477D90DB">
        <w:rPr>
          <w:rStyle w:val="eop"/>
          <w:color w:val="000000" w:themeColor="text1"/>
        </w:rPr>
        <w:t xml:space="preserve">novou verzí obrazu </w:t>
      </w:r>
      <w:proofErr w:type="spellStart"/>
      <w:r w:rsidRPr="477D90DB">
        <w:rPr>
          <w:rStyle w:val="eop"/>
          <w:color w:val="000000" w:themeColor="text1"/>
        </w:rPr>
        <w:t>function</w:t>
      </w:r>
      <w:proofErr w:type="spellEnd"/>
      <w:r w:rsidRPr="477D90DB">
        <w:rPr>
          <w:rStyle w:val="eop"/>
          <w:color w:val="000000" w:themeColor="text1"/>
        </w:rPr>
        <w:t xml:space="preserve"> probíhá automaticky.</w:t>
      </w:r>
    </w:p>
    <w:p w:rsidR="00660486" w:rsidP="00660486" w:rsidRDefault="6E9E7ACB" w14:paraId="24BB92A4" w14:textId="428E4C0C">
      <w:pPr>
        <w:pStyle w:val="Zkladntext"/>
        <w:spacing w:line="276" w:lineRule="auto"/>
        <w:jc w:val="center"/>
        <w:rPr>
          <w:rStyle w:val="eop"/>
          <w:color w:val="00000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8084EDC" wp14:editId="6B3E532E">
            <wp:extent cx="3363618" cy="4131689"/>
            <wp:effectExtent l="0" t="0" r="9525" b="0"/>
            <wp:docPr id="331223778" name="Obrázo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ok 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3618" cy="413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486" w:rsidP="00660486" w:rsidRDefault="6E9E7ACB" w14:paraId="151AE77D" w14:textId="5BF71606">
      <w:pPr>
        <w:pStyle w:val="Zkladntext"/>
        <w:spacing w:line="276" w:lineRule="auto"/>
        <w:jc w:val="center"/>
      </w:pPr>
      <w:r w:rsidRPr="477D90DB">
        <w:t>Obrázek č.</w:t>
      </w:r>
      <w:r w:rsidRPr="477D90DB" w:rsidR="65155A8C">
        <w:t>4</w:t>
      </w:r>
      <w:r>
        <w:rPr>
          <w:szCs w:val="24"/>
        </w:rPr>
        <w:t xml:space="preserve"> - </w:t>
      </w:r>
      <w:r>
        <w:rPr>
          <w:rStyle w:val="normaltextrun"/>
          <w:color w:val="000000"/>
          <w:shd w:val="clear" w:color="auto" w:fill="FFFFFF"/>
        </w:rPr>
        <w:t>Všechny soubory nasazení aplikace, zde otevřené jako složka, se nahrávají jako zip balíček</w:t>
      </w:r>
      <w:r>
        <w:rPr>
          <w:rStyle w:val="eop"/>
          <w:color w:val="000000"/>
          <w:shd w:val="clear" w:color="auto" w:fill="FFFFFF"/>
        </w:rPr>
        <w:t> </w:t>
      </w:r>
      <w:r w:rsidRPr="477D90DB">
        <w:t>(Zdroj: Autoři)</w:t>
      </w:r>
    </w:p>
    <w:p w:rsidR="00660486" w:rsidP="00660486" w:rsidRDefault="00660486" w14:paraId="7A32C6A7" w14:textId="06823832">
      <w:pPr>
        <w:pStyle w:val="Zkladntext"/>
        <w:spacing w:line="276" w:lineRule="auto"/>
        <w:jc w:val="center"/>
        <w:rPr>
          <w:szCs w:val="24"/>
        </w:rPr>
      </w:pPr>
      <w:r>
        <w:rPr>
          <w:noProof/>
          <w:color w:val="000000"/>
          <w:shd w:val="clear" w:color="auto" w:fill="FFFFFF"/>
        </w:rPr>
        <w:drawing>
          <wp:inline distT="0" distB="0" distL="0" distR="0" wp14:anchorId="7869CAD7" wp14:editId="47B1DBDD">
            <wp:extent cx="4152900" cy="2638425"/>
            <wp:effectExtent l="0" t="0" r="0" b="9525"/>
            <wp:docPr id="929919326" name="Obrázo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hd w:val="clear" w:color="auto" w:fill="FFFFFF"/>
        </w:rPr>
        <w:br/>
      </w:r>
      <w:r w:rsidRPr="006D2679">
        <w:rPr>
          <w:szCs w:val="24"/>
        </w:rPr>
        <w:t>Obrázek č.</w:t>
      </w:r>
      <w:r w:rsidR="00D571C1">
        <w:rPr>
          <w:szCs w:val="24"/>
        </w:rPr>
        <w:t>5</w:t>
      </w:r>
      <w:r>
        <w:rPr>
          <w:szCs w:val="24"/>
        </w:rPr>
        <w:t xml:space="preserve"> - </w:t>
      </w:r>
      <w:r>
        <w:rPr>
          <w:rStyle w:val="normaltextrun"/>
          <w:color w:val="000000"/>
          <w:shd w:val="clear" w:color="auto" w:fill="FFFFFF"/>
        </w:rPr>
        <w:t xml:space="preserve">Pro nahrání je nejprve nutné spustit </w:t>
      </w:r>
      <w:proofErr w:type="spellStart"/>
      <w:r>
        <w:rPr>
          <w:rStyle w:val="normaltextrun"/>
          <w:color w:val="000000"/>
          <w:shd w:val="clear" w:color="auto" w:fill="FFFFFF"/>
        </w:rPr>
        <w:t>debug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mode</w:t>
      </w:r>
      <w:r w:rsidR="00CD131D">
        <w:rPr>
          <w:rStyle w:val="eop"/>
          <w:color w:val="000000"/>
          <w:shd w:val="clear" w:color="auto" w:fill="FFFFFF"/>
        </w:rPr>
        <w:t xml:space="preserve"> </w:t>
      </w:r>
      <w:r w:rsidRPr="006D2679">
        <w:rPr>
          <w:szCs w:val="24"/>
        </w:rPr>
        <w:t>(Zdroj: Autoři)</w:t>
      </w:r>
    </w:p>
    <w:p w:rsidR="00660486" w:rsidP="00660486" w:rsidRDefault="00660486" w14:paraId="44A8E3DD" w14:textId="3081CD1D">
      <w:pPr>
        <w:pStyle w:val="Zkladntext"/>
        <w:spacing w:line="276" w:lineRule="auto"/>
        <w:jc w:val="center"/>
        <w:rPr>
          <w:szCs w:val="24"/>
        </w:rPr>
      </w:pPr>
    </w:p>
    <w:p w:rsidR="00660486" w:rsidP="00660486" w:rsidRDefault="00660486" w14:paraId="4473FF5D" w14:textId="784BAAC4">
      <w:pPr>
        <w:pStyle w:val="Zkladntext"/>
        <w:spacing w:line="276" w:lineRule="auto"/>
        <w:jc w:val="center"/>
        <w:rPr>
          <w:szCs w:val="24"/>
        </w:rPr>
      </w:pPr>
      <w:r>
        <w:rPr>
          <w:noProof/>
          <w:color w:val="000000"/>
          <w:shd w:val="clear" w:color="auto" w:fill="FFFFFF"/>
        </w:rPr>
        <w:lastRenderedPageBreak/>
        <w:drawing>
          <wp:inline distT="0" distB="0" distL="0" distR="0" wp14:anchorId="1ABF9A60" wp14:editId="43921C95">
            <wp:extent cx="4057650" cy="4091046"/>
            <wp:effectExtent l="0" t="0" r="0" b="5080"/>
            <wp:docPr id="1118793059" name="Obrázo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664" cy="4093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hd w:val="clear" w:color="auto" w:fill="FFFFFF"/>
        </w:rPr>
        <w:br/>
      </w:r>
      <w:r w:rsidRPr="006D2679">
        <w:rPr>
          <w:szCs w:val="24"/>
        </w:rPr>
        <w:t>Obrázek č.</w:t>
      </w:r>
      <w:r w:rsidR="00D571C1">
        <w:rPr>
          <w:szCs w:val="24"/>
        </w:rPr>
        <w:t>6</w:t>
      </w:r>
      <w:r>
        <w:rPr>
          <w:szCs w:val="24"/>
        </w:rPr>
        <w:t xml:space="preserve"> - </w:t>
      </w:r>
      <w:r>
        <w:rPr>
          <w:rStyle w:val="normaltextrun"/>
          <w:color w:val="000000"/>
          <w:shd w:val="clear" w:color="auto" w:fill="FFFFFF"/>
        </w:rPr>
        <w:t xml:space="preserve">Následně se staženým modulem pro Azure a Azure CLI přejít do Azure </w:t>
      </w:r>
      <w:proofErr w:type="spellStart"/>
      <w:r>
        <w:rPr>
          <w:rStyle w:val="normaltextrun"/>
          <w:color w:val="000000"/>
          <w:shd w:val="clear" w:color="auto" w:fill="FFFFFF"/>
        </w:rPr>
        <w:t>workspace</w:t>
      </w:r>
      <w:proofErr w:type="spellEnd"/>
      <w:r>
        <w:rPr>
          <w:rStyle w:val="normaltextrun"/>
          <w:color w:val="000000"/>
          <w:shd w:val="clear" w:color="auto" w:fill="FFFFFF"/>
        </w:rPr>
        <w:t>, a vybrat možnost “</w:t>
      </w:r>
      <w:proofErr w:type="spellStart"/>
      <w:r>
        <w:rPr>
          <w:rStyle w:val="normaltextrun"/>
          <w:color w:val="000000"/>
          <w:shd w:val="clear" w:color="auto" w:fill="FFFFFF"/>
        </w:rPr>
        <w:t>Deploy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to </w:t>
      </w:r>
      <w:proofErr w:type="spellStart"/>
      <w:r>
        <w:rPr>
          <w:rStyle w:val="normaltextrun"/>
          <w:color w:val="000000"/>
          <w:shd w:val="clear" w:color="auto" w:fill="FFFFFF"/>
        </w:rPr>
        <w:t>Function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App</w:t>
      </w:r>
      <w:proofErr w:type="spellEnd"/>
      <w:r>
        <w:rPr>
          <w:rStyle w:val="normaltextrun"/>
          <w:color w:val="000000"/>
          <w:shd w:val="clear" w:color="auto" w:fill="FFFFFF"/>
        </w:rPr>
        <w:t>...”</w:t>
      </w:r>
      <w:r w:rsidR="00CD131D">
        <w:rPr>
          <w:rStyle w:val="normaltextrun"/>
          <w:color w:val="000000"/>
          <w:shd w:val="clear" w:color="auto" w:fill="FFFFFF"/>
        </w:rPr>
        <w:t xml:space="preserve"> </w:t>
      </w:r>
      <w:r w:rsidRPr="006D2679">
        <w:rPr>
          <w:szCs w:val="24"/>
        </w:rPr>
        <w:t>(Zdroj: Autoři)</w:t>
      </w:r>
    </w:p>
    <w:p w:rsidR="00660486" w:rsidP="00660486" w:rsidRDefault="00660486" w14:paraId="4E62EEE7" w14:textId="22223D81">
      <w:pPr>
        <w:pStyle w:val="Zkladntext"/>
        <w:spacing w:line="276" w:lineRule="auto"/>
        <w:jc w:val="center"/>
      </w:pPr>
      <w:r>
        <w:rPr>
          <w:noProof/>
        </w:rPr>
        <w:drawing>
          <wp:inline distT="0" distB="0" distL="0" distR="0" wp14:anchorId="169E4174" wp14:editId="4CC97810">
            <wp:extent cx="5400675" cy="1145540"/>
            <wp:effectExtent l="0" t="0" r="9525" b="0"/>
            <wp:docPr id="457829986" name="Obrázo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14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0486" w:rsidP="00660486" w:rsidRDefault="6E9E7ACB" w14:paraId="003816E3" w14:textId="662CCB11">
      <w:pPr>
        <w:pStyle w:val="Zkladntext"/>
        <w:spacing w:line="276" w:lineRule="auto"/>
        <w:jc w:val="center"/>
      </w:pPr>
      <w:r w:rsidRPr="3914B5E1">
        <w:t>Obrázek č.</w:t>
      </w:r>
      <w:r w:rsidRPr="3914B5E1" w:rsidR="65155A8C">
        <w:t>7</w:t>
      </w:r>
      <w:r>
        <w:rPr>
          <w:szCs w:val="24"/>
        </w:rPr>
        <w:t xml:space="preserve"> - </w:t>
      </w:r>
      <w:r>
        <w:rPr>
          <w:rStyle w:val="normaltextrun"/>
          <w:color w:val="000000"/>
          <w:shd w:val="clear" w:color="auto" w:fill="FFFFFF"/>
        </w:rPr>
        <w:t>Poté zvolit správnou aplikaci pro nahrání</w:t>
      </w:r>
      <w:r w:rsidR="15CCCA43">
        <w:rPr>
          <w:rStyle w:val="normaltextrun"/>
          <w:color w:val="000000"/>
          <w:shd w:val="clear" w:color="auto" w:fill="FFFFFF"/>
        </w:rPr>
        <w:t xml:space="preserve"> </w:t>
      </w:r>
      <w:r w:rsidRPr="3914B5E1">
        <w:t>(Zdroj: Autoři)</w:t>
      </w:r>
    </w:p>
    <w:p w:rsidR="477D90DB" w:rsidP="477D90DB" w:rsidRDefault="477D90DB" w14:paraId="1EF61ED3" w14:textId="5218F152">
      <w:pPr>
        <w:pStyle w:val="Zkladntext"/>
      </w:pPr>
    </w:p>
    <w:p w:rsidRPr="00CD131D" w:rsidR="00CD131D" w:rsidP="00937BAD" w:rsidRDefault="15CCCA43" w14:paraId="743730EA" w14:textId="77777777">
      <w:pPr>
        <w:pStyle w:val="Nadpis3"/>
      </w:pPr>
      <w:r>
        <w:rPr>
          <w:shd w:val="clear" w:color="auto" w:fill="FFFFFF"/>
        </w:rPr>
        <w:t>Python script</w:t>
      </w:r>
    </w:p>
    <w:p w:rsidR="59123CC0" w:rsidP="477D90DB" w:rsidRDefault="59123CC0" w14:paraId="5014F0A8" w14:textId="0FBA87B7">
      <w:pPr>
        <w:pStyle w:val="Zkladntext"/>
        <w:spacing w:line="276" w:lineRule="auto"/>
        <w:rPr>
          <w:rStyle w:val="eop"/>
          <w:color w:val="000000" w:themeColor="text1"/>
        </w:rPr>
      </w:pPr>
      <w:r w:rsidRPr="477D90DB">
        <w:rPr>
          <w:rStyle w:val="eop"/>
          <w:color w:val="000000" w:themeColor="text1"/>
        </w:rPr>
        <w:t xml:space="preserve">Pro účely využití Azure </w:t>
      </w:r>
      <w:proofErr w:type="spellStart"/>
      <w:r w:rsidRPr="477D90DB">
        <w:rPr>
          <w:rStyle w:val="eop"/>
          <w:color w:val="000000" w:themeColor="text1"/>
        </w:rPr>
        <w:t>Functions</w:t>
      </w:r>
      <w:proofErr w:type="spellEnd"/>
      <w:r w:rsidRPr="477D90DB">
        <w:rPr>
          <w:rStyle w:val="eop"/>
          <w:color w:val="000000" w:themeColor="text1"/>
        </w:rPr>
        <w:t xml:space="preserve"> byl vytvořen python skript. Python skript je typu http-</w:t>
      </w:r>
      <w:proofErr w:type="spellStart"/>
      <w:r w:rsidRPr="477D90DB">
        <w:rPr>
          <w:rStyle w:val="eop"/>
          <w:color w:val="000000" w:themeColor="text1"/>
        </w:rPr>
        <w:t>trigger</w:t>
      </w:r>
      <w:proofErr w:type="spellEnd"/>
      <w:r w:rsidRPr="477D90DB">
        <w:rPr>
          <w:rStyle w:val="eop"/>
          <w:color w:val="000000" w:themeColor="text1"/>
        </w:rPr>
        <w:t xml:space="preserve"> </w:t>
      </w:r>
      <w:proofErr w:type="spellStart"/>
      <w:r w:rsidRPr="477D90DB">
        <w:rPr>
          <w:rStyle w:val="eop"/>
          <w:color w:val="000000" w:themeColor="text1"/>
        </w:rPr>
        <w:t>function</w:t>
      </w:r>
      <w:proofErr w:type="spellEnd"/>
      <w:r w:rsidRPr="477D90DB">
        <w:rPr>
          <w:rStyle w:val="eop"/>
          <w:color w:val="000000" w:themeColor="text1"/>
        </w:rPr>
        <w:t xml:space="preserve">, což znamená, že je spouštěn pomocí API vytvořené v Azure API Managmentu (aktivace API probíhá pomocí automaticky generovaného zavolání v Data </w:t>
      </w:r>
      <w:proofErr w:type="spellStart"/>
      <w:r w:rsidRPr="477D90DB">
        <w:rPr>
          <w:rStyle w:val="eop"/>
          <w:color w:val="000000" w:themeColor="text1"/>
        </w:rPr>
        <w:t>Factory</w:t>
      </w:r>
      <w:proofErr w:type="spellEnd"/>
      <w:r w:rsidRPr="477D90DB">
        <w:rPr>
          <w:rStyle w:val="eop"/>
          <w:color w:val="000000" w:themeColor="text1"/>
        </w:rPr>
        <w:t xml:space="preserve">). Skript je spravovaný pomocí </w:t>
      </w:r>
      <w:proofErr w:type="spellStart"/>
      <w:r w:rsidRPr="477D90DB">
        <w:rPr>
          <w:rStyle w:val="eop"/>
          <w:color w:val="000000" w:themeColor="text1"/>
        </w:rPr>
        <w:t>Visual</w:t>
      </w:r>
      <w:proofErr w:type="spellEnd"/>
      <w:r w:rsidRPr="477D90DB">
        <w:rPr>
          <w:rStyle w:val="eop"/>
          <w:color w:val="000000" w:themeColor="text1"/>
        </w:rPr>
        <w:t xml:space="preserve"> Studia </w:t>
      </w:r>
      <w:proofErr w:type="spellStart"/>
      <w:r w:rsidRPr="477D90DB">
        <w:rPr>
          <w:rStyle w:val="eop"/>
          <w:color w:val="000000" w:themeColor="text1"/>
        </w:rPr>
        <w:t>Code</w:t>
      </w:r>
      <w:proofErr w:type="spellEnd"/>
      <w:r w:rsidRPr="477D90DB">
        <w:rPr>
          <w:rStyle w:val="eop"/>
          <w:color w:val="000000" w:themeColor="text1"/>
        </w:rPr>
        <w:t xml:space="preserve">, které umožňuje jeho jednoduché aktualizovaní a </w:t>
      </w:r>
      <w:proofErr w:type="spellStart"/>
      <w:r w:rsidRPr="477D90DB">
        <w:rPr>
          <w:rStyle w:val="eop"/>
          <w:color w:val="000000" w:themeColor="text1"/>
        </w:rPr>
        <w:t>uploadování</w:t>
      </w:r>
      <w:proofErr w:type="spellEnd"/>
      <w:r w:rsidRPr="477D90DB">
        <w:rPr>
          <w:rStyle w:val="eop"/>
          <w:color w:val="000000" w:themeColor="text1"/>
        </w:rPr>
        <w:t xml:space="preserve"> do úložiště </w:t>
      </w:r>
      <w:proofErr w:type="spellStart"/>
      <w:r w:rsidRPr="477D90DB">
        <w:rPr>
          <w:rStyle w:val="eop"/>
          <w:color w:val="000000" w:themeColor="text1"/>
        </w:rPr>
        <w:t>function</w:t>
      </w:r>
      <w:proofErr w:type="spellEnd"/>
      <w:r w:rsidRPr="477D90DB">
        <w:rPr>
          <w:rStyle w:val="eop"/>
          <w:color w:val="000000" w:themeColor="text1"/>
        </w:rPr>
        <w:t xml:space="preserve"> </w:t>
      </w:r>
      <w:proofErr w:type="spellStart"/>
      <w:r w:rsidRPr="477D90DB">
        <w:rPr>
          <w:rStyle w:val="eop"/>
          <w:color w:val="000000" w:themeColor="text1"/>
        </w:rPr>
        <w:t>App</w:t>
      </w:r>
      <w:proofErr w:type="spellEnd"/>
      <w:r w:rsidRPr="477D90DB">
        <w:rPr>
          <w:rStyle w:val="eop"/>
          <w:color w:val="000000" w:themeColor="text1"/>
        </w:rPr>
        <w:t xml:space="preserve">. </w:t>
      </w:r>
    </w:p>
    <w:p w:rsidR="00D20A88" w:rsidP="477D90DB" w:rsidRDefault="59123CC0" w14:paraId="0944A6DB" w14:textId="77777777">
      <w:pPr>
        <w:pStyle w:val="Zkladntext"/>
        <w:spacing w:line="276" w:lineRule="auto"/>
        <w:rPr>
          <w:rStyle w:val="eop"/>
          <w:color w:val="000000" w:themeColor="text1"/>
        </w:rPr>
      </w:pPr>
      <w:r w:rsidRPr="477D90DB">
        <w:rPr>
          <w:rStyle w:val="eop"/>
          <w:color w:val="000000" w:themeColor="text1"/>
        </w:rPr>
        <w:lastRenderedPageBreak/>
        <w:t xml:space="preserve">Hlavními funkcemi python scriptu jsou provádění operace </w:t>
      </w:r>
      <w:proofErr w:type="spellStart"/>
      <w:r w:rsidRPr="477D90DB">
        <w:rPr>
          <w:rStyle w:val="eop"/>
          <w:color w:val="000000" w:themeColor="text1"/>
        </w:rPr>
        <w:t>unpivot</w:t>
      </w:r>
      <w:proofErr w:type="spellEnd"/>
      <w:r w:rsidRPr="477D90DB">
        <w:rPr>
          <w:rStyle w:val="eop"/>
          <w:color w:val="000000" w:themeColor="text1"/>
        </w:rPr>
        <w:t xml:space="preserve"> na tabulkách načtených do knihovny </w:t>
      </w:r>
      <w:proofErr w:type="spellStart"/>
      <w:r w:rsidRPr="477D90DB">
        <w:rPr>
          <w:rStyle w:val="eop"/>
          <w:color w:val="000000" w:themeColor="text1"/>
        </w:rPr>
        <w:t>pandas</w:t>
      </w:r>
      <w:proofErr w:type="spellEnd"/>
      <w:r w:rsidRPr="477D90DB">
        <w:rPr>
          <w:rStyle w:val="eop"/>
          <w:color w:val="000000" w:themeColor="text1"/>
        </w:rPr>
        <w:t xml:space="preserve">, vytváření generických jmen výstupních souborů, podle načtených záhlaví tabulek, a export takto pojmenovaných souborů do výstupní složky úložiště </w:t>
      </w:r>
      <w:proofErr w:type="spellStart"/>
      <w:r w:rsidRPr="477D90DB">
        <w:rPr>
          <w:rStyle w:val="eop"/>
          <w:color w:val="000000" w:themeColor="text1"/>
        </w:rPr>
        <w:t>blob</w:t>
      </w:r>
      <w:proofErr w:type="spellEnd"/>
      <w:r w:rsidRPr="477D90DB">
        <w:rPr>
          <w:rStyle w:val="eop"/>
          <w:color w:val="000000" w:themeColor="text1"/>
        </w:rPr>
        <w:t>. Díky tomu můžeme původně různě pojmenované výstupní soubory z</w:t>
      </w:r>
      <w:r w:rsidR="0082696E">
        <w:rPr>
          <w:rStyle w:val="eop"/>
          <w:color w:val="000000" w:themeColor="text1"/>
        </w:rPr>
        <w:t> </w:t>
      </w:r>
      <w:proofErr w:type="spellStart"/>
      <w:r w:rsidRPr="477D90DB">
        <w:rPr>
          <w:rStyle w:val="eop"/>
          <w:color w:val="000000" w:themeColor="text1"/>
        </w:rPr>
        <w:t>InSISu</w:t>
      </w:r>
      <w:proofErr w:type="spellEnd"/>
      <w:r w:rsidRPr="477D90DB">
        <w:rPr>
          <w:rStyle w:val="eop"/>
          <w:color w:val="000000" w:themeColor="text1"/>
        </w:rPr>
        <w:t xml:space="preserve"> automaticky nahrát do úložiště </w:t>
      </w:r>
      <w:proofErr w:type="spellStart"/>
      <w:r w:rsidRPr="477D90DB">
        <w:rPr>
          <w:rStyle w:val="eop"/>
          <w:color w:val="000000" w:themeColor="text1"/>
        </w:rPr>
        <w:t>blob</w:t>
      </w:r>
      <w:proofErr w:type="spellEnd"/>
      <w:r w:rsidRPr="477D90DB">
        <w:rPr>
          <w:rStyle w:val="eop"/>
          <w:color w:val="000000" w:themeColor="text1"/>
        </w:rPr>
        <w:t xml:space="preserve">, a navázat na ně další procesy v Azure Data </w:t>
      </w:r>
      <w:proofErr w:type="spellStart"/>
      <w:r w:rsidRPr="477D90DB">
        <w:rPr>
          <w:rStyle w:val="eop"/>
          <w:color w:val="000000" w:themeColor="text1"/>
        </w:rPr>
        <w:t>Factory</w:t>
      </w:r>
      <w:proofErr w:type="spellEnd"/>
      <w:r w:rsidRPr="477D90DB">
        <w:rPr>
          <w:rStyle w:val="eop"/>
          <w:color w:val="000000" w:themeColor="text1"/>
        </w:rPr>
        <w:t xml:space="preserve">. Dále také zodpovídá za generování kódu dávky a </w:t>
      </w:r>
      <w:proofErr w:type="spellStart"/>
      <w:r w:rsidRPr="477D90DB">
        <w:rPr>
          <w:rStyle w:val="eop"/>
          <w:color w:val="000000" w:themeColor="text1"/>
        </w:rPr>
        <w:t>datasetu</w:t>
      </w:r>
      <w:proofErr w:type="spellEnd"/>
      <w:r w:rsidRPr="477D90DB">
        <w:rPr>
          <w:rStyle w:val="eop"/>
          <w:color w:val="000000" w:themeColor="text1"/>
        </w:rPr>
        <w:t xml:space="preserve"> a za minoritní úpravy tabulek nutné pro další operace. A nakonec generuje tabulku metadata.xlsx, která je využita při tvorbě dimenze </w:t>
      </w:r>
      <w:proofErr w:type="spellStart"/>
      <w:r w:rsidRPr="477D90DB">
        <w:rPr>
          <w:rStyle w:val="eop"/>
          <w:color w:val="000000" w:themeColor="text1"/>
        </w:rPr>
        <w:t>dataset</w:t>
      </w:r>
      <w:proofErr w:type="spellEnd"/>
      <w:r w:rsidRPr="477D90DB">
        <w:rPr>
          <w:rStyle w:val="eop"/>
          <w:color w:val="000000" w:themeColor="text1"/>
        </w:rPr>
        <w:t>.</w:t>
      </w:r>
    </w:p>
    <w:p w:rsidRPr="0082696E" w:rsidR="59123CC0" w:rsidP="477D90DB" w:rsidRDefault="59123CC0" w14:paraId="643A64F5" w14:textId="4317F5FC">
      <w:pPr>
        <w:pStyle w:val="Zkladntext"/>
        <w:spacing w:line="276" w:lineRule="auto"/>
        <w:rPr>
          <w:rStyle w:val="eop"/>
        </w:rPr>
      </w:pPr>
      <w:r w:rsidRPr="477D90DB">
        <w:rPr>
          <w:rStyle w:val="eop"/>
          <w:color w:val="000000" w:themeColor="text1"/>
        </w:rPr>
        <w:t xml:space="preserve">Po zavolání </w:t>
      </w:r>
      <w:proofErr w:type="spellStart"/>
      <w:r w:rsidRPr="477D90DB">
        <w:rPr>
          <w:rStyle w:val="eop"/>
          <w:color w:val="000000" w:themeColor="text1"/>
        </w:rPr>
        <w:t>service</w:t>
      </w:r>
      <w:proofErr w:type="spellEnd"/>
      <w:r w:rsidRPr="477D90DB">
        <w:rPr>
          <w:rStyle w:val="eop"/>
          <w:color w:val="000000" w:themeColor="text1"/>
        </w:rPr>
        <w:t xml:space="preserve"> API je informace o aktivaci procedury předána do </w:t>
      </w:r>
      <w:proofErr w:type="spellStart"/>
      <w:r w:rsidRPr="477D90DB">
        <w:rPr>
          <w:rStyle w:val="eop"/>
          <w:color w:val="000000" w:themeColor="text1"/>
        </w:rPr>
        <w:t>function</w:t>
      </w:r>
      <w:proofErr w:type="spellEnd"/>
      <w:r w:rsidRPr="477D90DB">
        <w:rPr>
          <w:rStyle w:val="eop"/>
          <w:color w:val="000000" w:themeColor="text1"/>
        </w:rPr>
        <w:t xml:space="preserve"> </w:t>
      </w:r>
      <w:proofErr w:type="spellStart"/>
      <w:r w:rsidRPr="477D90DB">
        <w:rPr>
          <w:rStyle w:val="eop"/>
          <w:color w:val="000000" w:themeColor="text1"/>
        </w:rPr>
        <w:t>app</w:t>
      </w:r>
      <w:proofErr w:type="spellEnd"/>
      <w:r w:rsidRPr="477D90DB">
        <w:rPr>
          <w:rStyle w:val="eop"/>
          <w:color w:val="000000" w:themeColor="text1"/>
        </w:rPr>
        <w:t xml:space="preserve"> a je spuštěna </w:t>
      </w:r>
      <w:proofErr w:type="spellStart"/>
      <w:r w:rsidRPr="477D90DB">
        <w:rPr>
          <w:rStyle w:val="eop"/>
          <w:color w:val="000000" w:themeColor="text1"/>
        </w:rPr>
        <w:t>serverless</w:t>
      </w:r>
      <w:proofErr w:type="spellEnd"/>
      <w:r w:rsidRPr="477D90DB">
        <w:rPr>
          <w:rStyle w:val="eop"/>
          <w:color w:val="000000" w:themeColor="text1"/>
        </w:rPr>
        <w:t xml:space="preserve"> aplikace.  </w:t>
      </w:r>
    </w:p>
    <w:p w:rsidR="477D90DB" w:rsidP="477D90DB" w:rsidRDefault="477D90DB" w14:paraId="32E4182A" w14:textId="46F4E1C3">
      <w:pPr>
        <w:pStyle w:val="Zkladntext"/>
        <w:spacing w:line="276" w:lineRule="auto"/>
        <w:rPr>
          <w:rStyle w:val="eop"/>
          <w:color w:val="000000" w:themeColor="text1"/>
        </w:rPr>
      </w:pPr>
    </w:p>
    <w:p w:rsidR="00CD131D" w:rsidP="00CD131D" w:rsidRDefault="00CD131D" w14:paraId="6C05363D" w14:textId="79DF3018">
      <w:pPr>
        <w:pStyle w:val="Zkladntext"/>
        <w:spacing w:line="276" w:lineRule="auto"/>
        <w:jc w:val="center"/>
        <w:rPr>
          <w:szCs w:val="24"/>
        </w:rPr>
      </w:pPr>
      <w:r>
        <w:rPr>
          <w:noProof/>
          <w:shd w:val="clear" w:color="auto" w:fill="FFFFFF"/>
        </w:rPr>
        <w:drawing>
          <wp:inline distT="0" distB="0" distL="0" distR="0" wp14:anchorId="624740B2" wp14:editId="4ECA1A2D">
            <wp:extent cx="5400675" cy="1505585"/>
            <wp:effectExtent l="0" t="0" r="9525" b="0"/>
            <wp:docPr id="1670962412" name="Obrázo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50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hd w:val="clear" w:color="auto" w:fill="FFFFFF"/>
        </w:rPr>
        <w:br/>
      </w:r>
      <w:r w:rsidRPr="006D2679">
        <w:rPr>
          <w:szCs w:val="24"/>
        </w:rPr>
        <w:t>Obrázek č.</w:t>
      </w:r>
      <w:r w:rsidR="00D571C1">
        <w:rPr>
          <w:szCs w:val="24"/>
        </w:rPr>
        <w:t>8</w:t>
      </w:r>
      <w:r>
        <w:rPr>
          <w:szCs w:val="24"/>
        </w:rPr>
        <w:t xml:space="preserve"> – </w:t>
      </w:r>
      <w:proofErr w:type="spellStart"/>
      <w:r>
        <w:rPr>
          <w:rStyle w:val="normaltextrun"/>
          <w:color w:val="000000"/>
          <w:shd w:val="clear" w:color="auto" w:fill="FFFFFF"/>
        </w:rPr>
        <w:t>Function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app</w:t>
      </w:r>
      <w:proofErr w:type="spellEnd"/>
      <w:r>
        <w:rPr>
          <w:rStyle w:val="eop"/>
          <w:color w:val="000000"/>
          <w:shd w:val="clear" w:color="auto" w:fill="FFFFFF"/>
        </w:rPr>
        <w:t> </w:t>
      </w:r>
      <w:r w:rsidRPr="006D2679">
        <w:rPr>
          <w:szCs w:val="24"/>
        </w:rPr>
        <w:t>(Zdroj: Autoři)</w:t>
      </w:r>
    </w:p>
    <w:p w:rsidR="00CD131D" w:rsidP="00CD131D" w:rsidRDefault="00660486" w14:paraId="613D52B4" w14:textId="6FBF37E8">
      <w:pPr>
        <w:pStyle w:val="Zkladntext"/>
        <w:spacing w:line="276" w:lineRule="auto"/>
        <w:rPr>
          <w:rStyle w:val="eop"/>
          <w:color w:val="000000"/>
          <w:shd w:val="clear" w:color="auto" w:fill="FFFFFF"/>
        </w:rPr>
      </w:pPr>
      <w:r>
        <w:rPr>
          <w:shd w:val="clear" w:color="auto" w:fill="FFFFFF"/>
        </w:rPr>
        <w:br/>
      </w:r>
      <w:r w:rsidR="00CD131D">
        <w:rPr>
          <w:rStyle w:val="normaltextrun"/>
          <w:color w:val="000000"/>
          <w:shd w:val="clear" w:color="auto" w:fill="FFFFFF"/>
        </w:rPr>
        <w:t xml:space="preserve">Je spuštěna hlavní funkce </w:t>
      </w:r>
      <w:proofErr w:type="spellStart"/>
      <w:r w:rsidR="00CD131D">
        <w:rPr>
          <w:rStyle w:val="normaltextrun"/>
          <w:color w:val="000000"/>
          <w:shd w:val="clear" w:color="auto" w:fill="FFFFFF"/>
        </w:rPr>
        <w:t>main</w:t>
      </w:r>
      <w:proofErr w:type="spellEnd"/>
      <w:r w:rsidR="00CD131D">
        <w:rPr>
          <w:rStyle w:val="normaltextrun"/>
          <w:color w:val="000000"/>
          <w:shd w:val="clear" w:color="auto" w:fill="FFFFFF"/>
        </w:rPr>
        <w:t xml:space="preserve">. Ta </w:t>
      </w:r>
      <w:r w:rsidR="00D20A88">
        <w:rPr>
          <w:rStyle w:val="normaltextrun"/>
          <w:color w:val="000000"/>
          <w:shd w:val="clear" w:color="auto" w:fill="FFFFFF"/>
        </w:rPr>
        <w:t>řídí</w:t>
      </w:r>
      <w:r w:rsidR="00CD131D">
        <w:rPr>
          <w:rStyle w:val="normaltextrun"/>
          <w:color w:val="000000"/>
          <w:shd w:val="clear" w:color="auto" w:fill="FFFFFF"/>
        </w:rPr>
        <w:t xml:space="preserve"> celý proces</w:t>
      </w:r>
      <w:r w:rsidR="00224492">
        <w:rPr>
          <w:rStyle w:val="normaltextrun"/>
          <w:color w:val="000000"/>
          <w:shd w:val="clear" w:color="auto" w:fill="FFFFFF"/>
        </w:rPr>
        <w:t>.</w:t>
      </w:r>
      <w:r w:rsidR="00CD131D">
        <w:rPr>
          <w:rStyle w:val="normaltextrun"/>
          <w:color w:val="000000"/>
          <w:shd w:val="clear" w:color="auto" w:fill="FFFFFF"/>
        </w:rPr>
        <w:t xml:space="preserve"> </w:t>
      </w:r>
      <w:r w:rsidR="00224492">
        <w:rPr>
          <w:rStyle w:val="normaltextrun"/>
          <w:color w:val="000000"/>
          <w:shd w:val="clear" w:color="auto" w:fill="FFFFFF"/>
        </w:rPr>
        <w:t xml:space="preserve">Funkce </w:t>
      </w:r>
      <w:r w:rsidR="00CD131D">
        <w:rPr>
          <w:rStyle w:val="normaltextrun"/>
          <w:color w:val="000000"/>
          <w:shd w:val="clear" w:color="auto" w:fill="FFFFFF"/>
        </w:rPr>
        <w:t xml:space="preserve">je napojením skriptu na Azure </w:t>
      </w:r>
      <w:proofErr w:type="spellStart"/>
      <w:r w:rsidR="00CD131D">
        <w:rPr>
          <w:rStyle w:val="normaltextrun"/>
          <w:color w:val="000000"/>
          <w:shd w:val="clear" w:color="auto" w:fill="FFFFFF"/>
        </w:rPr>
        <w:t>Functions</w:t>
      </w:r>
      <w:proofErr w:type="spellEnd"/>
      <w:r w:rsidR="00CD131D">
        <w:rPr>
          <w:rStyle w:val="normaltextrun"/>
          <w:color w:val="000000"/>
          <w:shd w:val="clear" w:color="auto" w:fill="FFFFFF"/>
        </w:rPr>
        <w:t xml:space="preserve"> a je zakončena odesláním finální zprávy do </w:t>
      </w:r>
      <w:r w:rsidR="00987F17">
        <w:rPr>
          <w:rStyle w:val="normaltextrun"/>
          <w:color w:val="000000"/>
          <w:shd w:val="clear" w:color="auto" w:fill="FFFFFF"/>
        </w:rPr>
        <w:t>API</w:t>
      </w:r>
      <w:r w:rsidR="00CD131D">
        <w:rPr>
          <w:rStyle w:val="normaltextrun"/>
          <w:color w:val="000000"/>
          <w:shd w:val="clear" w:color="auto" w:fill="FFFFFF"/>
        </w:rPr>
        <w:t>.</w:t>
      </w:r>
      <w:r w:rsidR="00CD131D">
        <w:rPr>
          <w:rStyle w:val="eop"/>
          <w:color w:val="000000"/>
          <w:shd w:val="clear" w:color="auto" w:fill="FFFFFF"/>
        </w:rPr>
        <w:t> </w:t>
      </w:r>
    </w:p>
    <w:p w:rsidR="00CD131D" w:rsidP="00CD131D" w:rsidRDefault="00CD131D" w14:paraId="65381481" w14:textId="53E4D615">
      <w:pPr>
        <w:pStyle w:val="Zkladntext"/>
        <w:spacing w:line="276" w:lineRule="auto"/>
        <w:jc w:val="center"/>
        <w:rPr>
          <w:rStyle w:val="eop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0CF5C0FE" wp14:editId="4AF99030">
            <wp:extent cx="4029075" cy="790575"/>
            <wp:effectExtent l="0" t="0" r="9525" b="9525"/>
            <wp:docPr id="1864571831" name="Obrázo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31D" w:rsidP="00CD131D" w:rsidRDefault="15CCCA43" w14:paraId="3EAC5F3D" w14:textId="2D7137B0">
      <w:pPr>
        <w:pStyle w:val="Zkladntext"/>
        <w:spacing w:line="276" w:lineRule="auto"/>
        <w:jc w:val="center"/>
      </w:pPr>
      <w:r w:rsidRPr="477D90DB">
        <w:t>Obrázek č.</w:t>
      </w:r>
      <w:r w:rsidRPr="477D90DB" w:rsidR="65155A8C">
        <w:t>9</w:t>
      </w:r>
      <w:r>
        <w:rPr>
          <w:szCs w:val="24"/>
        </w:rPr>
        <w:t xml:space="preserve"> – </w:t>
      </w:r>
      <w:r>
        <w:rPr>
          <w:rStyle w:val="normaltextrun"/>
          <w:color w:val="000000"/>
          <w:shd w:val="clear" w:color="auto" w:fill="FFFFFF"/>
        </w:rPr>
        <w:t xml:space="preserve">Finální zpráva do </w:t>
      </w:r>
      <w:r w:rsidR="41B767EC">
        <w:rPr>
          <w:rStyle w:val="normaltextrun"/>
          <w:color w:val="000000"/>
          <w:shd w:val="clear" w:color="auto" w:fill="FFFFFF"/>
        </w:rPr>
        <w:t>API</w:t>
      </w:r>
      <w:r w:rsidRPr="477D90DB">
        <w:t xml:space="preserve"> (Zdroj: Autoři)</w:t>
      </w:r>
    </w:p>
    <w:p w:rsidR="477D90DB" w:rsidP="477D90DB" w:rsidRDefault="477D90DB" w14:paraId="07FE3957" w14:textId="654828E9">
      <w:pPr>
        <w:pStyle w:val="Zkladntext"/>
        <w:spacing w:line="276" w:lineRule="auto"/>
        <w:jc w:val="center"/>
      </w:pPr>
    </w:p>
    <w:p w:rsidRPr="00CD131D" w:rsidR="00CD131D" w:rsidP="00CD131D" w:rsidRDefault="00CD131D" w14:paraId="6FCC95BD" w14:textId="7831CCB3">
      <w:pPr>
        <w:pStyle w:val="Zkladntext"/>
        <w:spacing w:line="276" w:lineRule="auto"/>
        <w:jc w:val="center"/>
      </w:pPr>
      <w:r>
        <w:rPr>
          <w:noProof/>
          <w:color w:val="000000"/>
          <w:shd w:val="clear" w:color="auto" w:fill="FFFFFF"/>
        </w:rPr>
        <w:lastRenderedPageBreak/>
        <w:drawing>
          <wp:inline distT="0" distB="0" distL="0" distR="0" wp14:anchorId="4769945E" wp14:editId="39F044C2">
            <wp:extent cx="5400675" cy="4272915"/>
            <wp:effectExtent l="0" t="0" r="9525" b="0"/>
            <wp:docPr id="1467638944" name="Obrázo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27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hd w:val="clear" w:color="auto" w:fill="FFFFFF"/>
        </w:rPr>
        <w:br/>
      </w:r>
      <w:r w:rsidRPr="006D2679">
        <w:rPr>
          <w:szCs w:val="24"/>
        </w:rPr>
        <w:t>Obrázek č.</w:t>
      </w:r>
      <w:r w:rsidR="00D571C1">
        <w:rPr>
          <w:szCs w:val="24"/>
        </w:rPr>
        <w:t>10</w:t>
      </w:r>
      <w:r>
        <w:rPr>
          <w:szCs w:val="24"/>
        </w:rPr>
        <w:t xml:space="preserve"> – </w:t>
      </w:r>
      <w:r>
        <w:rPr>
          <w:rStyle w:val="normaltextrun"/>
          <w:color w:val="000000"/>
          <w:shd w:val="clear" w:color="auto" w:fill="FFFFFF"/>
        </w:rPr>
        <w:t>Model pythonu 1 část</w:t>
      </w:r>
      <w:r w:rsidRPr="006D2679">
        <w:rPr>
          <w:szCs w:val="24"/>
        </w:rPr>
        <w:t xml:space="preserve"> (Zdroj: Autoři)</w:t>
      </w:r>
    </w:p>
    <w:p w:rsidR="00CD131D" w:rsidP="00CD131D" w:rsidRDefault="00CD131D" w14:paraId="7D5CFD07" w14:textId="77777777">
      <w:pPr>
        <w:pStyle w:val="Zkladntext"/>
        <w:spacing w:line="276" w:lineRule="auto"/>
        <w:jc w:val="center"/>
        <w:rPr>
          <w:szCs w:val="24"/>
        </w:rPr>
      </w:pPr>
    </w:p>
    <w:p w:rsidRPr="00CD131D" w:rsidR="00CD131D" w:rsidP="00CD131D" w:rsidRDefault="15CCCA43" w14:paraId="0CCB2F37" w14:textId="32A0E61C">
      <w:pPr>
        <w:pStyle w:val="Zkladntext"/>
        <w:spacing w:line="276" w:lineRule="auto"/>
      </w:pPr>
      <w:r w:rsidRPr="477D90DB">
        <w:rPr>
          <w:rStyle w:val="normaltextrun"/>
        </w:rPr>
        <w:t>Úroveň níže je vždy zabalena v úrovni vyšší, funkce zapsány v jednom souvislém sloupci vždy následují ve sledu po sobě</w:t>
      </w:r>
      <w:r w:rsidRPr="477D90DB">
        <w:rPr>
          <w:rStyle w:val="eop"/>
        </w:rPr>
        <w:t>.</w:t>
      </w:r>
    </w:p>
    <w:p w:rsidR="5160F749" w:rsidP="477D90DB" w:rsidRDefault="5160F749" w14:paraId="0908C94E" w14:textId="399278CF">
      <w:pPr>
        <w:pStyle w:val="Zkladntext"/>
        <w:spacing w:line="276" w:lineRule="auto"/>
      </w:pPr>
      <w:r w:rsidRPr="477D90DB">
        <w:rPr>
          <w:rStyle w:val="eop"/>
        </w:rPr>
        <w:t xml:space="preserve">Na úrovni </w:t>
      </w:r>
      <w:proofErr w:type="spellStart"/>
      <w:r w:rsidRPr="477D90DB">
        <w:rPr>
          <w:rStyle w:val="eop"/>
        </w:rPr>
        <w:t>main</w:t>
      </w:r>
      <w:proofErr w:type="spellEnd"/>
      <w:r w:rsidRPr="477D90DB">
        <w:rPr>
          <w:rStyle w:val="eop"/>
        </w:rPr>
        <w:t xml:space="preserve"> je skript rozdělen do 5 hlavních částí, a to </w:t>
      </w:r>
      <w:proofErr w:type="spellStart"/>
      <w:r w:rsidRPr="477D90DB">
        <w:rPr>
          <w:rStyle w:val="eop"/>
        </w:rPr>
        <w:t>load_json_configuration</w:t>
      </w:r>
      <w:proofErr w:type="spellEnd"/>
      <w:r w:rsidRPr="477D90DB">
        <w:rPr>
          <w:rStyle w:val="eop"/>
        </w:rPr>
        <w:t xml:space="preserve">, </w:t>
      </w:r>
      <w:proofErr w:type="spellStart"/>
      <w:r w:rsidRPr="477D90DB">
        <w:rPr>
          <w:rStyle w:val="eop"/>
        </w:rPr>
        <w:t>list_all_files_in_blob</w:t>
      </w:r>
      <w:proofErr w:type="spellEnd"/>
      <w:r w:rsidRPr="477D90DB">
        <w:rPr>
          <w:rStyle w:val="eop"/>
        </w:rPr>
        <w:t xml:space="preserve">, </w:t>
      </w:r>
      <w:proofErr w:type="spellStart"/>
      <w:r w:rsidRPr="477D90DB">
        <w:rPr>
          <w:rStyle w:val="eop"/>
        </w:rPr>
        <w:t>process_all_files_in_blob</w:t>
      </w:r>
      <w:proofErr w:type="spellEnd"/>
      <w:r w:rsidRPr="477D90DB">
        <w:rPr>
          <w:rStyle w:val="eop"/>
        </w:rPr>
        <w:t xml:space="preserve">, </w:t>
      </w:r>
      <w:proofErr w:type="spellStart"/>
      <w:r w:rsidRPr="477D90DB">
        <w:rPr>
          <w:rStyle w:val="eop"/>
        </w:rPr>
        <w:t>create_metadata</w:t>
      </w:r>
      <w:proofErr w:type="spellEnd"/>
      <w:r w:rsidRPr="477D90DB">
        <w:rPr>
          <w:rStyle w:val="eop"/>
        </w:rPr>
        <w:t xml:space="preserve">, </w:t>
      </w:r>
      <w:proofErr w:type="spellStart"/>
      <w:r w:rsidRPr="477D90DB">
        <w:rPr>
          <w:rStyle w:val="eop"/>
        </w:rPr>
        <w:t>delete</w:t>
      </w:r>
      <w:proofErr w:type="spellEnd"/>
      <w:r w:rsidRPr="477D90DB">
        <w:rPr>
          <w:rStyle w:val="eop"/>
        </w:rPr>
        <w:t xml:space="preserve"> </w:t>
      </w:r>
      <w:proofErr w:type="spellStart"/>
      <w:r w:rsidRPr="477D90DB">
        <w:rPr>
          <w:rStyle w:val="eop"/>
        </w:rPr>
        <w:t>all_files_in_blob</w:t>
      </w:r>
      <w:proofErr w:type="spellEnd"/>
      <w:r w:rsidRPr="477D90DB">
        <w:rPr>
          <w:rStyle w:val="eop"/>
        </w:rPr>
        <w:t>.</w:t>
      </w:r>
    </w:p>
    <w:p w:rsidR="5160F749" w:rsidP="477D90DB" w:rsidRDefault="5160F749" w14:paraId="395D28A9" w14:textId="7FDDECE7">
      <w:pPr>
        <w:pStyle w:val="Zkladntext"/>
        <w:spacing w:line="276" w:lineRule="auto"/>
      </w:pPr>
      <w:r w:rsidRPr="477D90DB">
        <w:rPr>
          <w:rStyle w:val="eop"/>
        </w:rPr>
        <w:t xml:space="preserve">První část zodpovídá za načtení </w:t>
      </w:r>
      <w:proofErr w:type="spellStart"/>
      <w:r w:rsidRPr="477D90DB">
        <w:rPr>
          <w:rStyle w:val="eop"/>
        </w:rPr>
        <w:t>json</w:t>
      </w:r>
      <w:proofErr w:type="spellEnd"/>
      <w:r w:rsidRPr="477D90DB">
        <w:rPr>
          <w:rStyle w:val="eop"/>
        </w:rPr>
        <w:t xml:space="preserve"> konfigurace z jejího vstupního úložiště </w:t>
      </w:r>
      <w:proofErr w:type="spellStart"/>
      <w:r w:rsidRPr="477D90DB">
        <w:rPr>
          <w:rStyle w:val="eop"/>
        </w:rPr>
        <w:t>json</w:t>
      </w:r>
      <w:proofErr w:type="spellEnd"/>
      <w:r w:rsidRPr="477D90DB">
        <w:rPr>
          <w:rStyle w:val="eop"/>
        </w:rPr>
        <w:t xml:space="preserve">-konfigurace. Druhá část načte vstupní </w:t>
      </w:r>
      <w:proofErr w:type="spellStart"/>
      <w:r w:rsidRPr="477D90DB">
        <w:rPr>
          <w:rStyle w:val="eop"/>
        </w:rPr>
        <w:t>blob</w:t>
      </w:r>
      <w:proofErr w:type="spellEnd"/>
      <w:r w:rsidRPr="477D90DB">
        <w:rPr>
          <w:rStyle w:val="eop"/>
        </w:rPr>
        <w:t xml:space="preserve"> </w:t>
      </w:r>
      <w:proofErr w:type="spellStart"/>
      <w:r w:rsidRPr="477D90DB">
        <w:rPr>
          <w:rStyle w:val="eop"/>
        </w:rPr>
        <w:t>vstupni-slozka</w:t>
      </w:r>
      <w:proofErr w:type="spellEnd"/>
      <w:r w:rsidRPr="477D90DB">
        <w:rPr>
          <w:rStyle w:val="eop"/>
        </w:rPr>
        <w:t xml:space="preserve">, a vypíše seznam všech přítomných souborů, tím následně listuje třetí funkce a provádí tabulkové operace, které budou rozebrány později. Výstup třetí funkce má podobu zjednodušeného logu, a načítá se čtvrtou funkcí, která z něj generuje log a metadata.  A nakonec je, pokud je tak specifikováno v metadatech, zavolána funkce, která smaže všechny soubory ve vstupním </w:t>
      </w:r>
      <w:proofErr w:type="spellStart"/>
      <w:r w:rsidRPr="477D90DB">
        <w:rPr>
          <w:rStyle w:val="eop"/>
        </w:rPr>
        <w:t>blobu</w:t>
      </w:r>
      <w:proofErr w:type="spellEnd"/>
      <w:r w:rsidRPr="477D90DB">
        <w:rPr>
          <w:rStyle w:val="eop"/>
        </w:rPr>
        <w:t>.</w:t>
      </w:r>
    </w:p>
    <w:p w:rsidR="00CD131D" w:rsidP="00CD131D" w:rsidRDefault="00CD131D" w14:paraId="07EFB2E8" w14:textId="38A89B5A">
      <w:pPr>
        <w:pStyle w:val="Zkladntext"/>
        <w:spacing w:before="0" w:after="0" w:line="276" w:lineRule="auto"/>
        <w:jc w:val="center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1CC861F4" wp14:editId="498EFAF0">
            <wp:extent cx="5400675" cy="4589780"/>
            <wp:effectExtent l="0" t="0" r="9525" b="1270"/>
            <wp:docPr id="1693264688" name="Obrázo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58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hd w:val="clear" w:color="auto" w:fill="FFFFFF"/>
        </w:rPr>
        <w:br/>
      </w:r>
      <w:r w:rsidRPr="477D90DB" w:rsidR="15CCCA43">
        <w:t>Obrázek č.</w:t>
      </w:r>
      <w:r w:rsidRPr="477D90DB" w:rsidR="49535CAB">
        <w:t>1</w:t>
      </w:r>
      <w:r w:rsidRPr="477D90DB" w:rsidR="65155A8C">
        <w:t>1</w:t>
      </w:r>
      <w:r w:rsidR="15CCCA43">
        <w:rPr>
          <w:szCs w:val="24"/>
        </w:rPr>
        <w:t xml:space="preserve"> – </w:t>
      </w:r>
      <w:r w:rsidR="15CCCA43">
        <w:rPr>
          <w:rStyle w:val="normaltextrun"/>
          <w:color w:val="000000"/>
          <w:shd w:val="clear" w:color="auto" w:fill="FFFFFF"/>
        </w:rPr>
        <w:t>Model pythonu 2 část</w:t>
      </w:r>
      <w:r w:rsidRPr="477D90DB" w:rsidR="15CCCA43">
        <w:t xml:space="preserve"> (Zdroj: Autoři)</w:t>
      </w:r>
    </w:p>
    <w:p w:rsidR="563DC6C1" w:rsidP="477D90DB" w:rsidRDefault="563DC6C1" w14:paraId="317E8FDC" w14:textId="28C0990E">
      <w:pPr>
        <w:pStyle w:val="Zkladntext"/>
        <w:spacing w:line="276" w:lineRule="auto"/>
      </w:pPr>
      <w:r w:rsidRPr="477D90DB">
        <w:rPr>
          <w:rStyle w:val="eop"/>
        </w:rPr>
        <w:t xml:space="preserve">Funkce </w:t>
      </w:r>
      <w:proofErr w:type="spellStart"/>
      <w:r w:rsidRPr="477D90DB">
        <w:rPr>
          <w:rStyle w:val="eop"/>
        </w:rPr>
        <w:t>create_metadata</w:t>
      </w:r>
      <w:proofErr w:type="spellEnd"/>
      <w:r w:rsidRPr="477D90DB">
        <w:rPr>
          <w:rStyle w:val="eop"/>
        </w:rPr>
        <w:t xml:space="preserve"> a </w:t>
      </w:r>
      <w:proofErr w:type="spellStart"/>
      <w:r w:rsidRPr="477D90DB">
        <w:rPr>
          <w:rStyle w:val="eop"/>
        </w:rPr>
        <w:t>process_all_files_in_blob</w:t>
      </w:r>
      <w:proofErr w:type="spellEnd"/>
      <w:r w:rsidRPr="477D90DB">
        <w:rPr>
          <w:rStyle w:val="eop"/>
        </w:rPr>
        <w:t xml:space="preserve"> se dále rozvětvují do dalších úrovní, 2 a 6 respektive.</w:t>
      </w:r>
    </w:p>
    <w:p w:rsidR="563DC6C1" w:rsidP="477D90DB" w:rsidRDefault="563DC6C1" w14:paraId="27D8A308" w14:textId="76E81C9E">
      <w:pPr>
        <w:pStyle w:val="Zkladntext"/>
        <w:spacing w:line="276" w:lineRule="auto"/>
      </w:pPr>
      <w:proofErr w:type="spellStart"/>
      <w:r w:rsidRPr="477D90DB">
        <w:rPr>
          <w:rStyle w:val="eop"/>
        </w:rPr>
        <w:t>Create_metadata</w:t>
      </w:r>
      <w:proofErr w:type="spellEnd"/>
      <w:r w:rsidRPr="477D90DB">
        <w:rPr>
          <w:rStyle w:val="eop"/>
        </w:rPr>
        <w:t xml:space="preserve"> v sobě volá </w:t>
      </w:r>
      <w:proofErr w:type="spellStart"/>
      <w:r w:rsidRPr="477D90DB">
        <w:rPr>
          <w:rStyle w:val="eop"/>
        </w:rPr>
        <w:t>create_log</w:t>
      </w:r>
      <w:proofErr w:type="spellEnd"/>
      <w:r w:rsidRPr="477D90DB">
        <w:rPr>
          <w:rStyle w:val="eop"/>
        </w:rPr>
        <w:t xml:space="preserve"> – funkce tvořící exportní log, </w:t>
      </w:r>
      <w:proofErr w:type="spellStart"/>
      <w:r w:rsidRPr="477D90DB">
        <w:rPr>
          <w:rStyle w:val="eop"/>
        </w:rPr>
        <w:t>create</w:t>
      </w:r>
      <w:proofErr w:type="spellEnd"/>
      <w:r w:rsidRPr="477D90DB">
        <w:rPr>
          <w:rStyle w:val="eop"/>
        </w:rPr>
        <w:t xml:space="preserve"> </w:t>
      </w:r>
      <w:proofErr w:type="spellStart"/>
      <w:r w:rsidRPr="477D90DB">
        <w:rPr>
          <w:rStyle w:val="eop"/>
        </w:rPr>
        <w:t>metadata_file</w:t>
      </w:r>
      <w:proofErr w:type="spellEnd"/>
      <w:r w:rsidRPr="477D90DB">
        <w:rPr>
          <w:rStyle w:val="eop"/>
        </w:rPr>
        <w:t xml:space="preserve"> – funkce tvořící soubor s metadaty a </w:t>
      </w:r>
      <w:proofErr w:type="spellStart"/>
      <w:r w:rsidRPr="477D90DB">
        <w:rPr>
          <w:rStyle w:val="eop"/>
        </w:rPr>
        <w:t>generate</w:t>
      </w:r>
      <w:proofErr w:type="spellEnd"/>
      <w:r w:rsidRPr="477D90DB">
        <w:rPr>
          <w:rStyle w:val="eop"/>
        </w:rPr>
        <w:t xml:space="preserve"> </w:t>
      </w:r>
      <w:proofErr w:type="spellStart"/>
      <w:r w:rsidRPr="477D90DB">
        <w:rPr>
          <w:rStyle w:val="eop"/>
        </w:rPr>
        <w:t>final_message</w:t>
      </w:r>
      <w:proofErr w:type="spellEnd"/>
      <w:r w:rsidRPr="477D90DB">
        <w:rPr>
          <w:rStyle w:val="eop"/>
        </w:rPr>
        <w:t xml:space="preserve"> – funkce která shrnuje průběh procedury.</w:t>
      </w:r>
    </w:p>
    <w:p w:rsidR="563DC6C1" w:rsidP="477D90DB" w:rsidRDefault="563DC6C1" w14:paraId="002E5EA3" w14:textId="5368CF5E">
      <w:pPr>
        <w:pStyle w:val="Zkladntext"/>
        <w:spacing w:line="276" w:lineRule="auto"/>
      </w:pPr>
      <w:proofErr w:type="spellStart"/>
      <w:r w:rsidRPr="477D90DB">
        <w:rPr>
          <w:rStyle w:val="eop"/>
        </w:rPr>
        <w:t>Process_all_files_in_blob</w:t>
      </w:r>
      <w:proofErr w:type="spellEnd"/>
      <w:r w:rsidRPr="477D90DB">
        <w:rPr>
          <w:rStyle w:val="eop"/>
        </w:rPr>
        <w:t xml:space="preserve"> uvnitř obsahuje </w:t>
      </w:r>
      <w:proofErr w:type="spellStart"/>
      <w:r w:rsidRPr="477D90DB">
        <w:rPr>
          <w:rStyle w:val="eop"/>
        </w:rPr>
        <w:t>for-loop</w:t>
      </w:r>
      <w:proofErr w:type="spellEnd"/>
      <w:r w:rsidRPr="477D90DB">
        <w:rPr>
          <w:rStyle w:val="eop"/>
        </w:rPr>
        <w:t xml:space="preserve">, ten pročítá jednotlivé načtené soubory ve vstupním </w:t>
      </w:r>
      <w:proofErr w:type="spellStart"/>
      <w:r w:rsidRPr="477D90DB">
        <w:rPr>
          <w:rStyle w:val="eop"/>
        </w:rPr>
        <w:t>blobu</w:t>
      </w:r>
      <w:proofErr w:type="spellEnd"/>
      <w:r w:rsidRPr="477D90DB">
        <w:rPr>
          <w:rStyle w:val="eop"/>
        </w:rPr>
        <w:t xml:space="preserve">, a podrobuje je vnitřnímu a vnějšímu setu </w:t>
      </w:r>
      <w:proofErr w:type="spellStart"/>
      <w:r w:rsidRPr="477D90DB">
        <w:rPr>
          <w:rStyle w:val="eop"/>
        </w:rPr>
        <w:t>try</w:t>
      </w:r>
      <w:proofErr w:type="spellEnd"/>
      <w:r w:rsidRPr="477D90DB">
        <w:rPr>
          <w:rStyle w:val="eop"/>
        </w:rPr>
        <w:t>/</w:t>
      </w:r>
      <w:proofErr w:type="spellStart"/>
      <w:r w:rsidRPr="477D90DB">
        <w:rPr>
          <w:rStyle w:val="eop"/>
        </w:rPr>
        <w:t>except</w:t>
      </w:r>
      <w:proofErr w:type="spellEnd"/>
      <w:r w:rsidRPr="477D90DB">
        <w:rPr>
          <w:rStyle w:val="eop"/>
        </w:rPr>
        <w:t xml:space="preserve"> konstruktů. Ty ve vnitřní úrovni zkouší, zda bude tabulka procesována se statickým načtením záhlaví nebo s načtením dynamickým, a ve vnějším konstruktu, nejprve zkouší konstrukt první a pokud selžou oba pokusy o zpracování, tak je soubor z operace vyňat, a bude zaznamenána chyba.</w:t>
      </w:r>
    </w:p>
    <w:p w:rsidR="477D90DB" w:rsidP="477D90DB" w:rsidRDefault="477D90DB" w14:paraId="65FA4C67" w14:textId="22D7B252">
      <w:pPr>
        <w:pStyle w:val="Zkladntext"/>
        <w:spacing w:before="0" w:line="276" w:lineRule="auto"/>
        <w:jc w:val="center"/>
      </w:pPr>
    </w:p>
    <w:p w:rsidR="00D53F26" w:rsidP="00D53F26" w:rsidRDefault="00D53F26" w14:paraId="511B69C0" w14:textId="75FA04F3">
      <w:pPr>
        <w:pStyle w:val="Zkladntext"/>
        <w:spacing w:before="0" w:after="0" w:line="276" w:lineRule="auto"/>
        <w:jc w:val="center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77DB73E2" wp14:editId="3F8A8297">
            <wp:extent cx="5400675" cy="3188335"/>
            <wp:effectExtent l="0" t="0" r="9525" b="0"/>
            <wp:docPr id="109295204" name="Obrázo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hd w:val="clear" w:color="auto" w:fill="FFFFFF"/>
        </w:rPr>
        <w:br/>
      </w:r>
      <w:r w:rsidRPr="006D2679">
        <w:rPr>
          <w:szCs w:val="24"/>
        </w:rPr>
        <w:t>Obrázek č.</w:t>
      </w:r>
      <w:r w:rsidR="00071F1E">
        <w:rPr>
          <w:szCs w:val="24"/>
        </w:rPr>
        <w:t>1</w:t>
      </w:r>
      <w:r w:rsidR="00D571C1">
        <w:rPr>
          <w:szCs w:val="24"/>
        </w:rPr>
        <w:t>2</w:t>
      </w:r>
      <w:r>
        <w:rPr>
          <w:szCs w:val="24"/>
        </w:rPr>
        <w:t xml:space="preserve"> – </w:t>
      </w:r>
      <w:r>
        <w:rPr>
          <w:rStyle w:val="normaltextrun"/>
          <w:color w:val="000000"/>
          <w:shd w:val="clear" w:color="auto" w:fill="FFFFFF"/>
        </w:rPr>
        <w:t xml:space="preserve">Schéma funkce </w:t>
      </w:r>
      <w:proofErr w:type="spellStart"/>
      <w:r>
        <w:rPr>
          <w:rStyle w:val="normaltextrun"/>
          <w:color w:val="000000"/>
          <w:shd w:val="clear" w:color="auto" w:fill="FFFFFF"/>
        </w:rPr>
        <w:t>process_all_files_in_blob</w:t>
      </w:r>
      <w:proofErr w:type="spellEnd"/>
      <w:r w:rsidRPr="006D2679">
        <w:rPr>
          <w:szCs w:val="24"/>
        </w:rPr>
        <w:t xml:space="preserve"> (Zdroj: Autoři)</w:t>
      </w:r>
    </w:p>
    <w:p w:rsidRPr="00D53F26" w:rsidR="00CD131D" w:rsidP="00D53F26" w:rsidRDefault="359552D4" w14:paraId="360A2843" w14:textId="2C8DDDD9">
      <w:pPr>
        <w:pStyle w:val="Zkladntext"/>
        <w:spacing w:line="276" w:lineRule="auto"/>
      </w:pPr>
      <w:r>
        <w:t xml:space="preserve">Obě cesty </w:t>
      </w:r>
      <w:proofErr w:type="spellStart"/>
      <w:r>
        <w:t>process_table_extract_headings</w:t>
      </w:r>
      <w:proofErr w:type="spellEnd"/>
      <w:r>
        <w:t xml:space="preserve"> využívají 4 vnitřní funkce, </w:t>
      </w:r>
      <w:proofErr w:type="spellStart"/>
      <w:r>
        <w:t>load_stream</w:t>
      </w:r>
      <w:proofErr w:type="spellEnd"/>
      <w:r>
        <w:t xml:space="preserve">, funkci, která zajišťuje stažení dat exportu ze vstupní složky </w:t>
      </w:r>
      <w:proofErr w:type="spellStart"/>
      <w:r>
        <w:t>blob</w:t>
      </w:r>
      <w:proofErr w:type="spellEnd"/>
      <w:r>
        <w:t xml:space="preserve"> úložiště, </w:t>
      </w:r>
      <w:proofErr w:type="spellStart"/>
      <w:r>
        <w:t>vstupni-slozka</w:t>
      </w:r>
      <w:proofErr w:type="spellEnd"/>
      <w:r>
        <w:t xml:space="preserve">. Dále </w:t>
      </w:r>
      <w:proofErr w:type="spellStart"/>
      <w:r>
        <w:t>load_headings</w:t>
      </w:r>
      <w:proofErr w:type="spellEnd"/>
      <w:r>
        <w:t xml:space="preserve">, funkce, která načte prvních 12 řádků exportní tabulky, a načte je do </w:t>
      </w:r>
      <w:proofErr w:type="spellStart"/>
      <w:r>
        <w:t>pandas</w:t>
      </w:r>
      <w:proofErr w:type="spellEnd"/>
      <w:r>
        <w:t xml:space="preserve">. Následně se obě cesty rozdělují, </w:t>
      </w:r>
      <w:proofErr w:type="spellStart"/>
      <w:r>
        <w:t>extract_headings_by_json</w:t>
      </w:r>
      <w:proofErr w:type="spellEnd"/>
      <w:r>
        <w:t xml:space="preserve"> zkouší záhlaví načíst podle parametrů specifikovaných v </w:t>
      </w:r>
      <w:proofErr w:type="spellStart"/>
      <w:r>
        <w:t>jsonu</w:t>
      </w:r>
      <w:proofErr w:type="spellEnd"/>
      <w:r>
        <w:t xml:space="preserve">, a </w:t>
      </w:r>
      <w:proofErr w:type="spellStart"/>
      <w:r>
        <w:t>extract_headings_dynamically</w:t>
      </w:r>
      <w:proofErr w:type="spellEnd"/>
      <w:r>
        <w:t xml:space="preserve"> se snaží ho nalézt podle shody klíčových slov. Obě cesty se poté spojují ve funkci </w:t>
      </w:r>
      <w:proofErr w:type="spellStart"/>
      <w:r>
        <w:t>process_inside_table</w:t>
      </w:r>
      <w:proofErr w:type="spellEnd"/>
      <w:r>
        <w:t>.</w:t>
      </w:r>
    </w:p>
    <w:p w:rsidR="0077408A" w:rsidP="477D90DB" w:rsidRDefault="359552D4" w14:paraId="45BC9E7B" w14:textId="024EA5E4">
      <w:pPr>
        <w:pStyle w:val="Zkladntext"/>
        <w:spacing w:line="276" w:lineRule="auto"/>
        <w:rPr>
          <w:rStyle w:val="normaltextrun"/>
        </w:rPr>
      </w:pPr>
      <w:proofErr w:type="spellStart"/>
      <w:r w:rsidRPr="477D90DB">
        <w:rPr>
          <w:rStyle w:val="normaltextrun"/>
        </w:rPr>
        <w:t>Process_inside_table</w:t>
      </w:r>
      <w:proofErr w:type="spellEnd"/>
      <w:r w:rsidRPr="477D90DB">
        <w:rPr>
          <w:rStyle w:val="normaltextrun"/>
        </w:rPr>
        <w:t xml:space="preserve">, společná operace, která nám sdružuje obě předešlé cesty, se skládá ze 2 částí </w:t>
      </w:r>
      <w:proofErr w:type="spellStart"/>
      <w:r w:rsidRPr="477D90DB">
        <w:rPr>
          <w:rStyle w:val="normaltextrun"/>
        </w:rPr>
        <w:t>generate_codes</w:t>
      </w:r>
      <w:proofErr w:type="spellEnd"/>
      <w:r w:rsidRPr="477D90DB">
        <w:rPr>
          <w:rStyle w:val="normaltextrun"/>
        </w:rPr>
        <w:t xml:space="preserve"> a </w:t>
      </w:r>
      <w:proofErr w:type="spellStart"/>
      <w:r w:rsidRPr="477D90DB">
        <w:rPr>
          <w:rStyle w:val="normaltextrun"/>
        </w:rPr>
        <w:t>process_inside_table_based_on_format</w:t>
      </w:r>
      <w:proofErr w:type="spellEnd"/>
      <w:r w:rsidRPr="477D90DB">
        <w:rPr>
          <w:rStyle w:val="normaltextrun"/>
        </w:rPr>
        <w:t xml:space="preserve">, </w:t>
      </w:r>
      <w:proofErr w:type="spellStart"/>
      <w:r w:rsidRPr="477D90DB">
        <w:rPr>
          <w:rStyle w:val="normaltextrun"/>
        </w:rPr>
        <w:t>generate_codes</w:t>
      </w:r>
      <w:proofErr w:type="spellEnd"/>
      <w:r w:rsidRPr="477D90DB">
        <w:rPr>
          <w:rStyle w:val="normaltextrun"/>
        </w:rPr>
        <w:t xml:space="preserve"> tvoří dílčí kódy a skládá z nich kód dávky. Kód dávky je složen vždy z kódu generovaného z</w:t>
      </w:r>
      <w:r w:rsidR="00632F8C">
        <w:rPr>
          <w:rStyle w:val="normaltextrun"/>
        </w:rPr>
        <w:t> </w:t>
      </w:r>
      <w:r w:rsidRPr="477D90DB">
        <w:rPr>
          <w:rStyle w:val="normaltextrun"/>
        </w:rPr>
        <w:t xml:space="preserve">období z pole fixace dat v záhlaví, kódu vygenerovaného z data exportu, a značky FIS/VŠE. </w:t>
      </w:r>
      <w:proofErr w:type="spellStart"/>
      <w:r w:rsidRPr="477D90DB">
        <w:rPr>
          <w:rStyle w:val="normaltextrun"/>
        </w:rPr>
        <w:t>Process_inside_table_based_on_format</w:t>
      </w:r>
      <w:proofErr w:type="spellEnd"/>
      <w:r w:rsidRPr="477D90DB">
        <w:rPr>
          <w:rStyle w:val="normaltextrun"/>
        </w:rPr>
        <w:t>, funkce, která zastřešuje finální dělení, a to podle formátu tabulky, obsahuje 2 vrstvy – první dělení zde probíhá podle značky speciální formát, na standartní cestu a cestu vymykající se normě. A poté se cesta vymykající se normě ještě dále dělí přímo podle konkrétního jména exportu, a to parametrů výpočtu, a přehledů spojené výuky.</w:t>
      </w:r>
    </w:p>
    <w:p w:rsidR="0077408A" w:rsidP="00D53F26" w:rsidRDefault="0077408A" w14:paraId="19CE3CB2" w14:textId="55FA028A">
      <w:pPr>
        <w:pStyle w:val="Zkladntext"/>
        <w:spacing w:line="276" w:lineRule="auto"/>
        <w:rPr>
          <w:rStyle w:val="normaltextrun"/>
        </w:rPr>
      </w:pPr>
    </w:p>
    <w:p w:rsidR="00D53F26" w:rsidP="00D53F26" w:rsidRDefault="00D53F26" w14:paraId="6C352792" w14:textId="79EC3D03">
      <w:pPr>
        <w:pStyle w:val="Zkladntext"/>
        <w:spacing w:before="0" w:after="0" w:line="276" w:lineRule="auto"/>
        <w:jc w:val="center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2F7ABBA4" wp14:editId="49384D3D">
            <wp:extent cx="5400675" cy="4192905"/>
            <wp:effectExtent l="0" t="0" r="9525" b="0"/>
            <wp:docPr id="313697676" name="Obrázo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19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hd w:val="clear" w:color="auto" w:fill="FFFFFF"/>
        </w:rPr>
        <w:br/>
      </w:r>
      <w:r w:rsidRPr="006D2679">
        <w:rPr>
          <w:szCs w:val="24"/>
        </w:rPr>
        <w:t>Obrázek č.</w:t>
      </w:r>
      <w:r>
        <w:rPr>
          <w:szCs w:val="24"/>
        </w:rPr>
        <w:t>1</w:t>
      </w:r>
      <w:r w:rsidR="00D571C1">
        <w:rPr>
          <w:szCs w:val="24"/>
        </w:rPr>
        <w:t xml:space="preserve">3 </w:t>
      </w:r>
      <w:r>
        <w:rPr>
          <w:szCs w:val="24"/>
        </w:rPr>
        <w:t xml:space="preserve">– </w:t>
      </w:r>
      <w:r>
        <w:rPr>
          <w:rStyle w:val="normaltextrun"/>
          <w:color w:val="000000"/>
          <w:shd w:val="clear" w:color="auto" w:fill="FFFFFF"/>
        </w:rPr>
        <w:t>Model pythonu 3 část</w:t>
      </w:r>
      <w:r w:rsidRPr="006D2679">
        <w:rPr>
          <w:szCs w:val="24"/>
        </w:rPr>
        <w:t xml:space="preserve"> (Zdroj: Autoři)</w:t>
      </w:r>
    </w:p>
    <w:p w:rsidR="00D53F26" w:rsidP="00D53F26" w:rsidRDefault="00D53F26" w14:paraId="43D139F8" w14:textId="77777777">
      <w:pPr>
        <w:pStyle w:val="Zkladntext"/>
        <w:spacing w:line="276" w:lineRule="auto"/>
        <w:rPr>
          <w:rStyle w:val="normaltextrun"/>
        </w:rPr>
      </w:pPr>
    </w:p>
    <w:p w:rsidR="56208973" w:rsidP="477D90DB" w:rsidRDefault="56208973" w14:paraId="1F0C8A87" w14:textId="0703A9DC">
      <w:pPr>
        <w:pStyle w:val="paragraph"/>
        <w:spacing w:before="240" w:beforeAutospacing="0" w:after="120" w:afterAutospacing="0" w:line="276" w:lineRule="auto"/>
        <w:jc w:val="both"/>
        <w:rPr>
          <w:rFonts w:ascii="Segoe UI" w:hAnsi="Segoe UI" w:cs="Segoe UI"/>
          <w:sz w:val="18"/>
          <w:szCs w:val="18"/>
          <w:lang w:val="cs-CZ"/>
        </w:rPr>
      </w:pPr>
      <w:r w:rsidRPr="477D90DB">
        <w:rPr>
          <w:rStyle w:val="eop"/>
          <w:lang w:val="cs-CZ"/>
        </w:rPr>
        <w:t xml:space="preserve">Všechny tři cesty už v sobě obsahují samotné zpracování surových tabulek, od jejich načtení, přes úpravy podle </w:t>
      </w:r>
      <w:proofErr w:type="spellStart"/>
      <w:r w:rsidRPr="477D90DB">
        <w:rPr>
          <w:rStyle w:val="eop"/>
          <w:lang w:val="cs-CZ"/>
        </w:rPr>
        <w:t>json</w:t>
      </w:r>
      <w:proofErr w:type="spellEnd"/>
      <w:r w:rsidRPr="477D90DB">
        <w:rPr>
          <w:rStyle w:val="eop"/>
          <w:lang w:val="cs-CZ"/>
        </w:rPr>
        <w:t>-konfigurace, až po generaci jména, export tabulek a</w:t>
      </w:r>
      <w:r w:rsidR="00C7695B">
        <w:rPr>
          <w:rStyle w:val="eop"/>
          <w:lang w:val="cs-CZ"/>
        </w:rPr>
        <w:t> </w:t>
      </w:r>
      <w:r w:rsidRPr="477D90DB">
        <w:rPr>
          <w:rStyle w:val="eop"/>
          <w:lang w:val="cs-CZ"/>
        </w:rPr>
        <w:t xml:space="preserve">tvorbu logu. </w:t>
      </w:r>
    </w:p>
    <w:p w:rsidR="56208973" w:rsidP="477D90DB" w:rsidRDefault="56208973" w14:paraId="50280B25" w14:textId="1FBF9EF0">
      <w:pPr>
        <w:pStyle w:val="paragraph"/>
        <w:spacing w:before="240" w:beforeAutospacing="0" w:after="120" w:afterAutospacing="0" w:line="276" w:lineRule="auto"/>
        <w:jc w:val="both"/>
      </w:pPr>
      <w:r w:rsidRPr="477D90DB">
        <w:rPr>
          <w:rStyle w:val="eop"/>
          <w:lang w:val="cs-CZ"/>
        </w:rPr>
        <w:t xml:space="preserve">Tyto funkce následně využívají až dvě další vrstvy, v první vrstvě jsou to pro standardní cestu </w:t>
      </w:r>
      <w:proofErr w:type="spellStart"/>
      <w:r w:rsidRPr="477D90DB">
        <w:rPr>
          <w:rStyle w:val="eop"/>
          <w:lang w:val="cs-CZ"/>
        </w:rPr>
        <w:t>load_table</w:t>
      </w:r>
      <w:proofErr w:type="spellEnd"/>
      <w:r w:rsidRPr="477D90DB">
        <w:rPr>
          <w:rStyle w:val="eop"/>
          <w:lang w:val="cs-CZ"/>
        </w:rPr>
        <w:t xml:space="preserve">, </w:t>
      </w:r>
      <w:proofErr w:type="spellStart"/>
      <w:r w:rsidRPr="477D90DB">
        <w:rPr>
          <w:rStyle w:val="eop"/>
          <w:lang w:val="cs-CZ"/>
        </w:rPr>
        <w:t>modify_table</w:t>
      </w:r>
      <w:proofErr w:type="spellEnd"/>
      <w:r w:rsidRPr="477D90DB">
        <w:rPr>
          <w:rStyle w:val="eop"/>
          <w:lang w:val="cs-CZ"/>
        </w:rPr>
        <w:t xml:space="preserve">, </w:t>
      </w:r>
      <w:proofErr w:type="spellStart"/>
      <w:r w:rsidRPr="477D90DB">
        <w:rPr>
          <w:rStyle w:val="eop"/>
          <w:lang w:val="cs-CZ"/>
        </w:rPr>
        <w:t>export_table</w:t>
      </w:r>
      <w:proofErr w:type="spellEnd"/>
      <w:r w:rsidRPr="477D90DB">
        <w:rPr>
          <w:rStyle w:val="eop"/>
          <w:lang w:val="cs-CZ"/>
        </w:rPr>
        <w:t xml:space="preserve"> a </w:t>
      </w:r>
      <w:proofErr w:type="spellStart"/>
      <w:r w:rsidRPr="477D90DB">
        <w:rPr>
          <w:rStyle w:val="eop"/>
          <w:lang w:val="cs-CZ"/>
        </w:rPr>
        <w:t>create_log_table</w:t>
      </w:r>
      <w:proofErr w:type="spellEnd"/>
      <w:r w:rsidRPr="477D90DB">
        <w:rPr>
          <w:rStyle w:val="eop"/>
          <w:lang w:val="cs-CZ"/>
        </w:rPr>
        <w:t xml:space="preserve">; pro parametry výpočtu </w:t>
      </w:r>
      <w:proofErr w:type="spellStart"/>
      <w:r w:rsidRPr="477D90DB">
        <w:rPr>
          <w:rStyle w:val="eop"/>
          <w:lang w:val="cs-CZ"/>
        </w:rPr>
        <w:t>export_parametry_vypoctu</w:t>
      </w:r>
      <w:proofErr w:type="spellEnd"/>
      <w:r w:rsidRPr="477D90DB">
        <w:rPr>
          <w:rStyle w:val="eop"/>
          <w:lang w:val="cs-CZ"/>
        </w:rPr>
        <w:t xml:space="preserve"> a </w:t>
      </w:r>
      <w:proofErr w:type="spellStart"/>
      <w:r w:rsidRPr="477D90DB">
        <w:rPr>
          <w:rStyle w:val="eop"/>
          <w:lang w:val="cs-CZ"/>
        </w:rPr>
        <w:t>create_log_table_parametry_vypoctu</w:t>
      </w:r>
      <w:proofErr w:type="spellEnd"/>
      <w:r w:rsidRPr="477D90DB">
        <w:rPr>
          <w:rStyle w:val="eop"/>
          <w:lang w:val="cs-CZ"/>
        </w:rPr>
        <w:t xml:space="preserve">; pro přehled spojené výuky pak </w:t>
      </w:r>
      <w:proofErr w:type="spellStart"/>
      <w:r w:rsidRPr="477D90DB">
        <w:rPr>
          <w:rStyle w:val="eop"/>
          <w:lang w:val="cs-CZ"/>
        </w:rPr>
        <w:t>load_table_prehled_spojene_vyuky</w:t>
      </w:r>
      <w:proofErr w:type="spellEnd"/>
      <w:r w:rsidRPr="477D90DB">
        <w:rPr>
          <w:rStyle w:val="eop"/>
          <w:lang w:val="cs-CZ"/>
        </w:rPr>
        <w:t xml:space="preserve">, </w:t>
      </w:r>
      <w:proofErr w:type="spellStart"/>
      <w:r w:rsidRPr="477D90DB">
        <w:rPr>
          <w:rStyle w:val="eop"/>
          <w:lang w:val="cs-CZ"/>
        </w:rPr>
        <w:t>modify_table_prehled_spojene_vyuky</w:t>
      </w:r>
      <w:proofErr w:type="spellEnd"/>
      <w:r w:rsidRPr="477D90DB">
        <w:rPr>
          <w:rStyle w:val="eop"/>
          <w:lang w:val="cs-CZ"/>
        </w:rPr>
        <w:t xml:space="preserve">, </w:t>
      </w:r>
      <w:proofErr w:type="spellStart"/>
      <w:r w:rsidRPr="477D90DB">
        <w:rPr>
          <w:rStyle w:val="eop"/>
          <w:lang w:val="cs-CZ"/>
        </w:rPr>
        <w:t>export_table</w:t>
      </w:r>
      <w:proofErr w:type="spellEnd"/>
      <w:r w:rsidRPr="477D90DB">
        <w:rPr>
          <w:rStyle w:val="eop"/>
          <w:lang w:val="cs-CZ"/>
        </w:rPr>
        <w:t xml:space="preserve"> a </w:t>
      </w:r>
      <w:proofErr w:type="spellStart"/>
      <w:r w:rsidRPr="477D90DB">
        <w:rPr>
          <w:rStyle w:val="eop"/>
          <w:lang w:val="cs-CZ"/>
        </w:rPr>
        <w:t>create_log_table</w:t>
      </w:r>
      <w:proofErr w:type="spellEnd"/>
      <w:r w:rsidRPr="477D90DB">
        <w:rPr>
          <w:rStyle w:val="eop"/>
          <w:lang w:val="cs-CZ"/>
        </w:rPr>
        <w:t xml:space="preserve">. Funkce </w:t>
      </w:r>
      <w:proofErr w:type="spellStart"/>
      <w:r w:rsidRPr="477D90DB">
        <w:rPr>
          <w:rStyle w:val="eop"/>
          <w:lang w:val="cs-CZ"/>
        </w:rPr>
        <w:t>modify_table</w:t>
      </w:r>
      <w:proofErr w:type="spellEnd"/>
      <w:r w:rsidRPr="477D90DB">
        <w:rPr>
          <w:rStyle w:val="eop"/>
          <w:lang w:val="cs-CZ"/>
        </w:rPr>
        <w:t xml:space="preserve"> a </w:t>
      </w:r>
      <w:proofErr w:type="spellStart"/>
      <w:r w:rsidRPr="477D90DB">
        <w:rPr>
          <w:rStyle w:val="eop"/>
          <w:lang w:val="cs-CZ"/>
        </w:rPr>
        <w:t>export_table</w:t>
      </w:r>
      <w:proofErr w:type="spellEnd"/>
      <w:r w:rsidRPr="477D90DB">
        <w:rPr>
          <w:rStyle w:val="eop"/>
          <w:lang w:val="cs-CZ"/>
        </w:rPr>
        <w:t xml:space="preserve"> jsou navíc ještě dále rozvětveny. </w:t>
      </w:r>
    </w:p>
    <w:p w:rsidR="56208973" w:rsidP="477D90DB" w:rsidRDefault="56208973" w14:paraId="3C9C6149" w14:textId="04D61FD0">
      <w:pPr>
        <w:pStyle w:val="paragraph"/>
        <w:spacing w:before="240" w:beforeAutospacing="0" w:after="120" w:afterAutospacing="0" w:line="276" w:lineRule="auto"/>
        <w:jc w:val="both"/>
      </w:pPr>
      <w:proofErr w:type="spellStart"/>
      <w:r w:rsidRPr="477D90DB">
        <w:rPr>
          <w:rStyle w:val="eop"/>
          <w:lang w:val="cs-CZ"/>
        </w:rPr>
        <w:t>Modify_table</w:t>
      </w:r>
      <w:proofErr w:type="spellEnd"/>
      <w:r w:rsidRPr="477D90DB">
        <w:rPr>
          <w:rStyle w:val="eop"/>
          <w:lang w:val="cs-CZ"/>
        </w:rPr>
        <w:t xml:space="preserve"> volá pro operace specifikované v </w:t>
      </w:r>
      <w:proofErr w:type="spellStart"/>
      <w:r w:rsidRPr="477D90DB">
        <w:rPr>
          <w:rStyle w:val="eop"/>
          <w:lang w:val="cs-CZ"/>
        </w:rPr>
        <w:t>json</w:t>
      </w:r>
      <w:proofErr w:type="spellEnd"/>
      <w:r w:rsidRPr="477D90DB">
        <w:rPr>
          <w:rStyle w:val="eop"/>
          <w:lang w:val="cs-CZ"/>
        </w:rPr>
        <w:t xml:space="preserve"> konfiguraci celou řadu dílčích funkcí. </w:t>
      </w:r>
    </w:p>
    <w:p w:rsidR="56208973" w:rsidP="00C7695B" w:rsidRDefault="56208973" w14:paraId="1A565E99" w14:textId="5FBF37ED">
      <w:pPr>
        <w:pStyle w:val="paragraph"/>
        <w:keepNext/>
        <w:spacing w:before="240" w:beforeAutospacing="0" w:after="120" w:afterAutospacing="0" w:line="276" w:lineRule="auto"/>
        <w:jc w:val="both"/>
      </w:pPr>
      <w:r w:rsidRPr="477D90DB">
        <w:rPr>
          <w:rStyle w:val="eop"/>
          <w:lang w:val="cs-CZ"/>
        </w:rPr>
        <w:lastRenderedPageBreak/>
        <w:t>Jsou jimi:</w:t>
      </w:r>
    </w:p>
    <w:p w:rsidR="56208973" w:rsidP="000F27A4" w:rsidRDefault="56208973" w14:paraId="0FA59612" w14:textId="7B04B8A7">
      <w:pPr>
        <w:pStyle w:val="paragraph"/>
        <w:numPr>
          <w:ilvl w:val="0"/>
          <w:numId w:val="3"/>
        </w:numPr>
        <w:spacing w:before="240" w:beforeAutospacing="0" w:after="120" w:afterAutospacing="0" w:line="276" w:lineRule="auto"/>
        <w:jc w:val="both"/>
      </w:pPr>
      <w:proofErr w:type="spellStart"/>
      <w:r w:rsidRPr="477D90DB">
        <w:rPr>
          <w:rStyle w:val="eop"/>
          <w:lang w:val="cs-CZ"/>
        </w:rPr>
        <w:t>delete_sumation_columns</w:t>
      </w:r>
      <w:proofErr w:type="spellEnd"/>
      <w:r w:rsidRPr="477D90DB">
        <w:rPr>
          <w:rStyle w:val="eop"/>
          <w:lang w:val="cs-CZ"/>
        </w:rPr>
        <w:t xml:space="preserve">, která odstraňuje sloupce sum před </w:t>
      </w:r>
      <w:proofErr w:type="spellStart"/>
      <w:r w:rsidRPr="477D90DB">
        <w:rPr>
          <w:rStyle w:val="eop"/>
          <w:lang w:val="cs-CZ"/>
        </w:rPr>
        <w:t>unpivotem</w:t>
      </w:r>
      <w:proofErr w:type="spellEnd"/>
      <w:r w:rsidRPr="477D90DB">
        <w:rPr>
          <w:rStyle w:val="eop"/>
          <w:lang w:val="cs-CZ"/>
        </w:rPr>
        <w:t xml:space="preserve">  </w:t>
      </w:r>
    </w:p>
    <w:p w:rsidR="56208973" w:rsidP="000F27A4" w:rsidRDefault="56208973" w14:paraId="2A45C635" w14:textId="0C0E787A">
      <w:pPr>
        <w:pStyle w:val="paragraph"/>
        <w:numPr>
          <w:ilvl w:val="0"/>
          <w:numId w:val="3"/>
        </w:numPr>
        <w:spacing w:before="240" w:beforeAutospacing="0" w:after="120" w:afterAutospacing="0" w:line="276" w:lineRule="auto"/>
        <w:jc w:val="both"/>
      </w:pPr>
      <w:proofErr w:type="spellStart"/>
      <w:r w:rsidRPr="477D90DB">
        <w:rPr>
          <w:rStyle w:val="eop"/>
          <w:lang w:val="cs-CZ"/>
        </w:rPr>
        <w:t>dynamic_unpivot</w:t>
      </w:r>
      <w:proofErr w:type="spellEnd"/>
      <w:r w:rsidRPr="477D90DB">
        <w:rPr>
          <w:rStyle w:val="eop"/>
          <w:lang w:val="cs-CZ"/>
        </w:rPr>
        <w:t xml:space="preserve"> a </w:t>
      </w:r>
      <w:proofErr w:type="spellStart"/>
      <w:r w:rsidRPr="477D90DB">
        <w:rPr>
          <w:rStyle w:val="eop"/>
          <w:lang w:val="cs-CZ"/>
        </w:rPr>
        <w:t>static_unpivot</w:t>
      </w:r>
      <w:proofErr w:type="spellEnd"/>
      <w:r w:rsidRPr="477D90DB">
        <w:rPr>
          <w:rStyle w:val="eop"/>
          <w:lang w:val="cs-CZ"/>
        </w:rPr>
        <w:t xml:space="preserve">, které zajišťují </w:t>
      </w:r>
      <w:proofErr w:type="spellStart"/>
      <w:r w:rsidRPr="477D90DB">
        <w:rPr>
          <w:rStyle w:val="eop"/>
          <w:lang w:val="cs-CZ"/>
        </w:rPr>
        <w:t>unpivot</w:t>
      </w:r>
      <w:proofErr w:type="spellEnd"/>
      <w:r w:rsidRPr="477D90DB">
        <w:rPr>
          <w:rStyle w:val="eop"/>
          <w:lang w:val="cs-CZ"/>
        </w:rPr>
        <w:t xml:space="preserve"> s proměnným počtem sloupců a </w:t>
      </w:r>
      <w:proofErr w:type="spellStart"/>
      <w:r w:rsidRPr="477D90DB">
        <w:rPr>
          <w:rStyle w:val="eop"/>
          <w:lang w:val="cs-CZ"/>
        </w:rPr>
        <w:t>unpivot</w:t>
      </w:r>
      <w:proofErr w:type="spellEnd"/>
      <w:r w:rsidRPr="477D90DB">
        <w:rPr>
          <w:rStyle w:val="eop"/>
          <w:lang w:val="cs-CZ"/>
        </w:rPr>
        <w:t xml:space="preserve"> se stabilními sloupci (na úrovni kódu je operace prováděna téměř stejně, toto označení je tedy hlavně informativní, neboť jsou oba typy </w:t>
      </w:r>
      <w:proofErr w:type="spellStart"/>
      <w:r w:rsidRPr="477D90DB">
        <w:rPr>
          <w:rStyle w:val="eop"/>
          <w:lang w:val="cs-CZ"/>
        </w:rPr>
        <w:t>unpivotu</w:t>
      </w:r>
      <w:proofErr w:type="spellEnd"/>
      <w:r w:rsidRPr="477D90DB">
        <w:rPr>
          <w:rStyle w:val="eop"/>
          <w:lang w:val="cs-CZ"/>
        </w:rPr>
        <w:t xml:space="preserve"> prováděny pro jiné typy dat) </w:t>
      </w:r>
    </w:p>
    <w:p w:rsidR="56208973" w:rsidP="000F27A4" w:rsidRDefault="56208973" w14:paraId="1FDBE765" w14:textId="450C5FD0">
      <w:pPr>
        <w:pStyle w:val="paragraph"/>
        <w:numPr>
          <w:ilvl w:val="0"/>
          <w:numId w:val="3"/>
        </w:numPr>
        <w:spacing w:before="240" w:beforeAutospacing="0" w:after="120" w:afterAutospacing="0" w:line="276" w:lineRule="auto"/>
        <w:jc w:val="both"/>
      </w:pPr>
      <w:proofErr w:type="spellStart"/>
      <w:r w:rsidRPr="477D90DB">
        <w:rPr>
          <w:rStyle w:val="eop"/>
          <w:lang w:val="cs-CZ"/>
        </w:rPr>
        <w:t>add_code_delete_sum_rows</w:t>
      </w:r>
      <w:proofErr w:type="spellEnd"/>
      <w:r w:rsidRPr="477D90DB">
        <w:rPr>
          <w:rStyle w:val="eop"/>
          <w:lang w:val="cs-CZ"/>
        </w:rPr>
        <w:t xml:space="preserve">, ta obsahuje </w:t>
      </w:r>
      <w:proofErr w:type="spellStart"/>
      <w:r w:rsidRPr="477D90DB">
        <w:rPr>
          <w:rStyle w:val="eop"/>
          <w:lang w:val="cs-CZ"/>
        </w:rPr>
        <w:t>for-loop</w:t>
      </w:r>
      <w:proofErr w:type="spellEnd"/>
      <w:r w:rsidRPr="477D90DB">
        <w:rPr>
          <w:rStyle w:val="eop"/>
          <w:lang w:val="cs-CZ"/>
        </w:rPr>
        <w:t xml:space="preserve">, který na každém řádku generuje kód </w:t>
      </w:r>
      <w:proofErr w:type="spellStart"/>
      <w:r w:rsidRPr="477D90DB">
        <w:rPr>
          <w:rStyle w:val="eop"/>
          <w:lang w:val="cs-CZ"/>
        </w:rPr>
        <w:t>datasetu</w:t>
      </w:r>
      <w:proofErr w:type="spellEnd"/>
      <w:r w:rsidRPr="477D90DB">
        <w:rPr>
          <w:rStyle w:val="eop"/>
          <w:lang w:val="cs-CZ"/>
        </w:rPr>
        <w:t xml:space="preserve"> a zároveň odstraňuje řádky s hodnotami sumace; oba kroky jsou sdruženy pro velkou výpočetní náročnost pročítání tabulky </w:t>
      </w:r>
    </w:p>
    <w:p w:rsidR="56208973" w:rsidP="000F27A4" w:rsidRDefault="56208973" w14:paraId="04A2490C" w14:textId="5219C51A">
      <w:pPr>
        <w:pStyle w:val="paragraph"/>
        <w:numPr>
          <w:ilvl w:val="0"/>
          <w:numId w:val="3"/>
        </w:numPr>
        <w:spacing w:before="240" w:beforeAutospacing="0" w:after="120" w:afterAutospacing="0" w:line="276" w:lineRule="auto"/>
        <w:jc w:val="both"/>
      </w:pPr>
      <w:proofErr w:type="spellStart"/>
      <w:r w:rsidRPr="477D90DB">
        <w:rPr>
          <w:rStyle w:val="eop"/>
          <w:lang w:val="cs-CZ"/>
        </w:rPr>
        <w:t>add_period_delete_sum_rows</w:t>
      </w:r>
      <w:proofErr w:type="spellEnd"/>
      <w:r w:rsidRPr="477D90DB">
        <w:rPr>
          <w:rStyle w:val="eop"/>
          <w:lang w:val="cs-CZ"/>
        </w:rPr>
        <w:t xml:space="preserve">, ta obsahuje </w:t>
      </w:r>
      <w:proofErr w:type="spellStart"/>
      <w:r w:rsidRPr="477D90DB">
        <w:rPr>
          <w:rStyle w:val="eop"/>
          <w:lang w:val="cs-CZ"/>
        </w:rPr>
        <w:t>forloop</w:t>
      </w:r>
      <w:proofErr w:type="spellEnd"/>
      <w:r w:rsidRPr="477D90DB">
        <w:rPr>
          <w:rStyle w:val="eop"/>
          <w:lang w:val="cs-CZ"/>
        </w:rPr>
        <w:t xml:space="preserve">, který na každém řádku vkládá kód </w:t>
      </w:r>
      <w:proofErr w:type="spellStart"/>
      <w:r w:rsidRPr="477D90DB">
        <w:rPr>
          <w:rStyle w:val="eop"/>
          <w:lang w:val="cs-CZ"/>
        </w:rPr>
        <w:t>datasetu</w:t>
      </w:r>
      <w:proofErr w:type="spellEnd"/>
      <w:r w:rsidRPr="477D90DB">
        <w:rPr>
          <w:rStyle w:val="eop"/>
          <w:lang w:val="cs-CZ"/>
        </w:rPr>
        <w:t xml:space="preserve"> vygenerovaný podle fixace dat ze záhlaví, a zároveň odstraňuje řádky s hodnotami sumace; oba kroky jsou sdruženy pro velkou výpočetní náročnost pročítání tabulky </w:t>
      </w:r>
    </w:p>
    <w:p w:rsidR="56208973" w:rsidP="477D90DB" w:rsidRDefault="56208973" w14:paraId="3D604608" w14:textId="4FD786FF">
      <w:pPr>
        <w:pStyle w:val="paragraph"/>
        <w:spacing w:before="240" w:beforeAutospacing="0" w:after="120" w:afterAutospacing="0" w:line="276" w:lineRule="auto"/>
        <w:jc w:val="both"/>
      </w:pPr>
      <w:r w:rsidRPr="477D90DB">
        <w:rPr>
          <w:rStyle w:val="eop"/>
          <w:lang w:val="cs-CZ"/>
        </w:rPr>
        <w:t xml:space="preserve">Kód </w:t>
      </w:r>
      <w:proofErr w:type="spellStart"/>
      <w:r w:rsidRPr="477D90DB">
        <w:rPr>
          <w:rStyle w:val="eop"/>
          <w:lang w:val="cs-CZ"/>
        </w:rPr>
        <w:t>datasetu</w:t>
      </w:r>
      <w:proofErr w:type="spellEnd"/>
      <w:r w:rsidRPr="477D90DB">
        <w:rPr>
          <w:rStyle w:val="eop"/>
          <w:lang w:val="cs-CZ"/>
        </w:rPr>
        <w:t xml:space="preserve"> je tvořen vždy složením kódu generovaného z řádku období, kódu generovaného z data exportu, a značky FIS/VŠE.</w:t>
      </w:r>
    </w:p>
    <w:p w:rsidR="56208973" w:rsidP="477D90DB" w:rsidRDefault="56208973" w14:paraId="0B1938C4" w14:textId="65C8C207">
      <w:pPr>
        <w:pStyle w:val="paragraph"/>
        <w:spacing w:before="240" w:beforeAutospacing="0" w:after="120" w:afterAutospacing="0" w:line="276" w:lineRule="auto"/>
        <w:jc w:val="both"/>
      </w:pPr>
      <w:r w:rsidRPr="477D90DB">
        <w:rPr>
          <w:rStyle w:val="eop"/>
          <w:lang w:val="cs-CZ"/>
        </w:rPr>
        <w:t xml:space="preserve">U přehledů spojené jsou dále aplikovány dvě specifické funkce: </w:t>
      </w:r>
      <w:proofErr w:type="spellStart"/>
      <w:r w:rsidRPr="477D90DB">
        <w:rPr>
          <w:rStyle w:val="eop"/>
          <w:lang w:val="cs-CZ"/>
        </w:rPr>
        <w:t>drop_first_level_headers</w:t>
      </w:r>
      <w:proofErr w:type="spellEnd"/>
      <w:r w:rsidRPr="477D90DB">
        <w:rPr>
          <w:rStyle w:val="eop"/>
          <w:lang w:val="cs-CZ"/>
        </w:rPr>
        <w:t xml:space="preserve"> – funkce na odstranění spojeného záhlaví načtené surové tabulky v </w:t>
      </w:r>
      <w:proofErr w:type="spellStart"/>
      <w:r w:rsidRPr="477D90DB">
        <w:rPr>
          <w:rStyle w:val="eop"/>
          <w:lang w:val="cs-CZ"/>
        </w:rPr>
        <w:t>pandas</w:t>
      </w:r>
      <w:proofErr w:type="spellEnd"/>
      <w:r w:rsidRPr="477D90DB">
        <w:rPr>
          <w:rStyle w:val="eop"/>
          <w:lang w:val="cs-CZ"/>
        </w:rPr>
        <w:t xml:space="preserve">, </w:t>
      </w:r>
      <w:proofErr w:type="spellStart"/>
      <w:r w:rsidRPr="477D90DB">
        <w:rPr>
          <w:rStyle w:val="eop"/>
          <w:lang w:val="cs-CZ"/>
        </w:rPr>
        <w:t>rename_columns_from_list_of_columns_names</w:t>
      </w:r>
      <w:proofErr w:type="spellEnd"/>
      <w:r w:rsidRPr="477D90DB">
        <w:rPr>
          <w:rStyle w:val="eop"/>
          <w:lang w:val="cs-CZ"/>
        </w:rPr>
        <w:t xml:space="preserve"> – funkce, která přejmenuje po prvním kroku vzniklé nesmyslné záhlaví tabulky.</w:t>
      </w:r>
    </w:p>
    <w:p w:rsidR="56208973" w:rsidP="477D90DB" w:rsidRDefault="56208973" w14:paraId="5E682406" w14:textId="14640CA4">
      <w:pPr>
        <w:pStyle w:val="paragraph"/>
        <w:spacing w:before="240" w:beforeAutospacing="0" w:after="120" w:afterAutospacing="0" w:line="276" w:lineRule="auto"/>
        <w:jc w:val="both"/>
      </w:pPr>
      <w:proofErr w:type="spellStart"/>
      <w:r w:rsidRPr="477D90DB">
        <w:rPr>
          <w:rStyle w:val="eop"/>
          <w:lang w:val="cs-CZ"/>
        </w:rPr>
        <w:t>Export_table</w:t>
      </w:r>
      <w:proofErr w:type="spellEnd"/>
      <w:r w:rsidRPr="477D90DB">
        <w:rPr>
          <w:rStyle w:val="eop"/>
          <w:lang w:val="cs-CZ"/>
        </w:rPr>
        <w:t xml:space="preserve"> je obecně složena ze dvou funkcí, </w:t>
      </w:r>
      <w:proofErr w:type="spellStart"/>
      <w:r w:rsidRPr="477D90DB">
        <w:rPr>
          <w:rStyle w:val="eop"/>
          <w:lang w:val="cs-CZ"/>
        </w:rPr>
        <w:t>generate_export_name</w:t>
      </w:r>
      <w:proofErr w:type="spellEnd"/>
      <w:r w:rsidRPr="477D90DB">
        <w:rPr>
          <w:rStyle w:val="eop"/>
          <w:lang w:val="cs-CZ"/>
        </w:rPr>
        <w:t xml:space="preserve"> – funkce pro generování exportního jména a </w:t>
      </w:r>
      <w:proofErr w:type="spellStart"/>
      <w:r w:rsidRPr="477D90DB">
        <w:rPr>
          <w:rStyle w:val="eop"/>
          <w:lang w:val="cs-CZ"/>
        </w:rPr>
        <w:t>export_virtual_excel_file</w:t>
      </w:r>
      <w:proofErr w:type="spellEnd"/>
      <w:r w:rsidRPr="477D90DB">
        <w:rPr>
          <w:rStyle w:val="eop"/>
          <w:lang w:val="cs-CZ"/>
        </w:rPr>
        <w:t xml:space="preserve"> – funkce exportující do výstupního kontejneru </w:t>
      </w:r>
      <w:proofErr w:type="spellStart"/>
      <w:r w:rsidRPr="477D90DB">
        <w:rPr>
          <w:rStyle w:val="eop"/>
          <w:lang w:val="cs-CZ"/>
        </w:rPr>
        <w:t>blob</w:t>
      </w:r>
      <w:proofErr w:type="spellEnd"/>
      <w:r w:rsidRPr="477D90DB">
        <w:rPr>
          <w:rStyle w:val="eop"/>
          <w:lang w:val="cs-CZ"/>
        </w:rPr>
        <w:t xml:space="preserve"> </w:t>
      </w:r>
      <w:proofErr w:type="spellStart"/>
      <w:r w:rsidRPr="477D90DB">
        <w:rPr>
          <w:rStyle w:val="eop"/>
          <w:lang w:val="cs-CZ"/>
        </w:rPr>
        <w:t>storage</w:t>
      </w:r>
      <w:proofErr w:type="spellEnd"/>
      <w:r w:rsidRPr="477D90DB">
        <w:rPr>
          <w:rStyle w:val="eop"/>
          <w:lang w:val="cs-CZ"/>
        </w:rPr>
        <w:t xml:space="preserve">, tato funkce nejprve vytvoří bitovou kopii excelu generovaného z výstupní </w:t>
      </w:r>
      <w:proofErr w:type="spellStart"/>
      <w:r w:rsidRPr="477D90DB">
        <w:rPr>
          <w:rStyle w:val="eop"/>
          <w:lang w:val="cs-CZ"/>
        </w:rPr>
        <w:t>pandas</w:t>
      </w:r>
      <w:proofErr w:type="spellEnd"/>
      <w:r w:rsidRPr="477D90DB">
        <w:rPr>
          <w:rStyle w:val="eop"/>
          <w:lang w:val="cs-CZ"/>
        </w:rPr>
        <w:t xml:space="preserve"> tabulky, a tu poté nahraje do výstupní azure </w:t>
      </w:r>
      <w:proofErr w:type="spellStart"/>
      <w:r w:rsidRPr="477D90DB">
        <w:rPr>
          <w:rStyle w:val="eop"/>
          <w:lang w:val="cs-CZ"/>
        </w:rPr>
        <w:t>blob</w:t>
      </w:r>
      <w:proofErr w:type="spellEnd"/>
      <w:r w:rsidRPr="477D90DB">
        <w:rPr>
          <w:rStyle w:val="eop"/>
          <w:lang w:val="cs-CZ"/>
        </w:rPr>
        <w:t xml:space="preserve"> </w:t>
      </w:r>
      <w:proofErr w:type="spellStart"/>
      <w:r w:rsidRPr="477D90DB">
        <w:rPr>
          <w:rStyle w:val="eop"/>
          <w:lang w:val="cs-CZ"/>
        </w:rPr>
        <w:t>storage</w:t>
      </w:r>
      <w:proofErr w:type="spellEnd"/>
      <w:r w:rsidRPr="477D90DB">
        <w:rPr>
          <w:rStyle w:val="eop"/>
          <w:lang w:val="cs-CZ"/>
        </w:rPr>
        <w:t>.</w:t>
      </w:r>
    </w:p>
    <w:p w:rsidR="56208973" w:rsidP="477D90DB" w:rsidRDefault="56208973" w14:paraId="7894837A" w14:textId="43CB4832">
      <w:pPr>
        <w:pStyle w:val="paragraph"/>
        <w:spacing w:before="240" w:beforeAutospacing="0" w:after="120" w:afterAutospacing="0" w:line="276" w:lineRule="auto"/>
        <w:jc w:val="both"/>
      </w:pPr>
      <w:r w:rsidRPr="477D90DB">
        <w:rPr>
          <w:rStyle w:val="eop"/>
          <w:lang w:val="cs-CZ"/>
        </w:rPr>
        <w:t xml:space="preserve">U parametrů výpočtu máme ještě </w:t>
      </w:r>
      <w:proofErr w:type="spellStart"/>
      <w:r w:rsidRPr="477D90DB">
        <w:rPr>
          <w:rStyle w:val="eop"/>
          <w:lang w:val="cs-CZ"/>
        </w:rPr>
        <w:t>export_bite_copy</w:t>
      </w:r>
      <w:proofErr w:type="spellEnd"/>
      <w:r w:rsidRPr="477D90DB">
        <w:rPr>
          <w:rStyle w:val="eop"/>
          <w:lang w:val="cs-CZ"/>
        </w:rPr>
        <w:t xml:space="preserve"> – funkce exportující pouze na začátku procedury stažený bitový obraz vstupního excelu.</w:t>
      </w:r>
    </w:p>
    <w:p w:rsidR="00D53F26" w:rsidP="477D90DB" w:rsidRDefault="00D53F26" w14:paraId="28888E85" w14:textId="7BF4B575">
      <w:pPr>
        <w:pStyle w:val="paragraph"/>
        <w:spacing w:before="240" w:beforeAutospacing="0" w:after="120" w:afterAutospacing="0" w:line="276" w:lineRule="auto"/>
        <w:jc w:val="both"/>
        <w:textAlignment w:val="baseline"/>
        <w:rPr>
          <w:rStyle w:val="eop"/>
          <w:lang w:val="cs-CZ"/>
        </w:rPr>
      </w:pPr>
      <w:r>
        <w:rPr>
          <w:rFonts w:ascii="Segoe UI" w:hAnsi="Segoe UI" w:cs="Segoe UI"/>
          <w:noProof/>
          <w:sz w:val="18"/>
          <w:szCs w:val="18"/>
          <w:lang w:val="cs-CZ"/>
        </w:rPr>
        <w:lastRenderedPageBreak/>
        <w:drawing>
          <wp:anchor distT="0" distB="0" distL="114300" distR="114300" simplePos="0" relativeHeight="251658244" behindDoc="0" locked="0" layoutInCell="1" allowOverlap="1" wp14:anchorId="5F4585BB" wp14:editId="1D691295">
            <wp:simplePos x="0" y="0"/>
            <wp:positionH relativeFrom="page">
              <wp:align>center</wp:align>
            </wp:positionH>
            <wp:positionV relativeFrom="paragraph">
              <wp:posOffset>660400</wp:posOffset>
            </wp:positionV>
            <wp:extent cx="6946265" cy="1323975"/>
            <wp:effectExtent l="0" t="0" r="6985" b="9525"/>
            <wp:wrapTopAndBottom/>
            <wp:docPr id="1327796245" name="Obrázo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626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477D90DB" w:rsidR="23479D24">
        <w:t>Obrázek</w:t>
      </w:r>
      <w:proofErr w:type="spellEnd"/>
      <w:r w:rsidRPr="477D90DB" w:rsidR="23479D24">
        <w:t xml:space="preserve"> č.1</w:t>
      </w:r>
      <w:r w:rsidRPr="477D90DB" w:rsidR="65155A8C">
        <w:t>4</w:t>
      </w:r>
      <w:r w:rsidRPr="00D53F26" w:rsidR="23479D24">
        <w:t xml:space="preserve"> –</w:t>
      </w:r>
      <w:proofErr w:type="spellStart"/>
      <w:r w:rsidRPr="477D90DB" w:rsidR="23479D24">
        <w:rPr>
          <w:rStyle w:val="normaltextrun"/>
          <w:color w:val="000000"/>
          <w:shd w:val="clear" w:color="auto" w:fill="FFFFFF"/>
        </w:rPr>
        <w:t>Vizualizace</w:t>
      </w:r>
      <w:proofErr w:type="spellEnd"/>
      <w:r w:rsidRPr="477D90DB" w:rsidR="23479D24"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Pr="477D90DB" w:rsidR="23479D24">
        <w:rPr>
          <w:rStyle w:val="normaltextrun"/>
          <w:color w:val="000000"/>
          <w:shd w:val="clear" w:color="auto" w:fill="FFFFFF"/>
        </w:rPr>
        <w:t>načtených</w:t>
      </w:r>
      <w:proofErr w:type="spellEnd"/>
      <w:r w:rsidRPr="477D90DB" w:rsidR="23479D24"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Pr="477D90DB" w:rsidR="23479D24">
        <w:rPr>
          <w:rStyle w:val="normaltextrun"/>
          <w:color w:val="000000"/>
          <w:shd w:val="clear" w:color="auto" w:fill="FFFFFF"/>
        </w:rPr>
        <w:t>dat</w:t>
      </w:r>
      <w:proofErr w:type="spellEnd"/>
      <w:r w:rsidRPr="477D90DB" w:rsidR="23479D24">
        <w:rPr>
          <w:rStyle w:val="normaltextrun"/>
          <w:color w:val="000000"/>
          <w:shd w:val="clear" w:color="auto" w:fill="FFFFFF"/>
        </w:rPr>
        <w:t xml:space="preserve"> v </w:t>
      </w:r>
      <w:proofErr w:type="spellStart"/>
      <w:r w:rsidRPr="477D90DB" w:rsidR="23479D24">
        <w:rPr>
          <w:rStyle w:val="normaltextrun"/>
          <w:color w:val="000000"/>
          <w:shd w:val="clear" w:color="auto" w:fill="FFFFFF"/>
        </w:rPr>
        <w:t>process_all_files_in_blob</w:t>
      </w:r>
      <w:proofErr w:type="spellEnd"/>
      <w:r w:rsidRPr="477D90DB" w:rsidR="23479D24">
        <w:rPr>
          <w:rStyle w:val="normaltextrun"/>
          <w:color w:val="000000"/>
          <w:shd w:val="clear" w:color="auto" w:fill="FFFFFF"/>
        </w:rPr>
        <w:t xml:space="preserve"> (</w:t>
      </w:r>
      <w:r w:rsidRPr="477D90DB" w:rsidR="23479D24">
        <w:t xml:space="preserve">Zdroj: </w:t>
      </w:r>
      <w:proofErr w:type="spellStart"/>
      <w:r w:rsidRPr="477D90DB" w:rsidR="23479D24">
        <w:t>Autoři</w:t>
      </w:r>
      <w:proofErr w:type="spellEnd"/>
      <w:r w:rsidRPr="477D90DB" w:rsidR="23479D24">
        <w:t>)</w:t>
      </w:r>
    </w:p>
    <w:p w:rsidR="5FB9C584" w:rsidP="477D90DB" w:rsidRDefault="5FB9C584" w14:paraId="0418CE1D" w14:textId="3C99E2B6">
      <w:pPr>
        <w:jc w:val="center"/>
        <w:rPr>
          <w:rFonts w:ascii="Times New Roman" w:hAnsi="Times New Roman"/>
          <w:b/>
          <w:bCs/>
          <w:sz w:val="24"/>
          <w:szCs w:val="24"/>
        </w:rPr>
      </w:pPr>
      <w:r w:rsidRPr="477D90DB">
        <w:rPr>
          <w:rFonts w:ascii="Times New Roman" w:hAnsi="Times New Roman"/>
          <w:b/>
          <w:bCs/>
          <w:sz w:val="24"/>
          <w:szCs w:val="24"/>
        </w:rPr>
        <w:t xml:space="preserve">Vysvětlivky k výše uvedenému obrázku </w:t>
      </w:r>
      <w:r w:rsidRPr="477D90DB">
        <w:rPr>
          <w:rFonts w:ascii="Times New Roman" w:hAnsi="Times New Roman"/>
          <w:sz w:val="24"/>
          <w:szCs w:val="24"/>
        </w:rPr>
        <w:t>(</w:t>
      </w:r>
      <w:r w:rsidRPr="477D90DB">
        <w:rPr>
          <w:rFonts w:ascii="Times New Roman" w:hAnsi="Times New Roman"/>
          <w:i/>
          <w:iCs/>
          <w:sz w:val="24"/>
          <w:szCs w:val="24"/>
        </w:rPr>
        <w:t>Obrázek č.14</w:t>
      </w:r>
      <w:r w:rsidRPr="477D90DB">
        <w:rPr>
          <w:rFonts w:ascii="Times New Roman" w:hAnsi="Times New Roman"/>
          <w:sz w:val="24"/>
          <w:szCs w:val="24"/>
        </w:rPr>
        <w:t>):</w:t>
      </w:r>
    </w:p>
    <w:p w:rsidR="5FB9C584" w:rsidP="000F27A4" w:rsidRDefault="5FB9C584" w14:paraId="47DF6EA6" w14:textId="681E0A69">
      <w:pPr>
        <w:pStyle w:val="Zkladntext"/>
        <w:numPr>
          <w:ilvl w:val="0"/>
          <w:numId w:val="18"/>
        </w:numPr>
        <w:spacing w:line="276" w:lineRule="auto"/>
        <w:rPr>
          <w:rStyle w:val="normaltextrun"/>
          <w:color w:val="000000" w:themeColor="text1"/>
        </w:rPr>
      </w:pPr>
      <w:proofErr w:type="spellStart"/>
      <w:r w:rsidRPr="477D90DB">
        <w:rPr>
          <w:rStyle w:val="normaltextrun"/>
          <w:color w:val="000000" w:themeColor="text1"/>
        </w:rPr>
        <w:t>Json_config</w:t>
      </w:r>
      <w:proofErr w:type="spellEnd"/>
      <w:r w:rsidRPr="477D90DB">
        <w:rPr>
          <w:rStyle w:val="normaltextrun"/>
          <w:color w:val="000000" w:themeColor="text1"/>
        </w:rPr>
        <w:t xml:space="preserve"> – načtená </w:t>
      </w:r>
      <w:proofErr w:type="spellStart"/>
      <w:r w:rsidRPr="477D90DB">
        <w:rPr>
          <w:rStyle w:val="normaltextrun"/>
          <w:color w:val="000000" w:themeColor="text1"/>
        </w:rPr>
        <w:t>json</w:t>
      </w:r>
      <w:proofErr w:type="spellEnd"/>
      <w:r w:rsidRPr="477D90DB">
        <w:rPr>
          <w:rStyle w:val="normaltextrun"/>
          <w:color w:val="000000" w:themeColor="text1"/>
        </w:rPr>
        <w:t xml:space="preserve"> konfigurace, </w:t>
      </w:r>
    </w:p>
    <w:p w:rsidR="5FB9C584" w:rsidP="000F27A4" w:rsidRDefault="5FB9C584" w14:paraId="542E99DA" w14:textId="27872E72">
      <w:pPr>
        <w:pStyle w:val="Zkladntext"/>
        <w:numPr>
          <w:ilvl w:val="0"/>
          <w:numId w:val="18"/>
        </w:numPr>
        <w:spacing w:line="276" w:lineRule="auto"/>
        <w:rPr>
          <w:rStyle w:val="normaltextrun"/>
          <w:color w:val="000000" w:themeColor="text1"/>
        </w:rPr>
      </w:pPr>
      <w:proofErr w:type="spellStart"/>
      <w:r w:rsidRPr="477D90DB">
        <w:rPr>
          <w:rStyle w:val="normaltextrun"/>
          <w:color w:val="000000" w:themeColor="text1"/>
        </w:rPr>
        <w:t>List_of_all_files_in_blob</w:t>
      </w:r>
      <w:proofErr w:type="spellEnd"/>
      <w:r w:rsidRPr="477D90DB">
        <w:rPr>
          <w:rStyle w:val="normaltextrun"/>
          <w:color w:val="000000" w:themeColor="text1"/>
        </w:rPr>
        <w:t xml:space="preserve"> – seznam souborů ve vstupním kontejneru </w:t>
      </w:r>
    </w:p>
    <w:p w:rsidR="5FB9C584" w:rsidP="000F27A4" w:rsidRDefault="5FB9C584" w14:paraId="12467A7F" w14:textId="44D8ED1C">
      <w:pPr>
        <w:pStyle w:val="Zkladntext"/>
        <w:numPr>
          <w:ilvl w:val="0"/>
          <w:numId w:val="18"/>
        </w:numPr>
        <w:spacing w:line="276" w:lineRule="auto"/>
        <w:rPr>
          <w:rStyle w:val="normaltextrun"/>
          <w:color w:val="000000" w:themeColor="text1"/>
        </w:rPr>
      </w:pPr>
      <w:proofErr w:type="spellStart"/>
      <w:r w:rsidRPr="477D90DB">
        <w:rPr>
          <w:rStyle w:val="normaltextrun"/>
          <w:color w:val="000000" w:themeColor="text1"/>
        </w:rPr>
        <w:t>Blob</w:t>
      </w:r>
      <w:proofErr w:type="spellEnd"/>
      <w:r w:rsidRPr="477D90DB">
        <w:rPr>
          <w:rStyle w:val="normaltextrun"/>
          <w:color w:val="000000" w:themeColor="text1"/>
        </w:rPr>
        <w:t xml:space="preserve"> </w:t>
      </w:r>
      <w:proofErr w:type="spellStart"/>
      <w:r w:rsidRPr="477D90DB">
        <w:rPr>
          <w:rStyle w:val="normaltextrun"/>
          <w:color w:val="000000" w:themeColor="text1"/>
        </w:rPr>
        <w:t>storage</w:t>
      </w:r>
      <w:proofErr w:type="spellEnd"/>
      <w:r w:rsidRPr="477D90DB">
        <w:rPr>
          <w:rStyle w:val="normaltextrun"/>
          <w:color w:val="000000" w:themeColor="text1"/>
        </w:rPr>
        <w:t xml:space="preserve">, </w:t>
      </w:r>
      <w:proofErr w:type="spellStart"/>
      <w:r w:rsidRPr="477D90DB">
        <w:rPr>
          <w:rStyle w:val="normaltextrun"/>
          <w:color w:val="000000" w:themeColor="text1"/>
        </w:rPr>
        <w:t>file</w:t>
      </w:r>
      <w:proofErr w:type="spellEnd"/>
      <w:r w:rsidRPr="477D90DB">
        <w:rPr>
          <w:rStyle w:val="normaltextrun"/>
          <w:color w:val="000000" w:themeColor="text1"/>
        </w:rPr>
        <w:t xml:space="preserve"> – informace o souboru uloženém v kontejneru vstupní </w:t>
      </w:r>
    </w:p>
    <w:p w:rsidR="5FB9C584" w:rsidP="000F27A4" w:rsidRDefault="5FB9C584" w14:paraId="037C7231" w14:textId="5A1EC094">
      <w:pPr>
        <w:pStyle w:val="Zkladntext"/>
        <w:numPr>
          <w:ilvl w:val="0"/>
          <w:numId w:val="18"/>
        </w:numPr>
        <w:spacing w:line="276" w:lineRule="auto"/>
        <w:rPr>
          <w:rStyle w:val="normaltextrun"/>
          <w:color w:val="000000" w:themeColor="text1"/>
        </w:rPr>
      </w:pPr>
      <w:proofErr w:type="spellStart"/>
      <w:r w:rsidRPr="477D90DB">
        <w:rPr>
          <w:rStyle w:val="normaltextrun"/>
          <w:color w:val="000000" w:themeColor="text1"/>
        </w:rPr>
        <w:t>Blob_storage</w:t>
      </w:r>
      <w:proofErr w:type="spellEnd"/>
      <w:r w:rsidRPr="477D90DB">
        <w:rPr>
          <w:rStyle w:val="normaltextrun"/>
          <w:color w:val="000000" w:themeColor="text1"/>
        </w:rPr>
        <w:t xml:space="preserve">, </w:t>
      </w:r>
      <w:proofErr w:type="spellStart"/>
      <w:r w:rsidRPr="477D90DB">
        <w:rPr>
          <w:rStyle w:val="normaltextrun"/>
          <w:color w:val="000000" w:themeColor="text1"/>
        </w:rPr>
        <w:t>headings</w:t>
      </w:r>
      <w:proofErr w:type="spellEnd"/>
      <w:r w:rsidRPr="477D90DB">
        <w:rPr>
          <w:rStyle w:val="normaltextrun"/>
          <w:color w:val="000000" w:themeColor="text1"/>
        </w:rPr>
        <w:t xml:space="preserve"> – informace načtené ze záhlaví, </w:t>
      </w:r>
    </w:p>
    <w:p w:rsidR="5FB9C584" w:rsidP="000F27A4" w:rsidRDefault="5FB9C584" w14:paraId="46145BD4" w14:textId="47C005D2">
      <w:pPr>
        <w:pStyle w:val="Zkladntext"/>
        <w:numPr>
          <w:ilvl w:val="0"/>
          <w:numId w:val="18"/>
        </w:numPr>
        <w:spacing w:line="276" w:lineRule="auto"/>
        <w:rPr>
          <w:rStyle w:val="normaltextrun"/>
          <w:color w:val="000000" w:themeColor="text1"/>
        </w:rPr>
      </w:pPr>
      <w:proofErr w:type="spellStart"/>
      <w:r w:rsidRPr="477D90DB">
        <w:rPr>
          <w:rStyle w:val="normaltextrun"/>
          <w:color w:val="000000" w:themeColor="text1"/>
        </w:rPr>
        <w:t>Codes_generated</w:t>
      </w:r>
      <w:proofErr w:type="spellEnd"/>
      <w:r w:rsidRPr="477D90DB">
        <w:rPr>
          <w:rStyle w:val="normaltextrun"/>
          <w:color w:val="000000" w:themeColor="text1"/>
        </w:rPr>
        <w:t xml:space="preserve"> – kódy pro tvorbu kódu </w:t>
      </w:r>
      <w:proofErr w:type="spellStart"/>
      <w:r w:rsidRPr="477D90DB">
        <w:rPr>
          <w:rStyle w:val="normaltextrun"/>
          <w:color w:val="000000" w:themeColor="text1"/>
        </w:rPr>
        <w:t>datasetu</w:t>
      </w:r>
      <w:proofErr w:type="spellEnd"/>
      <w:r w:rsidRPr="477D90DB">
        <w:rPr>
          <w:rStyle w:val="normaltextrun"/>
          <w:color w:val="000000" w:themeColor="text1"/>
        </w:rPr>
        <w:t xml:space="preserve"> a kód dávky, </w:t>
      </w:r>
    </w:p>
    <w:p w:rsidR="5FB9C584" w:rsidP="000F27A4" w:rsidRDefault="5FB9C584" w14:paraId="4AC979CF" w14:textId="2661956C">
      <w:pPr>
        <w:pStyle w:val="Zkladntext"/>
        <w:numPr>
          <w:ilvl w:val="0"/>
          <w:numId w:val="18"/>
        </w:numPr>
        <w:spacing w:line="276" w:lineRule="auto"/>
        <w:rPr>
          <w:rStyle w:val="normaltextrun"/>
          <w:color w:val="000000" w:themeColor="text1"/>
        </w:rPr>
      </w:pPr>
      <w:r w:rsidRPr="477D90DB">
        <w:rPr>
          <w:rStyle w:val="normaltextrun"/>
          <w:color w:val="000000" w:themeColor="text1"/>
        </w:rPr>
        <w:t xml:space="preserve">Table – samotná tabulka načtená do </w:t>
      </w:r>
      <w:proofErr w:type="spellStart"/>
      <w:r w:rsidRPr="477D90DB">
        <w:rPr>
          <w:rStyle w:val="normaltextrun"/>
          <w:color w:val="000000" w:themeColor="text1"/>
        </w:rPr>
        <w:t>pandas</w:t>
      </w:r>
      <w:proofErr w:type="spellEnd"/>
      <w:r w:rsidRPr="477D90DB">
        <w:rPr>
          <w:rStyle w:val="normaltextrun"/>
          <w:color w:val="000000" w:themeColor="text1"/>
        </w:rPr>
        <w:t xml:space="preserve">, </w:t>
      </w:r>
    </w:p>
    <w:p w:rsidR="5FB9C584" w:rsidP="000F27A4" w:rsidRDefault="5FB9C584" w14:paraId="08AF99CF" w14:textId="6688CFEF">
      <w:pPr>
        <w:pStyle w:val="Zkladntext"/>
        <w:numPr>
          <w:ilvl w:val="0"/>
          <w:numId w:val="18"/>
        </w:numPr>
        <w:spacing w:line="276" w:lineRule="auto"/>
        <w:rPr>
          <w:rStyle w:val="eop"/>
        </w:rPr>
      </w:pPr>
      <w:r w:rsidRPr="477D90DB">
        <w:rPr>
          <w:rStyle w:val="normaltextrun"/>
          <w:color w:val="000000" w:themeColor="text1"/>
        </w:rPr>
        <w:t>Log – záznam o provedených operacích </w:t>
      </w:r>
    </w:p>
    <w:p w:rsidR="7D60A30B" w:rsidP="477D90DB" w:rsidRDefault="7D60A30B" w14:paraId="6CDCB43D" w14:textId="23833160">
      <w:pPr>
        <w:pStyle w:val="paragraph"/>
        <w:spacing w:before="240" w:beforeAutospacing="0" w:after="120" w:afterAutospacing="0" w:line="276" w:lineRule="auto"/>
        <w:jc w:val="both"/>
        <w:rPr>
          <w:rStyle w:val="eop"/>
          <w:lang w:val="cs-CZ"/>
        </w:rPr>
      </w:pPr>
      <w:r w:rsidRPr="477D90DB">
        <w:rPr>
          <w:rStyle w:val="eop"/>
          <w:lang w:val="cs-CZ"/>
        </w:rPr>
        <w:t xml:space="preserve">Funkce </w:t>
      </w:r>
      <w:proofErr w:type="spellStart"/>
      <w:r w:rsidRPr="477D90DB">
        <w:rPr>
          <w:rStyle w:val="eop"/>
          <w:lang w:val="cs-CZ"/>
        </w:rPr>
        <w:t>create_log</w:t>
      </w:r>
      <w:proofErr w:type="spellEnd"/>
      <w:r w:rsidRPr="477D90DB">
        <w:rPr>
          <w:rStyle w:val="eop"/>
          <w:lang w:val="cs-CZ"/>
        </w:rPr>
        <w:t xml:space="preserve">, zajištuje tvorbu souhrnného logu operace, a to tak, že sdružuje výstupy předešlých operací a vytváří z nich souhrnný </w:t>
      </w:r>
      <w:proofErr w:type="spellStart"/>
      <w:r w:rsidRPr="477D90DB">
        <w:rPr>
          <w:rStyle w:val="eop"/>
          <w:lang w:val="cs-CZ"/>
        </w:rPr>
        <w:t>pandas</w:t>
      </w:r>
      <w:proofErr w:type="spellEnd"/>
      <w:r w:rsidRPr="477D90DB">
        <w:rPr>
          <w:rStyle w:val="eop"/>
          <w:lang w:val="cs-CZ"/>
        </w:rPr>
        <w:t xml:space="preserve"> </w:t>
      </w:r>
      <w:proofErr w:type="spellStart"/>
      <w:r w:rsidRPr="477D90DB">
        <w:rPr>
          <w:rStyle w:val="eop"/>
          <w:lang w:val="cs-CZ"/>
        </w:rPr>
        <w:t>dataframe</w:t>
      </w:r>
      <w:proofErr w:type="spellEnd"/>
      <w:r w:rsidRPr="477D90DB">
        <w:rPr>
          <w:rStyle w:val="eop"/>
          <w:lang w:val="cs-CZ"/>
        </w:rPr>
        <w:t xml:space="preserve">, který pak exportuje do </w:t>
      </w:r>
      <w:proofErr w:type="spellStart"/>
      <w:r w:rsidRPr="477D90DB">
        <w:rPr>
          <w:rStyle w:val="eop"/>
          <w:lang w:val="cs-CZ"/>
        </w:rPr>
        <w:t>blob</w:t>
      </w:r>
      <w:proofErr w:type="spellEnd"/>
      <w:r w:rsidRPr="477D90DB">
        <w:rPr>
          <w:rStyle w:val="eop"/>
          <w:lang w:val="cs-CZ"/>
        </w:rPr>
        <w:t xml:space="preserve"> úložiště jako excel. </w:t>
      </w:r>
    </w:p>
    <w:p w:rsidR="7D60A30B" w:rsidP="477D90DB" w:rsidRDefault="7D60A30B" w14:paraId="1F327813" w14:textId="54DE42D4">
      <w:pPr>
        <w:pStyle w:val="paragraph"/>
        <w:spacing w:before="240" w:beforeAutospacing="0" w:after="120" w:afterAutospacing="0" w:line="276" w:lineRule="auto"/>
        <w:jc w:val="both"/>
        <w:rPr>
          <w:rStyle w:val="eop"/>
          <w:lang w:val="cs-CZ"/>
        </w:rPr>
      </w:pPr>
      <w:r w:rsidRPr="477D90DB">
        <w:rPr>
          <w:rStyle w:val="eop"/>
          <w:lang w:val="cs-CZ"/>
        </w:rPr>
        <w:t xml:space="preserve"> Funkce </w:t>
      </w:r>
      <w:proofErr w:type="spellStart"/>
      <w:r w:rsidRPr="477D90DB">
        <w:rPr>
          <w:rStyle w:val="eop"/>
          <w:lang w:val="cs-CZ"/>
        </w:rPr>
        <w:t>create_metadata_file</w:t>
      </w:r>
      <w:proofErr w:type="spellEnd"/>
      <w:r w:rsidRPr="477D90DB">
        <w:rPr>
          <w:rStyle w:val="eop"/>
          <w:lang w:val="cs-CZ"/>
        </w:rPr>
        <w:t xml:space="preserve"> na vstupu bere </w:t>
      </w:r>
      <w:proofErr w:type="spellStart"/>
      <w:r w:rsidRPr="477D90DB">
        <w:rPr>
          <w:rStyle w:val="eop"/>
          <w:lang w:val="cs-CZ"/>
        </w:rPr>
        <w:t>dataframe</w:t>
      </w:r>
      <w:proofErr w:type="spellEnd"/>
      <w:r w:rsidRPr="477D90DB">
        <w:rPr>
          <w:rStyle w:val="eop"/>
          <w:lang w:val="cs-CZ"/>
        </w:rPr>
        <w:t xml:space="preserve"> vytvořený předchozí funkcí, vybírá z něj unikátní kódy </w:t>
      </w:r>
      <w:proofErr w:type="spellStart"/>
      <w:r w:rsidRPr="477D90DB">
        <w:rPr>
          <w:rStyle w:val="eop"/>
          <w:lang w:val="cs-CZ"/>
        </w:rPr>
        <w:t>datasetu</w:t>
      </w:r>
      <w:proofErr w:type="spellEnd"/>
      <w:r w:rsidRPr="477D90DB">
        <w:rPr>
          <w:rStyle w:val="eop"/>
          <w:lang w:val="cs-CZ"/>
        </w:rPr>
        <w:t xml:space="preserve">, a generuje pro ně soubor s dodatečnými informacemi, který je pak načítán v rámci ETL procedury v Azure Data </w:t>
      </w:r>
      <w:proofErr w:type="spellStart"/>
      <w:r w:rsidRPr="477D90DB">
        <w:rPr>
          <w:rStyle w:val="eop"/>
          <w:lang w:val="cs-CZ"/>
        </w:rPr>
        <w:t>Factory</w:t>
      </w:r>
      <w:proofErr w:type="spellEnd"/>
      <w:r w:rsidRPr="477D90DB">
        <w:rPr>
          <w:rStyle w:val="eop"/>
          <w:lang w:val="cs-CZ"/>
        </w:rPr>
        <w:t xml:space="preserve">. </w:t>
      </w:r>
    </w:p>
    <w:p w:rsidR="7D60A30B" w:rsidP="477D90DB" w:rsidRDefault="7D60A30B" w14:paraId="5069B2AA" w14:textId="21CB24E5">
      <w:pPr>
        <w:pStyle w:val="paragraph"/>
        <w:spacing w:before="240" w:beforeAutospacing="0" w:after="120" w:afterAutospacing="0" w:line="276" w:lineRule="auto"/>
        <w:jc w:val="both"/>
        <w:rPr>
          <w:rStyle w:val="eop"/>
          <w:lang w:val="cs-CZ"/>
        </w:rPr>
      </w:pPr>
      <w:r>
        <w:br/>
      </w:r>
      <w:r w:rsidRPr="477D90DB">
        <w:rPr>
          <w:rStyle w:val="eop"/>
          <w:lang w:val="cs-CZ"/>
        </w:rPr>
        <w:t xml:space="preserve">Funkce </w:t>
      </w:r>
      <w:proofErr w:type="spellStart"/>
      <w:r w:rsidRPr="477D90DB">
        <w:rPr>
          <w:rStyle w:val="eop"/>
          <w:lang w:val="cs-CZ"/>
        </w:rPr>
        <w:t>generate_final_message</w:t>
      </w:r>
      <w:proofErr w:type="spellEnd"/>
      <w:r w:rsidRPr="477D90DB">
        <w:rPr>
          <w:rStyle w:val="eop"/>
          <w:lang w:val="cs-CZ"/>
        </w:rPr>
        <w:t xml:space="preserve"> generuje finální zprávu shrnující průběh operací, tato zpráva je nakonec odeslána do API. </w:t>
      </w:r>
    </w:p>
    <w:p w:rsidR="7D60A30B" w:rsidP="477D90DB" w:rsidRDefault="7D60A30B" w14:paraId="2A280525" w14:textId="7F14E501">
      <w:pPr>
        <w:pStyle w:val="paragraph"/>
        <w:spacing w:before="240" w:beforeAutospacing="0" w:after="120" w:afterAutospacing="0" w:line="276" w:lineRule="auto"/>
        <w:jc w:val="both"/>
      </w:pPr>
      <w:r w:rsidRPr="477D90DB">
        <w:rPr>
          <w:rStyle w:val="eop"/>
          <w:lang w:val="cs-CZ"/>
        </w:rPr>
        <w:t xml:space="preserve">Funkce </w:t>
      </w:r>
      <w:proofErr w:type="spellStart"/>
      <w:r w:rsidRPr="477D90DB">
        <w:rPr>
          <w:rStyle w:val="eop"/>
          <w:lang w:val="cs-CZ"/>
        </w:rPr>
        <w:t>delete_all_files_in_blob</w:t>
      </w:r>
      <w:proofErr w:type="spellEnd"/>
      <w:r w:rsidRPr="477D90DB">
        <w:rPr>
          <w:rStyle w:val="eop"/>
          <w:lang w:val="cs-CZ"/>
        </w:rPr>
        <w:t xml:space="preserve"> je na závěr je spouštěná procedura, která podobně jako </w:t>
      </w:r>
      <w:proofErr w:type="spellStart"/>
      <w:r w:rsidRPr="477D90DB">
        <w:rPr>
          <w:rStyle w:val="eop"/>
          <w:lang w:val="cs-CZ"/>
        </w:rPr>
        <w:t>process_all_files_in_blob</w:t>
      </w:r>
      <w:proofErr w:type="spellEnd"/>
      <w:r w:rsidRPr="477D90DB">
        <w:rPr>
          <w:rStyle w:val="eop"/>
          <w:lang w:val="cs-CZ"/>
        </w:rPr>
        <w:t xml:space="preserve"> pročítá seznamem souborů přítomný</w:t>
      </w:r>
      <w:r w:rsidRPr="477D90DB" w:rsidR="7485C21C">
        <w:rPr>
          <w:rStyle w:val="eop"/>
          <w:lang w:val="cs-CZ"/>
        </w:rPr>
        <w:t>ch</w:t>
      </w:r>
      <w:r w:rsidRPr="477D90DB">
        <w:rPr>
          <w:rStyle w:val="eop"/>
          <w:lang w:val="cs-CZ"/>
        </w:rPr>
        <w:t xml:space="preserve"> ve vstupní složce </w:t>
      </w:r>
      <w:proofErr w:type="spellStart"/>
      <w:r w:rsidRPr="477D90DB">
        <w:rPr>
          <w:rStyle w:val="eop"/>
          <w:lang w:val="cs-CZ"/>
        </w:rPr>
        <w:t>blob</w:t>
      </w:r>
      <w:proofErr w:type="spellEnd"/>
      <w:r w:rsidRPr="477D90DB">
        <w:rPr>
          <w:rStyle w:val="eop"/>
          <w:lang w:val="cs-CZ"/>
        </w:rPr>
        <w:t xml:space="preserve"> a jednotlivě je maže. </w:t>
      </w:r>
    </w:p>
    <w:p w:rsidR="0975E5D3" w:rsidP="477D90DB" w:rsidRDefault="0975E5D3" w14:paraId="7C0EB98A" w14:textId="0C7CFFC3">
      <w:pPr>
        <w:pStyle w:val="Nadpis3"/>
      </w:pPr>
      <w:proofErr w:type="spellStart"/>
      <w:r>
        <w:t>Json</w:t>
      </w:r>
      <w:proofErr w:type="spellEnd"/>
      <w:r>
        <w:t xml:space="preserve"> konfigurace</w:t>
      </w:r>
    </w:p>
    <w:p w:rsidR="00A54769" w:rsidP="477D90DB" w:rsidRDefault="17588E5B" w14:paraId="6FECACD8" w14:textId="14EE6611">
      <w:pPr>
        <w:pStyle w:val="Zkladntext"/>
        <w:spacing w:line="276" w:lineRule="auto"/>
        <w:rPr>
          <w:szCs w:val="24"/>
        </w:rPr>
      </w:pPr>
      <w:r w:rsidRPr="477D90DB">
        <w:rPr>
          <w:rStyle w:val="eop"/>
        </w:rPr>
        <w:t xml:space="preserve">Pro účely python skriptu byla vytvořena snadno spravovatelná konfigurace ve formátu </w:t>
      </w:r>
      <w:proofErr w:type="spellStart"/>
      <w:r w:rsidRPr="477D90DB">
        <w:rPr>
          <w:rStyle w:val="eop"/>
        </w:rPr>
        <w:t>json</w:t>
      </w:r>
      <w:proofErr w:type="spellEnd"/>
      <w:r w:rsidRPr="477D90DB">
        <w:rPr>
          <w:rStyle w:val="eop"/>
        </w:rPr>
        <w:t xml:space="preserve">, ta je spravována v rámci úložiště </w:t>
      </w:r>
      <w:proofErr w:type="spellStart"/>
      <w:r w:rsidRPr="477D90DB">
        <w:rPr>
          <w:rStyle w:val="eop"/>
        </w:rPr>
        <w:t>blob</w:t>
      </w:r>
      <w:proofErr w:type="spellEnd"/>
      <w:r w:rsidRPr="477D90DB">
        <w:rPr>
          <w:rStyle w:val="eop"/>
        </w:rPr>
        <w:t xml:space="preserve"> </w:t>
      </w:r>
      <w:r w:rsidRPr="477D90DB" w:rsidR="0FD51D64">
        <w:rPr>
          <w:rStyle w:val="eop"/>
        </w:rPr>
        <w:t xml:space="preserve">ve složce </w:t>
      </w:r>
      <w:proofErr w:type="spellStart"/>
      <w:r w:rsidRPr="477D90DB">
        <w:rPr>
          <w:rStyle w:val="eop"/>
        </w:rPr>
        <w:t>json</w:t>
      </w:r>
      <w:proofErr w:type="spellEnd"/>
      <w:r w:rsidRPr="477D90DB">
        <w:rPr>
          <w:rStyle w:val="eop"/>
        </w:rPr>
        <w:t>-konfigurace</w:t>
      </w:r>
      <w:r w:rsidRPr="477D90DB" w:rsidR="5DE7FB82">
        <w:rPr>
          <w:rStyle w:val="eop"/>
        </w:rPr>
        <w:t xml:space="preserve">, pod jménem </w:t>
      </w:r>
      <w:r w:rsidRPr="477D90DB" w:rsidR="5DE7FB82">
        <w:rPr>
          <w:rStyle w:val="eop"/>
        </w:rPr>
        <w:lastRenderedPageBreak/>
        <w:t>“</w:t>
      </w:r>
      <w:proofErr w:type="spellStart"/>
      <w:r w:rsidRPr="477D90DB" w:rsidR="5DE7FB82">
        <w:rPr>
          <w:rStyle w:val="eop"/>
        </w:rPr>
        <w:t>vykony_konf.json</w:t>
      </w:r>
      <w:proofErr w:type="spellEnd"/>
      <w:r w:rsidRPr="477D90DB" w:rsidR="5DE7FB82">
        <w:rPr>
          <w:rStyle w:val="eop"/>
        </w:rPr>
        <w:t xml:space="preserve">”. </w:t>
      </w:r>
      <w:r w:rsidRPr="477D90DB">
        <w:rPr>
          <w:rStyle w:val="eop"/>
        </w:rPr>
        <w:t xml:space="preserve">Obsahuje informace, které je nutné k dávce dodat nad rámec informací již přítomných v exportech, a nastavení operací prováděných na jednotlivých tabulkách v exportech. Konfigurace se skládá z legendy, části </w:t>
      </w:r>
      <w:proofErr w:type="spellStart"/>
      <w:r w:rsidRPr="477D90DB">
        <w:rPr>
          <w:rStyle w:val="eop"/>
        </w:rPr>
        <w:t>export_info</w:t>
      </w:r>
      <w:proofErr w:type="spellEnd"/>
      <w:r w:rsidRPr="477D90DB">
        <w:rPr>
          <w:rStyle w:val="eop"/>
        </w:rPr>
        <w:t xml:space="preserve">, kde jsou obsaženy dodatečné informace o dávce nutné pro nahrání, a nakonec z části </w:t>
      </w:r>
      <w:proofErr w:type="spellStart"/>
      <w:r w:rsidRPr="477D90DB">
        <w:rPr>
          <w:rStyle w:val="eop"/>
        </w:rPr>
        <w:t>tabulky_info</w:t>
      </w:r>
      <w:proofErr w:type="spellEnd"/>
      <w:r w:rsidRPr="477D90DB">
        <w:rPr>
          <w:rStyle w:val="eop"/>
        </w:rPr>
        <w:t>, která obsahuje samotné konfigurace procedury vždy pro jeden daný export.</w:t>
      </w:r>
    </w:p>
    <w:p w:rsidR="00A54769" w:rsidP="477D90DB" w:rsidRDefault="60972863" w14:paraId="264FDBA2" w14:textId="05ED39C3">
      <w:pPr>
        <w:pStyle w:val="Zkladntext"/>
        <w:spacing w:line="276" w:lineRule="auto"/>
        <w:rPr>
          <w:rStyle w:val="eop"/>
        </w:rPr>
      </w:pPr>
      <w:r w:rsidRPr="477D90DB">
        <w:rPr>
          <w:rStyle w:val="eop"/>
        </w:rPr>
        <w:t>Část legendy obsahuje vysvětlení všech uvedených parametrů.</w:t>
      </w:r>
    </w:p>
    <w:p w:rsidR="00A54769" w:rsidP="477D90DB" w:rsidRDefault="4ED177B7" w14:paraId="6748C241" w14:textId="7FD0BD5C">
      <w:pPr>
        <w:pStyle w:val="Zkladntext"/>
        <w:spacing w:line="276" w:lineRule="auto"/>
        <w:rPr>
          <w:rStyle w:val="eop"/>
        </w:rPr>
      </w:pPr>
      <w:r w:rsidRPr="477D90DB">
        <w:rPr>
          <w:rStyle w:val="eop"/>
        </w:rPr>
        <w:t xml:space="preserve">Parametry </w:t>
      </w:r>
      <w:r w:rsidRPr="477D90DB" w:rsidR="6F02035A">
        <w:rPr>
          <w:rStyle w:val="eop"/>
        </w:rPr>
        <w:t xml:space="preserve">definované </w:t>
      </w:r>
      <w:r w:rsidRPr="477D90DB">
        <w:rPr>
          <w:rStyle w:val="eop"/>
        </w:rPr>
        <w:t>jako značka nabývají hodnot “ano” a “ne”.</w:t>
      </w:r>
    </w:p>
    <w:p w:rsidR="00A54769" w:rsidP="477D90DB" w:rsidRDefault="7ACAE91B" w14:paraId="79791842" w14:textId="1B62784F">
      <w:pPr>
        <w:pStyle w:val="Zkladntext"/>
        <w:spacing w:line="259" w:lineRule="auto"/>
        <w:rPr>
          <w:rStyle w:val="eop"/>
        </w:rPr>
      </w:pPr>
      <w:r w:rsidRPr="477D90DB">
        <w:rPr>
          <w:rStyle w:val="eop"/>
        </w:rPr>
        <w:t xml:space="preserve">Část </w:t>
      </w:r>
      <w:proofErr w:type="spellStart"/>
      <w:r w:rsidRPr="477D90DB">
        <w:rPr>
          <w:rStyle w:val="eop"/>
        </w:rPr>
        <w:t>export</w:t>
      </w:r>
      <w:r w:rsidRPr="477D90DB" w:rsidR="24BDE247">
        <w:rPr>
          <w:rStyle w:val="eop"/>
        </w:rPr>
        <w:t>_</w:t>
      </w:r>
      <w:r w:rsidRPr="477D90DB">
        <w:rPr>
          <w:rStyle w:val="eop"/>
        </w:rPr>
        <w:t>info</w:t>
      </w:r>
      <w:proofErr w:type="spellEnd"/>
      <w:r w:rsidRPr="477D90DB">
        <w:rPr>
          <w:rStyle w:val="eop"/>
        </w:rPr>
        <w:t xml:space="preserve"> obsahuje </w:t>
      </w:r>
      <w:r w:rsidRPr="477D90DB" w:rsidR="45F9D578">
        <w:rPr>
          <w:rStyle w:val="eop"/>
        </w:rPr>
        <w:t xml:space="preserve">parametry: </w:t>
      </w:r>
    </w:p>
    <w:p w:rsidR="00A54769" w:rsidP="477D90DB" w:rsidRDefault="45F9D578" w14:paraId="2C34E0C4" w14:textId="61B10CC3">
      <w:pPr>
        <w:pStyle w:val="Zkladntext"/>
        <w:numPr>
          <w:ilvl w:val="0"/>
          <w:numId w:val="2"/>
        </w:numPr>
        <w:spacing w:line="259" w:lineRule="auto"/>
        <w:rPr>
          <w:rStyle w:val="eop"/>
        </w:rPr>
      </w:pPr>
      <w:proofErr w:type="spellStart"/>
      <w:r w:rsidRPr="477D90DB">
        <w:rPr>
          <w:rStyle w:val="eop"/>
        </w:rPr>
        <w:t>final</w:t>
      </w:r>
      <w:proofErr w:type="spellEnd"/>
      <w:r w:rsidRPr="477D90DB">
        <w:rPr>
          <w:rStyle w:val="eop"/>
        </w:rPr>
        <w:t xml:space="preserve"> a </w:t>
      </w:r>
      <w:r w:rsidRPr="477D90DB" w:rsidR="2DCC752E">
        <w:rPr>
          <w:rStyle w:val="eop"/>
        </w:rPr>
        <w:t>fis – značky</w:t>
      </w:r>
      <w:r w:rsidRPr="477D90DB">
        <w:rPr>
          <w:rStyle w:val="eop"/>
        </w:rPr>
        <w:t xml:space="preserve"> pro označení verze exportu</w:t>
      </w:r>
    </w:p>
    <w:p w:rsidR="00A54769" w:rsidP="477D90DB" w:rsidRDefault="4B3F9AD6" w14:paraId="4C586C7E" w14:textId="46ACDD8C">
      <w:pPr>
        <w:pStyle w:val="Zkladntext"/>
        <w:numPr>
          <w:ilvl w:val="0"/>
          <w:numId w:val="2"/>
        </w:numPr>
        <w:spacing w:line="259" w:lineRule="auto"/>
        <w:rPr>
          <w:rStyle w:val="eop"/>
        </w:rPr>
      </w:pPr>
      <w:proofErr w:type="spellStart"/>
      <w:r w:rsidRPr="477D90DB">
        <w:rPr>
          <w:rStyle w:val="eop"/>
        </w:rPr>
        <w:t>d</w:t>
      </w:r>
      <w:r w:rsidRPr="477D90DB" w:rsidR="69452BBA">
        <w:rPr>
          <w:rStyle w:val="eop"/>
        </w:rPr>
        <w:t>atum</w:t>
      </w:r>
      <w:r w:rsidRPr="477D90DB" w:rsidR="6C5F4F6F">
        <w:rPr>
          <w:rStyle w:val="eop"/>
        </w:rPr>
        <w:t>_</w:t>
      </w:r>
      <w:r w:rsidRPr="477D90DB" w:rsidR="2538CEC5">
        <w:rPr>
          <w:rStyle w:val="eop"/>
        </w:rPr>
        <w:t>exportu</w:t>
      </w:r>
      <w:proofErr w:type="spellEnd"/>
      <w:r w:rsidRPr="477D90DB" w:rsidR="2538CEC5">
        <w:rPr>
          <w:rStyle w:val="eop"/>
        </w:rPr>
        <w:t xml:space="preserve"> – datum</w:t>
      </w:r>
      <w:r w:rsidRPr="477D90DB" w:rsidR="69452BBA">
        <w:rPr>
          <w:rStyle w:val="eop"/>
        </w:rPr>
        <w:t xml:space="preserve"> ke kterému byla dávka exportována ze systému </w:t>
      </w:r>
      <w:proofErr w:type="spellStart"/>
      <w:r w:rsidRPr="477D90DB" w:rsidR="69452BBA">
        <w:rPr>
          <w:rStyle w:val="eop"/>
        </w:rPr>
        <w:t>InSIS</w:t>
      </w:r>
      <w:proofErr w:type="spellEnd"/>
    </w:p>
    <w:p w:rsidR="00A54769" w:rsidP="477D90DB" w:rsidRDefault="00A86BCE" w14:paraId="61D25015" w14:textId="36246766">
      <w:pPr>
        <w:pStyle w:val="Zkladntext"/>
        <w:numPr>
          <w:ilvl w:val="0"/>
          <w:numId w:val="2"/>
        </w:numPr>
        <w:spacing w:line="259" w:lineRule="auto"/>
        <w:rPr>
          <w:rStyle w:val="eop"/>
        </w:rPr>
      </w:pPr>
      <w:proofErr w:type="spellStart"/>
      <w:r w:rsidRPr="477D90DB">
        <w:rPr>
          <w:rStyle w:val="eop"/>
        </w:rPr>
        <w:t>containery</w:t>
      </w:r>
      <w:proofErr w:type="spellEnd"/>
      <w:r w:rsidRPr="477D90DB">
        <w:rPr>
          <w:rStyle w:val="eop"/>
        </w:rPr>
        <w:t xml:space="preserve"> – jména</w:t>
      </w:r>
      <w:r w:rsidRPr="477D90DB" w:rsidR="6042E8E4">
        <w:rPr>
          <w:rStyle w:val="eop"/>
        </w:rPr>
        <w:t xml:space="preserve"> složek se soubory v rámci uložiště </w:t>
      </w:r>
      <w:proofErr w:type="spellStart"/>
      <w:r w:rsidRPr="477D90DB" w:rsidR="6042E8E4">
        <w:rPr>
          <w:rStyle w:val="eop"/>
        </w:rPr>
        <w:t>blob</w:t>
      </w:r>
      <w:proofErr w:type="spellEnd"/>
    </w:p>
    <w:p w:rsidR="00A54769" w:rsidP="477D90DB" w:rsidRDefault="2E65FADB" w14:paraId="2BF13EF0" w14:textId="4D2A4A2E">
      <w:pPr>
        <w:pStyle w:val="Zkladntext"/>
        <w:numPr>
          <w:ilvl w:val="0"/>
          <w:numId w:val="2"/>
        </w:numPr>
        <w:spacing w:line="259" w:lineRule="auto"/>
        <w:rPr>
          <w:rStyle w:val="eop"/>
        </w:rPr>
      </w:pPr>
      <w:proofErr w:type="spellStart"/>
      <w:r w:rsidRPr="477D90DB">
        <w:rPr>
          <w:rStyle w:val="eop"/>
        </w:rPr>
        <w:t>odstranit_vstupni_soubory</w:t>
      </w:r>
      <w:proofErr w:type="spellEnd"/>
      <w:r w:rsidRPr="477D90DB">
        <w:rPr>
          <w:rStyle w:val="eop"/>
        </w:rPr>
        <w:t xml:space="preserve"> – značka která informuje skript o tom, zda mají být soubory ve vstupním úložišti </w:t>
      </w:r>
      <w:proofErr w:type="spellStart"/>
      <w:r w:rsidRPr="477D90DB">
        <w:rPr>
          <w:rStyle w:val="eop"/>
        </w:rPr>
        <w:t>blob</w:t>
      </w:r>
      <w:proofErr w:type="spellEnd"/>
      <w:r w:rsidRPr="477D90DB">
        <w:rPr>
          <w:rStyle w:val="eop"/>
        </w:rPr>
        <w:t xml:space="preserve"> po úspěš</w:t>
      </w:r>
      <w:r w:rsidRPr="477D90DB" w:rsidR="2133E073">
        <w:rPr>
          <w:rStyle w:val="eop"/>
        </w:rPr>
        <w:t>ném zpracování smazány</w:t>
      </w:r>
    </w:p>
    <w:p w:rsidR="00A54769" w:rsidP="477D90DB" w:rsidRDefault="2133E073" w14:paraId="2B6A7363" w14:textId="7A57E691">
      <w:pPr>
        <w:pStyle w:val="Zkladntext"/>
        <w:spacing w:line="259" w:lineRule="auto"/>
        <w:rPr>
          <w:rStyle w:val="eop"/>
        </w:rPr>
      </w:pPr>
      <w:r w:rsidRPr="477D90DB">
        <w:rPr>
          <w:rStyle w:val="eop"/>
        </w:rPr>
        <w:t xml:space="preserve">Část </w:t>
      </w:r>
      <w:proofErr w:type="spellStart"/>
      <w:r w:rsidRPr="477D90DB" w:rsidR="4E6BC97B">
        <w:rPr>
          <w:rStyle w:val="eop"/>
        </w:rPr>
        <w:t>tabulky</w:t>
      </w:r>
      <w:r w:rsidRPr="477D90DB" w:rsidR="34465B35">
        <w:rPr>
          <w:rStyle w:val="eop"/>
        </w:rPr>
        <w:t>_</w:t>
      </w:r>
      <w:r w:rsidRPr="477D90DB" w:rsidR="4E6BC97B">
        <w:rPr>
          <w:rStyle w:val="eop"/>
        </w:rPr>
        <w:t>info</w:t>
      </w:r>
      <w:proofErr w:type="spellEnd"/>
      <w:r w:rsidRPr="477D90DB" w:rsidR="71766594">
        <w:rPr>
          <w:rStyle w:val="eop"/>
        </w:rPr>
        <w:t xml:space="preserve"> </w:t>
      </w:r>
      <w:r w:rsidRPr="477D90DB" w:rsidR="4E6BC97B">
        <w:rPr>
          <w:rStyle w:val="eop"/>
        </w:rPr>
        <w:t>obsahuje parametry:</w:t>
      </w:r>
    </w:p>
    <w:p w:rsidR="00A54769" w:rsidP="477D90DB" w:rsidRDefault="6514FE27" w14:paraId="322C45C3" w14:textId="7763CFE7">
      <w:pPr>
        <w:pStyle w:val="Zkladntext"/>
        <w:numPr>
          <w:ilvl w:val="0"/>
          <w:numId w:val="1"/>
        </w:numPr>
        <w:spacing w:line="259" w:lineRule="auto"/>
        <w:rPr>
          <w:rStyle w:val="eop"/>
        </w:rPr>
      </w:pPr>
      <w:proofErr w:type="spellStart"/>
      <w:r w:rsidRPr="477D90DB">
        <w:rPr>
          <w:rStyle w:val="eop"/>
        </w:rPr>
        <w:t>radek_</w:t>
      </w:r>
      <w:r w:rsidRPr="477D90DB" w:rsidR="00A86BCE">
        <w:rPr>
          <w:rStyle w:val="eop"/>
        </w:rPr>
        <w:t>zahlavi</w:t>
      </w:r>
      <w:proofErr w:type="spellEnd"/>
      <w:r w:rsidRPr="477D90DB" w:rsidR="00A86BCE">
        <w:rPr>
          <w:rStyle w:val="eop"/>
        </w:rPr>
        <w:t xml:space="preserve"> – číslo</w:t>
      </w:r>
      <w:r w:rsidRPr="477D90DB">
        <w:rPr>
          <w:rStyle w:val="eop"/>
        </w:rPr>
        <w:t xml:space="preserve"> řádku, kde končí záhlaví a začíná samotná tabulka s</w:t>
      </w:r>
      <w:r w:rsidR="00A86BCE">
        <w:rPr>
          <w:rStyle w:val="eop"/>
        </w:rPr>
        <w:t> </w:t>
      </w:r>
      <w:r w:rsidRPr="477D90DB">
        <w:rPr>
          <w:rStyle w:val="eop"/>
        </w:rPr>
        <w:t>hodnotami</w:t>
      </w:r>
    </w:p>
    <w:p w:rsidR="00A54769" w:rsidP="477D90DB" w:rsidRDefault="00A86BCE" w14:paraId="0B68FDE5" w14:textId="1EB54646">
      <w:pPr>
        <w:pStyle w:val="Zkladntext"/>
        <w:numPr>
          <w:ilvl w:val="0"/>
          <w:numId w:val="1"/>
        </w:numPr>
        <w:spacing w:line="259" w:lineRule="auto"/>
        <w:rPr>
          <w:rStyle w:val="eop"/>
        </w:rPr>
      </w:pPr>
      <w:proofErr w:type="spellStart"/>
      <w:r w:rsidRPr="477D90DB">
        <w:rPr>
          <w:rStyle w:val="eop"/>
        </w:rPr>
        <w:t>beh</w:t>
      </w:r>
      <w:proofErr w:type="spellEnd"/>
      <w:r w:rsidRPr="477D90DB">
        <w:rPr>
          <w:rStyle w:val="eop"/>
        </w:rPr>
        <w:t xml:space="preserve"> – číslo</w:t>
      </w:r>
      <w:r w:rsidRPr="477D90DB" w:rsidR="6514FE27">
        <w:rPr>
          <w:rStyle w:val="eop"/>
        </w:rPr>
        <w:t xml:space="preserve"> řádku, kde je </w:t>
      </w:r>
      <w:r w:rsidRPr="477D90DB" w:rsidR="5AFBC26A">
        <w:rPr>
          <w:rStyle w:val="eop"/>
        </w:rPr>
        <w:t>vypsána</w:t>
      </w:r>
      <w:r w:rsidRPr="477D90DB" w:rsidR="6514FE27">
        <w:rPr>
          <w:rStyle w:val="eop"/>
        </w:rPr>
        <w:t xml:space="preserve"> informace o </w:t>
      </w:r>
      <w:r w:rsidRPr="477D90DB" w:rsidR="38DE93D3">
        <w:rPr>
          <w:rStyle w:val="eop"/>
        </w:rPr>
        <w:t>běhu</w:t>
      </w:r>
    </w:p>
    <w:p w:rsidR="00A54769" w:rsidP="477D90DB" w:rsidRDefault="00A86BCE" w14:paraId="1D717FC1" w14:textId="30F40C2E">
      <w:pPr>
        <w:pStyle w:val="Zkladntext"/>
        <w:numPr>
          <w:ilvl w:val="0"/>
          <w:numId w:val="1"/>
        </w:numPr>
        <w:spacing w:line="259" w:lineRule="auto"/>
        <w:rPr>
          <w:rStyle w:val="eop"/>
        </w:rPr>
      </w:pPr>
      <w:proofErr w:type="spellStart"/>
      <w:r w:rsidRPr="477D90DB">
        <w:rPr>
          <w:rStyle w:val="eop"/>
        </w:rPr>
        <w:t>kriterium</w:t>
      </w:r>
      <w:proofErr w:type="spellEnd"/>
      <w:r w:rsidRPr="477D90DB">
        <w:rPr>
          <w:rStyle w:val="eop"/>
        </w:rPr>
        <w:t xml:space="preserve"> – číslo</w:t>
      </w:r>
      <w:r w:rsidRPr="477D90DB" w:rsidR="6514FE27">
        <w:rPr>
          <w:rStyle w:val="eop"/>
        </w:rPr>
        <w:t xml:space="preserve"> řádku, kde je </w:t>
      </w:r>
      <w:r w:rsidRPr="477D90DB" w:rsidR="1111A882">
        <w:rPr>
          <w:rStyle w:val="eop"/>
        </w:rPr>
        <w:t>vypsána</w:t>
      </w:r>
      <w:r w:rsidRPr="477D90DB" w:rsidR="6514FE27">
        <w:rPr>
          <w:rStyle w:val="eop"/>
        </w:rPr>
        <w:t xml:space="preserve"> informace o </w:t>
      </w:r>
      <w:r w:rsidRPr="477D90DB" w:rsidR="2A085D2C">
        <w:rPr>
          <w:rStyle w:val="eop"/>
        </w:rPr>
        <w:t>kritériu</w:t>
      </w:r>
    </w:p>
    <w:p w:rsidR="00A54769" w:rsidP="477D90DB" w:rsidRDefault="6514FE27" w14:paraId="0F80EC90" w14:textId="62C4ED42">
      <w:pPr>
        <w:pStyle w:val="Zkladntext"/>
        <w:numPr>
          <w:ilvl w:val="0"/>
          <w:numId w:val="1"/>
        </w:numPr>
        <w:spacing w:line="259" w:lineRule="auto"/>
        <w:rPr>
          <w:rStyle w:val="eop"/>
        </w:rPr>
      </w:pPr>
      <w:proofErr w:type="spellStart"/>
      <w:r w:rsidRPr="477D90DB">
        <w:rPr>
          <w:rStyle w:val="eop"/>
        </w:rPr>
        <w:t>specialni_</w:t>
      </w:r>
      <w:r w:rsidRPr="477D90DB" w:rsidR="00A86BCE">
        <w:rPr>
          <w:rStyle w:val="eop"/>
        </w:rPr>
        <w:t>format</w:t>
      </w:r>
      <w:proofErr w:type="spellEnd"/>
      <w:r w:rsidRPr="477D90DB" w:rsidR="00A86BCE">
        <w:rPr>
          <w:rStyle w:val="eop"/>
        </w:rPr>
        <w:t xml:space="preserve"> – klasická</w:t>
      </w:r>
      <w:r w:rsidRPr="477D90DB" w:rsidR="41B13B23">
        <w:rPr>
          <w:rStyle w:val="eop"/>
        </w:rPr>
        <w:t xml:space="preserve"> cesta </w:t>
      </w:r>
      <w:r w:rsidRPr="477D90DB">
        <w:rPr>
          <w:rStyle w:val="eop"/>
        </w:rPr>
        <w:t xml:space="preserve">neumí načítat a přepisovat speciální formátování tabulek, například spojené sloupce, takové tabulky jsou po zatržení této možnosti </w:t>
      </w:r>
      <w:r w:rsidRPr="477D90DB" w:rsidR="051E27F9">
        <w:rPr>
          <w:rStyle w:val="eop"/>
        </w:rPr>
        <w:t>zpracovány</w:t>
      </w:r>
      <w:r w:rsidRPr="477D90DB" w:rsidR="6EA7C330">
        <w:rPr>
          <w:rStyle w:val="eop"/>
        </w:rPr>
        <w:t xml:space="preserve"> speciální cestou</w:t>
      </w:r>
    </w:p>
    <w:p w:rsidR="00A54769" w:rsidP="477D90DB" w:rsidRDefault="6514FE27" w14:paraId="4C5413B9" w14:textId="21E431A6">
      <w:pPr>
        <w:pStyle w:val="Zkladntext"/>
        <w:numPr>
          <w:ilvl w:val="0"/>
          <w:numId w:val="1"/>
        </w:numPr>
        <w:spacing w:line="259" w:lineRule="auto"/>
        <w:rPr>
          <w:rStyle w:val="eop"/>
        </w:rPr>
      </w:pPr>
      <w:proofErr w:type="spellStart"/>
      <w:r w:rsidRPr="477D90DB">
        <w:rPr>
          <w:rStyle w:val="eop"/>
        </w:rPr>
        <w:t>pridani_sloupce_</w:t>
      </w:r>
      <w:r w:rsidRPr="477D90DB" w:rsidR="00A86BCE">
        <w:rPr>
          <w:rStyle w:val="eop"/>
        </w:rPr>
        <w:t>obdobi</w:t>
      </w:r>
      <w:proofErr w:type="spellEnd"/>
      <w:r w:rsidRPr="477D90DB" w:rsidR="00A86BCE">
        <w:rPr>
          <w:rStyle w:val="eop"/>
        </w:rPr>
        <w:t xml:space="preserve"> – značka</w:t>
      </w:r>
      <w:r w:rsidRPr="477D90DB">
        <w:rPr>
          <w:rStyle w:val="eop"/>
        </w:rPr>
        <w:t xml:space="preserve">, která označuje tabulku pro provedeni operace </w:t>
      </w:r>
      <w:r w:rsidRPr="477D90DB" w:rsidR="639F4544">
        <w:rPr>
          <w:rStyle w:val="eop"/>
        </w:rPr>
        <w:t>přidání</w:t>
      </w:r>
      <w:r w:rsidRPr="477D90DB">
        <w:rPr>
          <w:rStyle w:val="eop"/>
        </w:rPr>
        <w:t xml:space="preserve"> sloupce </w:t>
      </w:r>
      <w:r w:rsidRPr="477D90DB" w:rsidR="230009C5">
        <w:rPr>
          <w:rStyle w:val="eop"/>
        </w:rPr>
        <w:t>období</w:t>
      </w:r>
    </w:p>
    <w:p w:rsidR="00A54769" w:rsidP="477D90DB" w:rsidRDefault="6514FE27" w14:paraId="7C2060A9" w14:textId="4B1900A5">
      <w:pPr>
        <w:pStyle w:val="Zkladntext"/>
        <w:numPr>
          <w:ilvl w:val="0"/>
          <w:numId w:val="1"/>
        </w:numPr>
        <w:spacing w:line="259" w:lineRule="auto"/>
        <w:jc w:val="left"/>
        <w:rPr>
          <w:rStyle w:val="eop"/>
        </w:rPr>
      </w:pPr>
      <w:proofErr w:type="spellStart"/>
      <w:r w:rsidRPr="477D90DB">
        <w:rPr>
          <w:rStyle w:val="eop"/>
        </w:rPr>
        <w:t>unpivot_</w:t>
      </w:r>
      <w:r w:rsidRPr="477D90DB" w:rsidR="00A86BCE">
        <w:rPr>
          <w:rStyle w:val="eop"/>
        </w:rPr>
        <w:t>dynamicky</w:t>
      </w:r>
      <w:proofErr w:type="spellEnd"/>
      <w:r w:rsidRPr="477D90DB" w:rsidR="00A86BCE">
        <w:rPr>
          <w:rStyle w:val="eop"/>
        </w:rPr>
        <w:t xml:space="preserve"> – značka</w:t>
      </w:r>
      <w:r w:rsidRPr="477D90DB">
        <w:rPr>
          <w:rStyle w:val="eop"/>
        </w:rPr>
        <w:t xml:space="preserve">, která označuje tabulku pro provedení dynamického </w:t>
      </w:r>
      <w:proofErr w:type="spellStart"/>
      <w:r w:rsidRPr="477D90DB">
        <w:rPr>
          <w:rStyle w:val="eop"/>
        </w:rPr>
        <w:t>unpivo</w:t>
      </w:r>
      <w:r w:rsidRPr="477D90DB" w:rsidR="43456C04">
        <w:rPr>
          <w:rStyle w:val="eop"/>
        </w:rPr>
        <w:t>t</w:t>
      </w:r>
      <w:r w:rsidRPr="477D90DB">
        <w:rPr>
          <w:rStyle w:val="eop"/>
        </w:rPr>
        <w:t>u</w:t>
      </w:r>
      <w:proofErr w:type="spellEnd"/>
      <w:r w:rsidRPr="477D90DB">
        <w:rPr>
          <w:rStyle w:val="eop"/>
        </w:rPr>
        <w:t xml:space="preserve">, pokud je zvoleno ano, je nutno dodat také hodnoty pro </w:t>
      </w:r>
      <w:proofErr w:type="spellStart"/>
      <w:r w:rsidRPr="477D90DB">
        <w:rPr>
          <w:rStyle w:val="eop"/>
        </w:rPr>
        <w:t>fixni_sloupce_dynamicky</w:t>
      </w:r>
      <w:proofErr w:type="spellEnd"/>
      <w:r w:rsidRPr="477D90DB">
        <w:rPr>
          <w:rStyle w:val="eop"/>
        </w:rPr>
        <w:t xml:space="preserve">, </w:t>
      </w:r>
      <w:proofErr w:type="spellStart"/>
      <w:r w:rsidRPr="477D90DB">
        <w:rPr>
          <w:rStyle w:val="eop"/>
        </w:rPr>
        <w:t>sloupec_atributu_dynamicky</w:t>
      </w:r>
      <w:proofErr w:type="spellEnd"/>
      <w:r w:rsidRPr="477D90DB">
        <w:rPr>
          <w:rStyle w:val="eop"/>
        </w:rPr>
        <w:t xml:space="preserve"> a</w:t>
      </w:r>
      <w:r w:rsidR="00A86BCE">
        <w:rPr>
          <w:rStyle w:val="eop"/>
        </w:rPr>
        <w:t> </w:t>
      </w:r>
      <w:proofErr w:type="spellStart"/>
      <w:r w:rsidRPr="477D90DB">
        <w:rPr>
          <w:rStyle w:val="eop"/>
        </w:rPr>
        <w:t>sloupec_hodnoty_dynamicky</w:t>
      </w:r>
      <w:proofErr w:type="spellEnd"/>
    </w:p>
    <w:p w:rsidR="00A54769" w:rsidP="477D90DB" w:rsidRDefault="2B1D8C48" w14:paraId="30F429C9" w14:textId="63D3A40E">
      <w:pPr>
        <w:pStyle w:val="Zkladntext"/>
        <w:numPr>
          <w:ilvl w:val="0"/>
          <w:numId w:val="1"/>
        </w:numPr>
        <w:spacing w:line="259" w:lineRule="auto"/>
        <w:rPr>
          <w:rStyle w:val="eop"/>
        </w:rPr>
      </w:pPr>
      <w:proofErr w:type="spellStart"/>
      <w:r w:rsidRPr="477D90DB">
        <w:rPr>
          <w:rStyle w:val="eop"/>
        </w:rPr>
        <w:t>f</w:t>
      </w:r>
      <w:r w:rsidRPr="477D90DB" w:rsidR="6514FE27">
        <w:rPr>
          <w:rStyle w:val="eop"/>
        </w:rPr>
        <w:t>ixni_sloupce_</w:t>
      </w:r>
      <w:r w:rsidRPr="477D90DB" w:rsidR="00A86BCE">
        <w:rPr>
          <w:rStyle w:val="eop"/>
        </w:rPr>
        <w:t>dynamicky</w:t>
      </w:r>
      <w:proofErr w:type="spellEnd"/>
      <w:r w:rsidRPr="477D90DB" w:rsidR="00A86BCE">
        <w:rPr>
          <w:rStyle w:val="eop"/>
        </w:rPr>
        <w:t xml:space="preserve"> – pokud</w:t>
      </w:r>
      <w:r w:rsidRPr="477D90DB" w:rsidR="6514FE27">
        <w:rPr>
          <w:rStyle w:val="eop"/>
        </w:rPr>
        <w:t xml:space="preserve"> dochází u dané tabulky k dynamickému </w:t>
      </w:r>
      <w:proofErr w:type="spellStart"/>
      <w:r w:rsidRPr="477D90DB" w:rsidR="6514FE27">
        <w:rPr>
          <w:rStyle w:val="eop"/>
        </w:rPr>
        <w:t>unpivotu</w:t>
      </w:r>
      <w:proofErr w:type="spellEnd"/>
      <w:r w:rsidRPr="477D90DB" w:rsidR="6514FE27">
        <w:rPr>
          <w:rStyle w:val="eop"/>
        </w:rPr>
        <w:t xml:space="preserve">, je nutné definovat, které sloupce budou z </w:t>
      </w:r>
      <w:proofErr w:type="spellStart"/>
      <w:r w:rsidRPr="477D90DB" w:rsidR="6514FE27">
        <w:rPr>
          <w:rStyle w:val="eop"/>
        </w:rPr>
        <w:t>unpivotu</w:t>
      </w:r>
      <w:proofErr w:type="spellEnd"/>
      <w:r w:rsidRPr="477D90DB" w:rsidR="6514FE27">
        <w:rPr>
          <w:rStyle w:val="eop"/>
        </w:rPr>
        <w:t xml:space="preserve"> vyňaty</w:t>
      </w:r>
    </w:p>
    <w:p w:rsidR="00A54769" w:rsidP="477D90DB" w:rsidRDefault="6514FE27" w14:paraId="02510BDE" w14:textId="66ABAAC8">
      <w:pPr>
        <w:pStyle w:val="Zkladntext"/>
        <w:numPr>
          <w:ilvl w:val="0"/>
          <w:numId w:val="1"/>
        </w:numPr>
        <w:spacing w:line="259" w:lineRule="auto"/>
        <w:rPr>
          <w:rStyle w:val="eop"/>
        </w:rPr>
      </w:pPr>
      <w:proofErr w:type="spellStart"/>
      <w:r w:rsidRPr="477D90DB">
        <w:rPr>
          <w:rStyle w:val="eop"/>
        </w:rPr>
        <w:t>sloupec_atributu_</w:t>
      </w:r>
      <w:r w:rsidRPr="477D90DB" w:rsidR="00A86BCE">
        <w:rPr>
          <w:rStyle w:val="eop"/>
        </w:rPr>
        <w:t>dynamicky</w:t>
      </w:r>
      <w:proofErr w:type="spellEnd"/>
      <w:r w:rsidRPr="477D90DB" w:rsidR="00A86BCE">
        <w:rPr>
          <w:rStyle w:val="eop"/>
        </w:rPr>
        <w:t xml:space="preserve"> – pojmenování</w:t>
      </w:r>
      <w:r w:rsidRPr="477D90DB">
        <w:rPr>
          <w:rStyle w:val="eop"/>
        </w:rPr>
        <w:t xml:space="preserve"> atributu (program, fakulta), u </w:t>
      </w:r>
      <w:r w:rsidRPr="477D90DB" w:rsidR="4A4E2255">
        <w:rPr>
          <w:rStyle w:val="eop"/>
        </w:rPr>
        <w:t>něhož</w:t>
      </w:r>
      <w:r w:rsidRPr="477D90DB">
        <w:rPr>
          <w:rStyle w:val="eop"/>
        </w:rPr>
        <w:t xml:space="preserve"> provádíme </w:t>
      </w:r>
      <w:proofErr w:type="spellStart"/>
      <w:r w:rsidRPr="477D90DB">
        <w:rPr>
          <w:rStyle w:val="eop"/>
        </w:rPr>
        <w:t>unpivot</w:t>
      </w:r>
      <w:proofErr w:type="spellEnd"/>
      <w:r w:rsidRPr="477D90DB">
        <w:rPr>
          <w:rStyle w:val="eop"/>
        </w:rPr>
        <w:t xml:space="preserve"> dynamicky</w:t>
      </w:r>
    </w:p>
    <w:p w:rsidR="00A54769" w:rsidP="477D90DB" w:rsidRDefault="6514FE27" w14:paraId="0625FE6A" w14:textId="3DA40EC8">
      <w:pPr>
        <w:pStyle w:val="Zkladntext"/>
        <w:numPr>
          <w:ilvl w:val="0"/>
          <w:numId w:val="1"/>
        </w:numPr>
        <w:spacing w:line="259" w:lineRule="auto"/>
        <w:rPr>
          <w:rStyle w:val="eop"/>
        </w:rPr>
      </w:pPr>
      <w:proofErr w:type="spellStart"/>
      <w:r w:rsidRPr="477D90DB">
        <w:rPr>
          <w:rStyle w:val="eop"/>
        </w:rPr>
        <w:t>sloupec_hodnoty_</w:t>
      </w:r>
      <w:r w:rsidRPr="477D90DB" w:rsidR="00A86BCE">
        <w:rPr>
          <w:rStyle w:val="eop"/>
        </w:rPr>
        <w:t>dynamicky</w:t>
      </w:r>
      <w:proofErr w:type="spellEnd"/>
      <w:r w:rsidRPr="477D90DB" w:rsidR="00A86BCE">
        <w:rPr>
          <w:rStyle w:val="eop"/>
        </w:rPr>
        <w:t xml:space="preserve"> – hodnota</w:t>
      </w:r>
      <w:r w:rsidRPr="477D90DB">
        <w:rPr>
          <w:rStyle w:val="eop"/>
        </w:rPr>
        <w:t xml:space="preserve"> pro daný atribut (body za výkon, pokusy u závěrečných zkoušek</w:t>
      </w:r>
      <w:r w:rsidRPr="477D90DB" w:rsidR="7319CCDD">
        <w:rPr>
          <w:rStyle w:val="eop"/>
        </w:rPr>
        <w:t>)</w:t>
      </w:r>
    </w:p>
    <w:p w:rsidR="00A54769" w:rsidP="477D90DB" w:rsidRDefault="6514FE27" w14:paraId="070E4D8C" w14:textId="63B07FE4">
      <w:pPr>
        <w:pStyle w:val="Zkladntext"/>
        <w:numPr>
          <w:ilvl w:val="0"/>
          <w:numId w:val="1"/>
        </w:numPr>
        <w:spacing w:line="259" w:lineRule="auto"/>
        <w:rPr>
          <w:rStyle w:val="eop"/>
        </w:rPr>
      </w:pPr>
      <w:r w:rsidRPr="477D90DB">
        <w:rPr>
          <w:rStyle w:val="eop"/>
        </w:rPr>
        <w:lastRenderedPageBreak/>
        <w:t xml:space="preserve"> </w:t>
      </w:r>
      <w:proofErr w:type="spellStart"/>
      <w:r w:rsidRPr="477D90DB">
        <w:rPr>
          <w:rStyle w:val="eop"/>
        </w:rPr>
        <w:t>unpivot_</w:t>
      </w:r>
      <w:r w:rsidRPr="477D90DB" w:rsidR="00B421FC">
        <w:rPr>
          <w:rStyle w:val="eop"/>
        </w:rPr>
        <w:t>staticky</w:t>
      </w:r>
      <w:proofErr w:type="spellEnd"/>
      <w:r w:rsidRPr="477D90DB" w:rsidR="00B421FC">
        <w:rPr>
          <w:rStyle w:val="eop"/>
        </w:rPr>
        <w:t xml:space="preserve"> – značka</w:t>
      </w:r>
      <w:r w:rsidRPr="477D90DB">
        <w:rPr>
          <w:rStyle w:val="eop"/>
        </w:rPr>
        <w:t xml:space="preserve">, která označuje tabulku pro provedení </w:t>
      </w:r>
      <w:proofErr w:type="spellStart"/>
      <w:r w:rsidRPr="477D90DB">
        <w:rPr>
          <w:rStyle w:val="eop"/>
        </w:rPr>
        <w:t>statickeho</w:t>
      </w:r>
      <w:proofErr w:type="spellEnd"/>
      <w:r w:rsidRPr="477D90DB">
        <w:rPr>
          <w:rStyle w:val="eop"/>
        </w:rPr>
        <w:t xml:space="preserve"> </w:t>
      </w:r>
      <w:proofErr w:type="spellStart"/>
      <w:r w:rsidRPr="477D90DB">
        <w:rPr>
          <w:rStyle w:val="eop"/>
        </w:rPr>
        <w:t>unpivou</w:t>
      </w:r>
      <w:proofErr w:type="spellEnd"/>
      <w:r w:rsidRPr="477D90DB">
        <w:rPr>
          <w:rStyle w:val="eop"/>
        </w:rPr>
        <w:t xml:space="preserve">, pokud je zvoleno ano, je nutno dodat také hodnoty pro </w:t>
      </w:r>
      <w:proofErr w:type="spellStart"/>
      <w:r w:rsidRPr="477D90DB">
        <w:rPr>
          <w:rStyle w:val="eop"/>
        </w:rPr>
        <w:t>fixni_sloupce_staticky</w:t>
      </w:r>
      <w:proofErr w:type="spellEnd"/>
      <w:r w:rsidRPr="477D90DB">
        <w:rPr>
          <w:rStyle w:val="eop"/>
        </w:rPr>
        <w:t xml:space="preserve">, </w:t>
      </w:r>
      <w:proofErr w:type="spellStart"/>
      <w:r w:rsidRPr="477D90DB">
        <w:rPr>
          <w:rStyle w:val="eop"/>
        </w:rPr>
        <w:t>sloupec_atributu_staticky</w:t>
      </w:r>
      <w:proofErr w:type="spellEnd"/>
      <w:r w:rsidRPr="477D90DB">
        <w:rPr>
          <w:rStyle w:val="eop"/>
        </w:rPr>
        <w:t xml:space="preserve"> a </w:t>
      </w:r>
      <w:proofErr w:type="spellStart"/>
      <w:r w:rsidRPr="477D90DB">
        <w:rPr>
          <w:rStyle w:val="eop"/>
        </w:rPr>
        <w:t>sloupec_hodnoty_staticky</w:t>
      </w:r>
      <w:proofErr w:type="spellEnd"/>
    </w:p>
    <w:p w:rsidR="00A54769" w:rsidP="477D90DB" w:rsidRDefault="6514FE27" w14:paraId="3A373126" w14:textId="7C29C5B2">
      <w:pPr>
        <w:pStyle w:val="Zkladntext"/>
        <w:numPr>
          <w:ilvl w:val="0"/>
          <w:numId w:val="1"/>
        </w:numPr>
        <w:spacing w:line="259" w:lineRule="auto"/>
        <w:rPr>
          <w:rStyle w:val="eop"/>
        </w:rPr>
      </w:pPr>
      <w:proofErr w:type="spellStart"/>
      <w:r w:rsidRPr="477D90DB">
        <w:rPr>
          <w:rStyle w:val="eop"/>
        </w:rPr>
        <w:t>fixni_sloupce_</w:t>
      </w:r>
      <w:r w:rsidRPr="477D90DB" w:rsidR="00B421FC">
        <w:rPr>
          <w:rStyle w:val="eop"/>
        </w:rPr>
        <w:t>staticky</w:t>
      </w:r>
      <w:proofErr w:type="spellEnd"/>
      <w:r w:rsidRPr="477D90DB" w:rsidR="00B421FC">
        <w:rPr>
          <w:rStyle w:val="eop"/>
        </w:rPr>
        <w:t xml:space="preserve"> – pokud</w:t>
      </w:r>
      <w:r w:rsidRPr="477D90DB">
        <w:rPr>
          <w:rStyle w:val="eop"/>
        </w:rPr>
        <w:t xml:space="preserve"> dochází u dané tabulky k statickému </w:t>
      </w:r>
      <w:proofErr w:type="spellStart"/>
      <w:r w:rsidRPr="477D90DB">
        <w:rPr>
          <w:rStyle w:val="eop"/>
        </w:rPr>
        <w:t>unpivotu</w:t>
      </w:r>
      <w:proofErr w:type="spellEnd"/>
      <w:r w:rsidRPr="477D90DB">
        <w:rPr>
          <w:rStyle w:val="eop"/>
        </w:rPr>
        <w:t xml:space="preserve">, je nutné definovat, které sloupce budou z </w:t>
      </w:r>
      <w:proofErr w:type="spellStart"/>
      <w:r w:rsidRPr="477D90DB">
        <w:rPr>
          <w:rStyle w:val="eop"/>
        </w:rPr>
        <w:t>unpivotu</w:t>
      </w:r>
      <w:proofErr w:type="spellEnd"/>
      <w:r w:rsidRPr="477D90DB">
        <w:rPr>
          <w:rStyle w:val="eop"/>
        </w:rPr>
        <w:t xml:space="preserve"> vyňaty</w:t>
      </w:r>
    </w:p>
    <w:p w:rsidR="00A54769" w:rsidP="477D90DB" w:rsidRDefault="6514FE27" w14:paraId="721CEBE8" w14:textId="03B7CADE">
      <w:pPr>
        <w:pStyle w:val="Zkladntext"/>
        <w:numPr>
          <w:ilvl w:val="0"/>
          <w:numId w:val="1"/>
        </w:numPr>
        <w:spacing w:line="259" w:lineRule="auto"/>
        <w:rPr>
          <w:rStyle w:val="eop"/>
        </w:rPr>
      </w:pPr>
      <w:proofErr w:type="spellStart"/>
      <w:r w:rsidRPr="477D90DB">
        <w:rPr>
          <w:rStyle w:val="eop"/>
        </w:rPr>
        <w:t>sloupec_atributu_</w:t>
      </w:r>
      <w:r w:rsidRPr="477D90DB" w:rsidR="00B421FC">
        <w:rPr>
          <w:rStyle w:val="eop"/>
        </w:rPr>
        <w:t>staticky</w:t>
      </w:r>
      <w:proofErr w:type="spellEnd"/>
      <w:r w:rsidRPr="477D90DB" w:rsidR="00B421FC">
        <w:rPr>
          <w:rStyle w:val="eop"/>
        </w:rPr>
        <w:t xml:space="preserve"> – pojmenovaní</w:t>
      </w:r>
      <w:r w:rsidRPr="477D90DB">
        <w:rPr>
          <w:rStyle w:val="eop"/>
        </w:rPr>
        <w:t xml:space="preserve"> atributu (program, fakulta), u </w:t>
      </w:r>
      <w:r w:rsidRPr="477D90DB" w:rsidR="0A6BECA3">
        <w:rPr>
          <w:rStyle w:val="eop"/>
        </w:rPr>
        <w:t>něhož</w:t>
      </w:r>
      <w:r w:rsidRPr="477D90DB">
        <w:rPr>
          <w:rStyle w:val="eop"/>
        </w:rPr>
        <w:t xml:space="preserve"> provádíme </w:t>
      </w:r>
      <w:proofErr w:type="spellStart"/>
      <w:r w:rsidRPr="477D90DB">
        <w:rPr>
          <w:rStyle w:val="eop"/>
        </w:rPr>
        <w:t>unpivot</w:t>
      </w:r>
      <w:proofErr w:type="spellEnd"/>
      <w:r w:rsidRPr="477D90DB">
        <w:rPr>
          <w:rStyle w:val="eop"/>
        </w:rPr>
        <w:t xml:space="preserve"> staticky</w:t>
      </w:r>
    </w:p>
    <w:p w:rsidR="00A54769" w:rsidP="477D90DB" w:rsidRDefault="4FBB2340" w14:paraId="239EF987" w14:textId="6593EA50">
      <w:pPr>
        <w:pStyle w:val="Zkladntext"/>
        <w:numPr>
          <w:ilvl w:val="0"/>
          <w:numId w:val="1"/>
        </w:numPr>
        <w:spacing w:line="259" w:lineRule="auto"/>
        <w:rPr>
          <w:rStyle w:val="eop"/>
        </w:rPr>
      </w:pPr>
      <w:proofErr w:type="spellStart"/>
      <w:r w:rsidRPr="477D90DB">
        <w:rPr>
          <w:rStyle w:val="eop"/>
        </w:rPr>
        <w:t>s</w:t>
      </w:r>
      <w:r w:rsidRPr="477D90DB" w:rsidR="6514FE27">
        <w:rPr>
          <w:rStyle w:val="eop"/>
        </w:rPr>
        <w:t>loupec_hodnoty_</w:t>
      </w:r>
      <w:r w:rsidRPr="477D90DB" w:rsidR="00B421FC">
        <w:rPr>
          <w:rStyle w:val="eop"/>
        </w:rPr>
        <w:t>staticky</w:t>
      </w:r>
      <w:proofErr w:type="spellEnd"/>
      <w:r w:rsidRPr="477D90DB" w:rsidR="00B421FC">
        <w:rPr>
          <w:rStyle w:val="eop"/>
        </w:rPr>
        <w:t xml:space="preserve"> – hodnota</w:t>
      </w:r>
      <w:r w:rsidRPr="477D90DB" w:rsidR="6514FE27">
        <w:rPr>
          <w:rStyle w:val="eop"/>
        </w:rPr>
        <w:t xml:space="preserve"> pro daný atribut (body za výkon, pokusy u</w:t>
      </w:r>
      <w:r w:rsidR="00B421FC">
        <w:rPr>
          <w:rStyle w:val="eop"/>
        </w:rPr>
        <w:t> </w:t>
      </w:r>
      <w:r w:rsidRPr="477D90DB" w:rsidR="6514FE27">
        <w:rPr>
          <w:rStyle w:val="eop"/>
        </w:rPr>
        <w:t>závěrečných zkoušek)",</w:t>
      </w:r>
    </w:p>
    <w:p w:rsidR="00A54769" w:rsidP="477D90DB" w:rsidRDefault="6514FE27" w14:paraId="61000C66" w14:textId="45361B39">
      <w:pPr>
        <w:pStyle w:val="Zkladntext"/>
        <w:numPr>
          <w:ilvl w:val="0"/>
          <w:numId w:val="1"/>
        </w:numPr>
        <w:spacing w:line="259" w:lineRule="auto"/>
        <w:rPr>
          <w:rStyle w:val="eop"/>
        </w:rPr>
      </w:pPr>
      <w:r w:rsidRPr="477D90DB">
        <w:rPr>
          <w:rStyle w:val="eop"/>
        </w:rPr>
        <w:t>"</w:t>
      </w:r>
      <w:proofErr w:type="spellStart"/>
      <w:r w:rsidRPr="477D90DB">
        <w:rPr>
          <w:rStyle w:val="eop"/>
        </w:rPr>
        <w:t>nahrazeni_jmen_</w:t>
      </w:r>
      <w:r w:rsidRPr="477D90DB" w:rsidR="00B421FC">
        <w:rPr>
          <w:rStyle w:val="eop"/>
        </w:rPr>
        <w:t>sloupcu</w:t>
      </w:r>
      <w:proofErr w:type="spellEnd"/>
      <w:r w:rsidRPr="477D90DB" w:rsidR="00B421FC">
        <w:rPr>
          <w:rStyle w:val="eop"/>
        </w:rPr>
        <w:t xml:space="preserve"> – značka</w:t>
      </w:r>
      <w:r w:rsidRPr="477D90DB">
        <w:rPr>
          <w:rStyle w:val="eop"/>
        </w:rPr>
        <w:t xml:space="preserve">, která označuje tabulku pro provedeni operace nahrazeni jmen </w:t>
      </w:r>
      <w:r w:rsidRPr="477D90DB" w:rsidR="52FCF35B">
        <w:rPr>
          <w:rStyle w:val="eop"/>
        </w:rPr>
        <w:t>sloupců</w:t>
      </w:r>
    </w:p>
    <w:p w:rsidR="00A54769" w:rsidP="477D90DB" w:rsidRDefault="6514FE27" w14:paraId="3127A6D0" w14:textId="033F4AB9">
      <w:pPr>
        <w:pStyle w:val="Zkladntext"/>
        <w:numPr>
          <w:ilvl w:val="0"/>
          <w:numId w:val="1"/>
        </w:numPr>
        <w:spacing w:line="259" w:lineRule="auto"/>
        <w:rPr>
          <w:rStyle w:val="eop"/>
        </w:rPr>
      </w:pPr>
      <w:proofErr w:type="spellStart"/>
      <w:r w:rsidRPr="477D90DB">
        <w:rPr>
          <w:rStyle w:val="eop"/>
        </w:rPr>
        <w:t>slovnik_pro_</w:t>
      </w:r>
      <w:r w:rsidRPr="477D90DB" w:rsidR="00B421FC">
        <w:rPr>
          <w:rStyle w:val="eop"/>
        </w:rPr>
        <w:t>nahrazeni</w:t>
      </w:r>
      <w:proofErr w:type="spellEnd"/>
      <w:r w:rsidRPr="477D90DB" w:rsidR="00B421FC">
        <w:rPr>
          <w:rStyle w:val="eop"/>
        </w:rPr>
        <w:t xml:space="preserve"> – slovník</w:t>
      </w:r>
      <w:r w:rsidRPr="477D90DB">
        <w:rPr>
          <w:rStyle w:val="eop"/>
        </w:rPr>
        <w:t xml:space="preserve"> (seznam pro </w:t>
      </w:r>
      <w:r w:rsidRPr="477D90DB" w:rsidR="6EFB9FFF">
        <w:rPr>
          <w:rStyle w:val="eop"/>
        </w:rPr>
        <w:t>přehled</w:t>
      </w:r>
      <w:r w:rsidRPr="477D90DB">
        <w:rPr>
          <w:rStyle w:val="eop"/>
        </w:rPr>
        <w:t xml:space="preserve"> </w:t>
      </w:r>
      <w:r w:rsidRPr="477D90DB" w:rsidR="7CBA1CC1">
        <w:rPr>
          <w:rStyle w:val="eop"/>
        </w:rPr>
        <w:t>spojené</w:t>
      </w:r>
      <w:r w:rsidRPr="477D90DB">
        <w:rPr>
          <w:rStyle w:val="eop"/>
        </w:rPr>
        <w:t xml:space="preserve"> </w:t>
      </w:r>
      <w:r w:rsidRPr="477D90DB" w:rsidR="1EB80A9B">
        <w:rPr>
          <w:rStyle w:val="eop"/>
        </w:rPr>
        <w:t>výuky</w:t>
      </w:r>
      <w:r w:rsidRPr="477D90DB">
        <w:rPr>
          <w:rStyle w:val="eop"/>
        </w:rPr>
        <w:t>)</w:t>
      </w:r>
      <w:r w:rsidRPr="477D90DB" w:rsidR="3FE0808E">
        <w:rPr>
          <w:rStyle w:val="eop"/>
        </w:rPr>
        <w:t xml:space="preserve"> </w:t>
      </w:r>
      <w:r w:rsidRPr="477D90DB">
        <w:rPr>
          <w:rStyle w:val="eop"/>
        </w:rPr>
        <w:t xml:space="preserve">obsahuje informace o </w:t>
      </w:r>
      <w:r w:rsidRPr="477D90DB" w:rsidR="6926A7D4">
        <w:rPr>
          <w:rStyle w:val="eop"/>
        </w:rPr>
        <w:t>tom,</w:t>
      </w:r>
      <w:r w:rsidRPr="477D90DB">
        <w:rPr>
          <w:rStyle w:val="eop"/>
        </w:rPr>
        <w:t xml:space="preserve"> jak </w:t>
      </w:r>
      <w:r w:rsidRPr="477D90DB" w:rsidR="3567C99F">
        <w:rPr>
          <w:rStyle w:val="eop"/>
        </w:rPr>
        <w:t>mají</w:t>
      </w:r>
      <w:r w:rsidRPr="477D90DB">
        <w:rPr>
          <w:rStyle w:val="eop"/>
        </w:rPr>
        <w:t xml:space="preserve"> byt sloupce </w:t>
      </w:r>
      <w:r w:rsidRPr="477D90DB" w:rsidR="524D26CC">
        <w:rPr>
          <w:rStyle w:val="eop"/>
        </w:rPr>
        <w:t>přejmenovány</w:t>
      </w:r>
    </w:p>
    <w:p w:rsidR="00A54769" w:rsidP="477D90DB" w:rsidRDefault="6514FE27" w14:paraId="36020B55" w14:textId="539D4984">
      <w:pPr>
        <w:pStyle w:val="Zkladntext"/>
        <w:numPr>
          <w:ilvl w:val="0"/>
          <w:numId w:val="1"/>
        </w:numPr>
        <w:spacing w:line="259" w:lineRule="auto"/>
        <w:rPr>
          <w:rStyle w:val="eop"/>
        </w:rPr>
      </w:pPr>
      <w:proofErr w:type="spellStart"/>
      <w:r w:rsidRPr="477D90DB">
        <w:rPr>
          <w:rStyle w:val="eop"/>
        </w:rPr>
        <w:t>odstraneni_sloupcu_</w:t>
      </w:r>
      <w:r w:rsidRPr="477D90DB" w:rsidR="00B421FC">
        <w:rPr>
          <w:rStyle w:val="eop"/>
        </w:rPr>
        <w:t>sumace</w:t>
      </w:r>
      <w:proofErr w:type="spellEnd"/>
      <w:r w:rsidRPr="477D90DB" w:rsidR="00B421FC">
        <w:rPr>
          <w:rStyle w:val="eop"/>
        </w:rPr>
        <w:t xml:space="preserve"> – značka</w:t>
      </w:r>
      <w:r w:rsidRPr="477D90DB">
        <w:rPr>
          <w:rStyle w:val="eop"/>
        </w:rPr>
        <w:t xml:space="preserve">, která označuje tabulku pro provedeni operace </w:t>
      </w:r>
      <w:r w:rsidRPr="477D90DB" w:rsidR="546B2AAE">
        <w:rPr>
          <w:rStyle w:val="eop"/>
        </w:rPr>
        <w:t>odstranění</w:t>
      </w:r>
      <w:r w:rsidRPr="477D90DB">
        <w:rPr>
          <w:rStyle w:val="eop"/>
        </w:rPr>
        <w:t xml:space="preserve"> </w:t>
      </w:r>
      <w:r w:rsidRPr="477D90DB" w:rsidR="6602AAAD">
        <w:rPr>
          <w:rStyle w:val="eop"/>
        </w:rPr>
        <w:t>sloupců</w:t>
      </w:r>
      <w:r w:rsidRPr="477D90DB">
        <w:rPr>
          <w:rStyle w:val="eop"/>
        </w:rPr>
        <w:t xml:space="preserve"> se </w:t>
      </w:r>
      <w:r w:rsidRPr="477D90DB" w:rsidR="0966068D">
        <w:rPr>
          <w:rStyle w:val="eop"/>
        </w:rPr>
        <w:t>součty</w:t>
      </w:r>
    </w:p>
    <w:p w:rsidR="00A54769" w:rsidP="477D90DB" w:rsidRDefault="6514FE27" w14:paraId="3E88BB50" w14:textId="183D47DB">
      <w:pPr>
        <w:pStyle w:val="Zkladntext"/>
        <w:numPr>
          <w:ilvl w:val="0"/>
          <w:numId w:val="1"/>
        </w:numPr>
        <w:spacing w:line="259" w:lineRule="auto"/>
        <w:rPr>
          <w:rStyle w:val="eop"/>
        </w:rPr>
      </w:pPr>
      <w:r w:rsidRPr="477D90DB">
        <w:rPr>
          <w:rStyle w:val="eop"/>
        </w:rPr>
        <w:t xml:space="preserve"> </w:t>
      </w:r>
      <w:proofErr w:type="spellStart"/>
      <w:r w:rsidRPr="477D90DB">
        <w:rPr>
          <w:rStyle w:val="eop"/>
        </w:rPr>
        <w:t>sloupce_</w:t>
      </w:r>
      <w:r w:rsidRPr="477D90DB" w:rsidR="00B421FC">
        <w:rPr>
          <w:rStyle w:val="eop"/>
        </w:rPr>
        <w:t>sumace</w:t>
      </w:r>
      <w:proofErr w:type="spellEnd"/>
      <w:r w:rsidRPr="477D90DB" w:rsidR="00B421FC">
        <w:rPr>
          <w:rStyle w:val="eop"/>
        </w:rPr>
        <w:t xml:space="preserve"> – sloupce</w:t>
      </w:r>
      <w:r w:rsidRPr="477D90DB">
        <w:rPr>
          <w:rStyle w:val="eop"/>
        </w:rPr>
        <w:t xml:space="preserve"> se </w:t>
      </w:r>
      <w:r w:rsidRPr="477D90DB" w:rsidR="4B696306">
        <w:rPr>
          <w:rStyle w:val="eop"/>
        </w:rPr>
        <w:t>součty</w:t>
      </w:r>
      <w:r w:rsidRPr="477D90DB">
        <w:rPr>
          <w:rStyle w:val="eop"/>
        </w:rPr>
        <w:t xml:space="preserve">, </w:t>
      </w:r>
      <w:r w:rsidRPr="477D90DB" w:rsidR="2A6F896F">
        <w:rPr>
          <w:rStyle w:val="eop"/>
        </w:rPr>
        <w:t>které</w:t>
      </w:r>
      <w:r w:rsidRPr="477D90DB">
        <w:rPr>
          <w:rStyle w:val="eop"/>
        </w:rPr>
        <w:t xml:space="preserve"> </w:t>
      </w:r>
      <w:r w:rsidRPr="477D90DB" w:rsidR="4A1348F5">
        <w:rPr>
          <w:rStyle w:val="eop"/>
        </w:rPr>
        <w:t>mají</w:t>
      </w:r>
      <w:r w:rsidRPr="477D90DB">
        <w:rPr>
          <w:rStyle w:val="eop"/>
        </w:rPr>
        <w:t xml:space="preserve"> byt </w:t>
      </w:r>
      <w:r w:rsidRPr="477D90DB" w:rsidR="27BD0CA3">
        <w:rPr>
          <w:rStyle w:val="eop"/>
        </w:rPr>
        <w:t>odstraněny</w:t>
      </w:r>
    </w:p>
    <w:p w:rsidR="00A54769" w:rsidP="477D90DB" w:rsidRDefault="6514FE27" w14:paraId="54C7C4F8" w14:textId="123C8841">
      <w:pPr>
        <w:pStyle w:val="Zkladntext"/>
        <w:numPr>
          <w:ilvl w:val="0"/>
          <w:numId w:val="1"/>
        </w:numPr>
        <w:spacing w:line="259" w:lineRule="auto"/>
        <w:rPr>
          <w:rStyle w:val="eop"/>
        </w:rPr>
      </w:pPr>
      <w:proofErr w:type="spellStart"/>
      <w:r w:rsidRPr="477D90DB">
        <w:rPr>
          <w:rStyle w:val="eop"/>
        </w:rPr>
        <w:t>odstraneni_radku_</w:t>
      </w:r>
      <w:r w:rsidRPr="477D90DB" w:rsidR="00B421FC">
        <w:rPr>
          <w:rStyle w:val="eop"/>
        </w:rPr>
        <w:t>sumace</w:t>
      </w:r>
      <w:proofErr w:type="spellEnd"/>
      <w:r w:rsidRPr="477D90DB" w:rsidR="00B421FC">
        <w:rPr>
          <w:rStyle w:val="eop"/>
        </w:rPr>
        <w:t xml:space="preserve"> – značka</w:t>
      </w:r>
      <w:r w:rsidRPr="477D90DB">
        <w:rPr>
          <w:rStyle w:val="eop"/>
        </w:rPr>
        <w:t>, která označuje tabulku pro provedeni operace</w:t>
      </w:r>
      <w:r w:rsidRPr="477D90DB" w:rsidR="6AF729AC">
        <w:rPr>
          <w:rStyle w:val="eop"/>
        </w:rPr>
        <w:t>,</w:t>
      </w:r>
      <w:r w:rsidRPr="477D90DB">
        <w:rPr>
          <w:rStyle w:val="eop"/>
        </w:rPr>
        <w:t xml:space="preserve"> </w:t>
      </w:r>
      <w:r w:rsidRPr="477D90DB" w:rsidR="68077953">
        <w:rPr>
          <w:rStyle w:val="eop"/>
        </w:rPr>
        <w:t>která</w:t>
      </w:r>
      <w:r w:rsidRPr="477D90DB">
        <w:rPr>
          <w:rStyle w:val="eop"/>
        </w:rPr>
        <w:t xml:space="preserve"> </w:t>
      </w:r>
      <w:r w:rsidRPr="477D90DB" w:rsidR="413845CB">
        <w:rPr>
          <w:rStyle w:val="eop"/>
        </w:rPr>
        <w:t>odstran</w:t>
      </w:r>
      <w:r w:rsidRPr="477D90DB" w:rsidR="0234BCB1">
        <w:rPr>
          <w:rStyle w:val="eop"/>
        </w:rPr>
        <w:t>í</w:t>
      </w:r>
      <w:r w:rsidRPr="477D90DB">
        <w:rPr>
          <w:rStyle w:val="eop"/>
        </w:rPr>
        <w:t xml:space="preserve"> </w:t>
      </w:r>
      <w:r w:rsidRPr="477D90DB" w:rsidR="71C67211">
        <w:rPr>
          <w:rStyle w:val="eop"/>
        </w:rPr>
        <w:t>řádk</w:t>
      </w:r>
      <w:r w:rsidRPr="477D90DB" w:rsidR="1943333D">
        <w:rPr>
          <w:rStyle w:val="eop"/>
        </w:rPr>
        <w:t xml:space="preserve">y </w:t>
      </w:r>
      <w:r w:rsidRPr="477D90DB">
        <w:rPr>
          <w:rStyle w:val="eop"/>
        </w:rPr>
        <w:t xml:space="preserve">se </w:t>
      </w:r>
      <w:r w:rsidRPr="477D90DB" w:rsidR="481BDB7C">
        <w:rPr>
          <w:rStyle w:val="eop"/>
        </w:rPr>
        <w:t>součty</w:t>
      </w:r>
    </w:p>
    <w:p w:rsidR="00A54769" w:rsidP="477D90DB" w:rsidRDefault="6514FE27" w14:paraId="45424A1E" w14:textId="2AAD8484">
      <w:pPr>
        <w:pStyle w:val="Zkladntext"/>
        <w:numPr>
          <w:ilvl w:val="0"/>
          <w:numId w:val="1"/>
        </w:numPr>
        <w:spacing w:line="259" w:lineRule="auto"/>
        <w:rPr>
          <w:rStyle w:val="eop"/>
        </w:rPr>
      </w:pPr>
      <w:proofErr w:type="spellStart"/>
      <w:r w:rsidRPr="477D90DB">
        <w:rPr>
          <w:rStyle w:val="eop"/>
        </w:rPr>
        <w:t>sloupec_radku_</w:t>
      </w:r>
      <w:r w:rsidRPr="477D90DB" w:rsidR="00B421FC">
        <w:rPr>
          <w:rStyle w:val="eop"/>
        </w:rPr>
        <w:t>sumace</w:t>
      </w:r>
      <w:proofErr w:type="spellEnd"/>
      <w:r w:rsidRPr="477D90DB" w:rsidR="00B421FC">
        <w:rPr>
          <w:rStyle w:val="eop"/>
        </w:rPr>
        <w:t xml:space="preserve"> – jméno</w:t>
      </w:r>
      <w:r w:rsidRPr="477D90DB">
        <w:rPr>
          <w:rStyle w:val="eop"/>
        </w:rPr>
        <w:t xml:space="preserve"> sloupce ve </w:t>
      </w:r>
      <w:r w:rsidRPr="477D90DB" w:rsidR="53A266EA">
        <w:rPr>
          <w:rStyle w:val="eop"/>
        </w:rPr>
        <w:t>kterém</w:t>
      </w:r>
      <w:r w:rsidRPr="477D90DB">
        <w:rPr>
          <w:rStyle w:val="eop"/>
        </w:rPr>
        <w:t xml:space="preserve"> se vyskytuji </w:t>
      </w:r>
      <w:r w:rsidRPr="477D90DB" w:rsidR="3C6A6CEF">
        <w:rPr>
          <w:rStyle w:val="eop"/>
        </w:rPr>
        <w:t>řádky</w:t>
      </w:r>
      <w:r w:rsidRPr="477D90DB">
        <w:rPr>
          <w:rStyle w:val="eop"/>
        </w:rPr>
        <w:t xml:space="preserve"> se </w:t>
      </w:r>
      <w:r w:rsidRPr="477D90DB" w:rsidR="2AC87494">
        <w:rPr>
          <w:rStyle w:val="eop"/>
        </w:rPr>
        <w:t>součty</w:t>
      </w:r>
    </w:p>
    <w:p w:rsidR="00A54769" w:rsidP="477D90DB" w:rsidRDefault="44714484" w14:paraId="7F5F1F6A" w14:textId="3698D0BE">
      <w:pPr>
        <w:pStyle w:val="Nadpis3"/>
      </w:pPr>
      <w:r>
        <w:t xml:space="preserve">Připojení na úložiště </w:t>
      </w:r>
      <w:proofErr w:type="spellStart"/>
      <w:r>
        <w:t>blob</w:t>
      </w:r>
      <w:proofErr w:type="spellEnd"/>
    </w:p>
    <w:p w:rsidR="00A54769" w:rsidP="00F61494" w:rsidRDefault="44714484" w14:paraId="3412B496" w14:textId="32DFEDE9">
      <w:pPr>
        <w:pStyle w:val="Zkladntext"/>
        <w:spacing w:line="276" w:lineRule="auto"/>
      </w:pPr>
      <w:r w:rsidRPr="477D90DB">
        <w:rPr>
          <w:rStyle w:val="eop"/>
        </w:rPr>
        <w:t xml:space="preserve">Python skript na vstupu načítá soubory ze složky </w:t>
      </w:r>
      <w:proofErr w:type="spellStart"/>
      <w:r w:rsidRPr="477D90DB">
        <w:rPr>
          <w:rStyle w:val="eop"/>
        </w:rPr>
        <w:t>vstupni-slozka</w:t>
      </w:r>
      <w:proofErr w:type="spellEnd"/>
      <w:r w:rsidRPr="477D90DB">
        <w:rPr>
          <w:rStyle w:val="eop"/>
        </w:rPr>
        <w:t>, a následně generuje a</w:t>
      </w:r>
      <w:r w:rsidR="00B421FC">
        <w:rPr>
          <w:rStyle w:val="eop"/>
        </w:rPr>
        <w:t> </w:t>
      </w:r>
      <w:r w:rsidRPr="477D90DB">
        <w:rPr>
          <w:rStyle w:val="eop"/>
        </w:rPr>
        <w:t xml:space="preserve">ukládá výstupní soubory do složky </w:t>
      </w:r>
      <w:proofErr w:type="spellStart"/>
      <w:r w:rsidRPr="477D90DB">
        <w:rPr>
          <w:rStyle w:val="eop"/>
        </w:rPr>
        <w:t>vystupni</w:t>
      </w:r>
      <w:proofErr w:type="spellEnd"/>
      <w:r w:rsidRPr="477D90DB">
        <w:rPr>
          <w:rStyle w:val="eop"/>
        </w:rPr>
        <w:t>-excel-data. Také ukládá zjednodušený log své operace, který shrnuje všechny prováděné operace do složky log-</w:t>
      </w:r>
      <w:proofErr w:type="spellStart"/>
      <w:r w:rsidRPr="477D90DB">
        <w:rPr>
          <w:rStyle w:val="eop"/>
        </w:rPr>
        <w:t>unpivot</w:t>
      </w:r>
      <w:proofErr w:type="spellEnd"/>
      <w:r w:rsidRPr="477D90DB">
        <w:rPr>
          <w:rStyle w:val="eop"/>
        </w:rPr>
        <w:t xml:space="preserve">-operace (celý log je dostupný v Azure </w:t>
      </w:r>
      <w:proofErr w:type="spellStart"/>
      <w:r w:rsidRPr="477D90DB">
        <w:rPr>
          <w:rStyle w:val="eop"/>
        </w:rPr>
        <w:t>Functions</w:t>
      </w:r>
      <w:proofErr w:type="spellEnd"/>
      <w:r w:rsidRPr="477D90DB">
        <w:rPr>
          <w:rStyle w:val="eop"/>
        </w:rPr>
        <w:t>).</w:t>
      </w:r>
    </w:p>
    <w:p w:rsidR="00A54769" w:rsidP="477D90DB" w:rsidRDefault="06BF5A1F" w14:paraId="2703ED72" w14:textId="2AF26500">
      <w:pPr>
        <w:pStyle w:val="Nadpis3"/>
      </w:pPr>
      <w:r>
        <w:t xml:space="preserve">Napojení na Data </w:t>
      </w:r>
      <w:proofErr w:type="spellStart"/>
      <w:r>
        <w:t>Factory</w:t>
      </w:r>
      <w:proofErr w:type="spellEnd"/>
    </w:p>
    <w:p w:rsidR="06BF5A1F" w:rsidP="477D90DB" w:rsidRDefault="06BF5A1F" w14:paraId="624DAD2C" w14:textId="53B6E07B">
      <w:pPr>
        <w:pStyle w:val="Zkladntext"/>
        <w:spacing w:line="276" w:lineRule="auto"/>
      </w:pPr>
      <w:r w:rsidRPr="477D90DB">
        <w:rPr>
          <w:rStyle w:val="eop"/>
        </w:rPr>
        <w:t xml:space="preserve">Integraci </w:t>
      </w:r>
      <w:proofErr w:type="spellStart"/>
      <w:r w:rsidRPr="477D90DB">
        <w:rPr>
          <w:rStyle w:val="eop"/>
        </w:rPr>
        <w:t>Functions</w:t>
      </w:r>
      <w:proofErr w:type="spellEnd"/>
      <w:r w:rsidRPr="477D90DB">
        <w:rPr>
          <w:rStyle w:val="eop"/>
        </w:rPr>
        <w:t xml:space="preserve"> do Data </w:t>
      </w:r>
      <w:proofErr w:type="spellStart"/>
      <w:r w:rsidRPr="477D90DB">
        <w:rPr>
          <w:rStyle w:val="eop"/>
        </w:rPr>
        <w:t>Factory</w:t>
      </w:r>
      <w:proofErr w:type="spellEnd"/>
      <w:r w:rsidRPr="477D90DB">
        <w:rPr>
          <w:rStyle w:val="eop"/>
        </w:rPr>
        <w:t xml:space="preserve"> provádíme za pomoci </w:t>
      </w:r>
      <w:proofErr w:type="spellStart"/>
      <w:r w:rsidRPr="477D90DB">
        <w:rPr>
          <w:rStyle w:val="eop"/>
        </w:rPr>
        <w:t>pipeline</w:t>
      </w:r>
      <w:proofErr w:type="spellEnd"/>
      <w:r w:rsidRPr="477D90DB">
        <w:rPr>
          <w:rStyle w:val="eop"/>
        </w:rPr>
        <w:t xml:space="preserve"> python-script, integrace je založena na automatickém generování </w:t>
      </w:r>
      <w:proofErr w:type="spellStart"/>
      <w:r w:rsidRPr="477D90DB">
        <w:rPr>
          <w:rStyle w:val="eop"/>
        </w:rPr>
        <w:t>get</w:t>
      </w:r>
      <w:proofErr w:type="spellEnd"/>
      <w:r w:rsidRPr="477D90DB">
        <w:rPr>
          <w:rStyle w:val="eop"/>
        </w:rPr>
        <w:t xml:space="preserve"> </w:t>
      </w:r>
      <w:proofErr w:type="spellStart"/>
      <w:r w:rsidRPr="477D90DB">
        <w:rPr>
          <w:rStyle w:val="eop"/>
        </w:rPr>
        <w:t>requestu</w:t>
      </w:r>
      <w:proofErr w:type="spellEnd"/>
      <w:r w:rsidRPr="477D90DB">
        <w:rPr>
          <w:rStyle w:val="eop"/>
        </w:rPr>
        <w:t xml:space="preserve"> do </w:t>
      </w:r>
      <w:proofErr w:type="spellStart"/>
      <w:r w:rsidRPr="477D90DB">
        <w:rPr>
          <w:rStyle w:val="eop"/>
        </w:rPr>
        <w:t>api</w:t>
      </w:r>
      <w:proofErr w:type="spellEnd"/>
      <w:r w:rsidRPr="477D90DB">
        <w:rPr>
          <w:rStyle w:val="eop"/>
        </w:rPr>
        <w:t xml:space="preserve">. Po obdržení </w:t>
      </w:r>
      <w:proofErr w:type="spellStart"/>
      <w:r w:rsidRPr="477D90DB">
        <w:rPr>
          <w:rStyle w:val="eop"/>
        </w:rPr>
        <w:t>get</w:t>
      </w:r>
      <w:proofErr w:type="spellEnd"/>
      <w:r w:rsidRPr="477D90DB">
        <w:rPr>
          <w:rStyle w:val="eop"/>
        </w:rPr>
        <w:t xml:space="preserve"> </w:t>
      </w:r>
      <w:proofErr w:type="spellStart"/>
      <w:r w:rsidRPr="477D90DB">
        <w:rPr>
          <w:rStyle w:val="eop"/>
        </w:rPr>
        <w:t>requestu</w:t>
      </w:r>
      <w:proofErr w:type="spellEnd"/>
      <w:r w:rsidRPr="477D90DB">
        <w:rPr>
          <w:rStyle w:val="eop"/>
        </w:rPr>
        <w:t xml:space="preserve"> </w:t>
      </w:r>
      <w:proofErr w:type="spellStart"/>
      <w:r w:rsidRPr="477D90DB">
        <w:rPr>
          <w:rStyle w:val="eop"/>
        </w:rPr>
        <w:t>api</w:t>
      </w:r>
      <w:proofErr w:type="spellEnd"/>
      <w:r w:rsidRPr="477D90DB">
        <w:rPr>
          <w:rStyle w:val="eop"/>
        </w:rPr>
        <w:t xml:space="preserve"> aktivuje funkci (ta se spouští on-</w:t>
      </w:r>
      <w:proofErr w:type="spellStart"/>
      <w:r w:rsidRPr="477D90DB">
        <w:rPr>
          <w:rStyle w:val="eop"/>
        </w:rPr>
        <w:t>demand</w:t>
      </w:r>
      <w:proofErr w:type="spellEnd"/>
      <w:r w:rsidRPr="477D90DB">
        <w:rPr>
          <w:rStyle w:val="eop"/>
        </w:rPr>
        <w:t xml:space="preserve"> na </w:t>
      </w:r>
      <w:proofErr w:type="spellStart"/>
      <w:r w:rsidRPr="477D90DB">
        <w:rPr>
          <w:rStyle w:val="eop"/>
        </w:rPr>
        <w:t>virutálním</w:t>
      </w:r>
      <w:proofErr w:type="spellEnd"/>
      <w:r w:rsidRPr="477D90DB">
        <w:rPr>
          <w:rStyle w:val="eop"/>
        </w:rPr>
        <w:t xml:space="preserve"> </w:t>
      </w:r>
      <w:proofErr w:type="spellStart"/>
      <w:r w:rsidRPr="477D90DB">
        <w:rPr>
          <w:rStyle w:val="eop"/>
        </w:rPr>
        <w:t>linuxu</w:t>
      </w:r>
      <w:proofErr w:type="spellEnd"/>
      <w:r w:rsidRPr="477D90DB">
        <w:rPr>
          <w:rStyle w:val="eop"/>
        </w:rPr>
        <w:t xml:space="preserve">), jsou provedeny operace a funkce ukládá výstupní data do dalšího úložiště </w:t>
      </w:r>
      <w:proofErr w:type="spellStart"/>
      <w:r w:rsidRPr="477D90DB">
        <w:rPr>
          <w:rStyle w:val="eop"/>
        </w:rPr>
        <w:t>blob</w:t>
      </w:r>
      <w:proofErr w:type="spellEnd"/>
      <w:r w:rsidRPr="477D90DB">
        <w:rPr>
          <w:rStyle w:val="eop"/>
        </w:rPr>
        <w:t xml:space="preserve">. Exporty jsou ukládány vždy pod generickými jmény, takže na ně mohou být snadno napojeny další operace v rámci </w:t>
      </w:r>
      <w:proofErr w:type="spellStart"/>
      <w:r w:rsidRPr="477D90DB">
        <w:rPr>
          <w:rStyle w:val="eop"/>
        </w:rPr>
        <w:t>adf</w:t>
      </w:r>
      <w:proofErr w:type="spellEnd"/>
      <w:r w:rsidRPr="477D90DB">
        <w:rPr>
          <w:rStyle w:val="eop"/>
        </w:rPr>
        <w:t>.</w:t>
      </w:r>
    </w:p>
    <w:p w:rsidR="53E66DCF" w:rsidP="477D90DB" w:rsidRDefault="53E66DCF" w14:paraId="41D72B94" w14:textId="286406E1">
      <w:pPr>
        <w:pStyle w:val="Zkladntext"/>
        <w:spacing w:line="276" w:lineRule="auto"/>
        <w:jc w:val="center"/>
      </w:pPr>
      <w:r>
        <w:lastRenderedPageBreak/>
        <w:br/>
      </w:r>
      <w:r>
        <w:rPr>
          <w:noProof/>
        </w:rPr>
        <w:drawing>
          <wp:inline distT="0" distB="0" distL="0" distR="0" wp14:anchorId="4361A881" wp14:editId="16D211FF">
            <wp:extent cx="3600731" cy="3538919"/>
            <wp:effectExtent l="0" t="0" r="9525" b="6985"/>
            <wp:docPr id="256451357" name="Obrázo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ok 1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731" cy="3538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t xml:space="preserve">Obrázek č.15 – </w:t>
      </w:r>
      <w:r w:rsidRPr="477D90DB">
        <w:rPr>
          <w:rStyle w:val="normaltextrun"/>
          <w:color w:val="000000" w:themeColor="text1"/>
        </w:rPr>
        <w:t xml:space="preserve">UL funkce a </w:t>
      </w:r>
      <w:r w:rsidRPr="477D90DB">
        <w:rPr>
          <w:rStyle w:val="normaltextrun"/>
        </w:rPr>
        <w:t>funkční klávesa</w:t>
      </w:r>
      <w:r w:rsidRPr="477D90DB">
        <w:rPr>
          <w:rStyle w:val="normaltextrun"/>
          <w:color w:val="000000" w:themeColor="text1"/>
        </w:rPr>
        <w:t xml:space="preserve"> (</w:t>
      </w:r>
      <w:r>
        <w:t>Zdroj: Autoři)</w:t>
      </w:r>
    </w:p>
    <w:p w:rsidR="477D90DB" w:rsidP="477D90DB" w:rsidRDefault="477D90DB" w14:paraId="684BAB43" w14:textId="77777777">
      <w:pPr>
        <w:pStyle w:val="Zkladntext"/>
        <w:spacing w:line="276" w:lineRule="auto"/>
        <w:jc w:val="center"/>
      </w:pPr>
    </w:p>
    <w:p w:rsidR="53E66DCF" w:rsidP="477D90DB" w:rsidRDefault="53E66DCF" w14:paraId="1859888F" w14:textId="473A8382">
      <w:pPr>
        <w:pStyle w:val="Zkladntext"/>
        <w:spacing w:line="276" w:lineRule="auto"/>
        <w:jc w:val="center"/>
      </w:pPr>
      <w:r>
        <w:rPr>
          <w:noProof/>
        </w:rPr>
        <w:drawing>
          <wp:inline distT="0" distB="0" distL="0" distR="0" wp14:anchorId="23ED5151" wp14:editId="3E50074E">
            <wp:extent cx="5400675" cy="2886710"/>
            <wp:effectExtent l="0" t="0" r="9525" b="8890"/>
            <wp:docPr id="916129549" name="Obrázo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ok 1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:rsidR="53E66DCF" w:rsidP="477D90DB" w:rsidRDefault="53E66DCF" w14:paraId="65ECA8E0" w14:textId="6AF04D50">
      <w:pPr>
        <w:pStyle w:val="Zkladntext"/>
        <w:spacing w:line="276" w:lineRule="auto"/>
        <w:ind w:firstLine="567"/>
        <w:jc w:val="center"/>
      </w:pPr>
      <w:r>
        <w:t>Obrázek č.16 – Klíče hostitelů</w:t>
      </w:r>
      <w:r w:rsidRPr="477D90DB">
        <w:rPr>
          <w:rStyle w:val="normaltextrun"/>
          <w:color w:val="000000" w:themeColor="text1"/>
        </w:rPr>
        <w:t xml:space="preserve"> (</w:t>
      </w:r>
      <w:r>
        <w:t>Zdroj: Autoři)</w:t>
      </w:r>
    </w:p>
    <w:p w:rsidR="477D90DB" w:rsidP="477D90DB" w:rsidRDefault="477D90DB" w14:paraId="5E076BC6" w14:textId="2116A1D9">
      <w:pPr>
        <w:pStyle w:val="Zkladntext"/>
        <w:spacing w:line="276" w:lineRule="auto"/>
        <w:rPr>
          <w:rStyle w:val="eop"/>
        </w:rPr>
      </w:pPr>
    </w:p>
    <w:p w:rsidRPr="006D2679" w:rsidR="0077408A" w:rsidP="0077408A" w:rsidRDefault="233F84FB" w14:paraId="01288A02" w14:textId="6FD13017">
      <w:pPr>
        <w:pStyle w:val="Nadpis2"/>
      </w:pPr>
      <w:r>
        <w:t xml:space="preserve">Data </w:t>
      </w:r>
      <w:proofErr w:type="spellStart"/>
      <w:r>
        <w:t>Factory</w:t>
      </w:r>
      <w:proofErr w:type="spellEnd"/>
    </w:p>
    <w:p w:rsidR="0684CE78" w:rsidP="477D90DB" w:rsidRDefault="0684CE78" w14:paraId="3D9B32D1" w14:textId="2AB7659D">
      <w:pPr>
        <w:pStyle w:val="Zkladntext"/>
        <w:spacing w:line="276" w:lineRule="auto"/>
      </w:pPr>
      <w:r w:rsidRPr="477D90DB">
        <w:rPr>
          <w:rStyle w:val="eop"/>
        </w:rPr>
        <w:t xml:space="preserve">Azure Data </w:t>
      </w:r>
      <w:proofErr w:type="spellStart"/>
      <w:r w:rsidRPr="477D90DB">
        <w:rPr>
          <w:rStyle w:val="eop"/>
        </w:rPr>
        <w:t>Factory</w:t>
      </w:r>
      <w:proofErr w:type="spellEnd"/>
      <w:r w:rsidRPr="477D90DB">
        <w:rPr>
          <w:rStyle w:val="eop"/>
        </w:rPr>
        <w:t xml:space="preserve"> (ADF) je plně spravované řešení integrace dat bez serveru pro příjem, přípravu a transformaci jakýchkoli dat ve velkém. </w:t>
      </w:r>
    </w:p>
    <w:p w:rsidR="0684CE78" w:rsidP="477D90DB" w:rsidRDefault="0684CE78" w14:paraId="18BDEBDB" w14:textId="0DD20C92">
      <w:pPr>
        <w:pStyle w:val="Zkladntext"/>
        <w:spacing w:line="276" w:lineRule="auto"/>
      </w:pPr>
      <w:r w:rsidRPr="477D90DB">
        <w:rPr>
          <w:rStyle w:val="eop"/>
        </w:rPr>
        <w:t>Snadno vytváří ETL a ELT procesy bez kódu ve vizuálním prostředí, a umožňuje ke složitějším a komplexnějším implementacím doplnit integraci vlastního řešení v podobě kódu.</w:t>
      </w:r>
    </w:p>
    <w:p w:rsidR="0684CE78" w:rsidP="477D90DB" w:rsidRDefault="0684CE78" w14:paraId="3173362B" w14:textId="78718ADB">
      <w:pPr>
        <w:pStyle w:val="Zkladntext"/>
        <w:spacing w:line="276" w:lineRule="auto"/>
      </w:pPr>
      <w:r w:rsidRPr="477D90DB">
        <w:rPr>
          <w:rStyle w:val="eop"/>
        </w:rPr>
        <w:t>Celá námi vytvořená procedura pracuje s dvěma typy informací, na vstupu a v první úrovni jsou to nahrané excelové exportní soubory (</w:t>
      </w:r>
      <w:proofErr w:type="spellStart"/>
      <w:r w:rsidRPr="477D90DB">
        <w:rPr>
          <w:rStyle w:val="eop"/>
        </w:rPr>
        <w:t>blob</w:t>
      </w:r>
      <w:proofErr w:type="spellEnd"/>
      <w:r w:rsidRPr="477D90DB">
        <w:rPr>
          <w:rStyle w:val="eop"/>
        </w:rPr>
        <w:t xml:space="preserve"> </w:t>
      </w:r>
      <w:proofErr w:type="spellStart"/>
      <w:r w:rsidRPr="477D90DB">
        <w:rPr>
          <w:rStyle w:val="eop"/>
        </w:rPr>
        <w:t>storage</w:t>
      </w:r>
      <w:proofErr w:type="spellEnd"/>
      <w:r w:rsidRPr="477D90DB">
        <w:rPr>
          <w:rStyle w:val="eop"/>
        </w:rPr>
        <w:t xml:space="preserve"> </w:t>
      </w:r>
      <w:proofErr w:type="spellStart"/>
      <w:r w:rsidRPr="477D90DB">
        <w:rPr>
          <w:rStyle w:val="eop"/>
        </w:rPr>
        <w:t>vstupni-slozka</w:t>
      </w:r>
      <w:proofErr w:type="spellEnd"/>
      <w:r w:rsidRPr="477D90DB">
        <w:rPr>
          <w:rStyle w:val="eop"/>
        </w:rPr>
        <w:t xml:space="preserve"> a</w:t>
      </w:r>
      <w:r w:rsidR="00B421FC">
        <w:rPr>
          <w:rStyle w:val="eop"/>
        </w:rPr>
        <w:t> </w:t>
      </w:r>
      <w:proofErr w:type="spellStart"/>
      <w:r w:rsidRPr="477D90DB">
        <w:rPr>
          <w:rStyle w:val="eop"/>
        </w:rPr>
        <w:t>vystupni</w:t>
      </w:r>
      <w:proofErr w:type="spellEnd"/>
      <w:r w:rsidRPr="477D90DB">
        <w:rPr>
          <w:rStyle w:val="eop"/>
        </w:rPr>
        <w:t>-excel-data), které se následně převádí do podoby relační databáze. V té se poté transformují sérií úprav (vrstvy L0 a L1_stage), a ukl</w:t>
      </w:r>
      <w:r w:rsidRPr="477D90DB" w:rsidR="0C4B578B">
        <w:rPr>
          <w:rStyle w:val="eop"/>
        </w:rPr>
        <w:t>á</w:t>
      </w:r>
      <w:r w:rsidRPr="477D90DB">
        <w:rPr>
          <w:rStyle w:val="eop"/>
        </w:rPr>
        <w:t xml:space="preserve">dají k dlouhodobém uložení do finální vrstvy databáze (vrstva L1). </w:t>
      </w:r>
    </w:p>
    <w:p w:rsidRPr="00A85C23" w:rsidR="00A85C23" w:rsidP="00A85C23" w:rsidRDefault="1CFDBD76" w14:paraId="4B588048" w14:textId="6B636349">
      <w:pPr>
        <w:pStyle w:val="Nadpis3"/>
      </w:pPr>
      <w:r>
        <w:t xml:space="preserve">Vrstva </w:t>
      </w:r>
      <w:r w:rsidR="10F0376E">
        <w:t>L0</w:t>
      </w:r>
    </w:p>
    <w:p w:rsidRPr="006D2679" w:rsidR="009701A2" w:rsidP="000710CA" w:rsidRDefault="009701A2" w14:paraId="61A83DF6" w14:textId="463251AA">
      <w:pPr>
        <w:pStyle w:val="Zkladntext"/>
        <w:spacing w:line="276" w:lineRule="auto"/>
        <w:rPr>
          <w:szCs w:val="24"/>
        </w:rPr>
      </w:pPr>
      <w:r w:rsidRPr="006D2679">
        <w:rPr>
          <w:szCs w:val="24"/>
        </w:rPr>
        <w:t xml:space="preserve">V data </w:t>
      </w:r>
      <w:proofErr w:type="spellStart"/>
      <w:r w:rsidRPr="006D2679">
        <w:rPr>
          <w:szCs w:val="24"/>
        </w:rPr>
        <w:t>flows</w:t>
      </w:r>
      <w:proofErr w:type="spellEnd"/>
      <w:r w:rsidRPr="006D2679">
        <w:rPr>
          <w:szCs w:val="24"/>
        </w:rPr>
        <w:t xml:space="preserve">, jsme pro každý datový soubor z " </w:t>
      </w:r>
      <w:proofErr w:type="spellStart"/>
      <w:r w:rsidRPr="006D2679">
        <w:rPr>
          <w:szCs w:val="24"/>
        </w:rPr>
        <w:t>vystupni</w:t>
      </w:r>
      <w:proofErr w:type="spellEnd"/>
      <w:r w:rsidRPr="006D2679">
        <w:rPr>
          <w:szCs w:val="24"/>
        </w:rPr>
        <w:t>-excel-data " vytvořili složku s</w:t>
      </w:r>
      <w:r w:rsidR="002B071E">
        <w:rPr>
          <w:szCs w:val="24"/>
        </w:rPr>
        <w:t> </w:t>
      </w:r>
      <w:r w:rsidRPr="006D2679">
        <w:rPr>
          <w:szCs w:val="24"/>
        </w:rPr>
        <w:t xml:space="preserve">názvem L0, kde máme 24 data </w:t>
      </w:r>
      <w:proofErr w:type="spellStart"/>
      <w:r w:rsidRPr="006D2679">
        <w:rPr>
          <w:szCs w:val="24"/>
        </w:rPr>
        <w:t>flows</w:t>
      </w:r>
      <w:proofErr w:type="spellEnd"/>
      <w:r w:rsidRPr="006D2679">
        <w:rPr>
          <w:szCs w:val="24"/>
        </w:rPr>
        <w:t xml:space="preserve"> pro každý datový soubor z " </w:t>
      </w:r>
      <w:proofErr w:type="spellStart"/>
      <w:r w:rsidRPr="006D2679">
        <w:rPr>
          <w:szCs w:val="24"/>
        </w:rPr>
        <w:t>vystupni</w:t>
      </w:r>
      <w:proofErr w:type="spellEnd"/>
      <w:r w:rsidRPr="006D2679">
        <w:rPr>
          <w:szCs w:val="24"/>
        </w:rPr>
        <w:t>-excel-data" (kromě</w:t>
      </w:r>
      <w:r w:rsidRPr="006D2679" w:rsidR="00EB38AC">
        <w:rPr>
          <w:szCs w:val="24"/>
        </w:rPr>
        <w:t xml:space="preserve"> </w:t>
      </w:r>
      <w:proofErr w:type="spellStart"/>
      <w:r w:rsidRPr="006D2679" w:rsidR="00EB38AC">
        <w:rPr>
          <w:szCs w:val="24"/>
        </w:rPr>
        <w:t>dátového</w:t>
      </w:r>
      <w:proofErr w:type="spellEnd"/>
      <w:r w:rsidRPr="006D2679" w:rsidR="00EB38AC">
        <w:rPr>
          <w:szCs w:val="24"/>
        </w:rPr>
        <w:t xml:space="preserve"> souboru Parametry výpočtu.xlsx)</w:t>
      </w:r>
      <w:r w:rsidRPr="006D2679">
        <w:rPr>
          <w:szCs w:val="24"/>
        </w:rPr>
        <w:t xml:space="preserve">. Vytvořili jsme nový datový tok jako: New </w:t>
      </w:r>
      <w:proofErr w:type="spellStart"/>
      <w:r w:rsidRPr="006D2679">
        <w:rPr>
          <w:szCs w:val="24"/>
        </w:rPr>
        <w:t>dataflow</w:t>
      </w:r>
      <w:proofErr w:type="spellEnd"/>
      <w:r w:rsidRPr="006D2679">
        <w:rPr>
          <w:szCs w:val="24"/>
        </w:rPr>
        <w:t xml:space="preserve"> &gt; </w:t>
      </w:r>
      <w:proofErr w:type="spellStart"/>
      <w:r w:rsidRPr="006D2679">
        <w:rPr>
          <w:szCs w:val="24"/>
        </w:rPr>
        <w:t>Add</w:t>
      </w:r>
      <w:proofErr w:type="spellEnd"/>
      <w:r w:rsidRPr="006D2679">
        <w:rPr>
          <w:szCs w:val="24"/>
        </w:rPr>
        <w:t xml:space="preserve"> Source &gt; </w:t>
      </w:r>
      <w:proofErr w:type="spellStart"/>
      <w:r w:rsidRPr="006D2679">
        <w:rPr>
          <w:szCs w:val="24"/>
        </w:rPr>
        <w:t>Dataset</w:t>
      </w:r>
      <w:proofErr w:type="spellEnd"/>
      <w:r w:rsidRPr="006D2679">
        <w:rPr>
          <w:szCs w:val="24"/>
        </w:rPr>
        <w:t xml:space="preserve"> &gt;  vybrali jsme </w:t>
      </w:r>
      <w:proofErr w:type="spellStart"/>
      <w:r w:rsidRPr="006D2679">
        <w:rPr>
          <w:szCs w:val="24"/>
        </w:rPr>
        <w:t>dataset</w:t>
      </w:r>
      <w:proofErr w:type="spellEnd"/>
      <w:r w:rsidRPr="006D2679">
        <w:rPr>
          <w:szCs w:val="24"/>
        </w:rPr>
        <w:t xml:space="preserve"> z "</w:t>
      </w:r>
      <w:proofErr w:type="spellStart"/>
      <w:r w:rsidRPr="006D2679">
        <w:rPr>
          <w:szCs w:val="24"/>
        </w:rPr>
        <w:t>vystupni</w:t>
      </w:r>
      <w:proofErr w:type="spellEnd"/>
      <w:r w:rsidRPr="006D2679">
        <w:rPr>
          <w:szCs w:val="24"/>
        </w:rPr>
        <w:t>-excel-data" v</w:t>
      </w:r>
      <w:r w:rsidR="002B071E">
        <w:rPr>
          <w:szCs w:val="24"/>
        </w:rPr>
        <w:t> </w:t>
      </w:r>
      <w:r w:rsidRPr="006D2679">
        <w:rPr>
          <w:szCs w:val="24"/>
        </w:rPr>
        <w:t xml:space="preserve">tomto případě to byl </w:t>
      </w:r>
      <w:proofErr w:type="spellStart"/>
      <w:r w:rsidRPr="006D2679" w:rsidR="00EB38AC">
        <w:rPr>
          <w:szCs w:val="24"/>
        </w:rPr>
        <w:t>koop_obh</w:t>
      </w:r>
      <w:proofErr w:type="spellEnd"/>
      <w:r w:rsidRPr="006D2679">
        <w:rPr>
          <w:szCs w:val="24"/>
        </w:rPr>
        <w:t xml:space="preserve">. Důležité je přejít do </w:t>
      </w:r>
      <w:proofErr w:type="spellStart"/>
      <w:r w:rsidRPr="006D2679">
        <w:rPr>
          <w:szCs w:val="24"/>
        </w:rPr>
        <w:t>Projection</w:t>
      </w:r>
      <w:proofErr w:type="spellEnd"/>
      <w:r w:rsidRPr="006D2679">
        <w:rPr>
          <w:szCs w:val="24"/>
        </w:rPr>
        <w:t xml:space="preserve">, zadat import </w:t>
      </w:r>
      <w:proofErr w:type="spellStart"/>
      <w:r w:rsidRPr="006D2679">
        <w:rPr>
          <w:szCs w:val="24"/>
        </w:rPr>
        <w:t>projection</w:t>
      </w:r>
      <w:proofErr w:type="spellEnd"/>
      <w:r w:rsidRPr="006D2679">
        <w:rPr>
          <w:szCs w:val="24"/>
        </w:rPr>
        <w:t xml:space="preserve"> a zkontrolovat, zda máme správný datový typ pro jednotlivé sloupce, a pokud ne, nastavit jej ručně.</w:t>
      </w:r>
    </w:p>
    <w:p w:rsidRPr="006D2679" w:rsidR="00234633" w:rsidP="000710CA" w:rsidRDefault="00374718" w14:paraId="6D5CFE8F" w14:textId="518F952E">
      <w:pPr>
        <w:pStyle w:val="Zkladntext"/>
        <w:spacing w:line="276" w:lineRule="auto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766C5151" wp14:editId="43F9612F">
            <wp:extent cx="5905500" cy="3998798"/>
            <wp:effectExtent l="0" t="0" r="0" b="1905"/>
            <wp:docPr id="2140575584" name="Obrázo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864" cy="4004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19D" w:rsidP="0099519D" w:rsidRDefault="0099519D" w14:paraId="2016D07E" w14:textId="780285B1">
      <w:pPr>
        <w:pStyle w:val="Zkladntext"/>
        <w:spacing w:line="276" w:lineRule="auto"/>
        <w:jc w:val="center"/>
        <w:rPr>
          <w:szCs w:val="24"/>
        </w:rPr>
      </w:pPr>
      <w:r w:rsidRPr="006D2679">
        <w:rPr>
          <w:szCs w:val="24"/>
        </w:rPr>
        <w:t>Obrázek č.</w:t>
      </w:r>
      <w:r w:rsidR="00A85C23">
        <w:rPr>
          <w:szCs w:val="24"/>
        </w:rPr>
        <w:t>1</w:t>
      </w:r>
      <w:r w:rsidR="00D571C1">
        <w:rPr>
          <w:szCs w:val="24"/>
        </w:rPr>
        <w:t>7</w:t>
      </w:r>
      <w:r w:rsidRPr="006D2679">
        <w:rPr>
          <w:szCs w:val="24"/>
        </w:rPr>
        <w:t xml:space="preserve"> – </w:t>
      </w:r>
      <w:proofErr w:type="spellStart"/>
      <w:r w:rsidRPr="006D2679" w:rsidR="00EA6C96">
        <w:rPr>
          <w:szCs w:val="24"/>
        </w:rPr>
        <w:t>Sink</w:t>
      </w:r>
      <w:proofErr w:type="spellEnd"/>
      <w:r w:rsidRPr="006D2679" w:rsidR="00EA6C96">
        <w:rPr>
          <w:szCs w:val="24"/>
        </w:rPr>
        <w:t xml:space="preserve"> aktivita</w:t>
      </w:r>
      <w:r w:rsidRPr="006D2679">
        <w:rPr>
          <w:szCs w:val="24"/>
        </w:rPr>
        <w:t xml:space="preserve"> </w:t>
      </w:r>
      <w:r w:rsidRPr="006D2679" w:rsidR="00EA6C96">
        <w:rPr>
          <w:szCs w:val="24"/>
        </w:rPr>
        <w:t>(</w:t>
      </w:r>
      <w:proofErr w:type="spellStart"/>
      <w:r w:rsidRPr="006D2679" w:rsidR="00EA6C96">
        <w:rPr>
          <w:szCs w:val="24"/>
        </w:rPr>
        <w:t>Mapping</w:t>
      </w:r>
      <w:proofErr w:type="spellEnd"/>
      <w:r w:rsidRPr="006D2679" w:rsidR="00EA6C96">
        <w:rPr>
          <w:szCs w:val="24"/>
        </w:rPr>
        <w:t xml:space="preserve">) </w:t>
      </w:r>
      <w:r w:rsidRPr="006D2679">
        <w:rPr>
          <w:szCs w:val="24"/>
        </w:rPr>
        <w:t xml:space="preserve">– </w:t>
      </w:r>
      <w:r w:rsidRPr="006D2679" w:rsidR="0060223F">
        <w:rPr>
          <w:szCs w:val="24"/>
        </w:rPr>
        <w:t>L0_koop_</w:t>
      </w:r>
      <w:r w:rsidRPr="006D2679" w:rsidR="00EA6C96">
        <w:rPr>
          <w:szCs w:val="24"/>
        </w:rPr>
        <w:t>obh</w:t>
      </w:r>
      <w:r w:rsidRPr="006D2679" w:rsidR="0060223F">
        <w:rPr>
          <w:szCs w:val="24"/>
        </w:rPr>
        <w:t xml:space="preserve"> </w:t>
      </w:r>
      <w:r w:rsidRPr="006D2679">
        <w:rPr>
          <w:szCs w:val="24"/>
        </w:rPr>
        <w:t>(Zdroj: Autoři)</w:t>
      </w:r>
    </w:p>
    <w:p w:rsidR="00A85C23" w:rsidP="0099519D" w:rsidRDefault="00A85C23" w14:paraId="25E2BF11" w14:textId="77777777">
      <w:pPr>
        <w:pStyle w:val="Zkladntext"/>
        <w:spacing w:line="276" w:lineRule="auto"/>
        <w:jc w:val="center"/>
        <w:rPr>
          <w:szCs w:val="24"/>
        </w:rPr>
      </w:pPr>
    </w:p>
    <w:p w:rsidRPr="006D2679" w:rsidR="00A85C23" w:rsidP="00A85C23" w:rsidRDefault="00A85C23" w14:paraId="689419BC" w14:textId="7B7CFC08">
      <w:pPr>
        <w:pStyle w:val="Zkladntext"/>
        <w:spacing w:line="276" w:lineRule="auto"/>
        <w:rPr>
          <w:szCs w:val="24"/>
        </w:rPr>
      </w:pPr>
      <w:r w:rsidRPr="006D2679">
        <w:t>Jak je vidět na obrázku výše, funkce "</w:t>
      </w:r>
      <w:r w:rsidRPr="006D2679">
        <w:rPr>
          <w:i/>
          <w:iCs/>
        </w:rPr>
        <w:t xml:space="preserve">Auto </w:t>
      </w:r>
      <w:proofErr w:type="spellStart"/>
      <w:r w:rsidRPr="006D2679">
        <w:rPr>
          <w:i/>
          <w:iCs/>
        </w:rPr>
        <w:t>mapping</w:t>
      </w:r>
      <w:proofErr w:type="spellEnd"/>
      <w:r w:rsidRPr="006D2679">
        <w:t>" je vždy automaticky zapnutá. V</w:t>
      </w:r>
      <w:r w:rsidR="002B071E">
        <w:t> </w:t>
      </w:r>
      <w:r w:rsidRPr="006D2679">
        <w:t xml:space="preserve">tomto případě, jak vidíme v pravém </w:t>
      </w:r>
      <w:proofErr w:type="spellStart"/>
      <w:r w:rsidR="00071F1E">
        <w:rPr>
          <w:lang w:val="sk-SK"/>
        </w:rPr>
        <w:t>horním</w:t>
      </w:r>
      <w:proofErr w:type="spellEnd"/>
      <w:r w:rsidRPr="006D2679">
        <w:t xml:space="preserve"> rohu, je to v pořádku, protože ze 7 sloupců jsou všechny namapovány správně, ale někdy "</w:t>
      </w:r>
      <w:r w:rsidRPr="006D2679">
        <w:rPr>
          <w:i/>
          <w:iCs/>
        </w:rPr>
        <w:t xml:space="preserve">Auto </w:t>
      </w:r>
      <w:proofErr w:type="spellStart"/>
      <w:r w:rsidRPr="006D2679">
        <w:rPr>
          <w:i/>
          <w:iCs/>
        </w:rPr>
        <w:t>mapping</w:t>
      </w:r>
      <w:proofErr w:type="spellEnd"/>
      <w:r w:rsidRPr="006D2679">
        <w:t>" nemůže namapovat všechny sloupce a může se stát, že jeden nebo více sloupců je vynecháno. Pokud taková situace nastane, je třeba vypnout "</w:t>
      </w:r>
      <w:r w:rsidRPr="006D2679">
        <w:rPr>
          <w:i/>
          <w:iCs/>
        </w:rPr>
        <w:t xml:space="preserve">Auto </w:t>
      </w:r>
      <w:proofErr w:type="spellStart"/>
      <w:r w:rsidRPr="006D2679">
        <w:rPr>
          <w:i/>
          <w:iCs/>
        </w:rPr>
        <w:t>mapping</w:t>
      </w:r>
      <w:proofErr w:type="spellEnd"/>
      <w:r w:rsidRPr="006D2679">
        <w:t>" a ručně namapovat sloupce, které nebyly namapovány správně. Tato situace obvykle nastává, když vstupní sloupce nemají shodné názvy s výstupními sloupci nebo když datové typy ve vstupních sloupcích nejsou shodné s datovými typy ve výstupních sloupcích</w:t>
      </w:r>
      <w:r w:rsidR="00BF6500">
        <w:t>.</w:t>
      </w:r>
    </w:p>
    <w:p w:rsidRPr="006D2679" w:rsidR="00A85C23" w:rsidP="0099519D" w:rsidRDefault="00A85C23" w14:paraId="5CACB477" w14:textId="77777777">
      <w:pPr>
        <w:pStyle w:val="Zkladntext"/>
        <w:spacing w:line="276" w:lineRule="auto"/>
        <w:jc w:val="center"/>
        <w:rPr>
          <w:szCs w:val="24"/>
        </w:rPr>
      </w:pPr>
    </w:p>
    <w:p w:rsidRPr="00A85C23" w:rsidR="00A85C23" w:rsidP="00A85C23" w:rsidRDefault="00A85C23" w14:paraId="3B672C4C" w14:textId="28295A93">
      <w:pPr>
        <w:pStyle w:val="Zkladntext"/>
        <w:spacing w:line="276" w:lineRule="auto"/>
        <w:jc w:val="center"/>
        <w:rPr>
          <w:b/>
          <w:szCs w:val="24"/>
        </w:rPr>
      </w:pPr>
      <w:r w:rsidRPr="006D2679">
        <w:rPr>
          <w:noProof/>
        </w:rPr>
        <w:lastRenderedPageBreak/>
        <w:drawing>
          <wp:anchor distT="0" distB="0" distL="114300" distR="114300" simplePos="0" relativeHeight="251658245" behindDoc="0" locked="0" layoutInCell="1" allowOverlap="1" wp14:anchorId="254ABD9A" wp14:editId="6862E807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4171950" cy="2451100"/>
            <wp:effectExtent l="0" t="0" r="0" b="6350"/>
            <wp:wrapTopAndBottom/>
            <wp:docPr id="848228339" name="Obrázok 848228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900724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2679">
        <w:rPr>
          <w:szCs w:val="24"/>
        </w:rPr>
        <w:t>Obrázek č.</w:t>
      </w:r>
      <w:r>
        <w:rPr>
          <w:szCs w:val="24"/>
        </w:rPr>
        <w:t>1</w:t>
      </w:r>
      <w:r w:rsidR="00D571C1">
        <w:rPr>
          <w:szCs w:val="24"/>
        </w:rPr>
        <w:t>8</w:t>
      </w:r>
      <w:r w:rsidRPr="006D2679">
        <w:rPr>
          <w:szCs w:val="24"/>
        </w:rPr>
        <w:t xml:space="preserve"> – </w:t>
      </w:r>
      <w:proofErr w:type="spellStart"/>
      <w:r w:rsidRPr="006D2679">
        <w:rPr>
          <w:szCs w:val="24"/>
        </w:rPr>
        <w:t>Dataflow</w:t>
      </w:r>
      <w:proofErr w:type="spellEnd"/>
      <w:r w:rsidRPr="006D2679">
        <w:rPr>
          <w:szCs w:val="24"/>
        </w:rPr>
        <w:t xml:space="preserve"> aktivita – L0_koop_obh (Zdroj: Autoři)</w:t>
      </w:r>
    </w:p>
    <w:p w:rsidRPr="006D2679" w:rsidR="00A85C23" w:rsidP="00A85C23" w:rsidRDefault="00A85C23" w14:paraId="2F3E4509" w14:textId="0F1892EA">
      <w:pPr>
        <w:pStyle w:val="Zkladntext"/>
        <w:spacing w:line="276" w:lineRule="auto"/>
        <w:rPr>
          <w:szCs w:val="24"/>
        </w:rPr>
      </w:pPr>
      <w:r w:rsidRPr="006D2679">
        <w:rPr>
          <w:szCs w:val="24"/>
        </w:rPr>
        <w:t>Na obrázku č.</w:t>
      </w:r>
      <w:r w:rsidR="00232F7C">
        <w:rPr>
          <w:szCs w:val="24"/>
        </w:rPr>
        <w:t>15</w:t>
      </w:r>
      <w:r w:rsidRPr="006D2679">
        <w:rPr>
          <w:szCs w:val="24"/>
        </w:rPr>
        <w:t xml:space="preserve"> můžete vidět přiklad jedné z aktivit. Ostatní kopírovací aktivity jsou stejné, až na par výjimek. Těmito výjimkami jsou činnosti L0_vyuk_spoj a L0 </w:t>
      </w:r>
      <w:proofErr w:type="spellStart"/>
      <w:r w:rsidRPr="006D2679">
        <w:rPr>
          <w:szCs w:val="24"/>
        </w:rPr>
        <w:t>vyuk_hlv</w:t>
      </w:r>
      <w:proofErr w:type="spellEnd"/>
      <w:r w:rsidRPr="006D2679">
        <w:rPr>
          <w:szCs w:val="24"/>
        </w:rPr>
        <w:t xml:space="preserve">, kde je pro tyto 2 tabulky </w:t>
      </w:r>
      <w:r w:rsidRPr="006D2679" w:rsidR="00071F1E">
        <w:rPr>
          <w:szCs w:val="24"/>
        </w:rPr>
        <w:t>ještě</w:t>
      </w:r>
      <w:r w:rsidRPr="006D2679">
        <w:rPr>
          <w:szCs w:val="24"/>
        </w:rPr>
        <w:t xml:space="preserve"> vytvořeno jedinečné ID.</w:t>
      </w:r>
    </w:p>
    <w:p w:rsidR="00232F7C" w:rsidP="00232F7C" w:rsidRDefault="00232F7C" w14:paraId="7DAA6A80" w14:textId="6A459BC3">
      <w:pPr>
        <w:pStyle w:val="Zkladntext"/>
        <w:spacing w:line="276" w:lineRule="auto"/>
        <w:rPr>
          <w:noProof/>
        </w:rPr>
      </w:pPr>
      <w:r w:rsidRPr="006D2679">
        <w:rPr>
          <w:noProof/>
        </w:rPr>
        <w:drawing>
          <wp:anchor distT="0" distB="0" distL="114300" distR="114300" simplePos="0" relativeHeight="251658246" behindDoc="0" locked="0" layoutInCell="1" allowOverlap="1" wp14:anchorId="40BCE05A" wp14:editId="37F8A4F2">
            <wp:simplePos x="0" y="0"/>
            <wp:positionH relativeFrom="column">
              <wp:posOffset>-52705</wp:posOffset>
            </wp:positionH>
            <wp:positionV relativeFrom="paragraph">
              <wp:posOffset>457200</wp:posOffset>
            </wp:positionV>
            <wp:extent cx="5328285" cy="3028950"/>
            <wp:effectExtent l="0" t="0" r="5715" b="0"/>
            <wp:wrapTopAndBottom/>
            <wp:docPr id="242922103" name="Obrázok 242922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63555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828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2679" w:rsidR="00A85C23">
        <w:rPr>
          <w:szCs w:val="24"/>
        </w:rPr>
        <w:t xml:space="preserve">Toto ID se vytvoří pomocí funkce </w:t>
      </w:r>
      <w:proofErr w:type="spellStart"/>
      <w:r w:rsidRPr="006D2679" w:rsidR="00A85C23">
        <w:rPr>
          <w:szCs w:val="24"/>
        </w:rPr>
        <w:t>concat</w:t>
      </w:r>
      <w:proofErr w:type="spellEnd"/>
      <w:r w:rsidRPr="006D2679" w:rsidR="00A85C23">
        <w:rPr>
          <w:szCs w:val="24"/>
        </w:rPr>
        <w:t>, která spojí více řetězců v následujícím případě (ID - spojená akce) - (ID - hlavní akce) - (kód tabulky).</w:t>
      </w:r>
    </w:p>
    <w:p w:rsidRPr="003B036B" w:rsidR="00276266" w:rsidP="003B036B" w:rsidRDefault="00A85C23" w14:paraId="71A535ED" w14:textId="56DE480D">
      <w:pPr>
        <w:pStyle w:val="Zkladntext"/>
        <w:spacing w:line="276" w:lineRule="auto"/>
        <w:jc w:val="center"/>
        <w:rPr>
          <w:szCs w:val="24"/>
        </w:rPr>
      </w:pPr>
      <w:r w:rsidRPr="006D2679">
        <w:rPr>
          <w:szCs w:val="24"/>
        </w:rPr>
        <w:t>Obrázek č.</w:t>
      </w:r>
      <w:r w:rsidR="00232F7C">
        <w:rPr>
          <w:szCs w:val="24"/>
        </w:rPr>
        <w:t>1</w:t>
      </w:r>
      <w:r w:rsidR="00D571C1">
        <w:rPr>
          <w:szCs w:val="24"/>
        </w:rPr>
        <w:t>9</w:t>
      </w:r>
      <w:r w:rsidRPr="006D2679">
        <w:rPr>
          <w:szCs w:val="24"/>
        </w:rPr>
        <w:t xml:space="preserve"> – Vytvoření jedinečného ID – L0_vyuk_spoj (Zdroj: Autoři)</w:t>
      </w:r>
    </w:p>
    <w:p w:rsidRPr="006D2679" w:rsidR="0F21BFA5" w:rsidP="000710CA" w:rsidRDefault="3327E903" w14:paraId="26CA607A" w14:textId="66C63FD8">
      <w:pPr>
        <w:pStyle w:val="Nadpis3"/>
        <w:spacing w:line="276" w:lineRule="auto"/>
      </w:pPr>
      <w:r>
        <w:lastRenderedPageBreak/>
        <w:t xml:space="preserve">Vrstva L1 </w:t>
      </w:r>
      <w:proofErr w:type="spellStart"/>
      <w:r>
        <w:t>stage</w:t>
      </w:r>
      <w:proofErr w:type="spellEnd"/>
    </w:p>
    <w:p w:rsidRPr="006D2679" w:rsidR="00497005" w:rsidP="00010905" w:rsidRDefault="3327E903" w14:paraId="6581DC91" w14:textId="13734EBA">
      <w:pPr>
        <w:pStyle w:val="Zkladntext"/>
        <w:spacing w:line="276" w:lineRule="auto"/>
        <w:rPr>
          <w:szCs w:val="24"/>
        </w:rPr>
      </w:pPr>
      <w:r w:rsidRPr="00010905">
        <w:rPr>
          <w:szCs w:val="24"/>
        </w:rPr>
        <w:t xml:space="preserve">Ve vrstvě L1 </w:t>
      </w:r>
      <w:proofErr w:type="spellStart"/>
      <w:r w:rsidRPr="00010905">
        <w:rPr>
          <w:szCs w:val="24"/>
        </w:rPr>
        <w:t>stage</w:t>
      </w:r>
      <w:proofErr w:type="spellEnd"/>
      <w:r w:rsidRPr="00010905">
        <w:rPr>
          <w:szCs w:val="24"/>
        </w:rPr>
        <w:t xml:space="preserve"> se nacházejí</w:t>
      </w:r>
      <w:r w:rsidRPr="00010905" w:rsidR="5278EA1B">
        <w:rPr>
          <w:szCs w:val="24"/>
        </w:rPr>
        <w:t xml:space="preserve"> </w:t>
      </w:r>
      <w:r w:rsidRPr="00010905" w:rsidR="55136200">
        <w:rPr>
          <w:szCs w:val="24"/>
        </w:rPr>
        <w:t>tabulky dimenzí</w:t>
      </w:r>
      <w:r w:rsidRPr="00010905" w:rsidR="5278EA1B">
        <w:rPr>
          <w:szCs w:val="24"/>
        </w:rPr>
        <w:t xml:space="preserve"> a tabulky faktů</w:t>
      </w:r>
      <w:r w:rsidRPr="00010905">
        <w:rPr>
          <w:szCs w:val="24"/>
        </w:rPr>
        <w:t xml:space="preserve">. </w:t>
      </w:r>
      <w:r w:rsidRPr="00010905" w:rsidR="39E84315">
        <w:rPr>
          <w:szCs w:val="24"/>
        </w:rPr>
        <w:t xml:space="preserve">Tabulky dimenzí </w:t>
      </w:r>
      <w:r w:rsidRPr="00010905">
        <w:rPr>
          <w:szCs w:val="24"/>
        </w:rPr>
        <w:t>jsou v</w:t>
      </w:r>
      <w:r w:rsidR="00010905">
        <w:rPr>
          <w:szCs w:val="24"/>
        </w:rPr>
        <w:t> </w:t>
      </w:r>
      <w:r w:rsidRPr="00010905">
        <w:rPr>
          <w:szCs w:val="24"/>
        </w:rPr>
        <w:t xml:space="preserve">ADF rozděleny na 2 části, a to: statické </w:t>
      </w:r>
      <w:r w:rsidRPr="00010905" w:rsidR="6D0D69DC">
        <w:rPr>
          <w:szCs w:val="24"/>
        </w:rPr>
        <w:t>tabulky dimenzí</w:t>
      </w:r>
      <w:r w:rsidRPr="00010905">
        <w:rPr>
          <w:szCs w:val="24"/>
        </w:rPr>
        <w:t xml:space="preserve">, u nichž se nepředpokládá, že se během běhu dalšího řešení změní, resp. </w:t>
      </w:r>
      <w:r w:rsidRPr="00010905" w:rsidR="38B8151A">
        <w:rPr>
          <w:szCs w:val="24"/>
        </w:rPr>
        <w:t>minimálně</w:t>
      </w:r>
      <w:r w:rsidRPr="00010905">
        <w:rPr>
          <w:szCs w:val="24"/>
        </w:rPr>
        <w:t xml:space="preserve"> a dynamické </w:t>
      </w:r>
      <w:r w:rsidRPr="00010905" w:rsidR="6FB41A02">
        <w:rPr>
          <w:szCs w:val="24"/>
        </w:rPr>
        <w:t>tabulky dimenzí</w:t>
      </w:r>
      <w:r w:rsidRPr="00010905">
        <w:rPr>
          <w:szCs w:val="24"/>
        </w:rPr>
        <w:t>, které se během běhu dalšího řešení změní.</w:t>
      </w:r>
      <w:r w:rsidRPr="477D90DB" w:rsidR="090768F2">
        <w:rPr>
          <w:szCs w:val="24"/>
        </w:rPr>
        <w:t xml:space="preserve"> </w:t>
      </w:r>
      <w:r w:rsidRPr="477D90DB" w:rsidR="42DBE92E">
        <w:rPr>
          <w:szCs w:val="24"/>
        </w:rPr>
        <w:t>Tabulky dimenzí jsou nahrávány jako první, po n</w:t>
      </w:r>
      <w:r w:rsidRPr="477D90DB" w:rsidR="090768F2">
        <w:rPr>
          <w:szCs w:val="24"/>
        </w:rPr>
        <w:t>ich jsou do vrstvy L1_stage ve dvou krocích nahrány tabulky faktů (tabulky vytvořené v</w:t>
      </w:r>
      <w:r w:rsidR="00010905">
        <w:rPr>
          <w:szCs w:val="24"/>
        </w:rPr>
        <w:t> </w:t>
      </w:r>
      <w:r w:rsidRPr="477D90DB" w:rsidR="090768F2">
        <w:rPr>
          <w:szCs w:val="24"/>
        </w:rPr>
        <w:t>druhém kroku obsahují sloupce odvozené z tabulek vzniklých v kroku prvním)</w:t>
      </w:r>
      <w:r w:rsidR="00010905">
        <w:rPr>
          <w:szCs w:val="24"/>
        </w:rPr>
        <w:t>.</w:t>
      </w:r>
    </w:p>
    <w:p w:rsidRPr="006D2679" w:rsidR="00B44FF4" w:rsidP="477D90DB" w:rsidRDefault="090768F2" w14:paraId="2AC22010" w14:textId="2392A7EE">
      <w:pPr>
        <w:pStyle w:val="Zkladntext"/>
        <w:spacing w:line="276" w:lineRule="auto"/>
        <w:rPr>
          <w:szCs w:val="24"/>
        </w:rPr>
      </w:pPr>
      <w:r w:rsidRPr="477D90DB">
        <w:rPr>
          <w:szCs w:val="24"/>
        </w:rPr>
        <w:t>Do tabulek D-Fakulty, D-</w:t>
      </w:r>
      <w:proofErr w:type="spellStart"/>
      <w:r w:rsidRPr="477D90DB">
        <w:rPr>
          <w:szCs w:val="24"/>
        </w:rPr>
        <w:t>Typy_studia</w:t>
      </w:r>
      <w:proofErr w:type="spellEnd"/>
      <w:r w:rsidRPr="477D90DB">
        <w:rPr>
          <w:szCs w:val="24"/>
        </w:rPr>
        <w:t xml:space="preserve"> a D-</w:t>
      </w:r>
      <w:proofErr w:type="spellStart"/>
      <w:r w:rsidRPr="477D90DB">
        <w:rPr>
          <w:szCs w:val="24"/>
        </w:rPr>
        <w:t>Kategorie_vykonu</w:t>
      </w:r>
      <w:proofErr w:type="spellEnd"/>
      <w:r w:rsidRPr="477D90DB">
        <w:rPr>
          <w:szCs w:val="24"/>
        </w:rPr>
        <w:t xml:space="preserve"> jsou vkládány pouze unikátní záznamy, a tyto tabulky jsou nahrávány mimo proceduru. </w:t>
      </w:r>
    </w:p>
    <w:p w:rsidRPr="006D2679" w:rsidR="00B44FF4" w:rsidP="477D90DB" w:rsidRDefault="579C4289" w14:paraId="70DAFCE7" w14:textId="4AA3DB4B">
      <w:pPr>
        <w:pStyle w:val="Zkladntext"/>
        <w:spacing w:line="276" w:lineRule="auto"/>
        <w:rPr>
          <w:szCs w:val="24"/>
        </w:rPr>
      </w:pPr>
      <w:r w:rsidRPr="477D90DB">
        <w:rPr>
          <w:szCs w:val="24"/>
        </w:rPr>
        <w:t xml:space="preserve">Pro aktualizaci těchto tabulek </w:t>
      </w:r>
      <w:r w:rsidRPr="477D90DB" w:rsidR="7350D6A1">
        <w:rPr>
          <w:szCs w:val="24"/>
        </w:rPr>
        <w:t xml:space="preserve">je nutné </w:t>
      </w:r>
      <w:r w:rsidRPr="477D90DB" w:rsidR="31BBE7E6">
        <w:rPr>
          <w:szCs w:val="24"/>
        </w:rPr>
        <w:t xml:space="preserve">upravit </w:t>
      </w:r>
      <w:r w:rsidRPr="477D90DB" w:rsidR="7350D6A1">
        <w:rPr>
          <w:szCs w:val="24"/>
        </w:rPr>
        <w:t>data ve zdrojovém excelovém souboru v</w:t>
      </w:r>
      <w:r w:rsidR="00010905">
        <w:rPr>
          <w:szCs w:val="24"/>
        </w:rPr>
        <w:t> </w:t>
      </w:r>
      <w:r w:rsidRPr="477D90DB" w:rsidR="7350D6A1">
        <w:rPr>
          <w:szCs w:val="24"/>
        </w:rPr>
        <w:t xml:space="preserve">úložišti </w:t>
      </w:r>
      <w:proofErr w:type="spellStart"/>
      <w:r w:rsidRPr="477D90DB" w:rsidR="7350D6A1">
        <w:rPr>
          <w:szCs w:val="24"/>
        </w:rPr>
        <w:t>blob</w:t>
      </w:r>
      <w:proofErr w:type="spellEnd"/>
      <w:r w:rsidRPr="477D90DB" w:rsidR="7350D6A1">
        <w:rPr>
          <w:szCs w:val="24"/>
        </w:rPr>
        <w:t xml:space="preserve"> v</w:t>
      </w:r>
      <w:r w:rsidRPr="477D90DB" w:rsidR="52345439">
        <w:rPr>
          <w:szCs w:val="24"/>
        </w:rPr>
        <w:t>e</w:t>
      </w:r>
      <w:r w:rsidRPr="477D90DB" w:rsidR="7350D6A1">
        <w:rPr>
          <w:szCs w:val="24"/>
        </w:rPr>
        <w:t xml:space="preserve"> s</w:t>
      </w:r>
      <w:r w:rsidRPr="477D90DB" w:rsidR="2FE06E21">
        <w:rPr>
          <w:szCs w:val="24"/>
        </w:rPr>
        <w:t xml:space="preserve">ložce </w:t>
      </w:r>
      <w:r w:rsidRPr="477D90DB" w:rsidR="7350D6A1">
        <w:rPr>
          <w:szCs w:val="24"/>
        </w:rPr>
        <w:t>dimenze</w:t>
      </w:r>
      <w:r w:rsidRPr="477D90DB" w:rsidR="19E08C88">
        <w:rPr>
          <w:szCs w:val="24"/>
        </w:rPr>
        <w:t xml:space="preserve"> </w:t>
      </w:r>
      <w:r w:rsidRPr="477D90DB" w:rsidR="425F3B3A">
        <w:rPr>
          <w:szCs w:val="24"/>
        </w:rPr>
        <w:t>(ten je pojmenován totožně jako cílové tabulky dimenze</w:t>
      </w:r>
      <w:r w:rsidRPr="477D90DB" w:rsidR="695E4251">
        <w:rPr>
          <w:szCs w:val="24"/>
        </w:rPr>
        <w:t>)</w:t>
      </w:r>
      <w:r w:rsidRPr="477D90DB" w:rsidR="3E0AEECF">
        <w:rPr>
          <w:szCs w:val="24"/>
        </w:rPr>
        <w:t xml:space="preserve">, </w:t>
      </w:r>
      <w:r w:rsidRPr="477D90DB" w:rsidR="38305398">
        <w:rPr>
          <w:szCs w:val="24"/>
        </w:rPr>
        <w:t>a to</w:t>
      </w:r>
      <w:r w:rsidRPr="477D90DB" w:rsidR="5081A285">
        <w:rPr>
          <w:szCs w:val="24"/>
        </w:rPr>
        <w:t xml:space="preserve"> </w:t>
      </w:r>
      <w:r w:rsidRPr="477D90DB" w:rsidR="2E8E3B62">
        <w:rPr>
          <w:szCs w:val="24"/>
        </w:rPr>
        <w:t>tak, že bude soubor obsahovat jen příslušný řádek, který chceme do databáze přidat. (</w:t>
      </w:r>
      <w:r w:rsidRPr="477D90DB" w:rsidR="62AA9B12">
        <w:rPr>
          <w:szCs w:val="24"/>
        </w:rPr>
        <w:t>Anebo</w:t>
      </w:r>
      <w:r w:rsidRPr="477D90DB" w:rsidR="2E8E3B62">
        <w:rPr>
          <w:szCs w:val="24"/>
        </w:rPr>
        <w:t xml:space="preserve"> je možné tento přidat ke zbytku dat a vymazat obsah tabulky v</w:t>
      </w:r>
      <w:r w:rsidR="00010905">
        <w:rPr>
          <w:szCs w:val="24"/>
        </w:rPr>
        <w:t> </w:t>
      </w:r>
      <w:r w:rsidRPr="477D90DB" w:rsidR="4E26E46A">
        <w:rPr>
          <w:szCs w:val="24"/>
        </w:rPr>
        <w:t>dimenzi</w:t>
      </w:r>
      <w:r w:rsidRPr="477D90DB" w:rsidR="2E8E3B62">
        <w:rPr>
          <w:szCs w:val="24"/>
        </w:rPr>
        <w:t xml:space="preserve"> apriori.) </w:t>
      </w:r>
      <w:r w:rsidRPr="477D90DB" w:rsidR="4BC9FE6E">
        <w:rPr>
          <w:szCs w:val="24"/>
        </w:rPr>
        <w:t>N</w:t>
      </w:r>
      <w:r w:rsidRPr="477D90DB" w:rsidR="695E4251">
        <w:rPr>
          <w:szCs w:val="24"/>
        </w:rPr>
        <w:t>akonec</w:t>
      </w:r>
      <w:r w:rsidRPr="477D90DB" w:rsidR="73DAA029">
        <w:rPr>
          <w:szCs w:val="24"/>
        </w:rPr>
        <w:t xml:space="preserve"> je potřeba</w:t>
      </w:r>
      <w:r w:rsidRPr="477D90DB" w:rsidR="7350D6A1">
        <w:rPr>
          <w:szCs w:val="24"/>
        </w:rPr>
        <w:t xml:space="preserve"> </w:t>
      </w:r>
      <w:r w:rsidRPr="477D90DB">
        <w:rPr>
          <w:szCs w:val="24"/>
        </w:rPr>
        <w:t xml:space="preserve">v </w:t>
      </w:r>
      <w:proofErr w:type="spellStart"/>
      <w:r w:rsidRPr="477D90DB">
        <w:rPr>
          <w:szCs w:val="24"/>
        </w:rPr>
        <w:t>adf</w:t>
      </w:r>
      <w:proofErr w:type="spellEnd"/>
      <w:r w:rsidRPr="477D90DB">
        <w:rPr>
          <w:szCs w:val="24"/>
        </w:rPr>
        <w:t xml:space="preserve"> spustit </w:t>
      </w:r>
      <w:proofErr w:type="spellStart"/>
      <w:r w:rsidRPr="477D90DB">
        <w:rPr>
          <w:szCs w:val="24"/>
        </w:rPr>
        <w:t>pipeline</w:t>
      </w:r>
      <w:proofErr w:type="spellEnd"/>
      <w:r w:rsidRPr="477D90DB">
        <w:rPr>
          <w:szCs w:val="24"/>
        </w:rPr>
        <w:t xml:space="preserve"> “D-static”</w:t>
      </w:r>
      <w:r w:rsidRPr="477D90DB" w:rsidR="7219E9E5">
        <w:rPr>
          <w:szCs w:val="24"/>
        </w:rPr>
        <w:t xml:space="preserve"> a provést tak aktualizaci.</w:t>
      </w:r>
    </w:p>
    <w:p w:rsidRPr="006D2679" w:rsidR="00B44FF4" w:rsidP="477D90DB" w:rsidRDefault="090768F2" w14:paraId="1D03AF05" w14:textId="39ADCCA5">
      <w:pPr>
        <w:pStyle w:val="Zkladntext"/>
        <w:spacing w:line="276" w:lineRule="auto"/>
        <w:rPr>
          <w:szCs w:val="24"/>
        </w:rPr>
      </w:pPr>
      <w:r w:rsidRPr="477D90DB">
        <w:rPr>
          <w:szCs w:val="24"/>
        </w:rPr>
        <w:t xml:space="preserve">Zbytek tabulek je aktualizován při každém nahrávání, procedura pro tabulky D-Období, D-Programy obsahuje podmínku </w:t>
      </w:r>
      <w:proofErr w:type="spellStart"/>
      <w:r w:rsidRPr="477D90DB">
        <w:rPr>
          <w:i/>
          <w:iCs/>
          <w:szCs w:val="24"/>
        </w:rPr>
        <w:t>exists</w:t>
      </w:r>
      <w:proofErr w:type="spellEnd"/>
      <w:r w:rsidRPr="477D90DB">
        <w:rPr>
          <w:szCs w:val="24"/>
        </w:rPr>
        <w:t xml:space="preserve"> a jsou do nich tak vkládány pouze záznamy, které už nejsou přítomny. Do tabulek D-Pracoviště a D-Předměty jsou vkládány nové neunikátní hodnoty spojené přímo s nahrávanou dávkou, a do tabulky D-</w:t>
      </w:r>
      <w:proofErr w:type="spellStart"/>
      <w:r w:rsidRPr="477D90DB">
        <w:rPr>
          <w:szCs w:val="24"/>
        </w:rPr>
        <w:t>Dataset</w:t>
      </w:r>
      <w:proofErr w:type="spellEnd"/>
      <w:r w:rsidRPr="477D90DB">
        <w:rPr>
          <w:szCs w:val="24"/>
        </w:rPr>
        <w:t xml:space="preserve"> jsou vkládány unikátní hodnoty generované aplikací v Azure </w:t>
      </w:r>
      <w:proofErr w:type="spellStart"/>
      <w:r w:rsidRPr="477D90DB">
        <w:rPr>
          <w:szCs w:val="24"/>
        </w:rPr>
        <w:t>Functions</w:t>
      </w:r>
      <w:proofErr w:type="spellEnd"/>
      <w:r w:rsidRPr="477D90DB">
        <w:rPr>
          <w:szCs w:val="24"/>
        </w:rPr>
        <w:t>.</w:t>
      </w:r>
    </w:p>
    <w:p w:rsidRPr="006D2679" w:rsidR="35FF5531" w:rsidP="000710CA" w:rsidRDefault="724C028B" w14:paraId="09686043" w14:textId="2C1F8093">
      <w:pPr>
        <w:pStyle w:val="Zkladntext"/>
        <w:spacing w:line="276" w:lineRule="auto"/>
        <w:rPr>
          <w:szCs w:val="24"/>
        </w:rPr>
      </w:pPr>
      <w:r w:rsidRPr="006D2679">
        <w:rPr>
          <w:szCs w:val="24"/>
        </w:rPr>
        <w:t xml:space="preserve">Tato </w:t>
      </w:r>
      <w:r w:rsidRPr="006D2679" w:rsidR="00B44FF4">
        <w:rPr>
          <w:szCs w:val="24"/>
        </w:rPr>
        <w:t>vrstva</w:t>
      </w:r>
      <w:r w:rsidRPr="006D2679">
        <w:rPr>
          <w:szCs w:val="24"/>
        </w:rPr>
        <w:t xml:space="preserve"> se skládá </w:t>
      </w:r>
      <w:r w:rsidRPr="006D2679" w:rsidR="007F2C5A">
        <w:rPr>
          <w:szCs w:val="24"/>
        </w:rPr>
        <w:t>z </w:t>
      </w:r>
      <w:r w:rsidRPr="006D2679" w:rsidR="00B44FF4">
        <w:rPr>
          <w:szCs w:val="24"/>
        </w:rPr>
        <w:t>35</w:t>
      </w:r>
      <w:r w:rsidRPr="006D2679" w:rsidR="007F2C5A">
        <w:rPr>
          <w:szCs w:val="24"/>
        </w:rPr>
        <w:t xml:space="preserve"> transformačních aktivit</w:t>
      </w:r>
      <w:r w:rsidRPr="006D2679" w:rsidR="00B44FF4">
        <w:rPr>
          <w:szCs w:val="24"/>
        </w:rPr>
        <w:t>.</w:t>
      </w:r>
    </w:p>
    <w:p w:rsidRPr="006D2679" w:rsidR="00B44FF4" w:rsidP="00B44FF4" w:rsidRDefault="00B44FF4" w14:paraId="560440ED" w14:textId="0C91C97D">
      <w:pPr>
        <w:pStyle w:val="Zkladntext"/>
        <w:spacing w:line="276" w:lineRule="auto"/>
        <w:jc w:val="center"/>
        <w:rPr>
          <w:i/>
          <w:szCs w:val="24"/>
        </w:rPr>
      </w:pPr>
      <w:r w:rsidRPr="006D2679">
        <w:rPr>
          <w:noProof/>
        </w:rPr>
        <w:lastRenderedPageBreak/>
        <w:drawing>
          <wp:inline distT="0" distB="0" distL="0" distR="0" wp14:anchorId="4FEB80EC" wp14:editId="20EF8713">
            <wp:extent cx="1495425" cy="3004558"/>
            <wp:effectExtent l="0" t="0" r="0" b="5715"/>
            <wp:docPr id="1302184408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18440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99872" cy="301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D2679" w:rsidR="00B44FF4" w:rsidP="00E006A3" w:rsidRDefault="00B44FF4" w14:paraId="2B3507D7" w14:textId="1D855112">
      <w:pPr>
        <w:pStyle w:val="Zkladntext"/>
        <w:spacing w:line="276" w:lineRule="auto"/>
        <w:jc w:val="center"/>
        <w:rPr>
          <w:szCs w:val="24"/>
        </w:rPr>
      </w:pPr>
      <w:r w:rsidRPr="006D2679">
        <w:rPr>
          <w:szCs w:val="24"/>
        </w:rPr>
        <w:t>Obrázek č.</w:t>
      </w:r>
      <w:r w:rsidR="00D571C1">
        <w:rPr>
          <w:szCs w:val="24"/>
        </w:rPr>
        <w:t>20</w:t>
      </w:r>
      <w:r w:rsidRPr="006D2679">
        <w:rPr>
          <w:szCs w:val="24"/>
        </w:rPr>
        <w:t xml:space="preserve"> – Dynamické a statické dimenze (Zdroj: Autoři)</w:t>
      </w:r>
    </w:p>
    <w:p w:rsidRPr="006D2679" w:rsidR="00F16AB3" w:rsidP="00F16AB3" w:rsidRDefault="10741531" w14:paraId="27812328" w14:textId="5DC6F090">
      <w:pPr>
        <w:pStyle w:val="Nadpis4"/>
      </w:pPr>
      <w:r>
        <w:t xml:space="preserve">Transformační aktivity Dimenzí -  L1 </w:t>
      </w:r>
      <w:proofErr w:type="spellStart"/>
      <w:r>
        <w:t>stage</w:t>
      </w:r>
      <w:proofErr w:type="spellEnd"/>
    </w:p>
    <w:p w:rsidRPr="006D2679" w:rsidR="00F16AB3" w:rsidP="00F16AB3" w:rsidRDefault="00F16AB3" w14:paraId="271332BB" w14:textId="77777777">
      <w:pPr>
        <w:pStyle w:val="Zkladntext"/>
      </w:pPr>
    </w:p>
    <w:p w:rsidRPr="006D2679" w:rsidR="008E27F7" w:rsidRDefault="008E27F7" w14:paraId="31F995B1" w14:textId="783643F6">
      <w:pPr>
        <w:rPr>
          <w:rFonts w:ascii="Times New Roman" w:hAnsi="Times New Roman"/>
          <w:sz w:val="24"/>
        </w:rPr>
      </w:pPr>
      <w:r w:rsidRPr="006D2679">
        <w:rPr>
          <w:rFonts w:ascii="Times New Roman" w:hAnsi="Times New Roman"/>
          <w:sz w:val="24"/>
        </w:rPr>
        <w:t xml:space="preserve">Činnost </w:t>
      </w:r>
      <w:r w:rsidRPr="006D2679">
        <w:rPr>
          <w:rFonts w:ascii="Times New Roman" w:hAnsi="Times New Roman"/>
          <w:b/>
          <w:bCs/>
          <w:sz w:val="24"/>
        </w:rPr>
        <w:t>L1stage_D</w:t>
      </w:r>
      <w:r w:rsidRPr="006D2679">
        <w:rPr>
          <w:rFonts w:ascii="Times New Roman" w:hAnsi="Times New Roman"/>
          <w:sz w:val="24"/>
        </w:rPr>
        <w:t>_Dataset pouze importuje data z L0_D_Dataset a poté je exportuje do L1stage_D_Dataset v poměru 1:1.</w:t>
      </w:r>
      <w:r w:rsidRPr="006D2679" w:rsidR="00AE7CF9">
        <w:rPr>
          <w:rFonts w:ascii="Times New Roman" w:hAnsi="Times New Roman"/>
          <w:sz w:val="24"/>
        </w:rPr>
        <w:t xml:space="preserve"> V operaci </w:t>
      </w:r>
      <w:proofErr w:type="spellStart"/>
      <w:r w:rsidRPr="006D2679" w:rsidR="00AE7CF9">
        <w:rPr>
          <w:rFonts w:ascii="Times New Roman" w:hAnsi="Times New Roman"/>
          <w:sz w:val="24"/>
        </w:rPr>
        <w:t>sink</w:t>
      </w:r>
      <w:proofErr w:type="spellEnd"/>
      <w:r w:rsidRPr="006D2679" w:rsidR="00AE7CF9">
        <w:rPr>
          <w:rFonts w:ascii="Times New Roman" w:hAnsi="Times New Roman"/>
          <w:sz w:val="24"/>
        </w:rPr>
        <w:t xml:space="preserve"> pak exportujeme data do </w:t>
      </w:r>
      <w:r w:rsidRPr="006D2679" w:rsidR="00E006A3">
        <w:rPr>
          <w:rFonts w:ascii="Times New Roman" w:hAnsi="Times New Roman"/>
          <w:sz w:val="24"/>
        </w:rPr>
        <w:t>tabulky</w:t>
      </w:r>
      <w:r w:rsidRPr="006D2679" w:rsidR="00AE7CF9">
        <w:rPr>
          <w:rFonts w:ascii="Times New Roman" w:hAnsi="Times New Roman"/>
          <w:sz w:val="24"/>
        </w:rPr>
        <w:t xml:space="preserve"> L1stage_D_Dataset.</w:t>
      </w:r>
    </w:p>
    <w:p w:rsidRPr="006D2679" w:rsidR="008E27F7" w:rsidRDefault="008E27F7" w14:paraId="78699859" w14:textId="77777777">
      <w:pPr>
        <w:rPr>
          <w:rFonts w:ascii="Times New Roman" w:hAnsi="Times New Roman"/>
          <w:sz w:val="24"/>
        </w:rPr>
      </w:pPr>
    </w:p>
    <w:p w:rsidRPr="006D2679" w:rsidR="008E27F7" w:rsidP="008E27F7" w:rsidRDefault="008E27F7" w14:paraId="5119F595" w14:textId="400C4950">
      <w:pPr>
        <w:jc w:val="center"/>
        <w:rPr>
          <w:noProof/>
        </w:rPr>
      </w:pPr>
      <w:r w:rsidRPr="006D2679">
        <w:rPr>
          <w:noProof/>
        </w:rPr>
        <w:drawing>
          <wp:inline distT="0" distB="0" distL="0" distR="0" wp14:anchorId="34E44FC8" wp14:editId="162FBA57">
            <wp:extent cx="4152900" cy="2313104"/>
            <wp:effectExtent l="0" t="0" r="0" b="0"/>
            <wp:docPr id="1191448529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44852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58050" cy="231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D2679" w:rsidR="008E27F7" w:rsidP="008E27F7" w:rsidRDefault="008E27F7" w14:paraId="6BEF3A94" w14:textId="43CCE068">
      <w:pPr>
        <w:pStyle w:val="Zkladntext"/>
        <w:spacing w:line="276" w:lineRule="auto"/>
        <w:jc w:val="center"/>
        <w:rPr>
          <w:szCs w:val="24"/>
        </w:rPr>
      </w:pPr>
      <w:r w:rsidRPr="006D2679">
        <w:rPr>
          <w:szCs w:val="24"/>
        </w:rPr>
        <w:t>Obrázek č.</w:t>
      </w:r>
      <w:r w:rsidR="00071F1E">
        <w:rPr>
          <w:szCs w:val="24"/>
        </w:rPr>
        <w:t>2</w:t>
      </w:r>
      <w:r w:rsidR="00D571C1">
        <w:rPr>
          <w:szCs w:val="24"/>
        </w:rPr>
        <w:t>1</w:t>
      </w:r>
      <w:r w:rsidRPr="006D2679">
        <w:rPr>
          <w:szCs w:val="24"/>
        </w:rPr>
        <w:t xml:space="preserve"> – Aktiv</w:t>
      </w:r>
      <w:r w:rsidR="00566498">
        <w:rPr>
          <w:szCs w:val="24"/>
        </w:rPr>
        <w:t>it</w:t>
      </w:r>
      <w:r w:rsidRPr="006D2679">
        <w:rPr>
          <w:szCs w:val="24"/>
        </w:rPr>
        <w:t xml:space="preserve">a L1 </w:t>
      </w:r>
      <w:proofErr w:type="spellStart"/>
      <w:r w:rsidRPr="006D2679">
        <w:rPr>
          <w:szCs w:val="24"/>
        </w:rPr>
        <w:t>stage</w:t>
      </w:r>
      <w:proofErr w:type="spellEnd"/>
      <w:r w:rsidRPr="006D2679">
        <w:rPr>
          <w:szCs w:val="24"/>
        </w:rPr>
        <w:t xml:space="preserve"> (Zdroj: Autoři)</w:t>
      </w:r>
    </w:p>
    <w:p w:rsidRPr="006D2679" w:rsidR="008E27F7" w:rsidP="008E27F7" w:rsidRDefault="008E27F7" w14:paraId="21FF2C45" w14:textId="0DC75E47"/>
    <w:p w:rsidRPr="006D2679" w:rsidR="008E27F7" w:rsidP="008E27F7" w:rsidRDefault="008E27F7" w14:paraId="0CBE1980" w14:textId="77777777"/>
    <w:p w:rsidRPr="006D2679" w:rsidR="008E27F7" w:rsidP="008E27F7" w:rsidRDefault="008E27F7" w14:paraId="3461C9C8" w14:textId="612E35AC">
      <w:pPr>
        <w:rPr>
          <w:rFonts w:ascii="Times New Roman" w:hAnsi="Times New Roman"/>
          <w:sz w:val="24"/>
          <w:szCs w:val="24"/>
        </w:rPr>
      </w:pPr>
      <w:r w:rsidRPr="006D2679">
        <w:rPr>
          <w:rFonts w:ascii="Times New Roman" w:hAnsi="Times New Roman"/>
          <w:b/>
          <w:bCs/>
          <w:sz w:val="24"/>
          <w:szCs w:val="24"/>
        </w:rPr>
        <w:lastRenderedPageBreak/>
        <w:t>L1stage_D_Pracoviste</w:t>
      </w:r>
      <w:r w:rsidRPr="006D2679">
        <w:rPr>
          <w:rFonts w:ascii="Times New Roman" w:hAnsi="Times New Roman"/>
          <w:sz w:val="24"/>
          <w:szCs w:val="24"/>
        </w:rPr>
        <w:t xml:space="preserve"> </w:t>
      </w:r>
      <w:r w:rsidRPr="006D2679" w:rsidR="003757FA">
        <w:rPr>
          <w:rFonts w:ascii="Times New Roman" w:hAnsi="Times New Roman"/>
          <w:sz w:val="24"/>
          <w:szCs w:val="24"/>
        </w:rPr>
        <w:t>má</w:t>
      </w:r>
      <w:r w:rsidRPr="006D2679" w:rsidR="00A02001">
        <w:rPr>
          <w:rFonts w:ascii="Times New Roman" w:hAnsi="Times New Roman"/>
          <w:sz w:val="24"/>
          <w:szCs w:val="24"/>
        </w:rPr>
        <w:t xml:space="preserve"> vstupní source L0_vy_dod_pred, který má ve zdrojových možnostech vstupní dotaz místo tabulky. Tenhle dotaz provádí následující: </w:t>
      </w:r>
    </w:p>
    <w:p w:rsidRPr="006D2679" w:rsidR="00A02001" w:rsidP="00A02001" w:rsidRDefault="00A02001" w14:paraId="12C9324C" w14:textId="77777777">
      <w:pPr>
        <w:rPr>
          <w:rFonts w:ascii="Times New Roman" w:hAnsi="Times New Roman"/>
          <w:sz w:val="24"/>
          <w:szCs w:val="24"/>
        </w:rPr>
      </w:pPr>
    </w:p>
    <w:p w:rsidRPr="006D2679" w:rsidR="00A02001" w:rsidP="00A02001" w:rsidRDefault="00A02001" w14:paraId="50CFF563" w14:textId="4F226F70">
      <w:pPr>
        <w:spacing w:line="276" w:lineRule="auto"/>
        <w:jc w:val="both"/>
        <w:rPr>
          <w:rFonts w:ascii="Times New Roman" w:hAnsi="Times New Roman"/>
          <w:i/>
          <w:iCs/>
          <w:sz w:val="24"/>
          <w:szCs w:val="24"/>
        </w:rPr>
      </w:pPr>
      <w:r w:rsidRPr="006D2679">
        <w:rPr>
          <w:rFonts w:ascii="Times New Roman" w:hAnsi="Times New Roman"/>
          <w:i/>
          <w:iCs/>
          <w:sz w:val="24"/>
          <w:szCs w:val="24"/>
        </w:rPr>
        <w:t xml:space="preserve">Hlavní dotaz provede LEFT JOIN </w:t>
      </w:r>
      <w:r w:rsidR="00566498">
        <w:rPr>
          <w:rFonts w:ascii="Times New Roman" w:hAnsi="Times New Roman"/>
          <w:i/>
          <w:iCs/>
          <w:sz w:val="24"/>
          <w:szCs w:val="24"/>
        </w:rPr>
        <w:t>t1</w:t>
      </w:r>
      <w:r w:rsidR="003C7BEE">
        <w:rPr>
          <w:rFonts w:ascii="Times New Roman" w:hAnsi="Times New Roman"/>
          <w:i/>
          <w:iCs/>
          <w:sz w:val="24"/>
          <w:szCs w:val="24"/>
        </w:rPr>
        <w:t xml:space="preserve">s tabulkou </w:t>
      </w:r>
      <w:r w:rsidRPr="006D2679">
        <w:rPr>
          <w:rFonts w:ascii="Times New Roman" w:hAnsi="Times New Roman"/>
          <w:i/>
          <w:iCs/>
          <w:sz w:val="24"/>
          <w:szCs w:val="24"/>
        </w:rPr>
        <w:t xml:space="preserve">t2 na základě sloupce Kód </w:t>
      </w:r>
      <w:proofErr w:type="spellStart"/>
      <w:r w:rsidRPr="006D2679">
        <w:rPr>
          <w:rFonts w:ascii="Times New Roman" w:hAnsi="Times New Roman"/>
          <w:i/>
          <w:iCs/>
          <w:sz w:val="24"/>
          <w:szCs w:val="24"/>
        </w:rPr>
        <w:t>Datasetu</w:t>
      </w:r>
      <w:proofErr w:type="spellEnd"/>
      <w:r w:rsidR="00566498">
        <w:rPr>
          <w:rFonts w:ascii="Times New Roman" w:hAnsi="Times New Roman"/>
          <w:i/>
          <w:iCs/>
          <w:sz w:val="24"/>
          <w:szCs w:val="24"/>
        </w:rPr>
        <w:t xml:space="preserve"> a pak </w:t>
      </w:r>
      <w:r w:rsidRPr="006D2679" w:rsidR="00566498">
        <w:rPr>
          <w:rFonts w:ascii="Times New Roman" w:hAnsi="Times New Roman"/>
          <w:i/>
          <w:iCs/>
          <w:sz w:val="24"/>
          <w:szCs w:val="24"/>
        </w:rPr>
        <w:t xml:space="preserve">vybere sloupce Fakulta, Pracoviště a </w:t>
      </w:r>
      <w:proofErr w:type="spellStart"/>
      <w:r w:rsidRPr="006D2679" w:rsidR="00566498">
        <w:rPr>
          <w:rFonts w:ascii="Times New Roman" w:hAnsi="Times New Roman"/>
          <w:i/>
          <w:iCs/>
          <w:sz w:val="24"/>
          <w:szCs w:val="24"/>
        </w:rPr>
        <w:t>Dataset_ID</w:t>
      </w:r>
      <w:proofErr w:type="spellEnd"/>
      <w:r w:rsidR="00566498">
        <w:rPr>
          <w:rFonts w:ascii="Times New Roman" w:hAnsi="Times New Roman"/>
          <w:i/>
          <w:iCs/>
          <w:sz w:val="24"/>
          <w:szCs w:val="24"/>
        </w:rPr>
        <w:t xml:space="preserve"> odvozené</w:t>
      </w:r>
      <w:r w:rsidRPr="006D2679" w:rsidR="00566498">
        <w:rPr>
          <w:rFonts w:ascii="Times New Roman" w:hAnsi="Times New Roman"/>
          <w:i/>
          <w:iCs/>
          <w:sz w:val="24"/>
          <w:szCs w:val="24"/>
        </w:rPr>
        <w:t xml:space="preserve"> tabulky t1</w:t>
      </w:r>
      <w:r w:rsidRPr="006D2679">
        <w:rPr>
          <w:rFonts w:ascii="Times New Roman" w:hAnsi="Times New Roman"/>
          <w:i/>
          <w:iCs/>
          <w:sz w:val="24"/>
          <w:szCs w:val="24"/>
        </w:rPr>
        <w:t>.</w:t>
      </w:r>
    </w:p>
    <w:p w:rsidRPr="006D2679" w:rsidR="00AE7CF9" w:rsidP="00A02001" w:rsidRDefault="00A02001" w14:paraId="7161B374" w14:textId="77777777">
      <w:pPr>
        <w:spacing w:line="276" w:lineRule="auto"/>
        <w:jc w:val="both"/>
        <w:rPr>
          <w:rFonts w:ascii="Times New Roman" w:hAnsi="Times New Roman"/>
          <w:i/>
          <w:iCs/>
          <w:sz w:val="24"/>
          <w:szCs w:val="24"/>
        </w:rPr>
      </w:pPr>
      <w:r w:rsidRPr="006D2679">
        <w:rPr>
          <w:rFonts w:ascii="Times New Roman" w:hAnsi="Times New Roman"/>
          <w:i/>
          <w:iCs/>
          <w:sz w:val="24"/>
          <w:szCs w:val="24"/>
        </w:rPr>
        <w:t xml:space="preserve">Odvozená tabulka t1 vznikne spojením výsledků několika </w:t>
      </w:r>
      <w:proofErr w:type="spellStart"/>
      <w:r w:rsidRPr="006D2679">
        <w:rPr>
          <w:rFonts w:ascii="Times New Roman" w:hAnsi="Times New Roman"/>
          <w:i/>
          <w:iCs/>
          <w:sz w:val="24"/>
          <w:szCs w:val="24"/>
        </w:rPr>
        <w:t>poddotazů</w:t>
      </w:r>
      <w:proofErr w:type="spellEnd"/>
      <w:r w:rsidRPr="006D2679">
        <w:rPr>
          <w:rFonts w:ascii="Times New Roman" w:hAnsi="Times New Roman"/>
          <w:i/>
          <w:iCs/>
          <w:sz w:val="24"/>
          <w:szCs w:val="24"/>
        </w:rPr>
        <w:t xml:space="preserve"> pomocí operátoru UNION. Každý </w:t>
      </w:r>
      <w:proofErr w:type="spellStart"/>
      <w:r w:rsidRPr="006D2679">
        <w:rPr>
          <w:rFonts w:ascii="Times New Roman" w:hAnsi="Times New Roman"/>
          <w:i/>
          <w:iCs/>
          <w:sz w:val="24"/>
          <w:szCs w:val="24"/>
        </w:rPr>
        <w:t>poddotaz</w:t>
      </w:r>
      <w:proofErr w:type="spellEnd"/>
      <w:r w:rsidRPr="006D2679">
        <w:rPr>
          <w:rFonts w:ascii="Times New Roman" w:hAnsi="Times New Roman"/>
          <w:i/>
          <w:iCs/>
          <w:sz w:val="24"/>
          <w:szCs w:val="24"/>
        </w:rPr>
        <w:t xml:space="preserve"> vybírá různé sloupce z různých tabulek [L0].[</w:t>
      </w:r>
      <w:proofErr w:type="spellStart"/>
      <w:r w:rsidRPr="006D2679">
        <w:rPr>
          <w:rFonts w:ascii="Times New Roman" w:hAnsi="Times New Roman"/>
          <w:i/>
          <w:iCs/>
          <w:sz w:val="24"/>
          <w:szCs w:val="24"/>
        </w:rPr>
        <w:t>vy_dod_pred</w:t>
      </w:r>
      <w:proofErr w:type="spellEnd"/>
      <w:r w:rsidRPr="006D2679">
        <w:rPr>
          <w:rFonts w:ascii="Times New Roman" w:hAnsi="Times New Roman"/>
          <w:i/>
          <w:iCs/>
          <w:sz w:val="24"/>
          <w:szCs w:val="24"/>
        </w:rPr>
        <w:t>], [L0].[</w:t>
      </w:r>
      <w:proofErr w:type="spellStart"/>
      <w:r w:rsidRPr="006D2679">
        <w:rPr>
          <w:rFonts w:ascii="Times New Roman" w:hAnsi="Times New Roman"/>
          <w:i/>
          <w:iCs/>
          <w:sz w:val="24"/>
          <w:szCs w:val="24"/>
        </w:rPr>
        <w:t>ved_p_dod</w:t>
      </w:r>
      <w:proofErr w:type="spellEnd"/>
      <w:r w:rsidRPr="006D2679">
        <w:rPr>
          <w:rFonts w:ascii="Times New Roman" w:hAnsi="Times New Roman"/>
          <w:i/>
          <w:iCs/>
          <w:sz w:val="24"/>
          <w:szCs w:val="24"/>
        </w:rPr>
        <w:t>], [L0].[</w:t>
      </w:r>
      <w:proofErr w:type="spellStart"/>
      <w:r w:rsidRPr="006D2679">
        <w:rPr>
          <w:rFonts w:ascii="Times New Roman" w:hAnsi="Times New Roman"/>
          <w:i/>
          <w:iCs/>
          <w:sz w:val="24"/>
          <w:szCs w:val="24"/>
        </w:rPr>
        <w:t>obh_p_dod</w:t>
      </w:r>
      <w:proofErr w:type="spellEnd"/>
      <w:r w:rsidRPr="006D2679">
        <w:rPr>
          <w:rFonts w:ascii="Times New Roman" w:hAnsi="Times New Roman"/>
          <w:i/>
          <w:iCs/>
          <w:sz w:val="24"/>
          <w:szCs w:val="24"/>
        </w:rPr>
        <w:t>], [L0].[</w:t>
      </w:r>
      <w:proofErr w:type="spellStart"/>
      <w:r w:rsidRPr="006D2679">
        <w:rPr>
          <w:rFonts w:ascii="Times New Roman" w:hAnsi="Times New Roman"/>
          <w:i/>
          <w:iCs/>
          <w:sz w:val="24"/>
          <w:szCs w:val="24"/>
        </w:rPr>
        <w:t>stat_dod</w:t>
      </w:r>
      <w:proofErr w:type="spellEnd"/>
      <w:r w:rsidRPr="006D2679">
        <w:rPr>
          <w:rFonts w:ascii="Times New Roman" w:hAnsi="Times New Roman"/>
          <w:i/>
          <w:iCs/>
          <w:sz w:val="24"/>
          <w:szCs w:val="24"/>
        </w:rPr>
        <w:t>], [L0].[</w:t>
      </w:r>
      <w:proofErr w:type="spellStart"/>
      <w:r w:rsidRPr="006D2679">
        <w:rPr>
          <w:rFonts w:ascii="Times New Roman" w:hAnsi="Times New Roman"/>
          <w:i/>
          <w:iCs/>
          <w:sz w:val="24"/>
          <w:szCs w:val="24"/>
        </w:rPr>
        <w:t>vy_od_pred</w:t>
      </w:r>
      <w:proofErr w:type="spellEnd"/>
      <w:r w:rsidRPr="006D2679">
        <w:rPr>
          <w:rFonts w:ascii="Times New Roman" w:hAnsi="Times New Roman"/>
          <w:i/>
          <w:iCs/>
          <w:sz w:val="24"/>
          <w:szCs w:val="24"/>
        </w:rPr>
        <w:t>], [L0].[</w:t>
      </w:r>
      <w:proofErr w:type="spellStart"/>
      <w:r w:rsidRPr="006D2679">
        <w:rPr>
          <w:rFonts w:ascii="Times New Roman" w:hAnsi="Times New Roman"/>
          <w:i/>
          <w:iCs/>
          <w:sz w:val="24"/>
          <w:szCs w:val="24"/>
        </w:rPr>
        <w:t>ved_p_prehled</w:t>
      </w:r>
      <w:proofErr w:type="spellEnd"/>
      <w:r w:rsidRPr="006D2679">
        <w:rPr>
          <w:rFonts w:ascii="Times New Roman" w:hAnsi="Times New Roman"/>
          <w:i/>
          <w:iCs/>
          <w:sz w:val="24"/>
          <w:szCs w:val="24"/>
        </w:rPr>
        <w:t>] a [L0].[</w:t>
      </w:r>
      <w:proofErr w:type="spellStart"/>
      <w:r w:rsidRPr="006D2679">
        <w:rPr>
          <w:rFonts w:ascii="Times New Roman" w:hAnsi="Times New Roman"/>
          <w:i/>
          <w:iCs/>
          <w:sz w:val="24"/>
          <w:szCs w:val="24"/>
        </w:rPr>
        <w:t>stat_prehled</w:t>
      </w:r>
      <w:proofErr w:type="spellEnd"/>
      <w:r w:rsidRPr="006D2679">
        <w:rPr>
          <w:rFonts w:ascii="Times New Roman" w:hAnsi="Times New Roman"/>
          <w:i/>
          <w:iCs/>
          <w:sz w:val="24"/>
          <w:szCs w:val="24"/>
        </w:rPr>
        <w:t xml:space="preserve">]. </w:t>
      </w:r>
    </w:p>
    <w:p w:rsidRPr="006D2679" w:rsidR="00A02001" w:rsidP="00A02001" w:rsidRDefault="003B036B" w14:paraId="5C46E7B6" w14:textId="7A4FE138">
      <w:pPr>
        <w:spacing w:line="276" w:lineRule="auto"/>
        <w:jc w:val="both"/>
        <w:rPr>
          <w:rFonts w:ascii="Times New Roman" w:hAnsi="Times New Roman"/>
          <w:i/>
          <w:iCs/>
          <w:sz w:val="24"/>
          <w:szCs w:val="24"/>
        </w:rPr>
      </w:pPr>
      <w:r>
        <w:rPr>
          <w:rFonts w:ascii="Times New Roman" w:hAnsi="Times New Roman"/>
          <w:i/>
          <w:iCs/>
          <w:sz w:val="24"/>
          <w:szCs w:val="24"/>
        </w:rPr>
        <w:t>V hlavním dotazu vybíráme Fakulta a Pracoviště aby odpovídali názvům z tabulky t1</w:t>
      </w:r>
      <w:r w:rsidRPr="006D2679" w:rsidR="00A02001">
        <w:rPr>
          <w:rFonts w:ascii="Times New Roman" w:hAnsi="Times New Roman"/>
          <w:i/>
          <w:iCs/>
          <w:sz w:val="24"/>
          <w:szCs w:val="24"/>
        </w:rPr>
        <w:t>. LEFT JOIN spojí odvozenou tabulku t1 s tabulkou [L1].[</w:t>
      </w:r>
      <w:proofErr w:type="spellStart"/>
      <w:r w:rsidRPr="006D2679" w:rsidR="00A02001">
        <w:rPr>
          <w:rFonts w:ascii="Times New Roman" w:hAnsi="Times New Roman"/>
          <w:i/>
          <w:iCs/>
          <w:sz w:val="24"/>
          <w:szCs w:val="24"/>
        </w:rPr>
        <w:t>D_Dataset</w:t>
      </w:r>
      <w:proofErr w:type="spellEnd"/>
      <w:r w:rsidRPr="006D2679" w:rsidR="00A02001">
        <w:rPr>
          <w:rFonts w:ascii="Times New Roman" w:hAnsi="Times New Roman"/>
          <w:i/>
          <w:iCs/>
          <w:sz w:val="24"/>
          <w:szCs w:val="24"/>
        </w:rPr>
        <w:t xml:space="preserve">] na základě sloupce Kód </w:t>
      </w:r>
      <w:proofErr w:type="spellStart"/>
      <w:r w:rsidRPr="006D2679" w:rsidR="00A02001">
        <w:rPr>
          <w:rFonts w:ascii="Times New Roman" w:hAnsi="Times New Roman"/>
          <w:i/>
          <w:iCs/>
          <w:sz w:val="24"/>
          <w:szCs w:val="24"/>
        </w:rPr>
        <w:t>Datasetu</w:t>
      </w:r>
      <w:proofErr w:type="spellEnd"/>
      <w:r w:rsidRPr="006D2679" w:rsidR="00A02001">
        <w:rPr>
          <w:rFonts w:ascii="Times New Roman" w:hAnsi="Times New Roman"/>
          <w:i/>
          <w:iCs/>
          <w:sz w:val="24"/>
          <w:szCs w:val="24"/>
        </w:rPr>
        <w:t>.</w:t>
      </w:r>
    </w:p>
    <w:p w:rsidRPr="006D2679" w:rsidR="008E27F7" w:rsidRDefault="008E27F7" w14:paraId="3B41DF0A" w14:textId="77777777"/>
    <w:p w:rsidRPr="006D2679" w:rsidR="00A02001" w:rsidP="00143BDF" w:rsidRDefault="00A02001" w14:paraId="1298F82E" w14:textId="77777777">
      <w:pPr>
        <w:spacing w:line="276" w:lineRule="auto"/>
        <w:jc w:val="both"/>
      </w:pPr>
    </w:p>
    <w:p w:rsidRPr="006D2679" w:rsidR="00143BDF" w:rsidP="00143BDF" w:rsidRDefault="00A02001" w14:paraId="0608BE08" w14:textId="02512F88">
      <w:pPr>
        <w:spacing w:line="276" w:lineRule="auto"/>
        <w:jc w:val="both"/>
        <w:rPr>
          <w:rFonts w:ascii="Times New Roman" w:hAnsi="Times New Roman"/>
          <w:sz w:val="24"/>
          <w:szCs w:val="24"/>
        </w:rPr>
      </w:pPr>
      <w:r w:rsidRPr="006D2679">
        <w:rPr>
          <w:rFonts w:ascii="Times New Roman" w:hAnsi="Times New Roman"/>
          <w:sz w:val="24"/>
          <w:szCs w:val="24"/>
        </w:rPr>
        <w:t>Pak se v odvozeném sloupci vytvoří přirozený klíč, který</w:t>
      </w:r>
      <w:r w:rsidR="001532B6">
        <w:rPr>
          <w:rFonts w:ascii="Times New Roman" w:hAnsi="Times New Roman"/>
          <w:sz w:val="24"/>
          <w:szCs w:val="24"/>
        </w:rPr>
        <w:t xml:space="preserve"> </w:t>
      </w:r>
      <w:r w:rsidRPr="006D2679">
        <w:rPr>
          <w:rFonts w:ascii="Times New Roman" w:hAnsi="Times New Roman"/>
          <w:sz w:val="24"/>
          <w:szCs w:val="24"/>
        </w:rPr>
        <w:t>spojuje hodnoty</w:t>
      </w:r>
      <w:r w:rsidR="001532B6">
        <w:rPr>
          <w:rFonts w:ascii="Times New Roman" w:hAnsi="Times New Roman"/>
          <w:sz w:val="24"/>
          <w:szCs w:val="24"/>
        </w:rPr>
        <w:t xml:space="preserve"> </w:t>
      </w:r>
      <w:r w:rsidRPr="006D2679">
        <w:rPr>
          <w:rFonts w:ascii="Times New Roman" w:hAnsi="Times New Roman"/>
          <w:sz w:val="24"/>
          <w:szCs w:val="24"/>
        </w:rPr>
        <w:t>"Pracoviště", "Fakulta" a řetězcovou reprezentaci "</w:t>
      </w:r>
      <w:proofErr w:type="spellStart"/>
      <w:r w:rsidRPr="006D2679">
        <w:rPr>
          <w:rFonts w:ascii="Times New Roman" w:hAnsi="Times New Roman"/>
          <w:sz w:val="24"/>
          <w:szCs w:val="24"/>
        </w:rPr>
        <w:t>Dataset_ID</w:t>
      </w:r>
      <w:proofErr w:type="spellEnd"/>
      <w:r w:rsidRPr="006D2679">
        <w:rPr>
          <w:rFonts w:ascii="Times New Roman" w:hAnsi="Times New Roman"/>
          <w:sz w:val="24"/>
          <w:szCs w:val="24"/>
        </w:rPr>
        <w:t>" dohromady.</w:t>
      </w:r>
      <w:r w:rsidRPr="006D2679" w:rsidR="00143BDF">
        <w:rPr>
          <w:rFonts w:ascii="Times New Roman" w:hAnsi="Times New Roman"/>
          <w:sz w:val="24"/>
          <w:szCs w:val="24"/>
        </w:rPr>
        <w:t xml:space="preserve"> </w:t>
      </w:r>
    </w:p>
    <w:p w:rsidRPr="006D2679" w:rsidR="003757FA" w:rsidP="00143BDF" w:rsidRDefault="003757FA" w14:paraId="77326B8D" w14:textId="77777777">
      <w:pPr>
        <w:spacing w:line="276" w:lineRule="auto"/>
        <w:jc w:val="both"/>
        <w:rPr>
          <w:rFonts w:ascii="Times New Roman" w:hAnsi="Times New Roman"/>
          <w:sz w:val="24"/>
          <w:szCs w:val="24"/>
        </w:rPr>
      </w:pPr>
    </w:p>
    <w:p w:rsidRPr="006D2679" w:rsidR="00AE7CF9" w:rsidP="00AE7CF9" w:rsidRDefault="00143BDF" w14:paraId="3D66914E" w14:textId="50F78408">
      <w:pPr>
        <w:jc w:val="both"/>
        <w:rPr>
          <w:rFonts w:ascii="Times New Roman" w:hAnsi="Times New Roman"/>
          <w:sz w:val="24"/>
        </w:rPr>
      </w:pPr>
      <w:r w:rsidRPr="006D2679">
        <w:rPr>
          <w:rFonts w:ascii="Times New Roman" w:hAnsi="Times New Roman"/>
          <w:sz w:val="24"/>
          <w:szCs w:val="24"/>
        </w:rPr>
        <w:t>Tenhle přirozený klíč je důležitý proto, abychom do stejné tabulky nenačetli stejný řádek dat více než jednou.</w:t>
      </w:r>
      <w:r w:rsidRPr="006D2679" w:rsidR="00AE7CF9">
        <w:rPr>
          <w:rFonts w:ascii="Times New Roman" w:hAnsi="Times New Roman"/>
          <w:sz w:val="24"/>
          <w:szCs w:val="24"/>
        </w:rPr>
        <w:t xml:space="preserve"> </w:t>
      </w:r>
      <w:r w:rsidRPr="006D2679" w:rsidR="00AE7CF9">
        <w:rPr>
          <w:rFonts w:ascii="Times New Roman" w:hAnsi="Times New Roman"/>
          <w:sz w:val="24"/>
        </w:rPr>
        <w:t xml:space="preserve">V operaci </w:t>
      </w:r>
      <w:proofErr w:type="spellStart"/>
      <w:r w:rsidRPr="006D2679" w:rsidR="00AE7CF9">
        <w:rPr>
          <w:rFonts w:ascii="Times New Roman" w:hAnsi="Times New Roman"/>
          <w:sz w:val="24"/>
        </w:rPr>
        <w:t>sink</w:t>
      </w:r>
      <w:proofErr w:type="spellEnd"/>
      <w:r w:rsidRPr="006D2679" w:rsidR="00AE7CF9">
        <w:rPr>
          <w:rFonts w:ascii="Times New Roman" w:hAnsi="Times New Roman"/>
          <w:sz w:val="24"/>
        </w:rPr>
        <w:t xml:space="preserve"> pak exportujeme data do </w:t>
      </w:r>
      <w:r w:rsidRPr="006D2679" w:rsidR="00E006A3">
        <w:rPr>
          <w:rFonts w:ascii="Times New Roman" w:hAnsi="Times New Roman"/>
          <w:sz w:val="24"/>
        </w:rPr>
        <w:t>tabulky</w:t>
      </w:r>
      <w:r w:rsidRPr="006D2679" w:rsidR="00AE7CF9">
        <w:rPr>
          <w:rFonts w:ascii="Times New Roman" w:hAnsi="Times New Roman"/>
          <w:sz w:val="24"/>
        </w:rPr>
        <w:t xml:space="preserve"> L1stage_D_Pracoviste.</w:t>
      </w:r>
    </w:p>
    <w:p w:rsidRPr="006D2679" w:rsidR="008E27F7" w:rsidP="00143BDF" w:rsidRDefault="008E27F7" w14:paraId="74AF0BE6" w14:textId="22E142F1">
      <w:pPr>
        <w:spacing w:line="276" w:lineRule="auto"/>
        <w:jc w:val="both"/>
        <w:rPr>
          <w:rFonts w:ascii="Times New Roman" w:hAnsi="Times New Roman"/>
          <w:sz w:val="24"/>
          <w:szCs w:val="24"/>
        </w:rPr>
      </w:pPr>
    </w:p>
    <w:p w:rsidRPr="006D2679" w:rsidR="00143BDF" w:rsidP="00143BDF" w:rsidRDefault="00143BDF" w14:paraId="49A0FBD0" w14:textId="06785874">
      <w:pPr>
        <w:spacing w:line="276" w:lineRule="auto"/>
        <w:jc w:val="center"/>
        <w:rPr>
          <w:rFonts w:ascii="Times New Roman" w:hAnsi="Times New Roman"/>
          <w:sz w:val="24"/>
        </w:rPr>
      </w:pPr>
      <w:r w:rsidRPr="006D2679">
        <w:rPr>
          <w:noProof/>
        </w:rPr>
        <w:drawing>
          <wp:inline distT="0" distB="0" distL="0" distR="0" wp14:anchorId="51E60E84" wp14:editId="01C7B686">
            <wp:extent cx="4362450" cy="3249910"/>
            <wp:effectExtent l="0" t="0" r="0" b="8255"/>
            <wp:docPr id="567176566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17656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64207" cy="325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D2679" w:rsidR="00143BDF" w:rsidP="00143BDF" w:rsidRDefault="00143BDF" w14:paraId="33DA505C" w14:textId="77777777">
      <w:pPr>
        <w:spacing w:line="276" w:lineRule="auto"/>
        <w:jc w:val="both"/>
        <w:rPr>
          <w:rFonts w:ascii="Times New Roman" w:hAnsi="Times New Roman"/>
          <w:sz w:val="24"/>
        </w:rPr>
      </w:pPr>
    </w:p>
    <w:p w:rsidRPr="006D2679" w:rsidR="00143BDF" w:rsidP="00143BDF" w:rsidRDefault="00143BDF" w14:paraId="2EEA2E1F" w14:textId="58435112">
      <w:pPr>
        <w:pStyle w:val="Zkladntext"/>
        <w:spacing w:line="276" w:lineRule="auto"/>
        <w:jc w:val="center"/>
        <w:rPr>
          <w:szCs w:val="24"/>
        </w:rPr>
      </w:pPr>
      <w:r w:rsidRPr="006D2679">
        <w:rPr>
          <w:szCs w:val="24"/>
        </w:rPr>
        <w:t>Obrázek č.</w:t>
      </w:r>
      <w:r w:rsidR="00071F1E">
        <w:rPr>
          <w:szCs w:val="24"/>
        </w:rPr>
        <w:t>2</w:t>
      </w:r>
      <w:r w:rsidR="00D571C1">
        <w:rPr>
          <w:szCs w:val="24"/>
        </w:rPr>
        <w:t>2</w:t>
      </w:r>
      <w:r w:rsidRPr="006D2679">
        <w:rPr>
          <w:szCs w:val="24"/>
        </w:rPr>
        <w:t xml:space="preserve"> – Source </w:t>
      </w:r>
      <w:proofErr w:type="spellStart"/>
      <w:r w:rsidRPr="006D2679">
        <w:rPr>
          <w:szCs w:val="24"/>
        </w:rPr>
        <w:t>options</w:t>
      </w:r>
      <w:proofErr w:type="spellEnd"/>
      <w:r w:rsidRPr="006D2679">
        <w:rPr>
          <w:szCs w:val="24"/>
        </w:rPr>
        <w:t xml:space="preserve"> v </w:t>
      </w:r>
      <w:r w:rsidRPr="006D2679" w:rsidR="00357B0C">
        <w:rPr>
          <w:szCs w:val="24"/>
        </w:rPr>
        <w:t>aktivitě</w:t>
      </w:r>
      <w:r w:rsidRPr="006D2679">
        <w:rPr>
          <w:szCs w:val="24"/>
        </w:rPr>
        <w:t xml:space="preserve"> L1stage_D_Pracoviste (Zdroj: Autoři)</w:t>
      </w:r>
    </w:p>
    <w:p w:rsidRPr="006D2679" w:rsidR="00F16AB3" w:rsidP="00F16AB3" w:rsidRDefault="00F16AB3" w14:paraId="1757F591" w14:textId="77777777">
      <w:pPr>
        <w:pStyle w:val="Zkladntext"/>
        <w:rPr>
          <w:szCs w:val="24"/>
        </w:rPr>
      </w:pPr>
    </w:p>
    <w:p w:rsidRPr="006D2679" w:rsidR="00F16AB3" w:rsidP="00F16AB3" w:rsidRDefault="003757FA" w14:paraId="554134B0" w14:textId="2A43ABF1">
      <w:pPr>
        <w:pStyle w:val="Zkladntext"/>
        <w:rPr>
          <w:szCs w:val="24"/>
        </w:rPr>
      </w:pPr>
      <w:r w:rsidRPr="006D2679">
        <w:rPr>
          <w:b/>
          <w:bCs/>
          <w:szCs w:val="24"/>
        </w:rPr>
        <w:t xml:space="preserve">L1stage_D_Predmety </w:t>
      </w:r>
      <w:r w:rsidRPr="006D2679">
        <w:rPr>
          <w:szCs w:val="24"/>
        </w:rPr>
        <w:t>má vstupní source L0_vy_dod_pred, který má ve zdrojových možnostech vstupní dotaz místo tabulky. Tenhle dotaz provádí následující:</w:t>
      </w:r>
    </w:p>
    <w:p w:rsidRPr="006D2679" w:rsidR="003757FA" w:rsidRDefault="003757FA" w14:paraId="42011842" w14:textId="77777777">
      <w:pPr>
        <w:rPr>
          <w:rFonts w:ascii="Times New Roman" w:hAnsi="Times New Roman"/>
          <w:sz w:val="24"/>
          <w:szCs w:val="24"/>
        </w:rPr>
      </w:pPr>
    </w:p>
    <w:p w:rsidRPr="006D2679" w:rsidR="003757FA" w:rsidP="00AE7CF9" w:rsidRDefault="003757FA" w14:paraId="04A669EA" w14:textId="119E84A8">
      <w:pPr>
        <w:spacing w:line="276" w:lineRule="auto"/>
        <w:jc w:val="both"/>
        <w:rPr>
          <w:rFonts w:ascii="Times New Roman" w:hAnsi="Times New Roman"/>
          <w:i/>
          <w:iCs/>
          <w:sz w:val="24"/>
          <w:szCs w:val="24"/>
        </w:rPr>
      </w:pPr>
      <w:r w:rsidRPr="006D2679">
        <w:rPr>
          <w:rFonts w:ascii="Times New Roman" w:hAnsi="Times New Roman"/>
          <w:i/>
          <w:iCs/>
          <w:sz w:val="24"/>
          <w:szCs w:val="24"/>
        </w:rPr>
        <w:t>Příkaz SELECT</w:t>
      </w:r>
      <w:r w:rsidR="000950C4">
        <w:rPr>
          <w:rFonts w:ascii="Times New Roman" w:hAnsi="Times New Roman"/>
          <w:i/>
          <w:iCs/>
          <w:sz w:val="24"/>
          <w:szCs w:val="24"/>
        </w:rPr>
        <w:t xml:space="preserve"> </w:t>
      </w:r>
      <w:r w:rsidRPr="006D2679">
        <w:rPr>
          <w:rFonts w:ascii="Times New Roman" w:hAnsi="Times New Roman"/>
          <w:i/>
          <w:iCs/>
          <w:sz w:val="24"/>
          <w:szCs w:val="24"/>
        </w:rPr>
        <w:t>načte</w:t>
      </w:r>
      <w:r w:rsidR="000950C4">
        <w:rPr>
          <w:rFonts w:ascii="Times New Roman" w:hAnsi="Times New Roman"/>
          <w:i/>
          <w:iCs/>
          <w:sz w:val="24"/>
          <w:szCs w:val="24"/>
        </w:rPr>
        <w:t xml:space="preserve"> </w:t>
      </w:r>
      <w:r w:rsidRPr="006D2679">
        <w:rPr>
          <w:rFonts w:ascii="Times New Roman" w:hAnsi="Times New Roman"/>
          <w:i/>
          <w:iCs/>
          <w:sz w:val="24"/>
          <w:szCs w:val="24"/>
        </w:rPr>
        <w:t>sloupce: [Kód], [Název předmětu], t3.[</w:t>
      </w:r>
      <w:proofErr w:type="spellStart"/>
      <w:r w:rsidRPr="006D2679">
        <w:rPr>
          <w:rFonts w:ascii="Times New Roman" w:hAnsi="Times New Roman"/>
          <w:i/>
          <w:iCs/>
          <w:sz w:val="24"/>
          <w:szCs w:val="24"/>
        </w:rPr>
        <w:t>Pracoviště_ID</w:t>
      </w:r>
      <w:proofErr w:type="spellEnd"/>
      <w:r w:rsidRPr="006D2679">
        <w:rPr>
          <w:rFonts w:ascii="Times New Roman" w:hAnsi="Times New Roman"/>
          <w:i/>
          <w:iCs/>
          <w:sz w:val="24"/>
          <w:szCs w:val="24"/>
        </w:rPr>
        <w:t xml:space="preserve">] (alias [Garantující </w:t>
      </w:r>
      <w:proofErr w:type="spellStart"/>
      <w:r w:rsidRPr="006D2679">
        <w:rPr>
          <w:rFonts w:ascii="Times New Roman" w:hAnsi="Times New Roman"/>
          <w:i/>
          <w:iCs/>
          <w:sz w:val="24"/>
          <w:szCs w:val="24"/>
        </w:rPr>
        <w:t>pracoviště_ID</w:t>
      </w:r>
      <w:proofErr w:type="spellEnd"/>
      <w:r w:rsidRPr="006D2679">
        <w:rPr>
          <w:rFonts w:ascii="Times New Roman" w:hAnsi="Times New Roman"/>
          <w:i/>
          <w:iCs/>
          <w:sz w:val="24"/>
          <w:szCs w:val="24"/>
        </w:rPr>
        <w:t>]) a t2.[</w:t>
      </w:r>
      <w:proofErr w:type="spellStart"/>
      <w:r w:rsidRPr="006D2679">
        <w:rPr>
          <w:rFonts w:ascii="Times New Roman" w:hAnsi="Times New Roman"/>
          <w:i/>
          <w:iCs/>
          <w:sz w:val="24"/>
          <w:szCs w:val="24"/>
        </w:rPr>
        <w:t>Dataset_ID</w:t>
      </w:r>
      <w:proofErr w:type="spellEnd"/>
      <w:r w:rsidRPr="006D2679">
        <w:rPr>
          <w:rFonts w:ascii="Times New Roman" w:hAnsi="Times New Roman"/>
          <w:i/>
          <w:iCs/>
          <w:sz w:val="24"/>
          <w:szCs w:val="24"/>
        </w:rPr>
        <w:t>].</w:t>
      </w:r>
    </w:p>
    <w:p w:rsidRPr="006D2679" w:rsidR="003757FA" w:rsidP="00AE7CF9" w:rsidRDefault="003757FA" w14:paraId="6B0713FE" w14:textId="6168A67E">
      <w:pPr>
        <w:spacing w:line="276" w:lineRule="auto"/>
        <w:ind w:firstLine="567"/>
        <w:jc w:val="both"/>
        <w:rPr>
          <w:rFonts w:ascii="Times New Roman" w:hAnsi="Times New Roman"/>
          <w:i/>
          <w:iCs/>
          <w:sz w:val="24"/>
          <w:szCs w:val="24"/>
        </w:rPr>
      </w:pPr>
      <w:r w:rsidRPr="006D2679">
        <w:rPr>
          <w:rFonts w:ascii="Times New Roman" w:hAnsi="Times New Roman"/>
          <w:i/>
          <w:iCs/>
          <w:sz w:val="24"/>
          <w:szCs w:val="24"/>
        </w:rPr>
        <w:t xml:space="preserve">Dále obsahuje </w:t>
      </w:r>
      <w:proofErr w:type="spellStart"/>
      <w:r w:rsidRPr="006D2679">
        <w:rPr>
          <w:rFonts w:ascii="Times New Roman" w:hAnsi="Times New Roman"/>
          <w:i/>
          <w:iCs/>
          <w:sz w:val="24"/>
          <w:szCs w:val="24"/>
        </w:rPr>
        <w:t>poddotaz</w:t>
      </w:r>
      <w:proofErr w:type="spellEnd"/>
      <w:r w:rsidRPr="006D2679">
        <w:rPr>
          <w:rFonts w:ascii="Times New Roman" w:hAnsi="Times New Roman"/>
          <w:i/>
          <w:iCs/>
          <w:sz w:val="24"/>
          <w:szCs w:val="24"/>
        </w:rPr>
        <w:t xml:space="preserve"> definovaný jako t1, který kombinuje data z více tabulek pomocí operátoru UNION. Jedná se o následující tabulky: [L0].[</w:t>
      </w:r>
      <w:proofErr w:type="spellStart"/>
      <w:r w:rsidRPr="006D2679">
        <w:rPr>
          <w:rFonts w:ascii="Times New Roman" w:hAnsi="Times New Roman"/>
          <w:i/>
          <w:iCs/>
          <w:sz w:val="24"/>
          <w:szCs w:val="24"/>
        </w:rPr>
        <w:t>vy_dod_pred</w:t>
      </w:r>
      <w:proofErr w:type="spellEnd"/>
      <w:r w:rsidRPr="006D2679">
        <w:rPr>
          <w:rFonts w:ascii="Times New Roman" w:hAnsi="Times New Roman"/>
          <w:i/>
          <w:iCs/>
          <w:sz w:val="24"/>
          <w:szCs w:val="24"/>
        </w:rPr>
        <w:t>], [L0].[</w:t>
      </w:r>
      <w:proofErr w:type="spellStart"/>
      <w:r w:rsidRPr="006D2679">
        <w:rPr>
          <w:rFonts w:ascii="Times New Roman" w:hAnsi="Times New Roman"/>
          <w:i/>
          <w:iCs/>
          <w:sz w:val="24"/>
          <w:szCs w:val="24"/>
        </w:rPr>
        <w:t>ved_p_prehled</w:t>
      </w:r>
      <w:proofErr w:type="spellEnd"/>
      <w:r w:rsidRPr="006D2679">
        <w:rPr>
          <w:rFonts w:ascii="Times New Roman" w:hAnsi="Times New Roman"/>
          <w:i/>
          <w:iCs/>
          <w:sz w:val="24"/>
          <w:szCs w:val="24"/>
        </w:rPr>
        <w:t>], [L0].[</w:t>
      </w:r>
      <w:proofErr w:type="spellStart"/>
      <w:r w:rsidRPr="006D2679">
        <w:rPr>
          <w:rFonts w:ascii="Times New Roman" w:hAnsi="Times New Roman"/>
          <w:i/>
          <w:iCs/>
          <w:sz w:val="24"/>
          <w:szCs w:val="24"/>
        </w:rPr>
        <w:t>stat_prehled</w:t>
      </w:r>
      <w:proofErr w:type="spellEnd"/>
      <w:r w:rsidRPr="006D2679">
        <w:rPr>
          <w:rFonts w:ascii="Times New Roman" w:hAnsi="Times New Roman"/>
          <w:i/>
          <w:iCs/>
          <w:sz w:val="24"/>
          <w:szCs w:val="24"/>
        </w:rPr>
        <w:t>] a odvozenou tabulku s názvem t4, která je výsledkem operace JOIN mezi [L0].[</w:t>
      </w:r>
      <w:proofErr w:type="spellStart"/>
      <w:r w:rsidRPr="006D2679">
        <w:rPr>
          <w:rFonts w:ascii="Times New Roman" w:hAnsi="Times New Roman"/>
          <w:i/>
          <w:iCs/>
          <w:sz w:val="24"/>
          <w:szCs w:val="24"/>
        </w:rPr>
        <w:t>vy_spoj</w:t>
      </w:r>
      <w:proofErr w:type="spellEnd"/>
      <w:r w:rsidRPr="006D2679">
        <w:rPr>
          <w:rFonts w:ascii="Times New Roman" w:hAnsi="Times New Roman"/>
          <w:i/>
          <w:iCs/>
          <w:sz w:val="24"/>
          <w:szCs w:val="24"/>
        </w:rPr>
        <w:t>] a [L0].[</w:t>
      </w:r>
      <w:proofErr w:type="spellStart"/>
      <w:r w:rsidRPr="006D2679">
        <w:rPr>
          <w:rFonts w:ascii="Times New Roman" w:hAnsi="Times New Roman"/>
          <w:i/>
          <w:iCs/>
          <w:sz w:val="24"/>
          <w:szCs w:val="24"/>
        </w:rPr>
        <w:t>pred_podil</w:t>
      </w:r>
      <w:proofErr w:type="spellEnd"/>
      <w:r w:rsidRPr="006D2679">
        <w:rPr>
          <w:rFonts w:ascii="Times New Roman" w:hAnsi="Times New Roman"/>
          <w:i/>
          <w:iCs/>
          <w:sz w:val="24"/>
          <w:szCs w:val="24"/>
        </w:rPr>
        <w:t>].</w:t>
      </w:r>
    </w:p>
    <w:p w:rsidRPr="006D2679" w:rsidR="003757FA" w:rsidP="00AE7CF9" w:rsidRDefault="003757FA" w14:paraId="7EDD5DDC" w14:textId="376DAC30">
      <w:pPr>
        <w:spacing w:line="276" w:lineRule="auto"/>
        <w:ind w:firstLine="567"/>
        <w:jc w:val="both"/>
        <w:rPr>
          <w:rFonts w:ascii="Times New Roman" w:hAnsi="Times New Roman"/>
          <w:i/>
          <w:iCs/>
          <w:sz w:val="24"/>
          <w:szCs w:val="24"/>
        </w:rPr>
      </w:pPr>
      <w:proofErr w:type="spellStart"/>
      <w:r w:rsidRPr="006D2679">
        <w:rPr>
          <w:rFonts w:ascii="Times New Roman" w:hAnsi="Times New Roman"/>
          <w:i/>
          <w:iCs/>
          <w:sz w:val="24"/>
          <w:szCs w:val="24"/>
        </w:rPr>
        <w:t>Poddotaz</w:t>
      </w:r>
      <w:proofErr w:type="spellEnd"/>
      <w:r w:rsidRPr="006D2679">
        <w:rPr>
          <w:rFonts w:ascii="Times New Roman" w:hAnsi="Times New Roman"/>
          <w:i/>
          <w:iCs/>
          <w:sz w:val="24"/>
          <w:szCs w:val="24"/>
        </w:rPr>
        <w:t xml:space="preserve"> t1 vybere odlišné hodnoty z uvedených sloupců: [Kód </w:t>
      </w:r>
      <w:proofErr w:type="spellStart"/>
      <w:r w:rsidRPr="006D2679">
        <w:rPr>
          <w:rFonts w:ascii="Times New Roman" w:hAnsi="Times New Roman"/>
          <w:i/>
          <w:iCs/>
          <w:sz w:val="24"/>
          <w:szCs w:val="24"/>
        </w:rPr>
        <w:t>datasetu</w:t>
      </w:r>
      <w:proofErr w:type="spellEnd"/>
      <w:r w:rsidRPr="006D2679">
        <w:rPr>
          <w:rFonts w:ascii="Times New Roman" w:hAnsi="Times New Roman"/>
          <w:i/>
          <w:iCs/>
          <w:sz w:val="24"/>
          <w:szCs w:val="24"/>
        </w:rPr>
        <w:t>], [Kód], [Název předmětu], [Garantující pracoviště] a [Nadřazené pracoviště garantujícího pracoviště].</w:t>
      </w:r>
    </w:p>
    <w:p w:rsidRPr="006D2679" w:rsidR="003757FA" w:rsidP="00AE7CF9" w:rsidRDefault="003757FA" w14:paraId="37067D3C" w14:textId="1958020E">
      <w:pPr>
        <w:spacing w:line="276" w:lineRule="auto"/>
        <w:ind w:firstLine="567"/>
        <w:jc w:val="both"/>
        <w:rPr>
          <w:rFonts w:ascii="Times New Roman" w:hAnsi="Times New Roman"/>
          <w:i/>
          <w:iCs/>
          <w:sz w:val="24"/>
          <w:szCs w:val="24"/>
        </w:rPr>
      </w:pPr>
      <w:r w:rsidRPr="006D2679">
        <w:rPr>
          <w:rFonts w:ascii="Times New Roman" w:hAnsi="Times New Roman"/>
          <w:i/>
          <w:iCs/>
          <w:sz w:val="24"/>
          <w:szCs w:val="24"/>
        </w:rPr>
        <w:t>Vnější dotaz spojuje t1 s dalšími dvěma tabulkami pomocí operátoru LEFT JOIN:</w:t>
      </w:r>
    </w:p>
    <w:p w:rsidRPr="006D2679" w:rsidR="003757FA" w:rsidP="00AE7CF9" w:rsidRDefault="003757FA" w14:paraId="0EFF4A28" w14:textId="77777777">
      <w:pPr>
        <w:spacing w:line="276" w:lineRule="auto"/>
        <w:jc w:val="both"/>
        <w:rPr>
          <w:rFonts w:ascii="Times New Roman" w:hAnsi="Times New Roman"/>
          <w:i/>
          <w:iCs/>
          <w:sz w:val="24"/>
          <w:szCs w:val="24"/>
        </w:rPr>
      </w:pPr>
      <w:r w:rsidRPr="006D2679">
        <w:rPr>
          <w:rFonts w:ascii="Times New Roman" w:hAnsi="Times New Roman"/>
          <w:i/>
          <w:iCs/>
          <w:sz w:val="24"/>
          <w:szCs w:val="24"/>
        </w:rPr>
        <w:t xml:space="preserve">        [L1].[</w:t>
      </w:r>
      <w:proofErr w:type="spellStart"/>
      <w:r w:rsidRPr="006D2679">
        <w:rPr>
          <w:rFonts w:ascii="Times New Roman" w:hAnsi="Times New Roman"/>
          <w:i/>
          <w:iCs/>
          <w:sz w:val="24"/>
          <w:szCs w:val="24"/>
        </w:rPr>
        <w:t>D_Dataset</w:t>
      </w:r>
      <w:proofErr w:type="spellEnd"/>
      <w:r w:rsidRPr="006D2679">
        <w:rPr>
          <w:rFonts w:ascii="Times New Roman" w:hAnsi="Times New Roman"/>
          <w:i/>
          <w:iCs/>
          <w:sz w:val="24"/>
          <w:szCs w:val="24"/>
        </w:rPr>
        <w:t xml:space="preserve">] se připojí jako t2 pomocí podmínky t1.[Kód </w:t>
      </w:r>
      <w:proofErr w:type="spellStart"/>
      <w:r w:rsidRPr="006D2679">
        <w:rPr>
          <w:rFonts w:ascii="Times New Roman" w:hAnsi="Times New Roman"/>
          <w:i/>
          <w:iCs/>
          <w:sz w:val="24"/>
          <w:szCs w:val="24"/>
        </w:rPr>
        <w:t>Datasetu</w:t>
      </w:r>
      <w:proofErr w:type="spellEnd"/>
      <w:r w:rsidRPr="006D2679">
        <w:rPr>
          <w:rFonts w:ascii="Times New Roman" w:hAnsi="Times New Roman"/>
          <w:i/>
          <w:iCs/>
          <w:sz w:val="24"/>
          <w:szCs w:val="24"/>
        </w:rPr>
        <w:t xml:space="preserve">] = t2.[Kód </w:t>
      </w:r>
      <w:proofErr w:type="spellStart"/>
      <w:r w:rsidRPr="006D2679">
        <w:rPr>
          <w:rFonts w:ascii="Times New Roman" w:hAnsi="Times New Roman"/>
          <w:i/>
          <w:iCs/>
          <w:sz w:val="24"/>
          <w:szCs w:val="24"/>
        </w:rPr>
        <w:t>Datasetu</w:t>
      </w:r>
      <w:proofErr w:type="spellEnd"/>
      <w:r w:rsidRPr="006D2679">
        <w:rPr>
          <w:rFonts w:ascii="Times New Roman" w:hAnsi="Times New Roman"/>
          <w:i/>
          <w:iCs/>
          <w:sz w:val="24"/>
          <w:szCs w:val="24"/>
        </w:rPr>
        <w:t>].</w:t>
      </w:r>
    </w:p>
    <w:p w:rsidRPr="00554A6C" w:rsidR="00C56A11" w:rsidP="00E006A3" w:rsidRDefault="003757FA" w14:paraId="479FBB0F" w14:textId="20797AC8">
      <w:pPr>
        <w:pStyle w:val="Zkladntext"/>
        <w:rPr>
          <w:i/>
          <w:iCs/>
        </w:rPr>
      </w:pPr>
      <w:r w:rsidRPr="00554A6C">
        <w:rPr>
          <w:i/>
          <w:iCs/>
        </w:rPr>
        <w:t>[L1</w:t>
      </w:r>
      <w:r w:rsidRPr="00554A6C" w:rsidR="00601303">
        <w:rPr>
          <w:i/>
          <w:iCs/>
        </w:rPr>
        <w:t>].[</w:t>
      </w:r>
      <w:proofErr w:type="spellStart"/>
      <w:r w:rsidRPr="00554A6C">
        <w:rPr>
          <w:i/>
          <w:iCs/>
        </w:rPr>
        <w:t>D_Pracoviště</w:t>
      </w:r>
      <w:proofErr w:type="spellEnd"/>
      <w:r w:rsidRPr="00554A6C" w:rsidR="00601303">
        <w:rPr>
          <w:i/>
          <w:iCs/>
        </w:rPr>
        <w:t>]</w:t>
      </w:r>
      <w:r w:rsidRPr="00554A6C">
        <w:rPr>
          <w:i/>
          <w:iCs/>
        </w:rPr>
        <w:t xml:space="preserve"> je připojeno jako t3 pomocí podmínek t2.Dataset_ID = t3.Dataset_ID, t1.[Garantující pracoviště] = t3.Pracoviště a t1.[Nadřazené pracoviště garantujícího pracoviště] = t3.Fakulta.</w:t>
      </w:r>
    </w:p>
    <w:p w:rsidRPr="006D2679" w:rsidR="00C56A11" w:rsidP="00AE7CF9" w:rsidRDefault="00C56A11" w14:paraId="04C06570" w14:textId="77777777">
      <w:pPr>
        <w:spacing w:line="276" w:lineRule="auto"/>
        <w:jc w:val="both"/>
        <w:rPr>
          <w:rFonts w:ascii="Times New Roman" w:hAnsi="Times New Roman"/>
          <w:sz w:val="24"/>
          <w:szCs w:val="24"/>
        </w:rPr>
      </w:pPr>
    </w:p>
    <w:p w:rsidRPr="006D2679" w:rsidR="00C56A11" w:rsidP="00AE7CF9" w:rsidRDefault="00C56A11" w14:paraId="0BE928FC" w14:textId="50240D91">
      <w:pPr>
        <w:spacing w:line="276" w:lineRule="auto"/>
        <w:jc w:val="both"/>
        <w:rPr>
          <w:rFonts w:ascii="Times New Roman" w:hAnsi="Times New Roman"/>
          <w:sz w:val="24"/>
          <w:szCs w:val="24"/>
        </w:rPr>
      </w:pPr>
      <w:r w:rsidRPr="006D2679">
        <w:rPr>
          <w:rFonts w:ascii="Times New Roman" w:hAnsi="Times New Roman"/>
          <w:sz w:val="24"/>
          <w:szCs w:val="24"/>
        </w:rPr>
        <w:t xml:space="preserve">Pak se v odvozeném sloupci vytvoří přirozený klíč, který použitím funkce </w:t>
      </w:r>
      <w:proofErr w:type="spellStart"/>
      <w:r w:rsidRPr="006D2679">
        <w:rPr>
          <w:rFonts w:ascii="Times New Roman" w:hAnsi="Times New Roman"/>
          <w:sz w:val="24"/>
          <w:szCs w:val="24"/>
        </w:rPr>
        <w:t>concat</w:t>
      </w:r>
      <w:proofErr w:type="spellEnd"/>
      <w:r w:rsidRPr="006D2679">
        <w:rPr>
          <w:rFonts w:ascii="Times New Roman" w:hAnsi="Times New Roman"/>
          <w:sz w:val="24"/>
          <w:szCs w:val="24"/>
        </w:rPr>
        <w:t xml:space="preserve"> a spojením hodnot pomocí pomlček vytvoří </w:t>
      </w:r>
      <w:r w:rsidRPr="006D2679" w:rsidR="00442831">
        <w:rPr>
          <w:rFonts w:ascii="Times New Roman" w:hAnsi="Times New Roman"/>
          <w:sz w:val="24"/>
          <w:szCs w:val="24"/>
        </w:rPr>
        <w:t>přirozený klíč</w:t>
      </w:r>
      <w:r w:rsidRPr="006D2679">
        <w:rPr>
          <w:rFonts w:ascii="Times New Roman" w:hAnsi="Times New Roman"/>
          <w:sz w:val="24"/>
          <w:szCs w:val="24"/>
        </w:rPr>
        <w:t>, který obsahuje hodnoty Kó</w:t>
      </w:r>
      <w:r w:rsidRPr="006D2679" w:rsidR="00442831">
        <w:rPr>
          <w:rFonts w:ascii="Times New Roman" w:hAnsi="Times New Roman"/>
          <w:sz w:val="24"/>
          <w:szCs w:val="24"/>
        </w:rPr>
        <w:t>d</w:t>
      </w:r>
      <w:r w:rsidRPr="006D2679">
        <w:rPr>
          <w:rFonts w:ascii="Times New Roman" w:hAnsi="Times New Roman"/>
          <w:sz w:val="24"/>
          <w:szCs w:val="24"/>
        </w:rPr>
        <w:t xml:space="preserve">, Garantující </w:t>
      </w:r>
      <w:proofErr w:type="spellStart"/>
      <w:r w:rsidRPr="006D2679">
        <w:rPr>
          <w:rFonts w:ascii="Times New Roman" w:hAnsi="Times New Roman"/>
          <w:sz w:val="24"/>
          <w:szCs w:val="24"/>
        </w:rPr>
        <w:t>pracoviště_ID</w:t>
      </w:r>
      <w:proofErr w:type="spellEnd"/>
      <w:r w:rsidRPr="006D2679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6D2679">
        <w:rPr>
          <w:rFonts w:ascii="Times New Roman" w:hAnsi="Times New Roman"/>
          <w:sz w:val="24"/>
          <w:szCs w:val="24"/>
        </w:rPr>
        <w:t>Dataset_ID</w:t>
      </w:r>
      <w:proofErr w:type="spellEnd"/>
      <w:r w:rsidRPr="006D2679" w:rsidR="00442831">
        <w:rPr>
          <w:rFonts w:ascii="Times New Roman" w:hAnsi="Times New Roman"/>
          <w:sz w:val="24"/>
          <w:szCs w:val="24"/>
        </w:rPr>
        <w:t>,</w:t>
      </w:r>
      <w:r w:rsidRPr="006D2679">
        <w:rPr>
          <w:rFonts w:ascii="Times New Roman" w:hAnsi="Times New Roman"/>
          <w:sz w:val="24"/>
          <w:szCs w:val="24"/>
        </w:rPr>
        <w:t xml:space="preserve"> </w:t>
      </w:r>
      <w:r w:rsidRPr="006D2679" w:rsidR="00442831">
        <w:rPr>
          <w:rFonts w:ascii="Times New Roman" w:hAnsi="Times New Roman"/>
          <w:sz w:val="24"/>
          <w:szCs w:val="24"/>
        </w:rPr>
        <w:t>protože poslední dva sloupce jsou číselné hodnoty, musíme je převést na řetězec.</w:t>
      </w:r>
      <w:r w:rsidRPr="006D2679" w:rsidR="00AE7CF9">
        <w:rPr>
          <w:rFonts w:ascii="Times New Roman" w:hAnsi="Times New Roman"/>
          <w:sz w:val="24"/>
          <w:szCs w:val="24"/>
        </w:rPr>
        <w:t xml:space="preserve"> V operaci </w:t>
      </w:r>
      <w:proofErr w:type="spellStart"/>
      <w:r w:rsidRPr="006D2679" w:rsidR="00AE7CF9">
        <w:rPr>
          <w:rFonts w:ascii="Times New Roman" w:hAnsi="Times New Roman"/>
          <w:sz w:val="24"/>
          <w:szCs w:val="24"/>
        </w:rPr>
        <w:t>sink</w:t>
      </w:r>
      <w:proofErr w:type="spellEnd"/>
      <w:r w:rsidRPr="006D2679" w:rsidR="00AE7CF9">
        <w:rPr>
          <w:rFonts w:ascii="Times New Roman" w:hAnsi="Times New Roman"/>
          <w:sz w:val="24"/>
          <w:szCs w:val="24"/>
        </w:rPr>
        <w:t xml:space="preserve"> pak exportujeme data do </w:t>
      </w:r>
      <w:r w:rsidRPr="006D2679" w:rsidR="00E006A3">
        <w:rPr>
          <w:rFonts w:ascii="Times New Roman" w:hAnsi="Times New Roman"/>
          <w:sz w:val="24"/>
          <w:szCs w:val="24"/>
        </w:rPr>
        <w:t>tabulky</w:t>
      </w:r>
      <w:r w:rsidRPr="006D2679" w:rsidR="00AE7CF9">
        <w:rPr>
          <w:rFonts w:ascii="Times New Roman" w:hAnsi="Times New Roman"/>
          <w:sz w:val="24"/>
          <w:szCs w:val="24"/>
        </w:rPr>
        <w:t xml:space="preserve"> L1stage_D_Predmety.</w:t>
      </w:r>
    </w:p>
    <w:p w:rsidRPr="006D2679" w:rsidR="00C56A11" w:rsidP="00C56A11" w:rsidRDefault="00C56A11" w14:paraId="2B474E2C" w14:textId="77777777">
      <w:pPr>
        <w:spacing w:line="276" w:lineRule="auto"/>
        <w:rPr>
          <w:rFonts w:ascii="Times New Roman" w:hAnsi="Times New Roman"/>
          <w:sz w:val="24"/>
          <w:szCs w:val="24"/>
        </w:rPr>
      </w:pPr>
    </w:p>
    <w:p w:rsidRPr="006D2679" w:rsidR="00C56A11" w:rsidP="00C56A11" w:rsidRDefault="00C56A11" w14:paraId="3FF91704" w14:textId="551B0F03">
      <w:pPr>
        <w:spacing w:line="276" w:lineRule="auto"/>
        <w:jc w:val="center"/>
        <w:rPr>
          <w:rFonts w:ascii="Times New Roman" w:hAnsi="Times New Roman"/>
          <w:sz w:val="24"/>
          <w:szCs w:val="24"/>
        </w:rPr>
      </w:pPr>
      <w:r w:rsidRPr="006D2679">
        <w:rPr>
          <w:noProof/>
        </w:rPr>
        <w:lastRenderedPageBreak/>
        <w:drawing>
          <wp:inline distT="0" distB="0" distL="0" distR="0" wp14:anchorId="0A1BB96A" wp14:editId="005386EB">
            <wp:extent cx="4191000" cy="4228943"/>
            <wp:effectExtent l="0" t="0" r="0" b="635"/>
            <wp:docPr id="1120409646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0964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94644" cy="423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D2679" w:rsidR="00C56A11" w:rsidP="00C56A11" w:rsidRDefault="00C56A11" w14:paraId="5905A894" w14:textId="2F6FB60C">
      <w:pPr>
        <w:pStyle w:val="Zkladntext"/>
        <w:tabs>
          <w:tab w:val="left" w:pos="3045"/>
        </w:tabs>
        <w:spacing w:line="276" w:lineRule="auto"/>
        <w:jc w:val="left"/>
        <w:rPr>
          <w:szCs w:val="24"/>
        </w:rPr>
      </w:pPr>
      <w:r w:rsidRPr="006D2679">
        <w:rPr>
          <w:szCs w:val="24"/>
        </w:rPr>
        <w:t>Obrázek č.</w:t>
      </w:r>
      <w:r w:rsidR="00232F7C">
        <w:rPr>
          <w:szCs w:val="24"/>
        </w:rPr>
        <w:t>2</w:t>
      </w:r>
      <w:r w:rsidR="00D571C1">
        <w:rPr>
          <w:szCs w:val="24"/>
        </w:rPr>
        <w:t>3</w:t>
      </w:r>
      <w:r w:rsidRPr="006D2679">
        <w:rPr>
          <w:szCs w:val="24"/>
        </w:rPr>
        <w:t xml:space="preserve"> – Source </w:t>
      </w:r>
      <w:proofErr w:type="spellStart"/>
      <w:r w:rsidRPr="006D2679">
        <w:rPr>
          <w:szCs w:val="24"/>
        </w:rPr>
        <w:t>options</w:t>
      </w:r>
      <w:proofErr w:type="spellEnd"/>
      <w:r w:rsidRPr="006D2679">
        <w:rPr>
          <w:szCs w:val="24"/>
        </w:rPr>
        <w:t xml:space="preserve"> v </w:t>
      </w:r>
      <w:r w:rsidRPr="006D2679" w:rsidR="00357B0C">
        <w:rPr>
          <w:szCs w:val="24"/>
        </w:rPr>
        <w:t>aktivitě</w:t>
      </w:r>
      <w:r w:rsidRPr="006D2679">
        <w:rPr>
          <w:szCs w:val="24"/>
        </w:rPr>
        <w:t xml:space="preserve"> L1stage</w:t>
      </w:r>
      <w:r w:rsidRPr="006D2679" w:rsidR="0032706C">
        <w:rPr>
          <w:szCs w:val="24"/>
        </w:rPr>
        <w:t>_D</w:t>
      </w:r>
      <w:r w:rsidRPr="006D2679">
        <w:rPr>
          <w:szCs w:val="24"/>
        </w:rPr>
        <w:t>_Predmety (Zdroj: Autoři)</w:t>
      </w:r>
    </w:p>
    <w:p w:rsidRPr="006D2679" w:rsidR="00171605" w:rsidP="00171605" w:rsidRDefault="00171605" w14:paraId="0F1755FE" w14:textId="2F80A611">
      <w:pPr>
        <w:pStyle w:val="Zkladntext"/>
        <w:rPr>
          <w:szCs w:val="24"/>
        </w:rPr>
      </w:pPr>
      <w:r w:rsidRPr="006D2679">
        <w:rPr>
          <w:b/>
          <w:bCs/>
          <w:szCs w:val="24"/>
        </w:rPr>
        <w:t xml:space="preserve">L1stage_D_Programy </w:t>
      </w:r>
      <w:r w:rsidRPr="006D2679">
        <w:rPr>
          <w:szCs w:val="24"/>
        </w:rPr>
        <w:t>má na vstupu 2 zdroje L0_bl_koop_f_poskyt a L1_D_Programy. L0_bl_koop_f_poskyt má ve zdrojových možnostech vstupní dotaz místo tabulky. Tenhle dotaz provádí následující:</w:t>
      </w:r>
    </w:p>
    <w:p w:rsidRPr="006D2679" w:rsidR="00171605" w:rsidP="00171605" w:rsidRDefault="00171605" w14:paraId="6DE13417" w14:textId="77777777">
      <w:pPr>
        <w:pStyle w:val="Zkladntext"/>
        <w:rPr>
          <w:szCs w:val="24"/>
        </w:rPr>
      </w:pPr>
    </w:p>
    <w:p w:rsidRPr="006D2679" w:rsidR="00171605" w:rsidP="00C05F02" w:rsidRDefault="00171605" w14:paraId="7D996429" w14:textId="15EBD752">
      <w:pPr>
        <w:keepNext/>
        <w:keepLines/>
        <w:spacing w:line="276" w:lineRule="auto"/>
        <w:rPr>
          <w:rFonts w:ascii="Times New Roman" w:hAnsi="Times New Roman"/>
          <w:i/>
          <w:iCs/>
          <w:sz w:val="24"/>
          <w:szCs w:val="24"/>
        </w:rPr>
      </w:pPr>
      <w:r w:rsidRPr="006D2679">
        <w:rPr>
          <w:rFonts w:ascii="Times New Roman" w:hAnsi="Times New Roman"/>
          <w:i/>
          <w:iCs/>
          <w:sz w:val="24"/>
          <w:szCs w:val="24"/>
        </w:rPr>
        <w:lastRenderedPageBreak/>
        <w:t>První příkaz SELECT:</w:t>
      </w:r>
    </w:p>
    <w:p w:rsidRPr="003F68D3" w:rsidR="003F68D3" w:rsidP="00C05F02" w:rsidRDefault="003F68D3" w14:paraId="55768A58" w14:textId="0D53D647">
      <w:pPr>
        <w:keepNext/>
        <w:keepLines/>
        <w:spacing w:line="276" w:lineRule="auto"/>
        <w:rPr>
          <w:rFonts w:ascii="Times New Roman" w:hAnsi="Times New Roman"/>
          <w:i/>
          <w:iCs/>
          <w:sz w:val="24"/>
          <w:szCs w:val="24"/>
        </w:rPr>
      </w:pPr>
      <w:r w:rsidRPr="003F68D3">
        <w:rPr>
          <w:rFonts w:ascii="Times New Roman" w:hAnsi="Times New Roman"/>
          <w:i/>
          <w:iCs/>
          <w:sz w:val="24"/>
          <w:szCs w:val="24"/>
        </w:rPr>
        <w:t xml:space="preserve">    První </w:t>
      </w:r>
      <w:proofErr w:type="spellStart"/>
      <w:r w:rsidRPr="003F68D3">
        <w:rPr>
          <w:rFonts w:ascii="Times New Roman" w:hAnsi="Times New Roman"/>
          <w:i/>
          <w:iCs/>
          <w:sz w:val="24"/>
          <w:szCs w:val="24"/>
        </w:rPr>
        <w:t>select</w:t>
      </w:r>
      <w:proofErr w:type="spellEnd"/>
      <w:r w:rsidRPr="003F68D3">
        <w:rPr>
          <w:rFonts w:ascii="Times New Roman" w:hAnsi="Times New Roman"/>
          <w:i/>
          <w:iCs/>
          <w:sz w:val="24"/>
          <w:szCs w:val="24"/>
        </w:rPr>
        <w:t xml:space="preserve"> provádíme pro ty odběratele, které jsou zároveň i pracoviště, tj hlavni 6 fakult 'FFU','FMV','FPH','FIS','NF','FMJH' + 'OZS','PEDO'</w:t>
      </w:r>
      <w:r>
        <w:rPr>
          <w:rFonts w:ascii="Times New Roman" w:hAnsi="Times New Roman"/>
          <w:i/>
          <w:iCs/>
          <w:sz w:val="24"/>
          <w:szCs w:val="24"/>
        </w:rPr>
        <w:t xml:space="preserve"> a zároveň sloupci program přiradíme sloupec fakulta. </w:t>
      </w:r>
    </w:p>
    <w:p w:rsidRPr="006D2679" w:rsidR="00171605" w:rsidP="00C05F02" w:rsidRDefault="00171605" w14:paraId="00A4761B" w14:textId="675C27FA">
      <w:pPr>
        <w:keepNext/>
        <w:keepLines/>
        <w:spacing w:line="276" w:lineRule="auto"/>
        <w:rPr>
          <w:rFonts w:ascii="Times New Roman" w:hAnsi="Times New Roman"/>
          <w:i/>
          <w:iCs/>
          <w:sz w:val="24"/>
          <w:szCs w:val="24"/>
        </w:rPr>
      </w:pPr>
      <w:r w:rsidRPr="006D2679">
        <w:rPr>
          <w:rFonts w:ascii="Times New Roman" w:hAnsi="Times New Roman"/>
          <w:i/>
          <w:iCs/>
          <w:sz w:val="24"/>
          <w:szCs w:val="24"/>
        </w:rPr>
        <w:t>Navíc do sloupce [Vykazovat samostatně] zahrne statickou hodnotu "Pouze pracoviště". Podmínka filtruje výsledky tak, aby zahrnovaly pouze řádky, ve kterých je ve sloupci [Odběratel výkonu] jedna z uvedených hodnot.</w:t>
      </w:r>
    </w:p>
    <w:p w:rsidRPr="006D2679" w:rsidR="00171605" w:rsidP="00C05F02" w:rsidRDefault="00171605" w14:paraId="40538B01" w14:textId="77777777">
      <w:pPr>
        <w:keepNext/>
        <w:keepLines/>
        <w:spacing w:line="276" w:lineRule="auto"/>
        <w:rPr>
          <w:rFonts w:ascii="Times New Roman" w:hAnsi="Times New Roman"/>
          <w:i/>
          <w:iCs/>
          <w:sz w:val="24"/>
          <w:szCs w:val="24"/>
        </w:rPr>
      </w:pPr>
    </w:p>
    <w:p w:rsidRPr="006D2679" w:rsidR="00171605" w:rsidP="00C05F02" w:rsidRDefault="00171605" w14:paraId="3A085770" w14:textId="5070E41C">
      <w:pPr>
        <w:keepNext/>
        <w:keepLines/>
        <w:spacing w:line="276" w:lineRule="auto"/>
        <w:rPr>
          <w:rFonts w:ascii="Times New Roman" w:hAnsi="Times New Roman"/>
          <w:i/>
          <w:iCs/>
          <w:sz w:val="24"/>
          <w:szCs w:val="24"/>
        </w:rPr>
      </w:pPr>
      <w:r w:rsidRPr="006D2679">
        <w:rPr>
          <w:rFonts w:ascii="Times New Roman" w:hAnsi="Times New Roman"/>
          <w:i/>
          <w:iCs/>
          <w:sz w:val="24"/>
          <w:szCs w:val="24"/>
        </w:rPr>
        <w:t xml:space="preserve"> Druhý příkaz SELECT:</w:t>
      </w:r>
    </w:p>
    <w:p w:rsidRPr="006D2679" w:rsidR="00171605" w:rsidP="00C05F02" w:rsidRDefault="00171605" w14:paraId="3554A83F" w14:textId="6D0F4624">
      <w:pPr>
        <w:keepNext/>
        <w:keepLines/>
        <w:spacing w:line="276" w:lineRule="auto"/>
        <w:rPr>
          <w:rFonts w:ascii="Times New Roman" w:hAnsi="Times New Roman"/>
          <w:i/>
          <w:iCs/>
          <w:sz w:val="24"/>
          <w:szCs w:val="24"/>
        </w:rPr>
      </w:pPr>
      <w:r w:rsidRPr="006D2679">
        <w:rPr>
          <w:rFonts w:ascii="Times New Roman" w:hAnsi="Times New Roman"/>
          <w:i/>
          <w:iCs/>
          <w:sz w:val="24"/>
          <w:szCs w:val="24"/>
        </w:rPr>
        <w:t xml:space="preserve">    Tento příkaz SELECT rovněž načte odlišné hodnoty ze sloupce [Odběratel výkonu] v tabulce [L0].[</w:t>
      </w:r>
      <w:proofErr w:type="spellStart"/>
      <w:r w:rsidRPr="006D2679">
        <w:rPr>
          <w:rFonts w:ascii="Times New Roman" w:hAnsi="Times New Roman"/>
          <w:i/>
          <w:iCs/>
          <w:sz w:val="24"/>
          <w:szCs w:val="24"/>
        </w:rPr>
        <w:t>bl_koop_f_poskyt</w:t>
      </w:r>
      <w:proofErr w:type="spellEnd"/>
      <w:r w:rsidRPr="006D2679">
        <w:rPr>
          <w:rFonts w:ascii="Times New Roman" w:hAnsi="Times New Roman"/>
          <w:i/>
          <w:iCs/>
          <w:sz w:val="24"/>
          <w:szCs w:val="24"/>
        </w:rPr>
        <w:t>]. Přejmenuje sloupec [Odběratel výkonu] na Program a z hodnoty mezi závorkami vyčlení podřetězec, který přiřadí do sloupce [Fakulta]. Do sloupce [Vykazovat samostatně] zahrne statickou hodnotu "Pouze programy". Podmínka filtruje výsledky tak, aby vyloučila řádky, v nichž sloupec [Odběratel výkonu] odpovídá některé z uvedených hodnot.</w:t>
      </w:r>
    </w:p>
    <w:p w:rsidRPr="006D2679" w:rsidR="00171605" w:rsidP="00C05F02" w:rsidRDefault="00171605" w14:paraId="0941F34B" w14:textId="77777777">
      <w:pPr>
        <w:keepNext/>
        <w:keepLines/>
        <w:spacing w:line="276" w:lineRule="auto"/>
        <w:rPr>
          <w:rFonts w:ascii="Times New Roman" w:hAnsi="Times New Roman"/>
          <w:i/>
          <w:iCs/>
          <w:sz w:val="24"/>
          <w:szCs w:val="24"/>
        </w:rPr>
      </w:pPr>
    </w:p>
    <w:p w:rsidRPr="006D2679" w:rsidR="00171605" w:rsidP="00C05F02" w:rsidRDefault="00171605" w14:paraId="436748D8" w14:textId="1E680F9D">
      <w:pPr>
        <w:keepNext/>
        <w:keepLines/>
        <w:spacing w:line="276" w:lineRule="auto"/>
        <w:rPr>
          <w:rFonts w:ascii="Times New Roman" w:hAnsi="Times New Roman"/>
          <w:i/>
          <w:iCs/>
          <w:sz w:val="24"/>
          <w:szCs w:val="24"/>
        </w:rPr>
      </w:pPr>
      <w:r w:rsidRPr="006D2679">
        <w:rPr>
          <w:rFonts w:ascii="Times New Roman" w:hAnsi="Times New Roman"/>
          <w:i/>
          <w:iCs/>
          <w:sz w:val="24"/>
          <w:szCs w:val="24"/>
        </w:rPr>
        <w:t>Operátor UNION spojí výsledky obou příkazů SELECT, čímž získáme jedinou množinu výsledků, která obsahuje řádky splňující buď podmínku s operátorem IN, nebo podmínku s operátorem NOT IN. Výsledná sada bude mít tři sloupce: Program, Fakulta a Vykazovat samostatně.</w:t>
      </w:r>
    </w:p>
    <w:p w:rsidRPr="006D2679" w:rsidR="0032706C" w:rsidP="00171605" w:rsidRDefault="0032706C" w14:paraId="565A1C7E" w14:textId="77777777">
      <w:pPr>
        <w:spacing w:line="276" w:lineRule="auto"/>
        <w:rPr>
          <w:rFonts w:ascii="Times New Roman" w:hAnsi="Times New Roman"/>
          <w:i/>
          <w:iCs/>
          <w:sz w:val="24"/>
          <w:szCs w:val="24"/>
        </w:rPr>
      </w:pPr>
    </w:p>
    <w:p w:rsidRPr="006D2679" w:rsidR="0032706C" w:rsidP="0032706C" w:rsidRDefault="0032706C" w14:paraId="642C7472" w14:textId="2A6D0F73">
      <w:pPr>
        <w:spacing w:line="276" w:lineRule="auto"/>
        <w:jc w:val="center"/>
        <w:rPr>
          <w:rFonts w:ascii="Times New Roman" w:hAnsi="Times New Roman"/>
          <w:i/>
          <w:iCs/>
          <w:sz w:val="24"/>
          <w:szCs w:val="24"/>
        </w:rPr>
      </w:pPr>
      <w:r w:rsidRPr="006D2679">
        <w:rPr>
          <w:noProof/>
        </w:rPr>
        <w:lastRenderedPageBreak/>
        <w:drawing>
          <wp:inline distT="0" distB="0" distL="0" distR="0" wp14:anchorId="34F6889E" wp14:editId="70E3E711">
            <wp:extent cx="3810000" cy="4063106"/>
            <wp:effectExtent l="0" t="0" r="0" b="0"/>
            <wp:docPr id="1763344282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34428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21282" cy="407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D2679" w:rsidR="0032706C" w:rsidP="00171605" w:rsidRDefault="0032706C" w14:paraId="6CC76197" w14:textId="77777777">
      <w:pPr>
        <w:spacing w:line="276" w:lineRule="auto"/>
        <w:rPr>
          <w:rFonts w:ascii="Times New Roman" w:hAnsi="Times New Roman"/>
          <w:i/>
          <w:iCs/>
          <w:sz w:val="24"/>
          <w:szCs w:val="24"/>
        </w:rPr>
      </w:pPr>
    </w:p>
    <w:p w:rsidRPr="006D2679" w:rsidR="0032706C" w:rsidP="0032706C" w:rsidRDefault="0032706C" w14:paraId="2BA17FBF" w14:textId="1B448B0D">
      <w:pPr>
        <w:pStyle w:val="Zkladntext"/>
        <w:tabs>
          <w:tab w:val="left" w:pos="3045"/>
        </w:tabs>
        <w:spacing w:line="276" w:lineRule="auto"/>
        <w:jc w:val="left"/>
        <w:rPr>
          <w:szCs w:val="24"/>
        </w:rPr>
      </w:pPr>
      <w:r w:rsidRPr="006D2679">
        <w:rPr>
          <w:szCs w:val="24"/>
        </w:rPr>
        <w:t>Obrázek č.</w:t>
      </w:r>
      <w:r w:rsidR="00232F7C">
        <w:rPr>
          <w:szCs w:val="24"/>
        </w:rPr>
        <w:t>2</w:t>
      </w:r>
      <w:r w:rsidR="00D571C1">
        <w:rPr>
          <w:szCs w:val="24"/>
        </w:rPr>
        <w:t>4</w:t>
      </w:r>
      <w:r w:rsidRPr="006D2679">
        <w:rPr>
          <w:szCs w:val="24"/>
        </w:rPr>
        <w:t xml:space="preserve"> – Source </w:t>
      </w:r>
      <w:proofErr w:type="spellStart"/>
      <w:r w:rsidRPr="006D2679">
        <w:rPr>
          <w:szCs w:val="24"/>
        </w:rPr>
        <w:t>options</w:t>
      </w:r>
      <w:proofErr w:type="spellEnd"/>
      <w:r w:rsidRPr="006D2679">
        <w:rPr>
          <w:szCs w:val="24"/>
        </w:rPr>
        <w:t xml:space="preserve"> v </w:t>
      </w:r>
      <w:r w:rsidRPr="006D2679" w:rsidR="00357B0C">
        <w:rPr>
          <w:szCs w:val="24"/>
        </w:rPr>
        <w:t>aktivitě</w:t>
      </w:r>
      <w:r w:rsidRPr="006D2679">
        <w:rPr>
          <w:szCs w:val="24"/>
        </w:rPr>
        <w:t xml:space="preserve"> L1stage_D_Programy (Zdroj: Autoři)</w:t>
      </w:r>
    </w:p>
    <w:p w:rsidRPr="006D2679" w:rsidR="0032706C" w:rsidP="0032706C" w:rsidRDefault="0032706C" w14:paraId="6A3243D0" w14:textId="77777777">
      <w:pPr>
        <w:spacing w:line="276" w:lineRule="auto"/>
        <w:jc w:val="center"/>
      </w:pPr>
    </w:p>
    <w:p w:rsidRPr="003D414C" w:rsidR="0032706C" w:rsidP="003D414C" w:rsidRDefault="003D414C" w14:paraId="727209BE" w14:textId="46AE3C26">
      <w:pPr>
        <w:spacing w:line="276" w:lineRule="auto"/>
        <w:jc w:val="both"/>
        <w:rPr>
          <w:rFonts w:ascii="Times New Roman" w:hAnsi="Times New Roman"/>
          <w:sz w:val="24"/>
          <w:szCs w:val="24"/>
        </w:rPr>
      </w:pPr>
      <w:r w:rsidRPr="003D414C">
        <w:rPr>
          <w:rFonts w:ascii="Times New Roman" w:hAnsi="Times New Roman"/>
          <w:sz w:val="24"/>
          <w:szCs w:val="24"/>
        </w:rPr>
        <w:t xml:space="preserve">Zdrojem 1 je tabulka faktů a zdrojem 2 je dimenze programy z datového skladu. Operace </w:t>
      </w:r>
      <w:proofErr w:type="spellStart"/>
      <w:r w:rsidRPr="003D414C">
        <w:rPr>
          <w:rFonts w:ascii="Times New Roman" w:hAnsi="Times New Roman"/>
          <w:sz w:val="24"/>
          <w:szCs w:val="24"/>
        </w:rPr>
        <w:t>exist</w:t>
      </w:r>
      <w:proofErr w:type="spellEnd"/>
      <w:r w:rsidRPr="003D414C">
        <w:rPr>
          <w:rFonts w:ascii="Times New Roman" w:hAnsi="Times New Roman"/>
          <w:sz w:val="24"/>
          <w:szCs w:val="24"/>
        </w:rPr>
        <w:t xml:space="preserve"> porovnává tyto 2 zdroje a hledá, zda v tabulce faktů není nový program, který ještě nemáme v tabulce dimenzí.</w:t>
      </w:r>
    </w:p>
    <w:p w:rsidRPr="006D2679" w:rsidR="003D414C" w:rsidP="003D414C" w:rsidRDefault="003D414C" w14:paraId="145880BD" w14:textId="77777777">
      <w:pPr>
        <w:spacing w:line="276" w:lineRule="auto"/>
        <w:jc w:val="both"/>
      </w:pPr>
    </w:p>
    <w:p w:rsidRPr="0055257A" w:rsidR="00A32358" w:rsidP="0055257A" w:rsidRDefault="000C11B5" w14:paraId="443DD8A7" w14:textId="6361D1D0">
      <w:pPr>
        <w:spacing w:line="276" w:lineRule="auto"/>
        <w:jc w:val="both"/>
        <w:rPr>
          <w:rFonts w:ascii="Times New Roman" w:hAnsi="Times New Roman"/>
          <w:sz w:val="24"/>
          <w:szCs w:val="24"/>
        </w:rPr>
      </w:pPr>
      <w:r w:rsidRPr="006D2679">
        <w:rPr>
          <w:rFonts w:ascii="Times New Roman" w:hAnsi="Times New Roman"/>
          <w:sz w:val="24"/>
          <w:szCs w:val="24"/>
        </w:rPr>
        <w:t xml:space="preserve">Pak se v odvozeném sloupci </w:t>
      </w:r>
      <w:r w:rsidRPr="003D414C" w:rsidR="003D414C">
        <w:rPr>
          <w:rFonts w:ascii="Times New Roman" w:hAnsi="Times New Roman"/>
          <w:sz w:val="24"/>
          <w:szCs w:val="24"/>
        </w:rPr>
        <w:t>vytvořen sloupec informatik</w:t>
      </w:r>
      <w:r w:rsidR="003D414C">
        <w:rPr>
          <w:rFonts w:ascii="Times New Roman" w:hAnsi="Times New Roman"/>
          <w:sz w:val="24"/>
          <w:szCs w:val="24"/>
        </w:rPr>
        <w:t>a</w:t>
      </w:r>
      <w:r w:rsidRPr="003D414C" w:rsidR="003D414C">
        <w:rPr>
          <w:rFonts w:ascii="Times New Roman" w:hAnsi="Times New Roman"/>
          <w:sz w:val="24"/>
          <w:szCs w:val="24"/>
        </w:rPr>
        <w:t xml:space="preserve">, který, pokud </w:t>
      </w:r>
      <w:r w:rsidR="003D414C">
        <w:rPr>
          <w:rFonts w:ascii="Times New Roman" w:hAnsi="Times New Roman"/>
          <w:sz w:val="24"/>
          <w:szCs w:val="24"/>
        </w:rPr>
        <w:t>F</w:t>
      </w:r>
      <w:r w:rsidRPr="003D414C" w:rsidR="003D414C">
        <w:rPr>
          <w:rFonts w:ascii="Times New Roman" w:hAnsi="Times New Roman"/>
          <w:sz w:val="24"/>
          <w:szCs w:val="24"/>
        </w:rPr>
        <w:t>akulta = FIS, bude hodnota ve sloupci informatika 1, pokud je hodnota ve sloupci Fakulta jiná než FIS, bude hodnota ve sloupci 0.</w:t>
      </w:r>
    </w:p>
    <w:p w:rsidRPr="006D2679" w:rsidR="0032706C" w:rsidP="00A32358" w:rsidRDefault="1F897B07" w14:paraId="3E16C218" w14:textId="1CB101F4">
      <w:pPr>
        <w:pStyle w:val="Nadpis4"/>
      </w:pPr>
      <w:r>
        <w:t>Transformační aktivity tabu</w:t>
      </w:r>
      <w:proofErr w:type="spellStart"/>
      <w:r w:rsidRPr="477D90DB">
        <w:rPr>
          <w:lang w:val="sk-SK"/>
        </w:rPr>
        <w:t>lky</w:t>
      </w:r>
      <w:proofErr w:type="spellEnd"/>
      <w:r w:rsidRPr="477D90DB">
        <w:rPr>
          <w:lang w:val="sk-SK"/>
        </w:rPr>
        <w:t xml:space="preserve"> </w:t>
      </w:r>
      <w:proofErr w:type="spellStart"/>
      <w:r w:rsidRPr="477D90DB" w:rsidR="61C40DC6">
        <w:rPr>
          <w:lang w:val="sk-SK"/>
        </w:rPr>
        <w:t>Faktů</w:t>
      </w:r>
      <w:proofErr w:type="spellEnd"/>
      <w:r w:rsidR="61C40DC6">
        <w:t xml:space="preserve"> – L1</w:t>
      </w:r>
      <w:r>
        <w:t xml:space="preserve"> </w:t>
      </w:r>
      <w:proofErr w:type="spellStart"/>
      <w:r>
        <w:t>stage</w:t>
      </w:r>
      <w:proofErr w:type="spellEnd"/>
    </w:p>
    <w:p w:rsidRPr="006D2679" w:rsidR="0032706C" w:rsidP="0032706C" w:rsidRDefault="0032706C" w14:paraId="01FAC58F" w14:textId="4C0E9EDC">
      <w:pPr>
        <w:pStyle w:val="Zkladntext"/>
        <w:spacing w:line="276" w:lineRule="auto"/>
        <w:rPr>
          <w:szCs w:val="24"/>
        </w:rPr>
      </w:pPr>
      <w:r w:rsidRPr="006D2679">
        <w:rPr>
          <w:b/>
          <w:bCs/>
          <w:szCs w:val="24"/>
        </w:rPr>
        <w:t xml:space="preserve">L1stage_F_bl_koop_f </w:t>
      </w:r>
      <w:r w:rsidRPr="006D2679">
        <w:rPr>
          <w:szCs w:val="24"/>
        </w:rPr>
        <w:t>má na vstupu zdroj L0_bl_koop_f. L0_bl_koop_f má ve zdrojových možnostech vstupní dotaz místo tabulky. Tenhle dotaz provádí následující:</w:t>
      </w:r>
    </w:p>
    <w:p w:rsidRPr="006D2679" w:rsidR="00FC5A69" w:rsidP="00FC5A69" w:rsidRDefault="00FC5A69" w14:paraId="2A031A26" w14:textId="77777777">
      <w:pPr>
        <w:spacing w:line="276" w:lineRule="auto"/>
      </w:pPr>
    </w:p>
    <w:p w:rsidRPr="006D2679" w:rsidR="00FC5A69" w:rsidP="00C05F02" w:rsidRDefault="00FC5A69" w14:paraId="31828633" w14:textId="7956A174">
      <w:pPr>
        <w:keepNext/>
        <w:keepLines/>
        <w:spacing w:line="276" w:lineRule="auto"/>
        <w:jc w:val="both"/>
        <w:rPr>
          <w:rFonts w:ascii="Times New Roman" w:hAnsi="Times New Roman"/>
          <w:i/>
          <w:iCs/>
          <w:sz w:val="24"/>
          <w:szCs w:val="24"/>
        </w:rPr>
      </w:pPr>
      <w:r w:rsidRPr="006D2679">
        <w:rPr>
          <w:rFonts w:ascii="Times New Roman" w:hAnsi="Times New Roman"/>
          <w:i/>
          <w:iCs/>
          <w:sz w:val="24"/>
          <w:szCs w:val="24"/>
        </w:rPr>
        <w:lastRenderedPageBreak/>
        <w:t>Příkaz SELECT určuje sloupce, které budou zahrnuty do sady výsledků a to:</w:t>
      </w:r>
    </w:p>
    <w:p w:rsidRPr="006D2679" w:rsidR="00FC5A69" w:rsidP="00C05F02" w:rsidRDefault="00FC5A69" w14:paraId="77632339" w14:textId="77777777">
      <w:pPr>
        <w:keepNext/>
        <w:keepLines/>
        <w:spacing w:line="276" w:lineRule="auto"/>
        <w:jc w:val="both"/>
        <w:rPr>
          <w:rFonts w:ascii="Times New Roman" w:hAnsi="Times New Roman"/>
          <w:i/>
          <w:iCs/>
          <w:sz w:val="24"/>
          <w:szCs w:val="24"/>
          <w:lang w:val="de-DE"/>
        </w:rPr>
      </w:pPr>
      <w:r w:rsidRPr="006D2679">
        <w:rPr>
          <w:rFonts w:ascii="Times New Roman" w:hAnsi="Times New Roman"/>
          <w:i/>
          <w:iCs/>
          <w:sz w:val="24"/>
          <w:szCs w:val="24"/>
        </w:rPr>
        <w:t xml:space="preserve">        </w:t>
      </w:r>
      <w:r w:rsidRPr="006D2679">
        <w:rPr>
          <w:rFonts w:ascii="Times New Roman" w:hAnsi="Times New Roman"/>
          <w:i/>
          <w:iCs/>
          <w:sz w:val="24"/>
          <w:szCs w:val="24"/>
          <w:lang w:val="de-DE"/>
        </w:rPr>
        <w:t>t1.[</w:t>
      </w:r>
      <w:proofErr w:type="spellStart"/>
      <w:r w:rsidRPr="006D2679">
        <w:rPr>
          <w:rFonts w:ascii="Times New Roman" w:hAnsi="Times New Roman"/>
          <w:i/>
          <w:iCs/>
          <w:sz w:val="24"/>
          <w:szCs w:val="24"/>
          <w:lang w:val="de-DE"/>
        </w:rPr>
        <w:t>Období</w:t>
      </w:r>
      <w:proofErr w:type="spellEnd"/>
      <w:r w:rsidRPr="006D2679">
        <w:rPr>
          <w:rFonts w:ascii="Times New Roman" w:hAnsi="Times New Roman"/>
          <w:i/>
          <w:iCs/>
          <w:sz w:val="24"/>
          <w:szCs w:val="24"/>
          <w:lang w:val="de-DE"/>
        </w:rPr>
        <w:t>]</w:t>
      </w:r>
    </w:p>
    <w:p w:rsidRPr="006D2679" w:rsidR="00FC5A69" w:rsidP="00C05F02" w:rsidRDefault="00FC5A69" w14:paraId="314B3399" w14:textId="77777777">
      <w:pPr>
        <w:keepNext/>
        <w:keepLines/>
        <w:spacing w:line="276" w:lineRule="auto"/>
        <w:jc w:val="both"/>
        <w:rPr>
          <w:rFonts w:ascii="Times New Roman" w:hAnsi="Times New Roman"/>
          <w:i/>
          <w:iCs/>
          <w:sz w:val="24"/>
          <w:szCs w:val="24"/>
          <w:lang w:val="de-DE"/>
        </w:rPr>
      </w:pPr>
      <w:r w:rsidRPr="006D2679">
        <w:rPr>
          <w:rFonts w:ascii="Times New Roman" w:hAnsi="Times New Roman"/>
          <w:i/>
          <w:iCs/>
          <w:sz w:val="24"/>
          <w:szCs w:val="24"/>
          <w:lang w:val="de-DE"/>
        </w:rPr>
        <w:t xml:space="preserve">        [</w:t>
      </w:r>
      <w:proofErr w:type="spellStart"/>
      <w:r w:rsidRPr="006D2679">
        <w:rPr>
          <w:rFonts w:ascii="Times New Roman" w:hAnsi="Times New Roman"/>
          <w:i/>
          <w:iCs/>
          <w:sz w:val="24"/>
          <w:szCs w:val="24"/>
          <w:lang w:val="de-DE"/>
        </w:rPr>
        <w:t>Dodavatel</w:t>
      </w:r>
      <w:proofErr w:type="spellEnd"/>
      <w:r w:rsidRPr="006D2679">
        <w:rPr>
          <w:rFonts w:ascii="Times New Roman" w:hAnsi="Times New Roman"/>
          <w:i/>
          <w:iCs/>
          <w:sz w:val="24"/>
          <w:szCs w:val="24"/>
          <w:lang w:val="de-DE"/>
        </w:rPr>
        <w:t xml:space="preserve"> </w:t>
      </w:r>
      <w:proofErr w:type="spellStart"/>
      <w:r w:rsidRPr="006D2679">
        <w:rPr>
          <w:rFonts w:ascii="Times New Roman" w:hAnsi="Times New Roman"/>
          <w:i/>
          <w:iCs/>
          <w:sz w:val="24"/>
          <w:szCs w:val="24"/>
          <w:lang w:val="de-DE"/>
        </w:rPr>
        <w:t>výkonu</w:t>
      </w:r>
      <w:proofErr w:type="spellEnd"/>
      <w:r w:rsidRPr="006D2679">
        <w:rPr>
          <w:rFonts w:ascii="Times New Roman" w:hAnsi="Times New Roman"/>
          <w:i/>
          <w:iCs/>
          <w:sz w:val="24"/>
          <w:szCs w:val="24"/>
          <w:lang w:val="de-DE"/>
        </w:rPr>
        <w:t>]</w:t>
      </w:r>
    </w:p>
    <w:p w:rsidRPr="006D2679" w:rsidR="00FC5A69" w:rsidP="00C05F02" w:rsidRDefault="00FC5A69" w14:paraId="2D075205" w14:textId="77777777">
      <w:pPr>
        <w:keepNext/>
        <w:keepLines/>
        <w:spacing w:line="276" w:lineRule="auto"/>
        <w:jc w:val="both"/>
        <w:rPr>
          <w:rFonts w:ascii="Times New Roman" w:hAnsi="Times New Roman"/>
          <w:i/>
          <w:iCs/>
          <w:sz w:val="24"/>
          <w:szCs w:val="24"/>
          <w:lang w:val="de-DE"/>
        </w:rPr>
      </w:pPr>
      <w:r w:rsidRPr="006D2679">
        <w:rPr>
          <w:rFonts w:ascii="Times New Roman" w:hAnsi="Times New Roman"/>
          <w:i/>
          <w:iCs/>
          <w:sz w:val="24"/>
          <w:szCs w:val="24"/>
          <w:lang w:val="de-DE"/>
        </w:rPr>
        <w:t xml:space="preserve">        [Typ </w:t>
      </w:r>
      <w:proofErr w:type="spellStart"/>
      <w:r w:rsidRPr="006D2679">
        <w:rPr>
          <w:rFonts w:ascii="Times New Roman" w:hAnsi="Times New Roman"/>
          <w:i/>
          <w:iCs/>
          <w:sz w:val="24"/>
          <w:szCs w:val="24"/>
          <w:lang w:val="de-DE"/>
        </w:rPr>
        <w:t>výuky</w:t>
      </w:r>
      <w:proofErr w:type="spellEnd"/>
      <w:r w:rsidRPr="006D2679">
        <w:rPr>
          <w:rFonts w:ascii="Times New Roman" w:hAnsi="Times New Roman"/>
          <w:i/>
          <w:iCs/>
          <w:sz w:val="24"/>
          <w:szCs w:val="24"/>
          <w:lang w:val="de-DE"/>
        </w:rPr>
        <w:t>]</w:t>
      </w:r>
    </w:p>
    <w:p w:rsidRPr="006D2679" w:rsidR="00FC5A69" w:rsidP="00C05F02" w:rsidRDefault="00FC5A69" w14:paraId="0CE250B4" w14:textId="77777777">
      <w:pPr>
        <w:keepNext/>
        <w:keepLines/>
        <w:spacing w:line="276" w:lineRule="auto"/>
        <w:jc w:val="both"/>
        <w:rPr>
          <w:rFonts w:ascii="Times New Roman" w:hAnsi="Times New Roman"/>
          <w:i/>
          <w:iCs/>
          <w:sz w:val="24"/>
          <w:szCs w:val="24"/>
          <w:lang w:val="de-DE"/>
        </w:rPr>
      </w:pPr>
      <w:r w:rsidRPr="006D2679">
        <w:rPr>
          <w:rFonts w:ascii="Times New Roman" w:hAnsi="Times New Roman"/>
          <w:i/>
          <w:iCs/>
          <w:sz w:val="24"/>
          <w:szCs w:val="24"/>
          <w:lang w:val="de-DE"/>
        </w:rPr>
        <w:t xml:space="preserve">        [Typ </w:t>
      </w:r>
      <w:proofErr w:type="spellStart"/>
      <w:r w:rsidRPr="006D2679">
        <w:rPr>
          <w:rFonts w:ascii="Times New Roman" w:hAnsi="Times New Roman"/>
          <w:i/>
          <w:iCs/>
          <w:sz w:val="24"/>
          <w:szCs w:val="24"/>
          <w:lang w:val="de-DE"/>
        </w:rPr>
        <w:t>studia</w:t>
      </w:r>
      <w:proofErr w:type="spellEnd"/>
      <w:r w:rsidRPr="006D2679">
        <w:rPr>
          <w:rFonts w:ascii="Times New Roman" w:hAnsi="Times New Roman"/>
          <w:i/>
          <w:iCs/>
          <w:sz w:val="24"/>
          <w:szCs w:val="24"/>
          <w:lang w:val="de-DE"/>
        </w:rPr>
        <w:t>]</w:t>
      </w:r>
    </w:p>
    <w:p w:rsidRPr="006D2679" w:rsidR="00FC5A69" w:rsidP="00C05F02" w:rsidRDefault="00FC5A69" w14:paraId="613EB66C" w14:textId="77777777">
      <w:pPr>
        <w:keepNext/>
        <w:keepLines/>
        <w:spacing w:line="276" w:lineRule="auto"/>
        <w:jc w:val="both"/>
        <w:rPr>
          <w:rFonts w:ascii="Times New Roman" w:hAnsi="Times New Roman"/>
          <w:i/>
          <w:iCs/>
          <w:sz w:val="24"/>
          <w:szCs w:val="24"/>
          <w:lang w:val="de-DE"/>
        </w:rPr>
      </w:pPr>
      <w:r w:rsidRPr="006D2679">
        <w:rPr>
          <w:rFonts w:ascii="Times New Roman" w:hAnsi="Times New Roman"/>
          <w:i/>
          <w:iCs/>
          <w:sz w:val="24"/>
          <w:szCs w:val="24"/>
          <w:lang w:val="de-DE"/>
        </w:rPr>
        <w:t xml:space="preserve">        [</w:t>
      </w:r>
      <w:proofErr w:type="spellStart"/>
      <w:r w:rsidRPr="006D2679">
        <w:rPr>
          <w:rFonts w:ascii="Times New Roman" w:hAnsi="Times New Roman"/>
          <w:i/>
          <w:iCs/>
          <w:sz w:val="24"/>
          <w:szCs w:val="24"/>
          <w:lang w:val="de-DE"/>
        </w:rPr>
        <w:t>Odběratel</w:t>
      </w:r>
      <w:proofErr w:type="spellEnd"/>
      <w:r w:rsidRPr="006D2679">
        <w:rPr>
          <w:rFonts w:ascii="Times New Roman" w:hAnsi="Times New Roman"/>
          <w:i/>
          <w:iCs/>
          <w:sz w:val="24"/>
          <w:szCs w:val="24"/>
          <w:lang w:val="de-DE"/>
        </w:rPr>
        <w:t xml:space="preserve"> </w:t>
      </w:r>
      <w:proofErr w:type="spellStart"/>
      <w:r w:rsidRPr="006D2679">
        <w:rPr>
          <w:rFonts w:ascii="Times New Roman" w:hAnsi="Times New Roman"/>
          <w:i/>
          <w:iCs/>
          <w:sz w:val="24"/>
          <w:szCs w:val="24"/>
          <w:lang w:val="de-DE"/>
        </w:rPr>
        <w:t>výkonu</w:t>
      </w:r>
      <w:proofErr w:type="spellEnd"/>
      <w:r w:rsidRPr="006D2679">
        <w:rPr>
          <w:rFonts w:ascii="Times New Roman" w:hAnsi="Times New Roman"/>
          <w:i/>
          <w:iCs/>
          <w:sz w:val="24"/>
          <w:szCs w:val="24"/>
          <w:lang w:val="de-DE"/>
        </w:rPr>
        <w:t>]</w:t>
      </w:r>
    </w:p>
    <w:p w:rsidRPr="006D2679" w:rsidR="00FC5A69" w:rsidP="00C05F02" w:rsidRDefault="00FC5A69" w14:paraId="3DE92D71" w14:textId="77777777">
      <w:pPr>
        <w:keepNext/>
        <w:keepLines/>
        <w:spacing w:line="276" w:lineRule="auto"/>
        <w:jc w:val="both"/>
        <w:rPr>
          <w:rFonts w:ascii="Times New Roman" w:hAnsi="Times New Roman"/>
          <w:i/>
          <w:iCs/>
          <w:sz w:val="24"/>
          <w:szCs w:val="24"/>
          <w:lang w:val="de-DE"/>
        </w:rPr>
      </w:pPr>
      <w:r w:rsidRPr="006D2679">
        <w:rPr>
          <w:rFonts w:ascii="Times New Roman" w:hAnsi="Times New Roman"/>
          <w:i/>
          <w:iCs/>
          <w:sz w:val="24"/>
          <w:szCs w:val="24"/>
          <w:lang w:val="de-DE"/>
        </w:rPr>
        <w:t xml:space="preserve">        [</w:t>
      </w:r>
      <w:proofErr w:type="spellStart"/>
      <w:r w:rsidRPr="006D2679">
        <w:rPr>
          <w:rFonts w:ascii="Times New Roman" w:hAnsi="Times New Roman"/>
          <w:i/>
          <w:iCs/>
          <w:sz w:val="24"/>
          <w:szCs w:val="24"/>
          <w:lang w:val="de-DE"/>
        </w:rPr>
        <w:t>Počet</w:t>
      </w:r>
      <w:proofErr w:type="spellEnd"/>
      <w:r w:rsidRPr="006D2679">
        <w:rPr>
          <w:rFonts w:ascii="Times New Roman" w:hAnsi="Times New Roman"/>
          <w:i/>
          <w:iCs/>
          <w:sz w:val="24"/>
          <w:szCs w:val="24"/>
          <w:lang w:val="de-DE"/>
        </w:rPr>
        <w:t xml:space="preserve"> </w:t>
      </w:r>
      <w:proofErr w:type="spellStart"/>
      <w:r w:rsidRPr="006D2679">
        <w:rPr>
          <w:rFonts w:ascii="Times New Roman" w:hAnsi="Times New Roman"/>
          <w:i/>
          <w:iCs/>
          <w:sz w:val="24"/>
          <w:szCs w:val="24"/>
          <w:lang w:val="de-DE"/>
        </w:rPr>
        <w:t>bodů</w:t>
      </w:r>
      <w:proofErr w:type="spellEnd"/>
      <w:r w:rsidRPr="006D2679">
        <w:rPr>
          <w:rFonts w:ascii="Times New Roman" w:hAnsi="Times New Roman"/>
          <w:i/>
          <w:iCs/>
          <w:sz w:val="24"/>
          <w:szCs w:val="24"/>
          <w:lang w:val="de-DE"/>
        </w:rPr>
        <w:t>]</w:t>
      </w:r>
    </w:p>
    <w:p w:rsidRPr="006D2679" w:rsidR="00FC5A69" w:rsidP="00C05F02" w:rsidRDefault="00FC5A69" w14:paraId="1A8FC98F" w14:textId="05D037E8">
      <w:pPr>
        <w:keepNext/>
        <w:keepLines/>
        <w:spacing w:line="276" w:lineRule="auto"/>
        <w:jc w:val="both"/>
        <w:rPr>
          <w:rFonts w:ascii="Times New Roman" w:hAnsi="Times New Roman"/>
          <w:i/>
          <w:iCs/>
          <w:sz w:val="24"/>
          <w:szCs w:val="24"/>
        </w:rPr>
      </w:pPr>
      <w:r w:rsidRPr="006D2679">
        <w:rPr>
          <w:rFonts w:ascii="Times New Roman" w:hAnsi="Times New Roman"/>
          <w:i/>
          <w:iCs/>
          <w:sz w:val="24"/>
          <w:szCs w:val="24"/>
          <w:lang w:val="de-DE"/>
        </w:rPr>
        <w:t xml:space="preserve">        </w:t>
      </w:r>
      <w:r w:rsidRPr="006D2679">
        <w:rPr>
          <w:rFonts w:ascii="Times New Roman" w:hAnsi="Times New Roman"/>
          <w:i/>
          <w:iCs/>
          <w:sz w:val="24"/>
          <w:szCs w:val="24"/>
        </w:rPr>
        <w:t>[</w:t>
      </w:r>
      <w:proofErr w:type="spellStart"/>
      <w:r w:rsidRPr="006D2679">
        <w:rPr>
          <w:rFonts w:ascii="Times New Roman" w:hAnsi="Times New Roman"/>
          <w:i/>
          <w:iCs/>
          <w:sz w:val="24"/>
          <w:szCs w:val="24"/>
        </w:rPr>
        <w:t>Dataset_ID</w:t>
      </w:r>
      <w:proofErr w:type="spellEnd"/>
      <w:r w:rsidRPr="006D2679">
        <w:rPr>
          <w:rFonts w:ascii="Times New Roman" w:hAnsi="Times New Roman"/>
          <w:i/>
          <w:iCs/>
          <w:sz w:val="24"/>
          <w:szCs w:val="24"/>
        </w:rPr>
        <w:t>]</w:t>
      </w:r>
    </w:p>
    <w:p w:rsidRPr="006D2679" w:rsidR="00FC5A69" w:rsidP="00C05F02" w:rsidRDefault="00FC5A69" w14:paraId="63417834" w14:textId="434AEB8A">
      <w:pPr>
        <w:keepNext/>
        <w:keepLines/>
        <w:spacing w:line="276" w:lineRule="auto"/>
        <w:jc w:val="both"/>
        <w:rPr>
          <w:rFonts w:ascii="Times New Roman" w:hAnsi="Times New Roman"/>
          <w:i/>
          <w:iCs/>
          <w:sz w:val="24"/>
          <w:szCs w:val="24"/>
        </w:rPr>
      </w:pPr>
      <w:r w:rsidRPr="006D2679">
        <w:rPr>
          <w:rFonts w:ascii="Times New Roman" w:hAnsi="Times New Roman"/>
          <w:i/>
          <w:iCs/>
          <w:sz w:val="24"/>
          <w:szCs w:val="24"/>
        </w:rPr>
        <w:t xml:space="preserve">Příkaz FROM obsahuje </w:t>
      </w:r>
      <w:proofErr w:type="spellStart"/>
      <w:r w:rsidRPr="006D2679">
        <w:rPr>
          <w:rFonts w:ascii="Times New Roman" w:hAnsi="Times New Roman"/>
          <w:i/>
          <w:iCs/>
          <w:sz w:val="24"/>
          <w:szCs w:val="24"/>
        </w:rPr>
        <w:t>poddotaz</w:t>
      </w:r>
      <w:proofErr w:type="spellEnd"/>
      <w:r w:rsidRPr="006D2679">
        <w:rPr>
          <w:rFonts w:ascii="Times New Roman" w:hAnsi="Times New Roman"/>
          <w:i/>
          <w:iCs/>
          <w:sz w:val="24"/>
          <w:szCs w:val="24"/>
        </w:rPr>
        <w:t>, který vybere všechny sloupce z tabulky [L0].[</w:t>
      </w:r>
      <w:proofErr w:type="spellStart"/>
      <w:r w:rsidRPr="006D2679">
        <w:rPr>
          <w:rFonts w:ascii="Times New Roman" w:hAnsi="Times New Roman"/>
          <w:i/>
          <w:iCs/>
          <w:sz w:val="24"/>
          <w:szCs w:val="24"/>
        </w:rPr>
        <w:t>bl_koop_f</w:t>
      </w:r>
      <w:proofErr w:type="spellEnd"/>
      <w:r w:rsidRPr="006D2679">
        <w:rPr>
          <w:rFonts w:ascii="Times New Roman" w:hAnsi="Times New Roman"/>
          <w:i/>
          <w:iCs/>
          <w:sz w:val="24"/>
          <w:szCs w:val="24"/>
        </w:rPr>
        <w:t xml:space="preserve">] a přiřadí jí </w:t>
      </w:r>
      <w:r w:rsidRPr="006D2679" w:rsidR="00A32358">
        <w:rPr>
          <w:rFonts w:ascii="Times New Roman" w:hAnsi="Times New Roman"/>
          <w:i/>
          <w:iCs/>
          <w:sz w:val="24"/>
          <w:szCs w:val="24"/>
        </w:rPr>
        <w:t>jméno</w:t>
      </w:r>
      <w:r w:rsidRPr="006D2679">
        <w:rPr>
          <w:rFonts w:ascii="Times New Roman" w:hAnsi="Times New Roman"/>
          <w:i/>
          <w:iCs/>
          <w:sz w:val="24"/>
          <w:szCs w:val="24"/>
        </w:rPr>
        <w:t xml:space="preserve"> "t1".</w:t>
      </w:r>
    </w:p>
    <w:p w:rsidRPr="006D2679" w:rsidR="00FC5A69" w:rsidP="00C05F02" w:rsidRDefault="00FC5A69" w14:paraId="63C52AE0" w14:textId="77777777">
      <w:pPr>
        <w:keepNext/>
        <w:keepLines/>
        <w:spacing w:line="276" w:lineRule="auto"/>
        <w:jc w:val="both"/>
        <w:rPr>
          <w:rFonts w:ascii="Times New Roman" w:hAnsi="Times New Roman"/>
          <w:i/>
          <w:iCs/>
          <w:sz w:val="24"/>
          <w:szCs w:val="24"/>
        </w:rPr>
      </w:pPr>
      <w:r w:rsidRPr="006D2679">
        <w:rPr>
          <w:rFonts w:ascii="Times New Roman" w:hAnsi="Times New Roman"/>
          <w:i/>
          <w:iCs/>
          <w:sz w:val="24"/>
          <w:szCs w:val="24"/>
        </w:rPr>
        <w:t xml:space="preserve">Příkaz LEFT JOIN spojí </w:t>
      </w:r>
      <w:proofErr w:type="spellStart"/>
      <w:r w:rsidRPr="006D2679">
        <w:rPr>
          <w:rFonts w:ascii="Times New Roman" w:hAnsi="Times New Roman"/>
          <w:i/>
          <w:iCs/>
          <w:sz w:val="24"/>
          <w:szCs w:val="24"/>
        </w:rPr>
        <w:t>poddotaz</w:t>
      </w:r>
      <w:proofErr w:type="spellEnd"/>
      <w:r w:rsidRPr="006D2679">
        <w:rPr>
          <w:rFonts w:ascii="Times New Roman" w:hAnsi="Times New Roman"/>
          <w:i/>
          <w:iCs/>
          <w:sz w:val="24"/>
          <w:szCs w:val="24"/>
        </w:rPr>
        <w:t xml:space="preserve"> "t1" s tabulkou [L1].[</w:t>
      </w:r>
      <w:proofErr w:type="spellStart"/>
      <w:r w:rsidRPr="006D2679">
        <w:rPr>
          <w:rFonts w:ascii="Times New Roman" w:hAnsi="Times New Roman"/>
          <w:i/>
          <w:iCs/>
          <w:sz w:val="24"/>
          <w:szCs w:val="24"/>
        </w:rPr>
        <w:t>D_Dataset</w:t>
      </w:r>
      <w:proofErr w:type="spellEnd"/>
      <w:r w:rsidRPr="006D2679">
        <w:rPr>
          <w:rFonts w:ascii="Times New Roman" w:hAnsi="Times New Roman"/>
          <w:i/>
          <w:iCs/>
          <w:sz w:val="24"/>
          <w:szCs w:val="24"/>
        </w:rPr>
        <w:t xml:space="preserve">] pomocí podmínky t1.[Kód </w:t>
      </w:r>
      <w:proofErr w:type="spellStart"/>
      <w:r w:rsidRPr="006D2679">
        <w:rPr>
          <w:rFonts w:ascii="Times New Roman" w:hAnsi="Times New Roman"/>
          <w:i/>
          <w:iCs/>
          <w:sz w:val="24"/>
          <w:szCs w:val="24"/>
        </w:rPr>
        <w:t>Datasetu</w:t>
      </w:r>
      <w:proofErr w:type="spellEnd"/>
      <w:r w:rsidRPr="006D2679">
        <w:rPr>
          <w:rFonts w:ascii="Times New Roman" w:hAnsi="Times New Roman"/>
          <w:i/>
          <w:iCs/>
          <w:sz w:val="24"/>
          <w:szCs w:val="24"/>
        </w:rPr>
        <w:t xml:space="preserve">] = t2.[Kód </w:t>
      </w:r>
      <w:proofErr w:type="spellStart"/>
      <w:r w:rsidRPr="006D2679">
        <w:rPr>
          <w:rFonts w:ascii="Times New Roman" w:hAnsi="Times New Roman"/>
          <w:i/>
          <w:iCs/>
          <w:sz w:val="24"/>
          <w:szCs w:val="24"/>
        </w:rPr>
        <w:t>Datasetu</w:t>
      </w:r>
      <w:proofErr w:type="spellEnd"/>
      <w:r w:rsidRPr="006D2679">
        <w:rPr>
          <w:rFonts w:ascii="Times New Roman" w:hAnsi="Times New Roman"/>
          <w:i/>
          <w:iCs/>
          <w:sz w:val="24"/>
          <w:szCs w:val="24"/>
        </w:rPr>
        <w:t>]. To znamená, že záznamy z "t1" budou spojeny se shodnými záznamy z "t2" na základě rovnosti uvedených sloupců.</w:t>
      </w:r>
    </w:p>
    <w:p w:rsidRPr="006D2679" w:rsidR="00FC5A69" w:rsidP="00C05F02" w:rsidRDefault="00FC5A69" w14:paraId="4EC7F934" w14:textId="77777777">
      <w:pPr>
        <w:keepNext/>
        <w:keepLines/>
        <w:spacing w:line="276" w:lineRule="auto"/>
        <w:jc w:val="both"/>
        <w:rPr>
          <w:rFonts w:ascii="Times New Roman" w:hAnsi="Times New Roman"/>
          <w:i/>
          <w:iCs/>
          <w:sz w:val="24"/>
          <w:szCs w:val="24"/>
        </w:rPr>
      </w:pPr>
      <w:r w:rsidRPr="006D2679">
        <w:rPr>
          <w:rFonts w:ascii="Times New Roman" w:hAnsi="Times New Roman"/>
          <w:i/>
          <w:iCs/>
          <w:sz w:val="24"/>
          <w:szCs w:val="24"/>
        </w:rPr>
        <w:t>Příkaz WHERE aplikuje filtrační podmínku [Počet bodů] &lt;&gt; 0, což znamená, že do výsledné množiny budou zahrnuty pouze řádky, kde hodnota sloupce [Počet bodů] není rovna nule.</w:t>
      </w:r>
    </w:p>
    <w:p w:rsidRPr="006D2679" w:rsidR="00A32358" w:rsidP="00AA1566" w:rsidRDefault="00A32358" w14:paraId="4E777852" w14:textId="3D629FFC">
      <w:pPr>
        <w:spacing w:line="276" w:lineRule="auto"/>
        <w:jc w:val="center"/>
        <w:rPr>
          <w:noProof/>
        </w:rPr>
      </w:pPr>
      <w:r w:rsidRPr="006D2679">
        <w:rPr>
          <w:noProof/>
        </w:rPr>
        <w:drawing>
          <wp:inline distT="0" distB="0" distL="0" distR="0" wp14:anchorId="5B2226CE" wp14:editId="4FB4E15B">
            <wp:extent cx="2890800" cy="3600000"/>
            <wp:effectExtent l="0" t="0" r="5080" b="635"/>
            <wp:docPr id="246453020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45302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908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D2679" w:rsidR="00A32358" w:rsidP="00A32358" w:rsidRDefault="00A32358" w14:paraId="584FB58F" w14:textId="560D5518">
      <w:pPr>
        <w:pStyle w:val="Zkladntext"/>
        <w:tabs>
          <w:tab w:val="left" w:pos="3045"/>
        </w:tabs>
        <w:spacing w:line="276" w:lineRule="auto"/>
        <w:jc w:val="left"/>
        <w:rPr>
          <w:szCs w:val="24"/>
        </w:rPr>
      </w:pPr>
      <w:r w:rsidRPr="006D2679">
        <w:rPr>
          <w:szCs w:val="24"/>
        </w:rPr>
        <w:t>Obrázek č.</w:t>
      </w:r>
      <w:r w:rsidR="00232F7C">
        <w:rPr>
          <w:szCs w:val="24"/>
        </w:rPr>
        <w:t>2</w:t>
      </w:r>
      <w:r w:rsidR="00D571C1">
        <w:rPr>
          <w:szCs w:val="24"/>
        </w:rPr>
        <w:t>5</w:t>
      </w:r>
      <w:r w:rsidRPr="006D2679">
        <w:rPr>
          <w:szCs w:val="24"/>
        </w:rPr>
        <w:t xml:space="preserve"> – Source </w:t>
      </w:r>
      <w:proofErr w:type="spellStart"/>
      <w:r w:rsidRPr="006D2679">
        <w:rPr>
          <w:szCs w:val="24"/>
        </w:rPr>
        <w:t>options</w:t>
      </w:r>
      <w:proofErr w:type="spellEnd"/>
      <w:r w:rsidRPr="006D2679">
        <w:rPr>
          <w:szCs w:val="24"/>
        </w:rPr>
        <w:t xml:space="preserve"> v </w:t>
      </w:r>
      <w:r w:rsidRPr="006D2679" w:rsidR="00357B0C">
        <w:rPr>
          <w:szCs w:val="24"/>
        </w:rPr>
        <w:t>aktivitě</w:t>
      </w:r>
      <w:r w:rsidRPr="006D2679">
        <w:rPr>
          <w:szCs w:val="24"/>
        </w:rPr>
        <w:t xml:space="preserve"> L1stage_F_bl_koop_f (Zdroj: Autoři)</w:t>
      </w:r>
    </w:p>
    <w:p w:rsidRPr="006D2679" w:rsidR="00A32358" w:rsidP="00A32358" w:rsidRDefault="00A32358" w14:paraId="73DE38C6" w14:textId="77777777">
      <w:pPr>
        <w:spacing w:line="276" w:lineRule="auto"/>
        <w:jc w:val="center"/>
      </w:pPr>
    </w:p>
    <w:p w:rsidR="00ED421C" w:rsidP="00AA1566" w:rsidRDefault="00ED421C" w14:paraId="6373EDD1" w14:textId="77777777">
      <w:pPr>
        <w:spacing w:line="276" w:lineRule="auto"/>
        <w:jc w:val="both"/>
        <w:rPr>
          <w:rFonts w:ascii="Times New Roman" w:hAnsi="Times New Roman"/>
          <w:sz w:val="24"/>
          <w:szCs w:val="24"/>
        </w:rPr>
      </w:pPr>
    </w:p>
    <w:p w:rsidR="00ED421C" w:rsidP="00AA1566" w:rsidRDefault="00ED421C" w14:paraId="0BC334C5" w14:textId="77777777">
      <w:pPr>
        <w:spacing w:line="276" w:lineRule="auto"/>
        <w:jc w:val="both"/>
        <w:rPr>
          <w:rFonts w:ascii="Times New Roman" w:hAnsi="Times New Roman"/>
          <w:sz w:val="24"/>
          <w:szCs w:val="24"/>
        </w:rPr>
      </w:pPr>
    </w:p>
    <w:p w:rsidR="00ED421C" w:rsidP="00AA1566" w:rsidRDefault="00ED421C" w14:paraId="63B0FE99" w14:textId="77777777">
      <w:pPr>
        <w:spacing w:line="276" w:lineRule="auto"/>
        <w:jc w:val="both"/>
        <w:rPr>
          <w:rFonts w:ascii="Times New Roman" w:hAnsi="Times New Roman"/>
          <w:sz w:val="24"/>
          <w:szCs w:val="24"/>
        </w:rPr>
      </w:pPr>
    </w:p>
    <w:p w:rsidRPr="006D2679" w:rsidR="00AA1566" w:rsidP="00AA1566" w:rsidRDefault="00AA1566" w14:paraId="47FC6B5B" w14:textId="717760A3">
      <w:pPr>
        <w:spacing w:line="276" w:lineRule="auto"/>
        <w:jc w:val="both"/>
        <w:rPr>
          <w:rFonts w:ascii="Times New Roman" w:hAnsi="Times New Roman"/>
          <w:sz w:val="24"/>
          <w:szCs w:val="24"/>
        </w:rPr>
      </w:pPr>
      <w:r w:rsidRPr="006D2679">
        <w:rPr>
          <w:rFonts w:ascii="Times New Roman" w:hAnsi="Times New Roman"/>
          <w:sz w:val="24"/>
          <w:szCs w:val="24"/>
        </w:rPr>
        <w:t>Pak se v odvozeném sloupci vytvoří přirozený klíč, který spojuje hodnoty "Dodavatel výkonu", "Typ výuky", "Typ studia", "Odběratel výkonu"   a řetězcovou reprezentaci "</w:t>
      </w:r>
      <w:proofErr w:type="spellStart"/>
      <w:r w:rsidRPr="006D2679">
        <w:rPr>
          <w:rFonts w:ascii="Times New Roman" w:hAnsi="Times New Roman"/>
          <w:sz w:val="24"/>
          <w:szCs w:val="24"/>
        </w:rPr>
        <w:t>Dataset_ID</w:t>
      </w:r>
      <w:proofErr w:type="spellEnd"/>
      <w:r w:rsidRPr="006D2679">
        <w:rPr>
          <w:rFonts w:ascii="Times New Roman" w:hAnsi="Times New Roman"/>
          <w:sz w:val="24"/>
          <w:szCs w:val="24"/>
        </w:rPr>
        <w:t xml:space="preserve">" dohromady. </w:t>
      </w:r>
    </w:p>
    <w:p w:rsidRPr="006D2679" w:rsidR="00AA1566" w:rsidP="00AA1566" w:rsidRDefault="00AA1566" w14:paraId="39AF66B0" w14:textId="5B19FBF8">
      <w:pPr>
        <w:spacing w:line="276" w:lineRule="auto"/>
        <w:jc w:val="both"/>
        <w:rPr>
          <w:rFonts w:ascii="Times New Roman" w:hAnsi="Times New Roman"/>
          <w:sz w:val="24"/>
          <w:szCs w:val="24"/>
        </w:rPr>
      </w:pPr>
      <w:r w:rsidRPr="006D2679">
        <w:rPr>
          <w:rFonts w:ascii="Times New Roman" w:hAnsi="Times New Roman"/>
          <w:sz w:val="24"/>
          <w:szCs w:val="24"/>
        </w:rPr>
        <w:t xml:space="preserve">Následný </w:t>
      </w:r>
      <w:r w:rsidRPr="006D2679" w:rsidR="00601303">
        <w:rPr>
          <w:rFonts w:ascii="Times New Roman" w:hAnsi="Times New Roman"/>
          <w:sz w:val="24"/>
          <w:szCs w:val="24"/>
        </w:rPr>
        <w:t>Přirozený</w:t>
      </w:r>
      <w:r w:rsidRPr="006D2679">
        <w:rPr>
          <w:rFonts w:ascii="Times New Roman" w:hAnsi="Times New Roman"/>
          <w:sz w:val="24"/>
          <w:szCs w:val="24"/>
        </w:rPr>
        <w:t xml:space="preserve"> klíč může vypadat následovně: "FFU-</w:t>
      </w:r>
      <w:proofErr w:type="spellStart"/>
      <w:r w:rsidRPr="006D2679">
        <w:rPr>
          <w:rFonts w:ascii="Times New Roman" w:hAnsi="Times New Roman"/>
          <w:sz w:val="24"/>
          <w:szCs w:val="24"/>
        </w:rPr>
        <w:t>prímá</w:t>
      </w:r>
      <w:proofErr w:type="spellEnd"/>
      <w:r w:rsidRPr="006D2679">
        <w:rPr>
          <w:rFonts w:ascii="Times New Roman" w:hAnsi="Times New Roman"/>
          <w:sz w:val="24"/>
          <w:szCs w:val="24"/>
        </w:rPr>
        <w:t xml:space="preserve"> výuka-B-FFU-3"</w:t>
      </w:r>
    </w:p>
    <w:p w:rsidR="00A32358" w:rsidP="00AA1566" w:rsidRDefault="00AA1566" w14:paraId="1C6B8673" w14:textId="5610ECCE">
      <w:pPr>
        <w:spacing w:line="276" w:lineRule="auto"/>
        <w:rPr>
          <w:rFonts w:ascii="Times New Roman" w:hAnsi="Times New Roman"/>
          <w:sz w:val="24"/>
          <w:szCs w:val="24"/>
        </w:rPr>
      </w:pPr>
      <w:r w:rsidRPr="006D2679">
        <w:rPr>
          <w:rFonts w:ascii="Times New Roman" w:hAnsi="Times New Roman"/>
          <w:sz w:val="24"/>
          <w:szCs w:val="24"/>
        </w:rPr>
        <w:t xml:space="preserve">V operaci </w:t>
      </w:r>
      <w:proofErr w:type="spellStart"/>
      <w:r w:rsidRPr="006D2679">
        <w:rPr>
          <w:rFonts w:ascii="Times New Roman" w:hAnsi="Times New Roman"/>
          <w:sz w:val="24"/>
          <w:szCs w:val="24"/>
        </w:rPr>
        <w:t>sink</w:t>
      </w:r>
      <w:proofErr w:type="spellEnd"/>
      <w:r w:rsidRPr="006D2679">
        <w:rPr>
          <w:rFonts w:ascii="Times New Roman" w:hAnsi="Times New Roman"/>
          <w:sz w:val="24"/>
          <w:szCs w:val="24"/>
        </w:rPr>
        <w:t xml:space="preserve"> pak exportujeme data do </w:t>
      </w:r>
      <w:r w:rsidRPr="006D2679" w:rsidR="00E006A3">
        <w:rPr>
          <w:rFonts w:ascii="Times New Roman" w:hAnsi="Times New Roman"/>
          <w:sz w:val="24"/>
          <w:szCs w:val="24"/>
        </w:rPr>
        <w:t>tabulky</w:t>
      </w:r>
      <w:r w:rsidRPr="006D2679">
        <w:rPr>
          <w:rFonts w:ascii="Times New Roman" w:hAnsi="Times New Roman"/>
          <w:sz w:val="24"/>
          <w:szCs w:val="24"/>
        </w:rPr>
        <w:t xml:space="preserve"> L1stage_F_bl_koop_f.</w:t>
      </w:r>
    </w:p>
    <w:p w:rsidRPr="006D2679" w:rsidR="00C05F02" w:rsidP="00AA1566" w:rsidRDefault="00C05F02" w14:paraId="1E8CFB6F" w14:textId="77777777">
      <w:pPr>
        <w:spacing w:line="276" w:lineRule="auto"/>
        <w:rPr>
          <w:rFonts w:ascii="Times New Roman" w:hAnsi="Times New Roman"/>
          <w:sz w:val="24"/>
          <w:szCs w:val="24"/>
        </w:rPr>
      </w:pPr>
    </w:p>
    <w:p w:rsidRPr="006D2679" w:rsidR="004335EB" w:rsidP="009521BB" w:rsidRDefault="00A32358" w14:paraId="100F4A1B" w14:textId="67F1312A">
      <w:pPr>
        <w:pStyle w:val="Zkladntext"/>
        <w:spacing w:before="0" w:line="276" w:lineRule="auto"/>
        <w:rPr>
          <w:szCs w:val="24"/>
        </w:rPr>
      </w:pPr>
      <w:r w:rsidRPr="006D2679">
        <w:rPr>
          <w:b/>
          <w:bCs/>
          <w:szCs w:val="24"/>
        </w:rPr>
        <w:t xml:space="preserve">L1stage_F_bl_koop_f_poskyt </w:t>
      </w:r>
      <w:r w:rsidRPr="006D2679">
        <w:rPr>
          <w:szCs w:val="24"/>
        </w:rPr>
        <w:t>má na vstupu zdroj L0_bl_koop_f</w:t>
      </w:r>
      <w:r w:rsidRPr="006D2679" w:rsidR="004335EB">
        <w:rPr>
          <w:szCs w:val="24"/>
        </w:rPr>
        <w:t>_poskyt</w:t>
      </w:r>
      <w:r w:rsidRPr="006D2679">
        <w:rPr>
          <w:szCs w:val="24"/>
        </w:rPr>
        <w:t>. L0_bl_koop_f</w:t>
      </w:r>
      <w:r w:rsidRPr="006D2679" w:rsidR="004335EB">
        <w:rPr>
          <w:szCs w:val="24"/>
        </w:rPr>
        <w:t xml:space="preserve">_poskyt </w:t>
      </w:r>
      <w:r w:rsidRPr="006D2679">
        <w:rPr>
          <w:szCs w:val="24"/>
        </w:rPr>
        <w:t>má ve zdrojových možnostech vstupní dotaz místo tabulky. Tenhle dotaz provádí následující:</w:t>
      </w:r>
    </w:p>
    <w:p w:rsidRPr="006D2679" w:rsidR="009521BB" w:rsidP="009521BB" w:rsidRDefault="009521BB" w14:paraId="4287ABB6" w14:textId="77777777">
      <w:pPr>
        <w:pStyle w:val="Zkladntext"/>
        <w:spacing w:before="0" w:after="0" w:line="276" w:lineRule="auto"/>
        <w:rPr>
          <w:szCs w:val="24"/>
        </w:rPr>
      </w:pPr>
    </w:p>
    <w:p w:rsidRPr="006D2679" w:rsidR="004335EB" w:rsidP="00C05F02" w:rsidRDefault="004335EB" w14:paraId="20EED7B0" w14:textId="68B8EC9B">
      <w:pPr>
        <w:pStyle w:val="Zkladntext"/>
        <w:keepNext/>
        <w:keepLines/>
        <w:spacing w:after="0" w:line="276" w:lineRule="auto"/>
        <w:rPr>
          <w:i/>
          <w:iCs/>
          <w:color w:val="000000" w:themeColor="text1"/>
          <w:szCs w:val="24"/>
        </w:rPr>
      </w:pPr>
      <w:r w:rsidRPr="006D2679">
        <w:rPr>
          <w:i/>
          <w:iCs/>
          <w:color w:val="000000" w:themeColor="text1"/>
          <w:szCs w:val="24"/>
        </w:rPr>
        <w:lastRenderedPageBreak/>
        <w:t>Příkaz SELECT určuje sloupce, které budou zahrnuty do sady výsledků:</w:t>
      </w:r>
    </w:p>
    <w:p w:rsidRPr="006D2679" w:rsidR="004335EB" w:rsidP="00C05F02" w:rsidRDefault="004335EB" w14:paraId="05D5474B" w14:textId="77777777">
      <w:pPr>
        <w:pStyle w:val="Zkladntext"/>
        <w:keepNext/>
        <w:keepLines/>
        <w:spacing w:before="0" w:after="0" w:line="276" w:lineRule="auto"/>
        <w:rPr>
          <w:i/>
          <w:iCs/>
          <w:color w:val="000000" w:themeColor="text1"/>
          <w:szCs w:val="24"/>
        </w:rPr>
      </w:pPr>
      <w:r w:rsidRPr="006D2679">
        <w:rPr>
          <w:i/>
          <w:iCs/>
          <w:color w:val="000000" w:themeColor="text1"/>
          <w:szCs w:val="24"/>
        </w:rPr>
        <w:t xml:space="preserve">        t1.[Období]</w:t>
      </w:r>
    </w:p>
    <w:p w:rsidRPr="006D2679" w:rsidR="004335EB" w:rsidP="00C05F02" w:rsidRDefault="004335EB" w14:paraId="621CBF3E" w14:textId="77777777">
      <w:pPr>
        <w:pStyle w:val="Zkladntext"/>
        <w:keepNext/>
        <w:keepLines/>
        <w:spacing w:before="0" w:after="0" w:line="276" w:lineRule="auto"/>
        <w:rPr>
          <w:i/>
          <w:iCs/>
          <w:color w:val="000000" w:themeColor="text1"/>
          <w:szCs w:val="24"/>
        </w:rPr>
      </w:pPr>
      <w:r w:rsidRPr="006D2679">
        <w:rPr>
          <w:i/>
          <w:iCs/>
          <w:color w:val="000000" w:themeColor="text1"/>
          <w:szCs w:val="24"/>
        </w:rPr>
        <w:t xml:space="preserve">        [Typ výuky]</w:t>
      </w:r>
    </w:p>
    <w:p w:rsidRPr="006D2679" w:rsidR="004335EB" w:rsidP="00C05F02" w:rsidRDefault="004335EB" w14:paraId="03E193CE" w14:textId="77777777">
      <w:pPr>
        <w:pStyle w:val="Zkladntext"/>
        <w:keepNext/>
        <w:keepLines/>
        <w:spacing w:before="0" w:after="0" w:line="276" w:lineRule="auto"/>
        <w:rPr>
          <w:i/>
          <w:iCs/>
          <w:color w:val="000000" w:themeColor="text1"/>
          <w:szCs w:val="24"/>
        </w:rPr>
      </w:pPr>
      <w:r w:rsidRPr="006D2679">
        <w:rPr>
          <w:i/>
          <w:iCs/>
          <w:color w:val="000000" w:themeColor="text1"/>
          <w:szCs w:val="24"/>
        </w:rPr>
        <w:t xml:space="preserve">        [Typ studia]</w:t>
      </w:r>
    </w:p>
    <w:p w:rsidRPr="006D2679" w:rsidR="004335EB" w:rsidP="00C05F02" w:rsidRDefault="004335EB" w14:paraId="7FEFF6FC" w14:textId="77777777">
      <w:pPr>
        <w:pStyle w:val="Zkladntext"/>
        <w:keepNext/>
        <w:keepLines/>
        <w:spacing w:before="0" w:after="0" w:line="276" w:lineRule="auto"/>
        <w:rPr>
          <w:i/>
          <w:iCs/>
          <w:color w:val="000000" w:themeColor="text1"/>
          <w:szCs w:val="24"/>
        </w:rPr>
      </w:pPr>
      <w:r w:rsidRPr="006D2679">
        <w:rPr>
          <w:i/>
          <w:iCs/>
          <w:color w:val="000000" w:themeColor="text1"/>
          <w:szCs w:val="24"/>
        </w:rPr>
        <w:t xml:space="preserve">        [Odběratel výkonu]</w:t>
      </w:r>
    </w:p>
    <w:p w:rsidRPr="006D2679" w:rsidR="004335EB" w:rsidP="00C05F02" w:rsidRDefault="004335EB" w14:paraId="33E327BF" w14:textId="77777777">
      <w:pPr>
        <w:pStyle w:val="Zkladntext"/>
        <w:keepNext/>
        <w:keepLines/>
        <w:spacing w:before="0" w:after="0" w:line="276" w:lineRule="auto"/>
        <w:rPr>
          <w:i/>
          <w:iCs/>
          <w:color w:val="000000" w:themeColor="text1"/>
          <w:szCs w:val="24"/>
        </w:rPr>
      </w:pPr>
      <w:r w:rsidRPr="006D2679">
        <w:rPr>
          <w:i/>
          <w:iCs/>
          <w:color w:val="000000" w:themeColor="text1"/>
          <w:szCs w:val="24"/>
        </w:rPr>
        <w:t xml:space="preserve">        [Počet bodů]</w:t>
      </w:r>
    </w:p>
    <w:p w:rsidRPr="006D2679" w:rsidR="004335EB" w:rsidP="00C05F02" w:rsidRDefault="004335EB" w14:paraId="2758C3C0" w14:textId="7049F004">
      <w:pPr>
        <w:pStyle w:val="Zkladntext"/>
        <w:keepNext/>
        <w:keepLines/>
        <w:spacing w:before="0" w:after="0" w:line="276" w:lineRule="auto"/>
        <w:rPr>
          <w:i/>
          <w:iCs/>
          <w:color w:val="000000" w:themeColor="text1"/>
          <w:szCs w:val="24"/>
        </w:rPr>
      </w:pPr>
      <w:r w:rsidRPr="006D2679">
        <w:rPr>
          <w:i/>
          <w:iCs/>
          <w:color w:val="000000" w:themeColor="text1"/>
          <w:szCs w:val="24"/>
        </w:rPr>
        <w:t xml:space="preserve">        [</w:t>
      </w:r>
      <w:proofErr w:type="spellStart"/>
      <w:r w:rsidRPr="006D2679">
        <w:rPr>
          <w:i/>
          <w:iCs/>
          <w:color w:val="000000" w:themeColor="text1"/>
          <w:szCs w:val="24"/>
        </w:rPr>
        <w:t>Dataset_ID</w:t>
      </w:r>
      <w:proofErr w:type="spellEnd"/>
      <w:r w:rsidRPr="006D2679">
        <w:rPr>
          <w:i/>
          <w:iCs/>
          <w:color w:val="000000" w:themeColor="text1"/>
          <w:szCs w:val="24"/>
        </w:rPr>
        <w:t>]</w:t>
      </w:r>
    </w:p>
    <w:p w:rsidRPr="006D2679" w:rsidR="004335EB" w:rsidP="00C05F02" w:rsidRDefault="004335EB" w14:paraId="0CE6BA2C" w14:textId="44E89F74">
      <w:pPr>
        <w:pStyle w:val="Zkladntext"/>
        <w:keepNext/>
        <w:keepLines/>
        <w:spacing w:before="0" w:after="0" w:line="276" w:lineRule="auto"/>
        <w:rPr>
          <w:i/>
          <w:iCs/>
          <w:color w:val="000000" w:themeColor="text1"/>
          <w:szCs w:val="24"/>
        </w:rPr>
      </w:pPr>
      <w:r w:rsidRPr="006D2679">
        <w:rPr>
          <w:i/>
          <w:iCs/>
          <w:color w:val="000000" w:themeColor="text1"/>
          <w:szCs w:val="24"/>
        </w:rPr>
        <w:t xml:space="preserve">    Příkaz FROM obsahuje </w:t>
      </w:r>
      <w:proofErr w:type="spellStart"/>
      <w:r w:rsidRPr="006D2679">
        <w:rPr>
          <w:i/>
          <w:iCs/>
          <w:color w:val="000000" w:themeColor="text1"/>
          <w:szCs w:val="24"/>
        </w:rPr>
        <w:t>poddotaz</w:t>
      </w:r>
      <w:proofErr w:type="spellEnd"/>
      <w:r w:rsidRPr="006D2679">
        <w:rPr>
          <w:i/>
          <w:iCs/>
          <w:color w:val="000000" w:themeColor="text1"/>
          <w:szCs w:val="24"/>
        </w:rPr>
        <w:t>, který vybere všechny sloupce z tabulky [L0].[</w:t>
      </w:r>
      <w:proofErr w:type="spellStart"/>
      <w:r w:rsidRPr="006D2679">
        <w:rPr>
          <w:i/>
          <w:iCs/>
          <w:color w:val="000000" w:themeColor="text1"/>
          <w:szCs w:val="24"/>
        </w:rPr>
        <w:t>bl_koop_f_poskyt</w:t>
      </w:r>
      <w:proofErr w:type="spellEnd"/>
      <w:r w:rsidRPr="006D2679">
        <w:rPr>
          <w:i/>
          <w:iCs/>
          <w:color w:val="000000" w:themeColor="text1"/>
          <w:szCs w:val="24"/>
        </w:rPr>
        <w:t>] a přiřadí jí alias "t1".</w:t>
      </w:r>
    </w:p>
    <w:p w:rsidRPr="006D2679" w:rsidR="004335EB" w:rsidP="00C05F02" w:rsidRDefault="004335EB" w14:paraId="100FA343" w14:textId="46C66A4B">
      <w:pPr>
        <w:pStyle w:val="Zkladntext"/>
        <w:keepNext/>
        <w:keepLines/>
        <w:spacing w:before="0" w:after="0" w:line="276" w:lineRule="auto"/>
        <w:rPr>
          <w:i/>
          <w:iCs/>
          <w:color w:val="000000" w:themeColor="text1"/>
          <w:szCs w:val="24"/>
        </w:rPr>
      </w:pPr>
      <w:r w:rsidRPr="006D2679">
        <w:rPr>
          <w:i/>
          <w:iCs/>
          <w:color w:val="000000" w:themeColor="text1"/>
          <w:szCs w:val="24"/>
        </w:rPr>
        <w:t xml:space="preserve">    Příkaz LEFT JOIN spojí </w:t>
      </w:r>
      <w:proofErr w:type="spellStart"/>
      <w:r w:rsidRPr="006D2679">
        <w:rPr>
          <w:i/>
          <w:iCs/>
          <w:color w:val="000000" w:themeColor="text1"/>
          <w:szCs w:val="24"/>
        </w:rPr>
        <w:t>poddotaz</w:t>
      </w:r>
      <w:proofErr w:type="spellEnd"/>
      <w:r w:rsidRPr="006D2679">
        <w:rPr>
          <w:i/>
          <w:iCs/>
          <w:color w:val="000000" w:themeColor="text1"/>
          <w:szCs w:val="24"/>
        </w:rPr>
        <w:t xml:space="preserve"> "t1" s tabulkou [L1].[</w:t>
      </w:r>
      <w:proofErr w:type="spellStart"/>
      <w:r w:rsidRPr="006D2679">
        <w:rPr>
          <w:i/>
          <w:iCs/>
          <w:color w:val="000000" w:themeColor="text1"/>
          <w:szCs w:val="24"/>
        </w:rPr>
        <w:t>D_Dataset</w:t>
      </w:r>
      <w:proofErr w:type="spellEnd"/>
      <w:r w:rsidRPr="006D2679">
        <w:rPr>
          <w:i/>
          <w:iCs/>
          <w:color w:val="000000" w:themeColor="text1"/>
          <w:szCs w:val="24"/>
        </w:rPr>
        <w:t xml:space="preserve">] pomocí podmínky t1.[Kód </w:t>
      </w:r>
      <w:proofErr w:type="spellStart"/>
      <w:r w:rsidRPr="006D2679">
        <w:rPr>
          <w:i/>
          <w:iCs/>
          <w:color w:val="000000" w:themeColor="text1"/>
          <w:szCs w:val="24"/>
        </w:rPr>
        <w:t>datasetu</w:t>
      </w:r>
      <w:proofErr w:type="spellEnd"/>
      <w:r w:rsidRPr="006D2679">
        <w:rPr>
          <w:i/>
          <w:iCs/>
          <w:color w:val="000000" w:themeColor="text1"/>
          <w:szCs w:val="24"/>
        </w:rPr>
        <w:t xml:space="preserve">] = t2.[Kód </w:t>
      </w:r>
      <w:proofErr w:type="spellStart"/>
      <w:r w:rsidRPr="006D2679">
        <w:rPr>
          <w:i/>
          <w:iCs/>
          <w:color w:val="000000" w:themeColor="text1"/>
          <w:szCs w:val="24"/>
        </w:rPr>
        <w:t>datasetu</w:t>
      </w:r>
      <w:proofErr w:type="spellEnd"/>
      <w:r w:rsidRPr="006D2679">
        <w:rPr>
          <w:i/>
          <w:iCs/>
          <w:color w:val="000000" w:themeColor="text1"/>
          <w:szCs w:val="24"/>
        </w:rPr>
        <w:t>]. To znamená, že záznamy z "t1" budou spojeny se shodnými záznamy z "t2" na základě rovnosti uvedených sloupců.</w:t>
      </w:r>
    </w:p>
    <w:p w:rsidRPr="006D2679" w:rsidR="004335EB" w:rsidP="00C05F02" w:rsidRDefault="004335EB" w14:paraId="66C9A3DD" w14:textId="7CD7418E">
      <w:pPr>
        <w:pStyle w:val="Zkladntext"/>
        <w:keepNext/>
        <w:keepLines/>
        <w:spacing w:before="0" w:after="0" w:line="276" w:lineRule="auto"/>
        <w:rPr>
          <w:i/>
          <w:iCs/>
          <w:color w:val="000000" w:themeColor="text1"/>
          <w:szCs w:val="24"/>
        </w:rPr>
      </w:pPr>
      <w:r w:rsidRPr="006D2679">
        <w:rPr>
          <w:i/>
          <w:iCs/>
          <w:color w:val="000000" w:themeColor="text1"/>
          <w:szCs w:val="24"/>
        </w:rPr>
        <w:t xml:space="preserve">    Příkaz WHERE aplikuje filtrační podmínku [Počet bodů] &lt;&gt; 0, což znamená, že do výsledné množiny budou zahrnuty pouze řádky, kde hodnota sloupce [Počet bodů] není rovna nule.</w:t>
      </w:r>
    </w:p>
    <w:p w:rsidRPr="006D2679" w:rsidR="004335EB" w:rsidP="00AA1566" w:rsidRDefault="00AA1566" w14:paraId="00616094" w14:textId="36257BCE">
      <w:pPr>
        <w:pStyle w:val="Zkladntext"/>
        <w:spacing w:line="276" w:lineRule="auto"/>
        <w:jc w:val="center"/>
        <w:rPr>
          <w:szCs w:val="24"/>
        </w:rPr>
      </w:pPr>
      <w:r w:rsidRPr="006D2679">
        <w:rPr>
          <w:noProof/>
        </w:rPr>
        <w:drawing>
          <wp:inline distT="0" distB="0" distL="0" distR="0" wp14:anchorId="1286C881" wp14:editId="0059B9B0">
            <wp:extent cx="3467100" cy="3512172"/>
            <wp:effectExtent l="0" t="0" r="0" b="0"/>
            <wp:docPr id="1121100310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10031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76178" cy="352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D2679" w:rsidR="00AA1566" w:rsidP="00AA1566" w:rsidRDefault="00AA1566" w14:paraId="0C3DB3C0" w14:textId="33F5A9FC">
      <w:pPr>
        <w:pStyle w:val="Zkladntext"/>
        <w:tabs>
          <w:tab w:val="left" w:pos="3045"/>
        </w:tabs>
        <w:spacing w:line="276" w:lineRule="auto"/>
        <w:jc w:val="left"/>
        <w:rPr>
          <w:szCs w:val="24"/>
        </w:rPr>
      </w:pPr>
      <w:r w:rsidRPr="006D2679">
        <w:rPr>
          <w:szCs w:val="24"/>
        </w:rPr>
        <w:t>Obrázek č.</w:t>
      </w:r>
      <w:r w:rsidR="00232F7C">
        <w:rPr>
          <w:szCs w:val="24"/>
        </w:rPr>
        <w:t>2</w:t>
      </w:r>
      <w:r w:rsidR="00D571C1">
        <w:rPr>
          <w:szCs w:val="24"/>
        </w:rPr>
        <w:t>6</w:t>
      </w:r>
      <w:r w:rsidRPr="006D2679">
        <w:rPr>
          <w:szCs w:val="24"/>
        </w:rPr>
        <w:t xml:space="preserve"> – Source </w:t>
      </w:r>
      <w:proofErr w:type="spellStart"/>
      <w:r w:rsidRPr="006D2679">
        <w:rPr>
          <w:szCs w:val="24"/>
        </w:rPr>
        <w:t>options</w:t>
      </w:r>
      <w:proofErr w:type="spellEnd"/>
      <w:r w:rsidRPr="006D2679">
        <w:rPr>
          <w:szCs w:val="24"/>
        </w:rPr>
        <w:t xml:space="preserve"> v </w:t>
      </w:r>
      <w:r w:rsidRPr="006D2679" w:rsidR="00357B0C">
        <w:rPr>
          <w:szCs w:val="24"/>
        </w:rPr>
        <w:t>aktivitě</w:t>
      </w:r>
      <w:r w:rsidRPr="006D2679">
        <w:rPr>
          <w:szCs w:val="24"/>
        </w:rPr>
        <w:t xml:space="preserve"> L1stage_F_bl_koop_f_poskyt (Zdroj: Autoři)</w:t>
      </w:r>
    </w:p>
    <w:p w:rsidRPr="006D2679" w:rsidR="00AA1566" w:rsidP="00AA1566" w:rsidRDefault="00AA1566" w14:paraId="5A00A2D4" w14:textId="3583302E">
      <w:pPr>
        <w:jc w:val="both"/>
        <w:rPr>
          <w:rFonts w:ascii="Times New Roman" w:hAnsi="Times New Roman"/>
          <w:sz w:val="24"/>
          <w:szCs w:val="24"/>
        </w:rPr>
      </w:pPr>
      <w:r w:rsidRPr="006D2679">
        <w:rPr>
          <w:rFonts w:ascii="Times New Roman" w:hAnsi="Times New Roman"/>
          <w:sz w:val="24"/>
          <w:szCs w:val="24"/>
        </w:rPr>
        <w:t>Pak se v odvozeném sloupci vytvoří přirozený klíč, který spojuje hodnoty "Typ výuky", "Typ studia", "Odběratel výkonu"   a řetězcovou reprezentaci "</w:t>
      </w:r>
      <w:proofErr w:type="spellStart"/>
      <w:r w:rsidRPr="006D2679">
        <w:rPr>
          <w:rFonts w:ascii="Times New Roman" w:hAnsi="Times New Roman"/>
          <w:sz w:val="24"/>
          <w:szCs w:val="24"/>
        </w:rPr>
        <w:t>Dataset_ID</w:t>
      </w:r>
      <w:proofErr w:type="spellEnd"/>
      <w:r w:rsidRPr="006D2679">
        <w:rPr>
          <w:rFonts w:ascii="Times New Roman" w:hAnsi="Times New Roman"/>
          <w:sz w:val="24"/>
          <w:szCs w:val="24"/>
        </w:rPr>
        <w:t xml:space="preserve">" dohromady. </w:t>
      </w:r>
    </w:p>
    <w:p w:rsidRPr="006D2679" w:rsidR="00AA1566" w:rsidP="00AA1566" w:rsidRDefault="00AA1566" w14:paraId="65737BC6" w14:textId="648860BA">
      <w:pPr>
        <w:spacing w:line="276" w:lineRule="auto"/>
        <w:jc w:val="both"/>
        <w:rPr>
          <w:rFonts w:ascii="Times New Roman" w:hAnsi="Times New Roman"/>
          <w:sz w:val="24"/>
          <w:szCs w:val="24"/>
        </w:rPr>
      </w:pPr>
      <w:r w:rsidRPr="006D2679">
        <w:rPr>
          <w:rFonts w:ascii="Times New Roman" w:hAnsi="Times New Roman"/>
          <w:sz w:val="24"/>
          <w:szCs w:val="24"/>
        </w:rPr>
        <w:t xml:space="preserve">Následný </w:t>
      </w:r>
      <w:r w:rsidRPr="006D2679" w:rsidR="00601303">
        <w:rPr>
          <w:rFonts w:ascii="Times New Roman" w:hAnsi="Times New Roman"/>
          <w:sz w:val="24"/>
          <w:szCs w:val="24"/>
        </w:rPr>
        <w:t>Přirozený</w:t>
      </w:r>
      <w:r w:rsidRPr="006D2679">
        <w:rPr>
          <w:rFonts w:ascii="Times New Roman" w:hAnsi="Times New Roman"/>
          <w:sz w:val="24"/>
          <w:szCs w:val="24"/>
        </w:rPr>
        <w:t xml:space="preserve"> klíč může vypadat následovně: "</w:t>
      </w:r>
      <w:proofErr w:type="spellStart"/>
      <w:r w:rsidRPr="006D2679">
        <w:rPr>
          <w:rFonts w:ascii="Times New Roman" w:hAnsi="Times New Roman"/>
          <w:sz w:val="24"/>
          <w:szCs w:val="24"/>
        </w:rPr>
        <w:t>prímá</w:t>
      </w:r>
      <w:proofErr w:type="spellEnd"/>
      <w:r w:rsidRPr="006D2679">
        <w:rPr>
          <w:rFonts w:ascii="Times New Roman" w:hAnsi="Times New Roman"/>
          <w:sz w:val="24"/>
          <w:szCs w:val="24"/>
        </w:rPr>
        <w:t xml:space="preserve"> výuka-B-FFU-3"</w:t>
      </w:r>
    </w:p>
    <w:p w:rsidRPr="006D2679" w:rsidR="00AA1566" w:rsidP="00AA1566" w:rsidRDefault="00AA1566" w14:paraId="1A605630" w14:textId="1DC0F84E">
      <w:pPr>
        <w:spacing w:line="276" w:lineRule="auto"/>
        <w:jc w:val="both"/>
        <w:rPr>
          <w:rFonts w:ascii="Times New Roman" w:hAnsi="Times New Roman"/>
          <w:sz w:val="24"/>
          <w:szCs w:val="24"/>
          <w:lang w:val="sk-SK"/>
        </w:rPr>
      </w:pPr>
      <w:r w:rsidRPr="006D2679">
        <w:rPr>
          <w:rFonts w:ascii="Times New Roman" w:hAnsi="Times New Roman"/>
          <w:sz w:val="24"/>
          <w:szCs w:val="24"/>
        </w:rPr>
        <w:t xml:space="preserve">V operaci </w:t>
      </w:r>
      <w:proofErr w:type="spellStart"/>
      <w:r w:rsidRPr="006D2679">
        <w:rPr>
          <w:rFonts w:ascii="Times New Roman" w:hAnsi="Times New Roman"/>
          <w:sz w:val="24"/>
          <w:szCs w:val="24"/>
        </w:rPr>
        <w:t>sink</w:t>
      </w:r>
      <w:proofErr w:type="spellEnd"/>
      <w:r w:rsidRPr="006D2679">
        <w:rPr>
          <w:rFonts w:ascii="Times New Roman" w:hAnsi="Times New Roman"/>
          <w:sz w:val="24"/>
          <w:szCs w:val="24"/>
        </w:rPr>
        <w:t xml:space="preserve"> pak exportujeme data do </w:t>
      </w:r>
      <w:r w:rsidRPr="006D2679" w:rsidR="00E006A3">
        <w:rPr>
          <w:rFonts w:ascii="Times New Roman" w:hAnsi="Times New Roman"/>
          <w:sz w:val="24"/>
          <w:szCs w:val="24"/>
        </w:rPr>
        <w:t>tabulky</w:t>
      </w:r>
      <w:r w:rsidRPr="006D2679">
        <w:rPr>
          <w:rFonts w:ascii="Times New Roman" w:hAnsi="Times New Roman"/>
          <w:sz w:val="24"/>
          <w:szCs w:val="24"/>
        </w:rPr>
        <w:t xml:space="preserve"> L1stage_F_bl_koop_f.</w:t>
      </w:r>
      <w:r w:rsidRPr="006D2679">
        <w:rPr>
          <w:rFonts w:ascii="Times New Roman" w:hAnsi="Times New Roman"/>
          <w:sz w:val="24"/>
          <w:szCs w:val="24"/>
          <w:lang w:val="sk-SK"/>
        </w:rPr>
        <w:t>_</w:t>
      </w:r>
      <w:proofErr w:type="spellStart"/>
      <w:r w:rsidRPr="006D2679">
        <w:rPr>
          <w:rFonts w:ascii="Times New Roman" w:hAnsi="Times New Roman"/>
          <w:sz w:val="24"/>
          <w:szCs w:val="24"/>
          <w:lang w:val="sk-SK"/>
        </w:rPr>
        <w:t>poskyt</w:t>
      </w:r>
      <w:proofErr w:type="spellEnd"/>
      <w:r w:rsidRPr="006D2679">
        <w:rPr>
          <w:rFonts w:ascii="Times New Roman" w:hAnsi="Times New Roman"/>
          <w:sz w:val="24"/>
          <w:szCs w:val="24"/>
          <w:lang w:val="sk-SK"/>
        </w:rPr>
        <w:t>.</w:t>
      </w:r>
    </w:p>
    <w:p w:rsidRPr="006D2679" w:rsidR="00AA1566" w:rsidP="00AA1566" w:rsidRDefault="00AA1566" w14:paraId="50B1C0AB" w14:textId="775CB570">
      <w:pPr>
        <w:spacing w:line="276" w:lineRule="auto"/>
        <w:jc w:val="both"/>
        <w:rPr>
          <w:rFonts w:ascii="Times New Roman" w:hAnsi="Times New Roman"/>
          <w:sz w:val="24"/>
          <w:szCs w:val="24"/>
        </w:rPr>
      </w:pPr>
      <w:r w:rsidRPr="006D2679">
        <w:rPr>
          <w:rFonts w:ascii="Times New Roman" w:hAnsi="Times New Roman"/>
          <w:b/>
          <w:bCs/>
          <w:sz w:val="24"/>
          <w:szCs w:val="24"/>
        </w:rPr>
        <w:lastRenderedPageBreak/>
        <w:t xml:space="preserve">L1stage_F_h_cv </w:t>
      </w:r>
      <w:r w:rsidRPr="006D2679">
        <w:rPr>
          <w:rFonts w:ascii="Times New Roman" w:hAnsi="Times New Roman"/>
          <w:sz w:val="24"/>
          <w:szCs w:val="24"/>
        </w:rPr>
        <w:t>má na vstupu zdroj L0_h_cv. L0_h_cv má ve zdrojových možnostech vstupní dotaz místo tabulky. Tenhle dotaz provádí následující:</w:t>
      </w:r>
    </w:p>
    <w:p w:rsidRPr="006D2679" w:rsidR="009521BB" w:rsidP="00AA1566" w:rsidRDefault="009521BB" w14:paraId="08364FC8" w14:textId="77777777">
      <w:pPr>
        <w:spacing w:line="276" w:lineRule="auto"/>
        <w:jc w:val="both"/>
        <w:rPr>
          <w:rFonts w:ascii="Times New Roman" w:hAnsi="Times New Roman"/>
          <w:sz w:val="24"/>
          <w:szCs w:val="24"/>
          <w:lang w:val="sk-SK"/>
        </w:rPr>
      </w:pPr>
    </w:p>
    <w:p w:rsidRPr="006D2679" w:rsidR="009521BB" w:rsidP="009521BB" w:rsidRDefault="009521BB" w14:paraId="145C5B1C" w14:textId="2C9BFBFD">
      <w:pPr>
        <w:pStyle w:val="Zkladntext"/>
        <w:spacing w:before="0" w:after="0" w:line="276" w:lineRule="auto"/>
        <w:rPr>
          <w:i/>
          <w:iCs/>
          <w:szCs w:val="24"/>
        </w:rPr>
      </w:pPr>
      <w:r w:rsidRPr="006D2679">
        <w:rPr>
          <w:i/>
          <w:iCs/>
          <w:szCs w:val="24"/>
        </w:rPr>
        <w:t xml:space="preserve">    Příkaz e SELECT určuje sloupce, které budou zahrnuty do sady výsledků:</w:t>
      </w:r>
    </w:p>
    <w:p w:rsidRPr="006D2679" w:rsidR="009521BB" w:rsidP="009521BB" w:rsidRDefault="009521BB" w14:paraId="361FEF8E" w14:textId="77777777">
      <w:pPr>
        <w:pStyle w:val="Zkladntext"/>
        <w:spacing w:before="0" w:after="0" w:line="276" w:lineRule="auto"/>
        <w:rPr>
          <w:i/>
          <w:iCs/>
          <w:szCs w:val="24"/>
        </w:rPr>
      </w:pPr>
      <w:r w:rsidRPr="006D2679">
        <w:rPr>
          <w:i/>
          <w:iCs/>
          <w:szCs w:val="24"/>
        </w:rPr>
        <w:t xml:space="preserve">        t1.[Období]</w:t>
      </w:r>
    </w:p>
    <w:p w:rsidRPr="006D2679" w:rsidR="009521BB" w:rsidP="009521BB" w:rsidRDefault="009521BB" w14:paraId="0235DEC6" w14:textId="77777777">
      <w:pPr>
        <w:pStyle w:val="Zkladntext"/>
        <w:spacing w:before="0" w:after="0" w:line="276" w:lineRule="auto"/>
        <w:rPr>
          <w:i/>
          <w:iCs/>
          <w:szCs w:val="24"/>
        </w:rPr>
      </w:pPr>
      <w:r w:rsidRPr="006D2679">
        <w:rPr>
          <w:i/>
          <w:iCs/>
          <w:szCs w:val="24"/>
        </w:rPr>
        <w:t xml:space="preserve">        [Fakulta]</w:t>
      </w:r>
    </w:p>
    <w:p w:rsidRPr="006D2679" w:rsidR="009521BB" w:rsidP="009521BB" w:rsidRDefault="009521BB" w14:paraId="67B010A4" w14:textId="77777777">
      <w:pPr>
        <w:pStyle w:val="Zkladntext"/>
        <w:spacing w:before="0" w:after="0" w:line="276" w:lineRule="auto"/>
        <w:rPr>
          <w:i/>
          <w:iCs/>
          <w:szCs w:val="24"/>
        </w:rPr>
      </w:pPr>
      <w:r w:rsidRPr="006D2679">
        <w:rPr>
          <w:i/>
          <w:iCs/>
          <w:szCs w:val="24"/>
        </w:rPr>
        <w:t xml:space="preserve">        [</w:t>
      </w:r>
      <w:proofErr w:type="spellStart"/>
      <w:r w:rsidRPr="006D2679">
        <w:rPr>
          <w:i/>
          <w:iCs/>
          <w:szCs w:val="24"/>
        </w:rPr>
        <w:t>Dataset_ID</w:t>
      </w:r>
      <w:proofErr w:type="spellEnd"/>
      <w:r w:rsidRPr="006D2679">
        <w:rPr>
          <w:i/>
          <w:iCs/>
          <w:szCs w:val="24"/>
        </w:rPr>
        <w:t>]</w:t>
      </w:r>
    </w:p>
    <w:p w:rsidRPr="006D2679" w:rsidR="009521BB" w:rsidP="009521BB" w:rsidRDefault="009521BB" w14:paraId="687B650E" w14:textId="77777777">
      <w:pPr>
        <w:pStyle w:val="Zkladntext"/>
        <w:spacing w:before="0" w:after="0" w:line="276" w:lineRule="auto"/>
        <w:rPr>
          <w:i/>
          <w:iCs/>
          <w:szCs w:val="24"/>
        </w:rPr>
      </w:pPr>
      <w:r w:rsidRPr="006D2679">
        <w:rPr>
          <w:i/>
          <w:iCs/>
          <w:szCs w:val="24"/>
        </w:rPr>
        <w:t xml:space="preserve">        </w:t>
      </w:r>
      <w:proofErr w:type="spellStart"/>
      <w:r w:rsidRPr="006D2679">
        <w:rPr>
          <w:i/>
          <w:iCs/>
          <w:szCs w:val="24"/>
        </w:rPr>
        <w:t>coalesce</w:t>
      </w:r>
      <w:proofErr w:type="spellEnd"/>
      <w:r w:rsidRPr="006D2679">
        <w:rPr>
          <w:i/>
          <w:iCs/>
          <w:szCs w:val="24"/>
        </w:rPr>
        <w:t>([Charakter výuky], '-') as [Charakter výuky]</w:t>
      </w:r>
    </w:p>
    <w:p w:rsidRPr="006D2679" w:rsidR="009521BB" w:rsidP="009521BB" w:rsidRDefault="009521BB" w14:paraId="27B80D58" w14:textId="264AD2F0">
      <w:pPr>
        <w:pStyle w:val="Zkladntext"/>
        <w:spacing w:before="0" w:after="0" w:line="276" w:lineRule="auto"/>
        <w:rPr>
          <w:i/>
          <w:iCs/>
          <w:szCs w:val="24"/>
        </w:rPr>
      </w:pPr>
      <w:r w:rsidRPr="006D2679">
        <w:rPr>
          <w:i/>
          <w:iCs/>
          <w:szCs w:val="24"/>
        </w:rPr>
        <w:t xml:space="preserve">        [Hodnocení]</w:t>
      </w:r>
    </w:p>
    <w:p w:rsidRPr="006D2679" w:rsidR="009521BB" w:rsidP="009521BB" w:rsidRDefault="009521BB" w14:paraId="1468B881" w14:textId="1F8B13B0">
      <w:pPr>
        <w:pStyle w:val="Zkladntext"/>
        <w:spacing w:before="0" w:after="0" w:line="276" w:lineRule="auto"/>
        <w:rPr>
          <w:i/>
          <w:iCs/>
          <w:szCs w:val="24"/>
        </w:rPr>
      </w:pPr>
      <w:r w:rsidRPr="006D2679">
        <w:rPr>
          <w:i/>
          <w:iCs/>
          <w:szCs w:val="24"/>
        </w:rPr>
        <w:t xml:space="preserve">        Příkaz FROM obsahuje </w:t>
      </w:r>
      <w:proofErr w:type="spellStart"/>
      <w:r w:rsidRPr="006D2679">
        <w:rPr>
          <w:i/>
          <w:iCs/>
          <w:szCs w:val="24"/>
        </w:rPr>
        <w:t>poddotaz</w:t>
      </w:r>
      <w:proofErr w:type="spellEnd"/>
      <w:r w:rsidRPr="006D2679">
        <w:rPr>
          <w:i/>
          <w:iCs/>
          <w:szCs w:val="24"/>
        </w:rPr>
        <w:t>, který vybere všechny sloupce z tabulky [L0].[</w:t>
      </w:r>
      <w:proofErr w:type="spellStart"/>
      <w:r w:rsidRPr="006D2679">
        <w:rPr>
          <w:i/>
          <w:iCs/>
          <w:szCs w:val="24"/>
        </w:rPr>
        <w:t>h_cv</w:t>
      </w:r>
      <w:proofErr w:type="spellEnd"/>
      <w:r w:rsidRPr="006D2679">
        <w:rPr>
          <w:i/>
          <w:iCs/>
          <w:szCs w:val="24"/>
        </w:rPr>
        <w:t>] a přiřadí jí alias "t1".</w:t>
      </w:r>
    </w:p>
    <w:p w:rsidRPr="006D2679" w:rsidR="009521BB" w:rsidP="009521BB" w:rsidRDefault="009521BB" w14:paraId="56DD45AE" w14:textId="357EF9E4">
      <w:pPr>
        <w:pStyle w:val="Zkladntext"/>
        <w:spacing w:before="0" w:after="0" w:line="276" w:lineRule="auto"/>
        <w:rPr>
          <w:i/>
          <w:iCs/>
          <w:szCs w:val="24"/>
        </w:rPr>
      </w:pPr>
      <w:r w:rsidRPr="006D2679">
        <w:rPr>
          <w:i/>
          <w:iCs/>
          <w:szCs w:val="24"/>
        </w:rPr>
        <w:t xml:space="preserve">        Příkaz LEFT JOIN spojí </w:t>
      </w:r>
      <w:proofErr w:type="spellStart"/>
      <w:r w:rsidRPr="006D2679">
        <w:rPr>
          <w:i/>
          <w:iCs/>
          <w:szCs w:val="24"/>
        </w:rPr>
        <w:t>poddotaz</w:t>
      </w:r>
      <w:proofErr w:type="spellEnd"/>
      <w:r w:rsidRPr="006D2679">
        <w:rPr>
          <w:i/>
          <w:iCs/>
          <w:szCs w:val="24"/>
        </w:rPr>
        <w:t xml:space="preserve"> "t1" s tabulkou [L1].[</w:t>
      </w:r>
      <w:proofErr w:type="spellStart"/>
      <w:r w:rsidRPr="006D2679">
        <w:rPr>
          <w:i/>
          <w:iCs/>
          <w:szCs w:val="24"/>
        </w:rPr>
        <w:t>D_Dataset</w:t>
      </w:r>
      <w:proofErr w:type="spellEnd"/>
      <w:r w:rsidRPr="006D2679">
        <w:rPr>
          <w:i/>
          <w:iCs/>
          <w:szCs w:val="24"/>
        </w:rPr>
        <w:t xml:space="preserve">] pomocí podmínky t1.[Kód </w:t>
      </w:r>
      <w:proofErr w:type="spellStart"/>
      <w:r w:rsidRPr="006D2679">
        <w:rPr>
          <w:i/>
          <w:iCs/>
          <w:szCs w:val="24"/>
        </w:rPr>
        <w:t>Datasetu</w:t>
      </w:r>
      <w:proofErr w:type="spellEnd"/>
      <w:r w:rsidRPr="006D2679">
        <w:rPr>
          <w:i/>
          <w:iCs/>
          <w:szCs w:val="24"/>
        </w:rPr>
        <w:t xml:space="preserve">] = t2.[Kód </w:t>
      </w:r>
      <w:proofErr w:type="spellStart"/>
      <w:r w:rsidRPr="006D2679">
        <w:rPr>
          <w:i/>
          <w:iCs/>
          <w:szCs w:val="24"/>
        </w:rPr>
        <w:t>Datasetu</w:t>
      </w:r>
      <w:proofErr w:type="spellEnd"/>
      <w:r w:rsidRPr="006D2679">
        <w:rPr>
          <w:i/>
          <w:iCs/>
          <w:szCs w:val="24"/>
        </w:rPr>
        <w:t>]. To znamená, že záznamy z "t1" budou spojeny se shodnými záznamy z "t2" na základě rovnosti uvedených sloupců.</w:t>
      </w:r>
    </w:p>
    <w:p w:rsidRPr="006D2679" w:rsidR="00AA1566" w:rsidP="009521BB" w:rsidRDefault="009521BB" w14:paraId="356E0D4A" w14:textId="4241188B">
      <w:pPr>
        <w:pStyle w:val="Zkladntext"/>
        <w:spacing w:before="0" w:after="0" w:line="276" w:lineRule="auto"/>
        <w:rPr>
          <w:i/>
          <w:iCs/>
          <w:szCs w:val="24"/>
        </w:rPr>
      </w:pPr>
      <w:r w:rsidRPr="006D2679">
        <w:rPr>
          <w:i/>
          <w:iCs/>
          <w:szCs w:val="24"/>
        </w:rPr>
        <w:t xml:space="preserve">        Příkaz COALESCE se v </w:t>
      </w:r>
      <w:r w:rsidRPr="006D2679" w:rsidR="00554A6C">
        <w:rPr>
          <w:i/>
          <w:iCs/>
          <w:szCs w:val="24"/>
        </w:rPr>
        <w:t>příkazy</w:t>
      </w:r>
      <w:r w:rsidRPr="006D2679">
        <w:rPr>
          <w:i/>
          <w:iCs/>
          <w:szCs w:val="24"/>
        </w:rPr>
        <w:t xml:space="preserve"> SELECT používá pro zpracování nulových hodnot. Vezme hodnotu sloupce [Charakter výuky] a pokud je nulová, nahradí ji pomlčkou ("-"). </w:t>
      </w:r>
    </w:p>
    <w:p w:rsidRPr="006D2679" w:rsidR="004335EB" w:rsidP="004335EB" w:rsidRDefault="004335EB" w14:paraId="79916D46" w14:textId="77777777">
      <w:pPr>
        <w:pStyle w:val="Zkladntext"/>
      </w:pPr>
    </w:p>
    <w:p w:rsidRPr="006D2679" w:rsidR="004335EB" w:rsidP="009521BB" w:rsidRDefault="009521BB" w14:paraId="0C8ABD98" w14:textId="68C50FD8">
      <w:pPr>
        <w:pStyle w:val="Zkladntext"/>
        <w:jc w:val="center"/>
      </w:pPr>
      <w:r w:rsidRPr="006D2679">
        <w:rPr>
          <w:noProof/>
        </w:rPr>
        <w:drawing>
          <wp:inline distT="0" distB="0" distL="0" distR="0" wp14:anchorId="6AFDB14D" wp14:editId="5537794E">
            <wp:extent cx="3920400" cy="3600000"/>
            <wp:effectExtent l="0" t="0" r="4445" b="635"/>
            <wp:docPr id="177044997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4499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204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D2679" w:rsidR="009521BB" w:rsidP="009521BB" w:rsidRDefault="009521BB" w14:paraId="7CB3D914" w14:textId="3F31701F">
      <w:pPr>
        <w:pStyle w:val="Zkladntext"/>
        <w:tabs>
          <w:tab w:val="left" w:pos="3045"/>
        </w:tabs>
        <w:spacing w:line="276" w:lineRule="auto"/>
        <w:jc w:val="left"/>
        <w:rPr>
          <w:szCs w:val="24"/>
        </w:rPr>
      </w:pPr>
      <w:r w:rsidRPr="006D2679">
        <w:rPr>
          <w:szCs w:val="24"/>
        </w:rPr>
        <w:t>Obrázek č.</w:t>
      </w:r>
      <w:r w:rsidR="00232F7C">
        <w:rPr>
          <w:szCs w:val="24"/>
        </w:rPr>
        <w:t>2</w:t>
      </w:r>
      <w:r w:rsidR="00D571C1">
        <w:rPr>
          <w:szCs w:val="24"/>
        </w:rPr>
        <w:t>7</w:t>
      </w:r>
      <w:r w:rsidRPr="006D2679">
        <w:rPr>
          <w:szCs w:val="24"/>
        </w:rPr>
        <w:t xml:space="preserve"> – Source </w:t>
      </w:r>
      <w:proofErr w:type="spellStart"/>
      <w:r w:rsidRPr="006D2679">
        <w:rPr>
          <w:szCs w:val="24"/>
        </w:rPr>
        <w:t>options</w:t>
      </w:r>
      <w:proofErr w:type="spellEnd"/>
      <w:r w:rsidRPr="006D2679">
        <w:rPr>
          <w:szCs w:val="24"/>
        </w:rPr>
        <w:t xml:space="preserve"> v </w:t>
      </w:r>
      <w:r w:rsidRPr="006D2679" w:rsidR="00357B0C">
        <w:rPr>
          <w:szCs w:val="24"/>
        </w:rPr>
        <w:t>aktivitě</w:t>
      </w:r>
      <w:r w:rsidRPr="006D2679">
        <w:rPr>
          <w:szCs w:val="24"/>
        </w:rPr>
        <w:t xml:space="preserve"> L1stage_F_h_cv (Zdroj: Autoři)</w:t>
      </w:r>
    </w:p>
    <w:p w:rsidRPr="006D2679" w:rsidR="009521BB" w:rsidP="00A32358" w:rsidRDefault="009521BB" w14:paraId="777AC097" w14:textId="77777777">
      <w:pPr>
        <w:spacing w:line="276" w:lineRule="auto"/>
        <w:jc w:val="center"/>
      </w:pPr>
    </w:p>
    <w:p w:rsidRPr="006D2679" w:rsidR="009521BB" w:rsidP="009521BB" w:rsidRDefault="009521BB" w14:paraId="3B3B63E8" w14:textId="77777777">
      <w:pPr>
        <w:jc w:val="both"/>
        <w:rPr>
          <w:rFonts w:ascii="Times New Roman" w:hAnsi="Times New Roman"/>
          <w:sz w:val="24"/>
          <w:szCs w:val="24"/>
        </w:rPr>
      </w:pPr>
    </w:p>
    <w:p w:rsidRPr="006D2679" w:rsidR="009521BB" w:rsidP="009521BB" w:rsidRDefault="009521BB" w14:paraId="70748947" w14:textId="04DC31DA">
      <w:pPr>
        <w:jc w:val="both"/>
        <w:rPr>
          <w:rFonts w:ascii="Times New Roman" w:hAnsi="Times New Roman"/>
          <w:sz w:val="24"/>
          <w:szCs w:val="24"/>
        </w:rPr>
      </w:pPr>
      <w:r w:rsidRPr="006D2679">
        <w:rPr>
          <w:rFonts w:ascii="Times New Roman" w:hAnsi="Times New Roman"/>
          <w:sz w:val="24"/>
          <w:szCs w:val="24"/>
        </w:rPr>
        <w:t>Pak se v odvozeném sloupci vytvoří přirozený klíč, který spojuje hodnoty "Typ výuky", "Typ studia", "Odběratel výkonu"   a řetězcovou reprezentaci "</w:t>
      </w:r>
      <w:proofErr w:type="spellStart"/>
      <w:r w:rsidRPr="006D2679">
        <w:rPr>
          <w:rFonts w:ascii="Times New Roman" w:hAnsi="Times New Roman"/>
          <w:sz w:val="24"/>
          <w:szCs w:val="24"/>
        </w:rPr>
        <w:t>Dataset_ID</w:t>
      </w:r>
      <w:proofErr w:type="spellEnd"/>
      <w:r w:rsidRPr="006D2679">
        <w:rPr>
          <w:rFonts w:ascii="Times New Roman" w:hAnsi="Times New Roman"/>
          <w:sz w:val="24"/>
          <w:szCs w:val="24"/>
        </w:rPr>
        <w:t xml:space="preserve">" dohromady. </w:t>
      </w:r>
    </w:p>
    <w:p w:rsidRPr="006D2679" w:rsidR="009521BB" w:rsidP="009521BB" w:rsidRDefault="00601303" w14:paraId="41C36C5E" w14:textId="20A22FB2">
      <w:pPr>
        <w:spacing w:line="276" w:lineRule="auto"/>
        <w:jc w:val="both"/>
        <w:rPr>
          <w:rFonts w:ascii="Times New Roman" w:hAnsi="Times New Roman"/>
          <w:sz w:val="24"/>
          <w:szCs w:val="24"/>
        </w:rPr>
      </w:pPr>
      <w:r w:rsidRPr="006D2679">
        <w:rPr>
          <w:rFonts w:ascii="Times New Roman" w:hAnsi="Times New Roman"/>
          <w:sz w:val="24"/>
          <w:szCs w:val="24"/>
        </w:rPr>
        <w:t>Přirozený</w:t>
      </w:r>
      <w:r w:rsidRPr="006D2679" w:rsidR="009521BB">
        <w:rPr>
          <w:rFonts w:ascii="Times New Roman" w:hAnsi="Times New Roman"/>
          <w:sz w:val="24"/>
          <w:szCs w:val="24"/>
        </w:rPr>
        <w:t xml:space="preserve"> </w:t>
      </w:r>
      <w:r w:rsidRPr="006D2679" w:rsidR="000C11B5">
        <w:rPr>
          <w:rFonts w:ascii="Times New Roman" w:hAnsi="Times New Roman"/>
          <w:sz w:val="24"/>
          <w:szCs w:val="24"/>
        </w:rPr>
        <w:t>klíč,</w:t>
      </w:r>
      <w:r w:rsidRPr="006D2679" w:rsidR="009521BB">
        <w:rPr>
          <w:rFonts w:ascii="Times New Roman" w:hAnsi="Times New Roman"/>
          <w:sz w:val="24"/>
          <w:szCs w:val="24"/>
        </w:rPr>
        <w:t xml:space="preserve"> </w:t>
      </w:r>
      <w:r w:rsidRPr="006D2679" w:rsidR="0073013C">
        <w:rPr>
          <w:rFonts w:ascii="Times New Roman" w:hAnsi="Times New Roman"/>
          <w:sz w:val="24"/>
          <w:szCs w:val="24"/>
        </w:rPr>
        <w:t xml:space="preserve">jestli je [Charakter výuky] </w:t>
      </w:r>
      <w:proofErr w:type="spellStart"/>
      <w:r w:rsidRPr="006D2679" w:rsidR="0073013C">
        <w:rPr>
          <w:rFonts w:ascii="Times New Roman" w:hAnsi="Times New Roman"/>
          <w:sz w:val="24"/>
          <w:szCs w:val="24"/>
        </w:rPr>
        <w:t>Null</w:t>
      </w:r>
      <w:proofErr w:type="spellEnd"/>
      <w:r w:rsidRPr="006D2679" w:rsidR="0073013C">
        <w:rPr>
          <w:rFonts w:ascii="Times New Roman" w:hAnsi="Times New Roman"/>
          <w:sz w:val="24"/>
          <w:szCs w:val="24"/>
        </w:rPr>
        <w:t xml:space="preserve"> případně v našem případě "-" může vypadat následovně</w:t>
      </w:r>
      <w:r w:rsidRPr="006D2679" w:rsidR="009521BB">
        <w:rPr>
          <w:rFonts w:ascii="Times New Roman" w:hAnsi="Times New Roman"/>
          <w:sz w:val="24"/>
          <w:szCs w:val="24"/>
        </w:rPr>
        <w:t xml:space="preserve">: "FFU---1" </w:t>
      </w:r>
    </w:p>
    <w:p w:rsidRPr="006D2679" w:rsidR="0073013C" w:rsidP="009521BB" w:rsidRDefault="0073013C" w14:paraId="303EA4F0" w14:textId="1C874AD2">
      <w:pPr>
        <w:spacing w:line="276" w:lineRule="auto"/>
        <w:jc w:val="both"/>
        <w:rPr>
          <w:rFonts w:ascii="Times New Roman" w:hAnsi="Times New Roman"/>
          <w:sz w:val="24"/>
          <w:szCs w:val="24"/>
          <w:lang w:val="sk-SK"/>
        </w:rPr>
      </w:pPr>
      <w:r w:rsidRPr="006D2679">
        <w:rPr>
          <w:rFonts w:ascii="Times New Roman" w:hAnsi="Times New Roman"/>
          <w:sz w:val="24"/>
          <w:szCs w:val="24"/>
        </w:rPr>
        <w:t>Anebo jestli je v sloupci [Charakter výuky] hodnota, klíč může vypadat následovně</w:t>
      </w:r>
      <w:r w:rsidRPr="006D2679">
        <w:rPr>
          <w:rFonts w:ascii="Times New Roman" w:hAnsi="Times New Roman"/>
          <w:sz w:val="24"/>
          <w:szCs w:val="24"/>
          <w:lang w:val="sk-SK"/>
        </w:rPr>
        <w:t>: FFU-</w:t>
      </w:r>
      <w:proofErr w:type="spellStart"/>
      <w:r w:rsidRPr="006D2679">
        <w:rPr>
          <w:rFonts w:ascii="Times New Roman" w:hAnsi="Times New Roman"/>
          <w:sz w:val="24"/>
          <w:szCs w:val="24"/>
          <w:lang w:val="sk-SK"/>
        </w:rPr>
        <w:t>pocítacová</w:t>
      </w:r>
      <w:proofErr w:type="spellEnd"/>
      <w:r w:rsidRPr="006D2679">
        <w:rPr>
          <w:rFonts w:ascii="Times New Roman" w:hAnsi="Times New Roman"/>
          <w:sz w:val="24"/>
          <w:szCs w:val="24"/>
          <w:lang w:val="sk-SK"/>
        </w:rPr>
        <w:t xml:space="preserve"> výuka-1, FMV-jazyková výuka-1.</w:t>
      </w:r>
    </w:p>
    <w:p w:rsidRPr="00ED421C" w:rsidR="00175A95" w:rsidP="00175A95" w:rsidRDefault="009521BB" w14:paraId="20B55423" w14:textId="006721B4">
      <w:pPr>
        <w:spacing w:line="276" w:lineRule="auto"/>
        <w:jc w:val="both"/>
        <w:rPr>
          <w:rFonts w:ascii="Times New Roman" w:hAnsi="Times New Roman"/>
          <w:sz w:val="24"/>
          <w:szCs w:val="24"/>
          <w:lang w:val="sk-SK"/>
        </w:rPr>
      </w:pPr>
      <w:r w:rsidRPr="006D2679">
        <w:rPr>
          <w:rFonts w:ascii="Times New Roman" w:hAnsi="Times New Roman"/>
          <w:sz w:val="24"/>
          <w:szCs w:val="24"/>
        </w:rPr>
        <w:t xml:space="preserve">V operaci </w:t>
      </w:r>
      <w:proofErr w:type="spellStart"/>
      <w:r w:rsidRPr="006D2679">
        <w:rPr>
          <w:rFonts w:ascii="Times New Roman" w:hAnsi="Times New Roman"/>
          <w:sz w:val="24"/>
          <w:szCs w:val="24"/>
        </w:rPr>
        <w:t>sink</w:t>
      </w:r>
      <w:proofErr w:type="spellEnd"/>
      <w:r w:rsidRPr="006D2679">
        <w:rPr>
          <w:rFonts w:ascii="Times New Roman" w:hAnsi="Times New Roman"/>
          <w:sz w:val="24"/>
          <w:szCs w:val="24"/>
        </w:rPr>
        <w:t xml:space="preserve"> pak exportujeme data do </w:t>
      </w:r>
      <w:r w:rsidRPr="006D2679" w:rsidR="00E006A3">
        <w:rPr>
          <w:rFonts w:ascii="Times New Roman" w:hAnsi="Times New Roman"/>
          <w:sz w:val="24"/>
          <w:szCs w:val="24"/>
        </w:rPr>
        <w:t>tabulky</w:t>
      </w:r>
      <w:r w:rsidRPr="006D2679">
        <w:rPr>
          <w:rFonts w:ascii="Times New Roman" w:hAnsi="Times New Roman"/>
          <w:sz w:val="24"/>
          <w:szCs w:val="24"/>
        </w:rPr>
        <w:t xml:space="preserve"> L1stage_F_h_cv</w:t>
      </w:r>
      <w:r w:rsidRPr="006D2679">
        <w:rPr>
          <w:rFonts w:ascii="Times New Roman" w:hAnsi="Times New Roman"/>
          <w:sz w:val="24"/>
          <w:szCs w:val="24"/>
          <w:lang w:val="sk-SK"/>
        </w:rPr>
        <w:t>.</w:t>
      </w:r>
    </w:p>
    <w:p w:rsidRPr="006D2679" w:rsidR="00CB30CB" w:rsidP="00ED421C" w:rsidRDefault="00CB30CB" w14:paraId="70750D50" w14:textId="6EB13E70">
      <w:pPr>
        <w:pStyle w:val="Zkladntext"/>
        <w:keepNext/>
        <w:keepLines/>
        <w:spacing w:line="276" w:lineRule="auto"/>
      </w:pPr>
      <w:r w:rsidRPr="006D2679">
        <w:rPr>
          <w:b/>
          <w:bCs/>
        </w:rPr>
        <w:lastRenderedPageBreak/>
        <w:t xml:space="preserve">L1stage_F_h_cv_g </w:t>
      </w:r>
      <w:r w:rsidRPr="006D2679">
        <w:t>má na vstupu zdroj L0_h_cv_g. L0_h_cv_g má ve zdrojových možnostech vstupní dotaz místo tabulky. Tenhle dotaz provádí následující:</w:t>
      </w:r>
    </w:p>
    <w:p w:rsidRPr="006D2679" w:rsidR="00CB30CB" w:rsidP="00ED421C" w:rsidRDefault="00CB30CB" w14:paraId="75454E96" w14:textId="77777777">
      <w:pPr>
        <w:pStyle w:val="Zkladntext"/>
        <w:keepNext/>
        <w:keepLines/>
        <w:spacing w:line="276" w:lineRule="auto"/>
      </w:pPr>
    </w:p>
    <w:p w:rsidRPr="006D2679" w:rsidR="00CB30CB" w:rsidP="00ED421C" w:rsidRDefault="00CB30CB" w14:paraId="4AE42966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>Příkaz SELECT určuje sloupce, které mají být zahrnuty do sady výsledků dotazu:</w:t>
      </w:r>
    </w:p>
    <w:p w:rsidRPr="006D2679" w:rsidR="00CB30CB" w:rsidP="00ED421C" w:rsidRDefault="00CB30CB" w14:paraId="2E14FDB4" w14:textId="2FF8A0E6">
      <w:pPr>
        <w:pStyle w:val="Zkladntext"/>
        <w:keepNext/>
        <w:keepLines/>
        <w:spacing w:before="0" w:after="0" w:line="276" w:lineRule="auto"/>
        <w:ind w:left="567"/>
        <w:rPr>
          <w:i/>
          <w:iCs/>
        </w:rPr>
      </w:pPr>
      <w:r w:rsidRPr="006D2679">
        <w:rPr>
          <w:i/>
          <w:iCs/>
        </w:rPr>
        <w:t>t1.[Období]: Sloupec [Období] z tabulky t1.</w:t>
      </w:r>
    </w:p>
    <w:p w:rsidRPr="006D2679" w:rsidR="00CB30CB" w:rsidP="00ED421C" w:rsidRDefault="00CB30CB" w14:paraId="7655BF73" w14:textId="0F9CC285">
      <w:pPr>
        <w:pStyle w:val="Zkladntext"/>
        <w:keepNext/>
        <w:keepLines/>
        <w:spacing w:before="0" w:after="0" w:line="276" w:lineRule="auto"/>
        <w:ind w:left="567"/>
        <w:rPr>
          <w:i/>
          <w:iCs/>
        </w:rPr>
      </w:pPr>
      <w:r w:rsidRPr="006D2679">
        <w:rPr>
          <w:i/>
          <w:iCs/>
        </w:rPr>
        <w:t>t2.[</w:t>
      </w:r>
      <w:proofErr w:type="spellStart"/>
      <w:r w:rsidRPr="006D2679">
        <w:rPr>
          <w:i/>
          <w:iCs/>
        </w:rPr>
        <w:t>Dataset_ID</w:t>
      </w:r>
      <w:proofErr w:type="spellEnd"/>
      <w:r w:rsidRPr="006D2679">
        <w:rPr>
          <w:i/>
          <w:iCs/>
        </w:rPr>
        <w:t>]: Sloupec [</w:t>
      </w:r>
      <w:proofErr w:type="spellStart"/>
      <w:r w:rsidRPr="006D2679">
        <w:rPr>
          <w:i/>
          <w:iCs/>
        </w:rPr>
        <w:t>Dataset_ID</w:t>
      </w:r>
      <w:proofErr w:type="spellEnd"/>
      <w:r w:rsidRPr="006D2679">
        <w:rPr>
          <w:i/>
          <w:iCs/>
        </w:rPr>
        <w:t>] z tabulky t2.</w:t>
      </w:r>
    </w:p>
    <w:p w:rsidRPr="006D2679" w:rsidR="00CB30CB" w:rsidP="00ED421C" w:rsidRDefault="00CB30CB" w14:paraId="529E8F8B" w14:textId="628ABCB8">
      <w:pPr>
        <w:pStyle w:val="Zkladntext"/>
        <w:keepNext/>
        <w:keepLines/>
        <w:spacing w:before="0" w:after="0" w:line="276" w:lineRule="auto"/>
        <w:ind w:left="567"/>
        <w:rPr>
          <w:i/>
          <w:iCs/>
        </w:rPr>
      </w:pPr>
      <w:r w:rsidRPr="006D2679">
        <w:rPr>
          <w:i/>
          <w:iCs/>
        </w:rPr>
        <w:t xml:space="preserve">Funkce COALESCE slouží ke zpracování nulových hodnot ve sloupci [Charakter výuky] a jejich nahrazení pomlčkou (-). Výsledný sloupec je </w:t>
      </w:r>
      <w:proofErr w:type="spellStart"/>
      <w:r w:rsidRPr="006D2679">
        <w:rPr>
          <w:i/>
          <w:iCs/>
        </w:rPr>
        <w:t>aliasován</w:t>
      </w:r>
      <w:proofErr w:type="spellEnd"/>
      <w:r w:rsidRPr="006D2679">
        <w:rPr>
          <w:i/>
          <w:iCs/>
        </w:rPr>
        <w:t xml:space="preserve"> jako [Charakter výuky].</w:t>
      </w:r>
    </w:p>
    <w:p w:rsidRPr="006D2679" w:rsidR="00CB30CB" w:rsidP="00ED421C" w:rsidRDefault="00CB30CB" w14:paraId="27F5AF93" w14:textId="0598ECB3">
      <w:pPr>
        <w:pStyle w:val="Zkladntext"/>
        <w:keepNext/>
        <w:keepLines/>
        <w:spacing w:before="0" w:after="0" w:line="276" w:lineRule="auto"/>
        <w:ind w:left="567"/>
        <w:rPr>
          <w:i/>
          <w:iCs/>
        </w:rPr>
      </w:pPr>
      <w:r w:rsidRPr="006D2679">
        <w:rPr>
          <w:i/>
          <w:iCs/>
        </w:rPr>
        <w:t>[Hodnocení].</w:t>
      </w:r>
    </w:p>
    <w:p w:rsidRPr="006D2679" w:rsidR="00CB30CB" w:rsidP="00ED421C" w:rsidRDefault="00CB30CB" w14:paraId="73394E9F" w14:textId="4EAC127F">
      <w:pPr>
        <w:pStyle w:val="Zkladntext"/>
        <w:keepNext/>
        <w:keepLines/>
        <w:spacing w:before="0" w:after="0" w:line="276" w:lineRule="auto"/>
        <w:ind w:left="567"/>
        <w:rPr>
          <w:i/>
          <w:iCs/>
        </w:rPr>
      </w:pPr>
      <w:r w:rsidRPr="006D2679">
        <w:rPr>
          <w:i/>
          <w:iCs/>
        </w:rPr>
        <w:t>[</w:t>
      </w:r>
      <w:proofErr w:type="spellStart"/>
      <w:r w:rsidRPr="006D2679">
        <w:rPr>
          <w:i/>
          <w:iCs/>
        </w:rPr>
        <w:t>Pracoviště_ID</w:t>
      </w:r>
      <w:proofErr w:type="spellEnd"/>
      <w:r w:rsidRPr="006D2679">
        <w:rPr>
          <w:i/>
          <w:iCs/>
        </w:rPr>
        <w:t xml:space="preserve">] je vybrán a pojmenován jako [Garantující </w:t>
      </w:r>
      <w:proofErr w:type="spellStart"/>
      <w:r w:rsidRPr="006D2679">
        <w:rPr>
          <w:i/>
          <w:iCs/>
        </w:rPr>
        <w:t>pracoviště_ID</w:t>
      </w:r>
      <w:proofErr w:type="spellEnd"/>
      <w:r w:rsidRPr="006D2679">
        <w:rPr>
          <w:i/>
          <w:iCs/>
        </w:rPr>
        <w:t>].</w:t>
      </w:r>
    </w:p>
    <w:p w:rsidRPr="006D2679" w:rsidR="00055289" w:rsidP="00ED421C" w:rsidRDefault="00055289" w14:paraId="39A2C448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</w:p>
    <w:p w:rsidRPr="006D2679" w:rsidR="00CB30CB" w:rsidP="00ED421C" w:rsidRDefault="00CB30CB" w14:paraId="788A18CD" w14:textId="57003BD9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>Příkaz FROM určuje tabulky použité v dotazu:</w:t>
      </w:r>
    </w:p>
    <w:p w:rsidRPr="006D2679" w:rsidR="00055289" w:rsidP="00ED421C" w:rsidRDefault="00CB30CB" w14:paraId="18CDA7B5" w14:textId="0D2FB291">
      <w:pPr>
        <w:pStyle w:val="Zkladntext"/>
        <w:keepNext/>
        <w:keepLines/>
        <w:spacing w:before="0" w:after="0" w:line="276" w:lineRule="auto"/>
        <w:ind w:left="567"/>
        <w:rPr>
          <w:i/>
          <w:iCs/>
        </w:rPr>
      </w:pPr>
      <w:r w:rsidRPr="006D2679">
        <w:rPr>
          <w:i/>
          <w:iCs/>
        </w:rPr>
        <w:t xml:space="preserve">Začíná </w:t>
      </w:r>
      <w:proofErr w:type="spellStart"/>
      <w:r w:rsidRPr="006D2679">
        <w:rPr>
          <w:i/>
          <w:iCs/>
        </w:rPr>
        <w:t>poddotazem</w:t>
      </w:r>
      <w:proofErr w:type="spellEnd"/>
      <w:r w:rsidRPr="006D2679">
        <w:rPr>
          <w:i/>
          <w:iCs/>
        </w:rPr>
        <w:t xml:space="preserve"> (SELECT * FROM [L0].[</w:t>
      </w:r>
      <w:proofErr w:type="spellStart"/>
      <w:r w:rsidRPr="006D2679">
        <w:rPr>
          <w:i/>
          <w:iCs/>
        </w:rPr>
        <w:t>h_cv_g</w:t>
      </w:r>
      <w:proofErr w:type="spellEnd"/>
      <w:r w:rsidRPr="006D2679">
        <w:rPr>
          <w:i/>
          <w:iCs/>
        </w:rPr>
        <w:t>]) t1, který vybere všechny sloupce z tabulky [L0].[</w:t>
      </w:r>
      <w:proofErr w:type="spellStart"/>
      <w:r w:rsidRPr="006D2679">
        <w:rPr>
          <w:i/>
          <w:iCs/>
        </w:rPr>
        <w:t>h_cv_g</w:t>
      </w:r>
      <w:proofErr w:type="spellEnd"/>
      <w:r w:rsidRPr="006D2679">
        <w:rPr>
          <w:i/>
          <w:iCs/>
        </w:rPr>
        <w:t xml:space="preserve">] a </w:t>
      </w:r>
      <w:proofErr w:type="spellStart"/>
      <w:r w:rsidRPr="006D2679">
        <w:rPr>
          <w:i/>
          <w:iCs/>
        </w:rPr>
        <w:t>aliasuje</w:t>
      </w:r>
      <w:proofErr w:type="spellEnd"/>
      <w:r w:rsidRPr="006D2679">
        <w:rPr>
          <w:i/>
          <w:iCs/>
        </w:rPr>
        <w:t xml:space="preserve"> ji jako t1.</w:t>
      </w:r>
    </w:p>
    <w:p w:rsidRPr="006D2679" w:rsidR="00CB30CB" w:rsidP="00ED421C" w:rsidRDefault="00175A95" w14:paraId="789CE1A9" w14:textId="08190F41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>První</w:t>
      </w:r>
      <w:r w:rsidRPr="006D2679" w:rsidR="00CB30CB">
        <w:rPr>
          <w:i/>
          <w:iCs/>
        </w:rPr>
        <w:t xml:space="preserve"> LEFT JOIN slouží ke spojení </w:t>
      </w:r>
      <w:proofErr w:type="spellStart"/>
      <w:r w:rsidRPr="006D2679" w:rsidR="00CB30CB">
        <w:rPr>
          <w:i/>
          <w:iCs/>
        </w:rPr>
        <w:t>poddotazu</w:t>
      </w:r>
      <w:proofErr w:type="spellEnd"/>
      <w:r w:rsidRPr="006D2679" w:rsidR="00CB30CB">
        <w:rPr>
          <w:i/>
          <w:iCs/>
        </w:rPr>
        <w:t xml:space="preserve"> t1 s tabulkou [L1].[</w:t>
      </w:r>
      <w:proofErr w:type="spellStart"/>
      <w:r w:rsidRPr="006D2679" w:rsidR="00CB30CB">
        <w:rPr>
          <w:i/>
          <w:iCs/>
        </w:rPr>
        <w:t>D_Dataset</w:t>
      </w:r>
      <w:proofErr w:type="spellEnd"/>
      <w:r w:rsidRPr="006D2679" w:rsidR="00CB30CB">
        <w:rPr>
          <w:i/>
          <w:iCs/>
        </w:rPr>
        <w:t xml:space="preserve">] na základě </w:t>
      </w:r>
      <w:r w:rsidRPr="006D2679" w:rsidR="00055289">
        <w:rPr>
          <w:i/>
          <w:iCs/>
        </w:rPr>
        <w:t xml:space="preserve">        </w:t>
      </w:r>
      <w:r w:rsidRPr="006D2679" w:rsidR="00CB30CB">
        <w:rPr>
          <w:i/>
          <w:iCs/>
        </w:rPr>
        <w:t xml:space="preserve">podmínky t1.[Kód </w:t>
      </w:r>
      <w:proofErr w:type="spellStart"/>
      <w:r w:rsidRPr="006D2679" w:rsidR="00CB30CB">
        <w:rPr>
          <w:i/>
          <w:iCs/>
        </w:rPr>
        <w:t>Datasetu</w:t>
      </w:r>
      <w:proofErr w:type="spellEnd"/>
      <w:r w:rsidRPr="006D2679" w:rsidR="00CB30CB">
        <w:rPr>
          <w:i/>
          <w:iCs/>
        </w:rPr>
        <w:t xml:space="preserve">] = t2.[Kód </w:t>
      </w:r>
      <w:proofErr w:type="spellStart"/>
      <w:r w:rsidRPr="006D2679" w:rsidR="00CB30CB">
        <w:rPr>
          <w:i/>
          <w:iCs/>
        </w:rPr>
        <w:t>Datasetu</w:t>
      </w:r>
      <w:proofErr w:type="spellEnd"/>
      <w:r w:rsidRPr="006D2679" w:rsidR="00CB30CB">
        <w:rPr>
          <w:i/>
          <w:iCs/>
        </w:rPr>
        <w:t>].</w:t>
      </w:r>
    </w:p>
    <w:p w:rsidRPr="006D2679" w:rsidR="00175A95" w:rsidP="00ED421C" w:rsidRDefault="00CB30CB" w14:paraId="6DF9589B" w14:textId="02DB6A1B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>Další spojení LEFT JOIN se provede pro spojení předchozího výsledku spojení s tabulkou [L1].[</w:t>
      </w:r>
      <w:proofErr w:type="spellStart"/>
      <w:r w:rsidRPr="006D2679">
        <w:rPr>
          <w:i/>
          <w:iCs/>
        </w:rPr>
        <w:t>D_Pracoviště</w:t>
      </w:r>
      <w:proofErr w:type="spellEnd"/>
      <w:r w:rsidRPr="006D2679">
        <w:rPr>
          <w:i/>
          <w:iCs/>
        </w:rPr>
        <w:t>] na základě více podmínek: t1.[Garantující pracoviště] = t3.Pracoviště, t2.[</w:t>
      </w:r>
      <w:proofErr w:type="spellStart"/>
      <w:r w:rsidRPr="006D2679">
        <w:rPr>
          <w:i/>
          <w:iCs/>
        </w:rPr>
        <w:t>Dataset_ID</w:t>
      </w:r>
      <w:proofErr w:type="spellEnd"/>
      <w:r w:rsidRPr="006D2679">
        <w:rPr>
          <w:i/>
          <w:iCs/>
        </w:rPr>
        <w:t>] = t3.Dataset_ID a t1.Fakulta = t3.Fakulta.</w:t>
      </w:r>
    </w:p>
    <w:p w:rsidRPr="006D2679" w:rsidR="00175A95" w:rsidP="00ED421C" w:rsidRDefault="00175A95" w14:paraId="69AD167F" w14:textId="77777777">
      <w:pPr>
        <w:keepNext/>
        <w:keepLines/>
        <w:spacing w:line="276" w:lineRule="auto"/>
        <w:jc w:val="both"/>
        <w:rPr>
          <w:rFonts w:ascii="Times New Roman" w:hAnsi="Times New Roman"/>
          <w:i/>
          <w:iCs/>
          <w:sz w:val="24"/>
          <w:szCs w:val="24"/>
        </w:rPr>
      </w:pPr>
    </w:p>
    <w:p w:rsidRPr="006D2679" w:rsidR="00175A95" w:rsidP="00175A95" w:rsidRDefault="00175A95" w14:paraId="0EC0915B" w14:textId="77777777">
      <w:pPr>
        <w:spacing w:line="276" w:lineRule="auto"/>
        <w:jc w:val="both"/>
      </w:pPr>
      <w:r w:rsidRPr="006D2679">
        <w:rPr>
          <w:noProof/>
        </w:rPr>
        <w:drawing>
          <wp:inline distT="0" distB="0" distL="0" distR="0" wp14:anchorId="3B177B54" wp14:editId="223DA440">
            <wp:extent cx="4362450" cy="2769810"/>
            <wp:effectExtent l="0" t="0" r="0" b="0"/>
            <wp:docPr id="526431346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3134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62529" cy="276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2679">
        <w:t xml:space="preserve"> </w:t>
      </w:r>
    </w:p>
    <w:p w:rsidRPr="006D2679" w:rsidR="00175A95" w:rsidP="00D571C1" w:rsidRDefault="00175A95" w14:paraId="0301E860" w14:textId="36E94891">
      <w:pPr>
        <w:pStyle w:val="Zkladntext"/>
        <w:tabs>
          <w:tab w:val="left" w:pos="3045"/>
        </w:tabs>
        <w:spacing w:line="276" w:lineRule="auto"/>
        <w:jc w:val="center"/>
        <w:rPr>
          <w:szCs w:val="24"/>
        </w:rPr>
      </w:pPr>
      <w:r w:rsidRPr="006D2679">
        <w:rPr>
          <w:szCs w:val="24"/>
        </w:rPr>
        <w:t>Obrázek č.</w:t>
      </w:r>
      <w:r w:rsidR="00232F7C">
        <w:rPr>
          <w:szCs w:val="24"/>
        </w:rPr>
        <w:t>2</w:t>
      </w:r>
      <w:r w:rsidR="00D571C1">
        <w:rPr>
          <w:szCs w:val="24"/>
        </w:rPr>
        <w:t>8</w:t>
      </w:r>
      <w:r w:rsidRPr="006D2679">
        <w:rPr>
          <w:szCs w:val="24"/>
        </w:rPr>
        <w:t xml:space="preserve"> – Source </w:t>
      </w:r>
      <w:proofErr w:type="spellStart"/>
      <w:r w:rsidRPr="006D2679">
        <w:rPr>
          <w:szCs w:val="24"/>
        </w:rPr>
        <w:t>options</w:t>
      </w:r>
      <w:proofErr w:type="spellEnd"/>
      <w:r w:rsidRPr="006D2679">
        <w:rPr>
          <w:szCs w:val="24"/>
        </w:rPr>
        <w:t xml:space="preserve"> v </w:t>
      </w:r>
      <w:r w:rsidRPr="006D2679" w:rsidR="00357B0C">
        <w:rPr>
          <w:szCs w:val="24"/>
        </w:rPr>
        <w:t>aktivitě</w:t>
      </w:r>
      <w:r w:rsidRPr="006D2679">
        <w:rPr>
          <w:szCs w:val="24"/>
        </w:rPr>
        <w:t xml:space="preserve"> L1stage_F_h_cv</w:t>
      </w:r>
      <w:r w:rsidRPr="006D2679" w:rsidR="00630B28">
        <w:rPr>
          <w:szCs w:val="24"/>
        </w:rPr>
        <w:t>_g</w:t>
      </w:r>
      <w:r w:rsidRPr="006D2679">
        <w:rPr>
          <w:szCs w:val="24"/>
        </w:rPr>
        <w:t xml:space="preserve"> (Zdroj: Autoři)</w:t>
      </w:r>
    </w:p>
    <w:p w:rsidRPr="006D2679" w:rsidR="00175A95" w:rsidP="00175A95" w:rsidRDefault="00175A95" w14:paraId="56CDA61B" w14:textId="77777777">
      <w:pPr>
        <w:jc w:val="both"/>
        <w:rPr>
          <w:rFonts w:ascii="Times New Roman" w:hAnsi="Times New Roman"/>
          <w:sz w:val="24"/>
          <w:szCs w:val="24"/>
        </w:rPr>
      </w:pPr>
    </w:p>
    <w:p w:rsidRPr="006D2679" w:rsidR="00175A95" w:rsidP="00055289" w:rsidRDefault="00175A95" w14:paraId="297390BE" w14:textId="76FA00BB">
      <w:pPr>
        <w:pStyle w:val="Zkladntext"/>
        <w:spacing w:line="276" w:lineRule="auto"/>
      </w:pPr>
      <w:r w:rsidRPr="006D2679">
        <w:lastRenderedPageBreak/>
        <w:t xml:space="preserve">Pak se v odvozeném sloupci vytvoří přirozený klíč, který spojuje hodnoty "Charakter výuky", řetězcovou reprezentaci "Garantující </w:t>
      </w:r>
      <w:proofErr w:type="spellStart"/>
      <w:r w:rsidRPr="006D2679">
        <w:t>pracoviště_ID</w:t>
      </w:r>
      <w:proofErr w:type="spellEnd"/>
      <w:r w:rsidRPr="006D2679">
        <w:t xml:space="preserve"> " a řetězcovou reprezentaci "</w:t>
      </w:r>
      <w:proofErr w:type="spellStart"/>
      <w:r w:rsidRPr="006D2679">
        <w:t>Dataset_ID</w:t>
      </w:r>
      <w:proofErr w:type="spellEnd"/>
      <w:r w:rsidRPr="006D2679">
        <w:t xml:space="preserve">" dohromady. </w:t>
      </w:r>
    </w:p>
    <w:p w:rsidRPr="006D2679" w:rsidR="00175A95" w:rsidP="00055289" w:rsidRDefault="00601303" w14:paraId="5184A45C" w14:textId="70B212C2">
      <w:pPr>
        <w:pStyle w:val="Zkladntext"/>
        <w:spacing w:line="276" w:lineRule="auto"/>
      </w:pPr>
      <w:r w:rsidRPr="006D2679">
        <w:t>Přirozený</w:t>
      </w:r>
      <w:r w:rsidRPr="006D2679" w:rsidR="00175A95">
        <w:t xml:space="preserve"> </w:t>
      </w:r>
      <w:r w:rsidRPr="006D2679" w:rsidR="00A408E9">
        <w:t>klíč,</w:t>
      </w:r>
      <w:r w:rsidRPr="006D2679" w:rsidR="00175A95">
        <w:t xml:space="preserve"> jestli je [Charakter výuky] </w:t>
      </w:r>
      <w:proofErr w:type="spellStart"/>
      <w:r w:rsidRPr="006D2679" w:rsidR="00175A95">
        <w:t>Null</w:t>
      </w:r>
      <w:proofErr w:type="spellEnd"/>
      <w:r w:rsidRPr="006D2679" w:rsidR="00175A95">
        <w:t xml:space="preserve"> případně v našem případě "-" klíč může vypadat následovně: "--5-1" </w:t>
      </w:r>
    </w:p>
    <w:p w:rsidRPr="006D2679" w:rsidR="00175A95" w:rsidP="00055289" w:rsidRDefault="00554A6C" w14:paraId="68A2475E" w14:textId="236069D4">
      <w:pPr>
        <w:pStyle w:val="Zkladntext"/>
        <w:spacing w:line="276" w:lineRule="auto"/>
        <w:rPr>
          <w:lang w:val="sk-SK"/>
        </w:rPr>
      </w:pPr>
      <w:r>
        <w:t>Anebo</w:t>
      </w:r>
      <w:r w:rsidRPr="006D2679" w:rsidR="00175A95">
        <w:t xml:space="preserve"> jestli je v sloupci [Charakter výuky] hodnota, klíč může vypadat následovně</w:t>
      </w:r>
      <w:r w:rsidRPr="006D2679" w:rsidR="00175A95">
        <w:rPr>
          <w:lang w:val="sk-SK"/>
        </w:rPr>
        <w:t xml:space="preserve">: </w:t>
      </w:r>
      <w:r w:rsidRPr="006D2679" w:rsidR="00175A95">
        <w:t>"</w:t>
      </w:r>
      <w:proofErr w:type="spellStart"/>
      <w:r w:rsidRPr="006D2679" w:rsidR="00175A95">
        <w:rPr>
          <w:lang w:val="sk-SK"/>
        </w:rPr>
        <w:t>pocítacová</w:t>
      </w:r>
      <w:proofErr w:type="spellEnd"/>
      <w:r w:rsidRPr="006D2679" w:rsidR="00175A95">
        <w:rPr>
          <w:lang w:val="sk-SK"/>
        </w:rPr>
        <w:t xml:space="preserve"> výuka-5-1</w:t>
      </w:r>
      <w:r w:rsidRPr="006D2679" w:rsidR="00175A95">
        <w:t>"</w:t>
      </w:r>
    </w:p>
    <w:p w:rsidRPr="006D2679" w:rsidR="00175A95" w:rsidP="00055289" w:rsidRDefault="00175A95" w14:paraId="3498DB35" w14:textId="2E00AAED">
      <w:pPr>
        <w:pStyle w:val="Zkladntext"/>
        <w:spacing w:line="276" w:lineRule="auto"/>
        <w:rPr>
          <w:lang w:val="sk-SK"/>
        </w:rPr>
      </w:pPr>
      <w:r w:rsidRPr="006D2679">
        <w:t xml:space="preserve">V operaci </w:t>
      </w:r>
      <w:proofErr w:type="spellStart"/>
      <w:r w:rsidRPr="006D2679">
        <w:t>sink</w:t>
      </w:r>
      <w:proofErr w:type="spellEnd"/>
      <w:r w:rsidRPr="006D2679">
        <w:t xml:space="preserve"> pak exportujeme data do </w:t>
      </w:r>
      <w:r w:rsidRPr="006D2679" w:rsidR="00E006A3">
        <w:t>tabulky</w:t>
      </w:r>
      <w:r w:rsidRPr="006D2679">
        <w:t xml:space="preserve"> L1stage_F_h_cv_g</w:t>
      </w:r>
      <w:r w:rsidRPr="006D2679">
        <w:rPr>
          <w:lang w:val="sk-SK"/>
        </w:rPr>
        <w:t>.</w:t>
      </w:r>
    </w:p>
    <w:p w:rsidRPr="006D2679" w:rsidR="00055289" w:rsidP="00055289" w:rsidRDefault="00055289" w14:paraId="3D90131F" w14:textId="77777777">
      <w:pPr>
        <w:pStyle w:val="Zkladntext"/>
        <w:spacing w:line="276" w:lineRule="auto"/>
      </w:pPr>
    </w:p>
    <w:p w:rsidRPr="006D2679" w:rsidR="00055289" w:rsidP="00055289" w:rsidRDefault="00055289" w14:paraId="5B3A6068" w14:textId="289970D2">
      <w:pPr>
        <w:pStyle w:val="Zkladntext"/>
        <w:spacing w:line="276" w:lineRule="auto"/>
      </w:pPr>
      <w:r w:rsidRPr="006D2679">
        <w:rPr>
          <w:b/>
          <w:bCs/>
        </w:rPr>
        <w:t xml:space="preserve">L1stage_F_h_pred </w:t>
      </w:r>
      <w:r w:rsidRPr="006D2679">
        <w:t>má na vstupu zdroj L0_h_pred. L0_h_pred má ve zdrojových možnostech vstupní dotaz místo tabulky. Tenhle dotaz provádí následující:</w:t>
      </w:r>
    </w:p>
    <w:p w:rsidRPr="006D2679" w:rsidR="00055289" w:rsidP="00175A95" w:rsidRDefault="00055289" w14:paraId="44B1B27B" w14:textId="77777777">
      <w:pPr>
        <w:pStyle w:val="Zkladntext"/>
      </w:pPr>
    </w:p>
    <w:p w:rsidRPr="006D2679" w:rsidR="00055289" w:rsidP="00055289" w:rsidRDefault="00055289" w14:paraId="7AC442FE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>Příkaz SELECT určuje sloupce, které mají být zahrnuty do sady výsledků dotazu:</w:t>
      </w:r>
    </w:p>
    <w:p w:rsidRPr="006D2679" w:rsidR="00055289" w:rsidP="00055289" w:rsidRDefault="00055289" w14:paraId="564B1291" w14:textId="61F86F81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t1.[Období]: z tabulky t1.</w:t>
      </w:r>
    </w:p>
    <w:p w:rsidRPr="006D2679" w:rsidR="00055289" w:rsidP="00055289" w:rsidRDefault="00055289" w14:paraId="19142E1A" w14:textId="751E917E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t2.[</w:t>
      </w:r>
      <w:proofErr w:type="spellStart"/>
      <w:r w:rsidRPr="006D2679">
        <w:rPr>
          <w:i/>
          <w:iCs/>
        </w:rPr>
        <w:t>Dataset_ID</w:t>
      </w:r>
      <w:proofErr w:type="spellEnd"/>
      <w:r w:rsidRPr="006D2679">
        <w:rPr>
          <w:i/>
          <w:iCs/>
        </w:rPr>
        <w:t>]: z tabulky t2.</w:t>
      </w:r>
    </w:p>
    <w:p w:rsidRPr="006D2679" w:rsidR="00055289" w:rsidP="00055289" w:rsidRDefault="00055289" w14:paraId="363964BA" w14:textId="4048FBB2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[Forma studia]: Sloupec </w:t>
      </w:r>
    </w:p>
    <w:p w:rsidRPr="006D2679" w:rsidR="00055289" w:rsidP="00055289" w:rsidRDefault="00055289" w14:paraId="52D9FFC6" w14:textId="337F93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</w:t>
      </w:r>
      <w:proofErr w:type="spellStart"/>
      <w:r w:rsidRPr="006D2679">
        <w:rPr>
          <w:i/>
          <w:iCs/>
        </w:rPr>
        <w:t>Mimosemestrální</w:t>
      </w:r>
      <w:proofErr w:type="spellEnd"/>
      <w:r w:rsidRPr="006D2679">
        <w:rPr>
          <w:i/>
          <w:iCs/>
        </w:rPr>
        <w:t xml:space="preserve"> výuka]: </w:t>
      </w:r>
    </w:p>
    <w:p w:rsidRPr="006D2679" w:rsidR="00055289" w:rsidP="00055289" w:rsidRDefault="00055289" w14:paraId="10361E5B" w14:textId="12DA9C9B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[Studentů]: </w:t>
      </w:r>
    </w:p>
    <w:p w:rsidRPr="006D2679" w:rsidR="00055289" w:rsidP="00055289" w:rsidRDefault="00055289" w14:paraId="07375138" w14:textId="67B699A2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[Akcí]: Sloupec </w:t>
      </w:r>
    </w:p>
    <w:p w:rsidRPr="006D2679" w:rsidR="00055289" w:rsidP="00055289" w:rsidRDefault="00055289" w14:paraId="703381BF" w14:textId="6126DCE8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Hodnocení]: </w:t>
      </w:r>
    </w:p>
    <w:p w:rsidRPr="006D2679" w:rsidR="00055289" w:rsidP="00055289" w:rsidRDefault="00055289" w14:paraId="03056344" w14:textId="34C07820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t3. [</w:t>
      </w:r>
      <w:proofErr w:type="spellStart"/>
      <w:r w:rsidRPr="006D2679">
        <w:rPr>
          <w:i/>
          <w:iCs/>
        </w:rPr>
        <w:t>Předmět_ID</w:t>
      </w:r>
      <w:proofErr w:type="spellEnd"/>
      <w:r w:rsidRPr="006D2679">
        <w:rPr>
          <w:i/>
          <w:iCs/>
        </w:rPr>
        <w:t>]: z tabulky t3.</w:t>
      </w:r>
    </w:p>
    <w:p w:rsidRPr="006D2679" w:rsidR="00055289" w:rsidP="00055289" w:rsidRDefault="00055289" w14:paraId="017492C5" w14:textId="77777777">
      <w:pPr>
        <w:pStyle w:val="Zkladntext"/>
        <w:spacing w:before="0" w:after="0" w:line="276" w:lineRule="auto"/>
        <w:rPr>
          <w:i/>
          <w:iCs/>
        </w:rPr>
      </w:pPr>
    </w:p>
    <w:p w:rsidRPr="006D2679" w:rsidR="00055289" w:rsidP="00055289" w:rsidRDefault="00055289" w14:paraId="10D2EB44" w14:textId="65844923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>Příkaz FROM určuje tabulky použité v dotazu:</w:t>
      </w:r>
    </w:p>
    <w:p w:rsidRPr="006D2679" w:rsidR="00055289" w:rsidP="00055289" w:rsidRDefault="00055289" w14:paraId="2AD73F01" w14:textId="77777777">
      <w:pPr>
        <w:pStyle w:val="Zkladntext"/>
        <w:spacing w:before="0" w:after="0" w:line="276" w:lineRule="auto"/>
        <w:ind w:left="480"/>
        <w:rPr>
          <w:i/>
          <w:iCs/>
        </w:rPr>
      </w:pPr>
      <w:r w:rsidRPr="006D2679">
        <w:rPr>
          <w:i/>
          <w:iCs/>
        </w:rPr>
        <w:t xml:space="preserve">Začíná </w:t>
      </w:r>
      <w:proofErr w:type="spellStart"/>
      <w:r w:rsidRPr="006D2679">
        <w:rPr>
          <w:i/>
          <w:iCs/>
        </w:rPr>
        <w:t>poddotazem</w:t>
      </w:r>
      <w:proofErr w:type="spellEnd"/>
      <w:r w:rsidRPr="006D2679">
        <w:rPr>
          <w:i/>
          <w:iCs/>
        </w:rPr>
        <w:t xml:space="preserve"> (SELECT * FROM [L0].[</w:t>
      </w:r>
      <w:proofErr w:type="spellStart"/>
      <w:r w:rsidRPr="006D2679">
        <w:rPr>
          <w:i/>
          <w:iCs/>
        </w:rPr>
        <w:t>h_pred</w:t>
      </w:r>
      <w:proofErr w:type="spellEnd"/>
      <w:r w:rsidRPr="006D2679">
        <w:rPr>
          <w:i/>
          <w:iCs/>
        </w:rPr>
        <w:t>]) t1, který vybírá všechny sloupce z tabulky [L0].[</w:t>
      </w:r>
      <w:proofErr w:type="spellStart"/>
      <w:r w:rsidRPr="006D2679">
        <w:rPr>
          <w:i/>
          <w:iCs/>
        </w:rPr>
        <w:t>h_pred</w:t>
      </w:r>
      <w:proofErr w:type="spellEnd"/>
      <w:r w:rsidRPr="006D2679">
        <w:rPr>
          <w:i/>
          <w:iCs/>
        </w:rPr>
        <w:t>] a označuje ji jako t1.</w:t>
      </w:r>
    </w:p>
    <w:p w:rsidRPr="006D2679" w:rsidR="00055289" w:rsidP="00055289" w:rsidRDefault="00055289" w14:paraId="19B1FB45" w14:textId="3C808E13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Nejprve se provede LEFT JOIN, který spojí </w:t>
      </w:r>
      <w:proofErr w:type="spellStart"/>
      <w:r w:rsidRPr="006D2679">
        <w:rPr>
          <w:i/>
          <w:iCs/>
        </w:rPr>
        <w:t>poddotaz</w:t>
      </w:r>
      <w:proofErr w:type="spellEnd"/>
      <w:r w:rsidRPr="006D2679">
        <w:rPr>
          <w:i/>
          <w:iCs/>
        </w:rPr>
        <w:t xml:space="preserve"> t1 s tabulkou [L1].[</w:t>
      </w:r>
      <w:proofErr w:type="spellStart"/>
      <w:r w:rsidRPr="006D2679">
        <w:rPr>
          <w:i/>
          <w:iCs/>
        </w:rPr>
        <w:t>D_Dataset</w:t>
      </w:r>
      <w:proofErr w:type="spellEnd"/>
      <w:r w:rsidRPr="006D2679">
        <w:rPr>
          <w:i/>
          <w:iCs/>
        </w:rPr>
        <w:t xml:space="preserve">] na základě podmínky t1.[Kód </w:t>
      </w:r>
      <w:proofErr w:type="spellStart"/>
      <w:r w:rsidRPr="006D2679">
        <w:rPr>
          <w:i/>
          <w:iCs/>
        </w:rPr>
        <w:t>Datasetu</w:t>
      </w:r>
      <w:proofErr w:type="spellEnd"/>
      <w:r w:rsidRPr="006D2679">
        <w:rPr>
          <w:i/>
          <w:iCs/>
        </w:rPr>
        <w:t xml:space="preserve">] = t2.[Kód </w:t>
      </w:r>
      <w:proofErr w:type="spellStart"/>
      <w:r w:rsidRPr="006D2679">
        <w:rPr>
          <w:i/>
          <w:iCs/>
        </w:rPr>
        <w:t>Datasetu</w:t>
      </w:r>
      <w:proofErr w:type="spellEnd"/>
      <w:r w:rsidRPr="006D2679">
        <w:rPr>
          <w:i/>
          <w:iCs/>
        </w:rPr>
        <w:t>].</w:t>
      </w:r>
    </w:p>
    <w:p w:rsidRPr="006D2679" w:rsidR="00175A95" w:rsidP="00055289" w:rsidRDefault="00055289" w14:paraId="6593DE11" w14:textId="0F849557">
      <w:pPr>
        <w:pStyle w:val="Zkladntext"/>
        <w:spacing w:before="0" w:after="0" w:line="276" w:lineRule="auto"/>
      </w:pPr>
      <w:r w:rsidRPr="006D2679">
        <w:rPr>
          <w:i/>
          <w:iCs/>
        </w:rPr>
        <w:t>Provede se další spojení LEFT JOIN, které spojí výsledek předchozího spojení s tabulkou [L1].[</w:t>
      </w:r>
      <w:proofErr w:type="spellStart"/>
      <w:r w:rsidRPr="006D2679">
        <w:rPr>
          <w:i/>
          <w:iCs/>
        </w:rPr>
        <w:t>D_Predmety</w:t>
      </w:r>
      <w:proofErr w:type="spellEnd"/>
      <w:r w:rsidRPr="006D2679">
        <w:rPr>
          <w:i/>
          <w:iCs/>
        </w:rPr>
        <w:t>] na základě podmínek t1.[Kód] = t3.[Kód] a t2.[</w:t>
      </w:r>
      <w:proofErr w:type="spellStart"/>
      <w:r w:rsidRPr="006D2679">
        <w:rPr>
          <w:i/>
          <w:iCs/>
        </w:rPr>
        <w:t>Dataset_ID</w:t>
      </w:r>
      <w:proofErr w:type="spellEnd"/>
      <w:r w:rsidRPr="006D2679">
        <w:rPr>
          <w:i/>
          <w:iCs/>
        </w:rPr>
        <w:t>] = t3.Dataset_ID.</w:t>
      </w:r>
    </w:p>
    <w:p w:rsidRPr="006D2679" w:rsidR="00055289" w:rsidP="00055289" w:rsidRDefault="00055289" w14:paraId="107C472A" w14:textId="77777777">
      <w:pPr>
        <w:pStyle w:val="Zkladntext"/>
        <w:spacing w:before="0" w:after="0" w:line="276" w:lineRule="auto"/>
      </w:pPr>
    </w:p>
    <w:p w:rsidRPr="006D2679" w:rsidR="00F07316" w:rsidP="00630B28" w:rsidRDefault="00630B28" w14:paraId="4905841B" w14:textId="74463A8C">
      <w:pPr>
        <w:pStyle w:val="Zkladntext"/>
        <w:spacing w:line="276" w:lineRule="auto"/>
        <w:jc w:val="center"/>
      </w:pPr>
      <w:r w:rsidRPr="006D2679">
        <w:rPr>
          <w:noProof/>
        </w:rPr>
        <w:lastRenderedPageBreak/>
        <w:drawing>
          <wp:inline distT="0" distB="0" distL="0" distR="0" wp14:anchorId="454102CC" wp14:editId="7B36C79C">
            <wp:extent cx="5400675" cy="2907030"/>
            <wp:effectExtent l="0" t="0" r="9525" b="7620"/>
            <wp:docPr id="83485404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540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D2679" w:rsidR="00F07316" w:rsidP="00055289" w:rsidRDefault="00F07316" w14:paraId="5873CB6E" w14:textId="6359C1B1">
      <w:pPr>
        <w:pStyle w:val="Zkladntext"/>
        <w:spacing w:line="276" w:lineRule="auto"/>
      </w:pPr>
    </w:p>
    <w:p w:rsidRPr="006D2679" w:rsidR="00630B28" w:rsidP="00630B28" w:rsidRDefault="00630B28" w14:paraId="0190C26C" w14:textId="263F398B">
      <w:pPr>
        <w:pStyle w:val="Zkladntext"/>
        <w:tabs>
          <w:tab w:val="left" w:pos="3045"/>
        </w:tabs>
        <w:spacing w:line="276" w:lineRule="auto"/>
        <w:jc w:val="center"/>
        <w:rPr>
          <w:szCs w:val="24"/>
        </w:rPr>
      </w:pPr>
      <w:r w:rsidRPr="006D2679">
        <w:rPr>
          <w:szCs w:val="24"/>
        </w:rPr>
        <w:t>Obrázek č.</w:t>
      </w:r>
      <w:r w:rsidR="00232F7C">
        <w:rPr>
          <w:szCs w:val="24"/>
        </w:rPr>
        <w:t>2</w:t>
      </w:r>
      <w:r w:rsidR="00D571C1">
        <w:rPr>
          <w:szCs w:val="24"/>
        </w:rPr>
        <w:t>9</w:t>
      </w:r>
      <w:r w:rsidRPr="006D2679">
        <w:rPr>
          <w:szCs w:val="24"/>
        </w:rPr>
        <w:t xml:space="preserve"> – Source </w:t>
      </w:r>
      <w:proofErr w:type="spellStart"/>
      <w:r w:rsidRPr="006D2679">
        <w:rPr>
          <w:szCs w:val="24"/>
        </w:rPr>
        <w:t>options</w:t>
      </w:r>
      <w:proofErr w:type="spellEnd"/>
      <w:r w:rsidRPr="006D2679">
        <w:rPr>
          <w:szCs w:val="24"/>
        </w:rPr>
        <w:t xml:space="preserve"> v </w:t>
      </w:r>
      <w:r w:rsidRPr="006D2679" w:rsidR="00357B0C">
        <w:rPr>
          <w:szCs w:val="24"/>
        </w:rPr>
        <w:t>aktivitě</w:t>
      </w:r>
      <w:r w:rsidRPr="006D2679">
        <w:rPr>
          <w:szCs w:val="24"/>
        </w:rPr>
        <w:t xml:space="preserve"> L1stage_F_</w:t>
      </w:r>
      <w:r w:rsidRPr="006D2679" w:rsidR="00A862B7">
        <w:rPr>
          <w:szCs w:val="24"/>
        </w:rPr>
        <w:t>pred</w:t>
      </w:r>
      <w:r w:rsidRPr="006D2679">
        <w:rPr>
          <w:szCs w:val="24"/>
        </w:rPr>
        <w:t xml:space="preserve"> (Zdroj: Autoři)</w:t>
      </w:r>
    </w:p>
    <w:p w:rsidRPr="006D2679" w:rsidR="00630B28" w:rsidP="00630B28" w:rsidRDefault="00630B28" w14:paraId="0BFDC7B6" w14:textId="77777777">
      <w:pPr>
        <w:pStyle w:val="Zkladntext"/>
        <w:tabs>
          <w:tab w:val="left" w:pos="3045"/>
        </w:tabs>
        <w:spacing w:line="276" w:lineRule="auto"/>
        <w:jc w:val="center"/>
        <w:rPr>
          <w:szCs w:val="24"/>
        </w:rPr>
      </w:pPr>
    </w:p>
    <w:p w:rsidRPr="006D2679" w:rsidR="00055289" w:rsidP="00055289" w:rsidRDefault="00055289" w14:paraId="5340AFCC" w14:textId="07F115D0">
      <w:pPr>
        <w:pStyle w:val="Zkladntext"/>
        <w:spacing w:line="276" w:lineRule="auto"/>
      </w:pPr>
      <w:r w:rsidRPr="006D2679">
        <w:t>Pak se v odvozeném sloupci vytvoří přirozený klíč, který spojuje hodnoty "Forma studia", "</w:t>
      </w:r>
      <w:proofErr w:type="spellStart"/>
      <w:r w:rsidRPr="006D2679">
        <w:t>Mimosemestrální</w:t>
      </w:r>
      <w:proofErr w:type="spellEnd"/>
      <w:r w:rsidRPr="006D2679">
        <w:t xml:space="preserve"> výuka"</w:t>
      </w:r>
      <w:r w:rsidRPr="006D2679" w:rsidR="00F07316">
        <w:t xml:space="preserve">, </w:t>
      </w:r>
      <w:r w:rsidRPr="006D2679">
        <w:t>řetězcovou reprezentaci "Akcí"</w:t>
      </w:r>
      <w:r w:rsidRPr="006D2679" w:rsidR="00F07316">
        <w:t>, řetězcovou reprezentaci "</w:t>
      </w:r>
      <w:proofErr w:type="spellStart"/>
      <w:r w:rsidRPr="006D2679" w:rsidR="00F07316">
        <w:t>Předmět_ID</w:t>
      </w:r>
      <w:proofErr w:type="spellEnd"/>
      <w:r w:rsidRPr="006D2679" w:rsidR="00F07316">
        <w:t>"</w:t>
      </w:r>
      <w:r w:rsidRPr="006D2679">
        <w:t xml:space="preserve"> a řetězcovou reprezentaci "</w:t>
      </w:r>
      <w:proofErr w:type="spellStart"/>
      <w:r w:rsidRPr="006D2679">
        <w:t>Dataset_ID</w:t>
      </w:r>
      <w:proofErr w:type="spellEnd"/>
      <w:r w:rsidRPr="006D2679">
        <w:t xml:space="preserve">" dohromady. </w:t>
      </w:r>
    </w:p>
    <w:p w:rsidRPr="006D2679" w:rsidR="00055289" w:rsidP="00055289" w:rsidRDefault="00601303" w14:paraId="73A50132" w14:textId="79C9D540">
      <w:pPr>
        <w:pStyle w:val="Zkladntext"/>
        <w:spacing w:line="276" w:lineRule="auto"/>
      </w:pPr>
      <w:r w:rsidRPr="006D2679">
        <w:t>Přirozený</w:t>
      </w:r>
      <w:r w:rsidRPr="006D2679" w:rsidR="00055289">
        <w:t xml:space="preserve"> </w:t>
      </w:r>
      <w:r w:rsidRPr="006D2679" w:rsidR="00A408E9">
        <w:t>klíč,</w:t>
      </w:r>
      <w:r w:rsidRPr="006D2679" w:rsidR="00055289">
        <w:t xml:space="preserve"> jestli je [Charakter výuky] </w:t>
      </w:r>
      <w:proofErr w:type="spellStart"/>
      <w:r w:rsidRPr="006D2679" w:rsidR="00055289">
        <w:t>Null</w:t>
      </w:r>
      <w:proofErr w:type="spellEnd"/>
      <w:r w:rsidRPr="006D2679" w:rsidR="00055289">
        <w:t xml:space="preserve"> případně v našem případě "-" klíč může vypadat následovně: "--5-1" </w:t>
      </w:r>
    </w:p>
    <w:p w:rsidRPr="006D2679" w:rsidR="00055289" w:rsidP="00055289" w:rsidRDefault="0043602F" w14:paraId="1C2BBE12" w14:textId="17CEA75F">
      <w:pPr>
        <w:pStyle w:val="Zkladntext"/>
        <w:spacing w:line="276" w:lineRule="auto"/>
        <w:rPr>
          <w:lang w:val="sk-SK"/>
        </w:rPr>
      </w:pPr>
      <w:r w:rsidRPr="006D2679">
        <w:t>N</w:t>
      </w:r>
      <w:r w:rsidRPr="006D2679" w:rsidR="00055289">
        <w:t>ebo jestli je v sloupci [Charakter výuky] hodnota, klíč může vypadat následovně</w:t>
      </w:r>
      <w:r w:rsidRPr="006D2679" w:rsidR="00055289">
        <w:rPr>
          <w:lang w:val="sk-SK"/>
        </w:rPr>
        <w:t xml:space="preserve">: </w:t>
      </w:r>
      <w:r w:rsidRPr="006D2679" w:rsidR="00055289">
        <w:t>"</w:t>
      </w:r>
      <w:proofErr w:type="spellStart"/>
      <w:r w:rsidRPr="006D2679" w:rsidR="00055289">
        <w:rPr>
          <w:lang w:val="sk-SK"/>
        </w:rPr>
        <w:t>pocítacová</w:t>
      </w:r>
      <w:proofErr w:type="spellEnd"/>
      <w:r w:rsidRPr="006D2679" w:rsidR="00055289">
        <w:rPr>
          <w:lang w:val="sk-SK"/>
        </w:rPr>
        <w:t xml:space="preserve"> výuka-5-1</w:t>
      </w:r>
      <w:r w:rsidRPr="006D2679" w:rsidR="00055289">
        <w:t>"</w:t>
      </w:r>
    </w:p>
    <w:p w:rsidRPr="006D2679" w:rsidR="00055289" w:rsidP="00055289" w:rsidRDefault="00055289" w14:paraId="55278963" w14:textId="182B534E">
      <w:pPr>
        <w:pStyle w:val="Zkladntext"/>
        <w:spacing w:line="276" w:lineRule="auto"/>
        <w:rPr>
          <w:lang w:val="sk-SK"/>
        </w:rPr>
      </w:pPr>
      <w:r w:rsidRPr="006D2679">
        <w:t xml:space="preserve">V operaci </w:t>
      </w:r>
      <w:proofErr w:type="spellStart"/>
      <w:r w:rsidRPr="006D2679">
        <w:t>sink</w:t>
      </w:r>
      <w:proofErr w:type="spellEnd"/>
      <w:r w:rsidRPr="006D2679">
        <w:t xml:space="preserve"> pak exportujeme data do </w:t>
      </w:r>
      <w:r w:rsidRPr="006D2679" w:rsidR="00E006A3">
        <w:t>tabulky</w:t>
      </w:r>
      <w:r w:rsidRPr="006D2679">
        <w:t xml:space="preserve"> L1stage_F_h_</w:t>
      </w:r>
      <w:r w:rsidRPr="006D2679" w:rsidR="00A862B7">
        <w:t>pred</w:t>
      </w:r>
      <w:r w:rsidRPr="006D2679">
        <w:rPr>
          <w:lang w:val="sk-SK"/>
        </w:rPr>
        <w:t>.</w:t>
      </w:r>
    </w:p>
    <w:p w:rsidRPr="006D2679" w:rsidR="00A862B7" w:rsidP="00ED421C" w:rsidRDefault="00A862B7" w14:paraId="39409916" w14:textId="4B0746C1">
      <w:pPr>
        <w:pStyle w:val="Zkladntext"/>
        <w:keepNext/>
        <w:keepLines/>
        <w:spacing w:line="276" w:lineRule="auto"/>
      </w:pPr>
      <w:r w:rsidRPr="006D2679">
        <w:rPr>
          <w:b/>
          <w:bCs/>
        </w:rPr>
        <w:lastRenderedPageBreak/>
        <w:t xml:space="preserve">L1stage_F_h_px </w:t>
      </w:r>
      <w:r w:rsidRPr="006D2679">
        <w:t>má na vstupu zdroj L0_h_px. L0_h_px má ve zdrojových možnostech vstupní dotaz místo tabulky. Tenhle dotaz provádí následující:</w:t>
      </w:r>
    </w:p>
    <w:p w:rsidRPr="006D2679" w:rsidR="00A862B7" w:rsidP="00ED421C" w:rsidRDefault="00A862B7" w14:paraId="0CBEDAE9" w14:textId="77777777">
      <w:pPr>
        <w:pStyle w:val="Zkladntext3"/>
        <w:keepNext/>
        <w:keepLines/>
        <w:spacing w:line="276" w:lineRule="auto"/>
        <w:ind w:firstLine="0"/>
        <w:jc w:val="both"/>
        <w:rPr>
          <w:rFonts w:ascii="Times New Roman" w:hAnsi="Times New Roman"/>
          <w:sz w:val="24"/>
          <w:szCs w:val="24"/>
        </w:rPr>
      </w:pPr>
    </w:p>
    <w:p w:rsidRPr="006D2679" w:rsidR="00A862B7" w:rsidP="00ED421C" w:rsidRDefault="00A862B7" w14:paraId="19751FC4" w14:textId="2C0642B4">
      <w:pPr>
        <w:pStyle w:val="Zkladntext"/>
        <w:keepNext/>
        <w:keepLines/>
        <w:rPr>
          <w:i/>
          <w:iCs/>
        </w:rPr>
      </w:pPr>
      <w:r w:rsidRPr="006D2679">
        <w:rPr>
          <w:i/>
          <w:iCs/>
        </w:rPr>
        <w:t>Příkaz SELECT určuje sloupce, které se mají načíst a to: [Období], t2.[</w:t>
      </w:r>
      <w:proofErr w:type="spellStart"/>
      <w:r w:rsidRPr="006D2679">
        <w:rPr>
          <w:i/>
          <w:iCs/>
        </w:rPr>
        <w:t>Dataset_ID</w:t>
      </w:r>
      <w:proofErr w:type="spellEnd"/>
      <w:r w:rsidRPr="006D2679">
        <w:rPr>
          <w:i/>
          <w:iCs/>
        </w:rPr>
        <w:t>], [Kredity], [Hodnocení] a t3.[</w:t>
      </w:r>
      <w:proofErr w:type="spellStart"/>
      <w:r w:rsidRPr="006D2679">
        <w:rPr>
          <w:i/>
          <w:iCs/>
        </w:rPr>
        <w:t>Předmět_ID</w:t>
      </w:r>
      <w:proofErr w:type="spellEnd"/>
      <w:r w:rsidRPr="006D2679">
        <w:rPr>
          <w:i/>
          <w:iCs/>
        </w:rPr>
        <w:t>].</w:t>
      </w:r>
    </w:p>
    <w:p w:rsidRPr="006D2679" w:rsidR="00A862B7" w:rsidP="00ED421C" w:rsidRDefault="00A862B7" w14:paraId="4728D482" w14:textId="1FB0A375">
      <w:pPr>
        <w:pStyle w:val="Zkladntext"/>
        <w:keepNext/>
        <w:keepLines/>
        <w:rPr>
          <w:i/>
          <w:iCs/>
        </w:rPr>
      </w:pPr>
      <w:r w:rsidRPr="006D2679">
        <w:rPr>
          <w:i/>
          <w:iCs/>
        </w:rPr>
        <w:t xml:space="preserve">Příkaz FROM obsahuje </w:t>
      </w:r>
      <w:proofErr w:type="spellStart"/>
      <w:r w:rsidRPr="006D2679">
        <w:rPr>
          <w:i/>
          <w:iCs/>
        </w:rPr>
        <w:t>poddotaz</w:t>
      </w:r>
      <w:proofErr w:type="spellEnd"/>
      <w:r w:rsidRPr="006D2679">
        <w:rPr>
          <w:i/>
          <w:iCs/>
        </w:rPr>
        <w:t xml:space="preserve"> (SELECT * FROM [L0].[</w:t>
      </w:r>
      <w:proofErr w:type="spellStart"/>
      <w:r w:rsidRPr="006D2679">
        <w:rPr>
          <w:i/>
          <w:iCs/>
        </w:rPr>
        <w:t>h_px</w:t>
      </w:r>
      <w:proofErr w:type="spellEnd"/>
      <w:r w:rsidRPr="006D2679">
        <w:rPr>
          <w:i/>
          <w:iCs/>
        </w:rPr>
        <w:t>]) t1, který vybere všechny sloupce z tabulky [L0].[</w:t>
      </w:r>
      <w:proofErr w:type="spellStart"/>
      <w:r w:rsidRPr="006D2679">
        <w:rPr>
          <w:i/>
          <w:iCs/>
        </w:rPr>
        <w:t>h_px</w:t>
      </w:r>
      <w:proofErr w:type="spellEnd"/>
      <w:r w:rsidRPr="006D2679">
        <w:rPr>
          <w:i/>
          <w:iCs/>
        </w:rPr>
        <w:t>] a přiřadí jí alias t1.</w:t>
      </w:r>
    </w:p>
    <w:p w:rsidRPr="006D2679" w:rsidR="00A862B7" w:rsidP="00ED421C" w:rsidRDefault="00A862B7" w14:paraId="18E5AB0B" w14:textId="77777777">
      <w:pPr>
        <w:pStyle w:val="Zkladntext"/>
        <w:keepNext/>
        <w:keepLines/>
        <w:rPr>
          <w:i/>
          <w:iCs/>
        </w:rPr>
      </w:pPr>
      <w:r w:rsidRPr="006D2679">
        <w:rPr>
          <w:i/>
          <w:iCs/>
        </w:rPr>
        <w:t>První operace LEFT JOIN je provedena nad tabulkou [L1].[</w:t>
      </w:r>
      <w:proofErr w:type="spellStart"/>
      <w:r w:rsidRPr="006D2679">
        <w:rPr>
          <w:i/>
          <w:iCs/>
        </w:rPr>
        <w:t>D_Dataset</w:t>
      </w:r>
      <w:proofErr w:type="spellEnd"/>
      <w:r w:rsidRPr="006D2679">
        <w:rPr>
          <w:i/>
          <w:iCs/>
        </w:rPr>
        <w:t xml:space="preserve">] s </w:t>
      </w:r>
      <w:proofErr w:type="spellStart"/>
      <w:r w:rsidRPr="006D2679">
        <w:rPr>
          <w:i/>
          <w:iCs/>
        </w:rPr>
        <w:t>aliasem</w:t>
      </w:r>
      <w:proofErr w:type="spellEnd"/>
      <w:r w:rsidRPr="006D2679">
        <w:rPr>
          <w:i/>
          <w:iCs/>
        </w:rPr>
        <w:t xml:space="preserve">  t2.Spojí t1 a t2 pomocí podmínky t1.[Kód </w:t>
      </w:r>
      <w:proofErr w:type="spellStart"/>
      <w:r w:rsidRPr="006D2679">
        <w:rPr>
          <w:i/>
          <w:iCs/>
        </w:rPr>
        <w:t>Datasetu</w:t>
      </w:r>
      <w:proofErr w:type="spellEnd"/>
      <w:r w:rsidRPr="006D2679">
        <w:rPr>
          <w:i/>
          <w:iCs/>
        </w:rPr>
        <w:t xml:space="preserve">] = t2.[Kód </w:t>
      </w:r>
      <w:proofErr w:type="spellStart"/>
      <w:r w:rsidRPr="006D2679">
        <w:rPr>
          <w:i/>
          <w:iCs/>
        </w:rPr>
        <w:t>Datasetu</w:t>
      </w:r>
      <w:proofErr w:type="spellEnd"/>
      <w:r w:rsidRPr="006D2679">
        <w:rPr>
          <w:i/>
          <w:iCs/>
        </w:rPr>
        <w:t xml:space="preserve">]. To znamená, že sloupce Kód </w:t>
      </w:r>
      <w:proofErr w:type="spellStart"/>
      <w:r w:rsidRPr="006D2679">
        <w:rPr>
          <w:i/>
          <w:iCs/>
        </w:rPr>
        <w:t>Datasetu</w:t>
      </w:r>
      <w:proofErr w:type="spellEnd"/>
      <w:r w:rsidRPr="006D2679">
        <w:rPr>
          <w:i/>
          <w:iCs/>
        </w:rPr>
        <w:t xml:space="preserve"> z t1 a t2 se musí shodovat, aby došlo ke spojení.</w:t>
      </w:r>
    </w:p>
    <w:p w:rsidRPr="006D2679" w:rsidR="00A862B7" w:rsidP="00ED421C" w:rsidRDefault="00A862B7" w14:paraId="7DD50E5C" w14:textId="4EF1638A">
      <w:pPr>
        <w:pStyle w:val="Zkladntext"/>
        <w:keepNext/>
        <w:keepLines/>
        <w:rPr>
          <w:i/>
          <w:iCs/>
        </w:rPr>
      </w:pPr>
      <w:r w:rsidRPr="006D2679">
        <w:rPr>
          <w:i/>
          <w:iCs/>
        </w:rPr>
        <w:t>Druhá operace LEFT JOIN se provede nad tabulkou [L1].[</w:t>
      </w:r>
      <w:proofErr w:type="spellStart"/>
      <w:r w:rsidRPr="006D2679">
        <w:rPr>
          <w:i/>
          <w:iCs/>
        </w:rPr>
        <w:t>D_Predmety</w:t>
      </w:r>
      <w:proofErr w:type="spellEnd"/>
      <w:r w:rsidRPr="006D2679">
        <w:rPr>
          <w:i/>
          <w:iCs/>
        </w:rPr>
        <w:t>] alias t3. Spojí t1 a t3 pomocí dvou podmínek: t1.[Kód] = t3.[Kód] a t2.[</w:t>
      </w:r>
      <w:proofErr w:type="spellStart"/>
      <w:r w:rsidRPr="006D2679">
        <w:rPr>
          <w:i/>
          <w:iCs/>
        </w:rPr>
        <w:t>Dataset_ID</w:t>
      </w:r>
      <w:proofErr w:type="spellEnd"/>
      <w:r w:rsidRPr="006D2679">
        <w:rPr>
          <w:i/>
          <w:iCs/>
        </w:rPr>
        <w:t>] = t3.Dataset_ID. Obě podmínky musí být splněny, aby spojení proběhlo.</w:t>
      </w:r>
    </w:p>
    <w:p w:rsidRPr="006D2679" w:rsidR="00A862B7" w:rsidP="00ED421C" w:rsidRDefault="00A862B7" w14:paraId="006C5819" w14:textId="77777777">
      <w:pPr>
        <w:pStyle w:val="Zkladntext"/>
        <w:keepNext/>
        <w:keepLines/>
      </w:pPr>
    </w:p>
    <w:p w:rsidRPr="006D2679" w:rsidR="00A862B7" w:rsidP="00A862B7" w:rsidRDefault="00A862B7" w14:paraId="17C29224" w14:textId="56EC6BD1">
      <w:pPr>
        <w:pStyle w:val="Zkladntext"/>
      </w:pPr>
      <w:r w:rsidRPr="006D2679">
        <w:rPr>
          <w:noProof/>
        </w:rPr>
        <w:drawing>
          <wp:inline distT="0" distB="0" distL="0" distR="0" wp14:anchorId="46F10E5C" wp14:editId="2336995D">
            <wp:extent cx="5400675" cy="3424555"/>
            <wp:effectExtent l="0" t="0" r="9525" b="4445"/>
            <wp:docPr id="1524676204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7620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D2679" w:rsidR="00A862B7" w:rsidP="00A862B7" w:rsidRDefault="00A862B7" w14:paraId="22D6A268" w14:textId="2F30CAF4">
      <w:pPr>
        <w:pStyle w:val="Zkladntext"/>
        <w:tabs>
          <w:tab w:val="left" w:pos="3045"/>
        </w:tabs>
        <w:spacing w:line="276" w:lineRule="auto"/>
        <w:jc w:val="center"/>
        <w:rPr>
          <w:szCs w:val="24"/>
        </w:rPr>
      </w:pPr>
      <w:r w:rsidRPr="006D2679">
        <w:rPr>
          <w:szCs w:val="24"/>
        </w:rPr>
        <w:t>Obrázek č.</w:t>
      </w:r>
      <w:r w:rsidR="00D571C1">
        <w:rPr>
          <w:szCs w:val="24"/>
        </w:rPr>
        <w:t>30</w:t>
      </w:r>
      <w:r w:rsidRPr="006D2679">
        <w:rPr>
          <w:szCs w:val="24"/>
        </w:rPr>
        <w:t xml:space="preserve"> – Source </w:t>
      </w:r>
      <w:proofErr w:type="spellStart"/>
      <w:r w:rsidRPr="006D2679">
        <w:rPr>
          <w:szCs w:val="24"/>
        </w:rPr>
        <w:t>options</w:t>
      </w:r>
      <w:proofErr w:type="spellEnd"/>
      <w:r w:rsidRPr="006D2679">
        <w:rPr>
          <w:szCs w:val="24"/>
        </w:rPr>
        <w:t xml:space="preserve"> v </w:t>
      </w:r>
      <w:r w:rsidRPr="006D2679" w:rsidR="00357B0C">
        <w:rPr>
          <w:szCs w:val="24"/>
        </w:rPr>
        <w:t>aktivitě</w:t>
      </w:r>
      <w:r w:rsidRPr="006D2679">
        <w:rPr>
          <w:szCs w:val="24"/>
        </w:rPr>
        <w:t xml:space="preserve"> L1stage_F_px (Zdroj: Autoři)</w:t>
      </w:r>
    </w:p>
    <w:p w:rsidRPr="006D2679" w:rsidR="005373DD" w:rsidP="005373DD" w:rsidRDefault="00A862B7" w14:paraId="3ACBCD88" w14:textId="2E0EC6E5">
      <w:pPr>
        <w:pStyle w:val="Zkladntext"/>
        <w:spacing w:line="276" w:lineRule="auto"/>
      </w:pPr>
      <w:r w:rsidRPr="006D2679">
        <w:t xml:space="preserve">Pak se v odvozeném sloupci vytvoří přirozený klíč, který spojuje </w:t>
      </w:r>
      <w:r w:rsidRPr="006D2679" w:rsidR="005373DD">
        <w:t>řetězcovou reprezentaci "</w:t>
      </w:r>
      <w:proofErr w:type="spellStart"/>
      <w:r w:rsidRPr="006D2679" w:rsidR="005373DD">
        <w:t>Předmět_ID</w:t>
      </w:r>
      <w:proofErr w:type="spellEnd"/>
      <w:r w:rsidRPr="006D2679" w:rsidR="005373DD">
        <w:t>" a "</w:t>
      </w:r>
      <w:proofErr w:type="spellStart"/>
      <w:r w:rsidRPr="006D2679" w:rsidR="005373DD">
        <w:t>Dataset_ID</w:t>
      </w:r>
      <w:proofErr w:type="spellEnd"/>
      <w:r w:rsidRPr="006D2679" w:rsidR="005373DD">
        <w:t>" dohromady.</w:t>
      </w:r>
    </w:p>
    <w:p w:rsidRPr="006D2679" w:rsidR="00A862B7" w:rsidP="005373DD" w:rsidRDefault="00601303" w14:paraId="24D70E34" w14:textId="4B6FCAC9">
      <w:pPr>
        <w:pStyle w:val="Zkladntext"/>
        <w:spacing w:line="276" w:lineRule="auto"/>
      </w:pPr>
      <w:r w:rsidRPr="006D2679">
        <w:t>Přirozený</w:t>
      </w:r>
      <w:r w:rsidRPr="006D2679" w:rsidR="00A862B7">
        <w:t xml:space="preserve"> klíč může</w:t>
      </w:r>
      <w:r w:rsidRPr="006D2679" w:rsidR="005373DD">
        <w:t xml:space="preserve"> pak</w:t>
      </w:r>
      <w:r w:rsidRPr="006D2679" w:rsidR="00A862B7">
        <w:t xml:space="preserve"> vypadat následovně: "</w:t>
      </w:r>
      <w:r w:rsidRPr="006D2679" w:rsidR="005373DD">
        <w:t>7446-7</w:t>
      </w:r>
      <w:r w:rsidRPr="006D2679" w:rsidR="00A862B7">
        <w:t xml:space="preserve">" </w:t>
      </w:r>
    </w:p>
    <w:p w:rsidRPr="006D2679" w:rsidR="00A862B7" w:rsidP="005373DD" w:rsidRDefault="00A862B7" w14:paraId="22C690EC" w14:textId="7957CD71">
      <w:pPr>
        <w:pStyle w:val="Zkladntext"/>
        <w:spacing w:line="276" w:lineRule="auto"/>
        <w:rPr>
          <w:lang w:val="sk-SK"/>
        </w:rPr>
      </w:pPr>
      <w:r w:rsidRPr="006D2679">
        <w:t xml:space="preserve">V operaci </w:t>
      </w:r>
      <w:proofErr w:type="spellStart"/>
      <w:r w:rsidRPr="006D2679">
        <w:t>sink</w:t>
      </w:r>
      <w:proofErr w:type="spellEnd"/>
      <w:r w:rsidRPr="006D2679">
        <w:t xml:space="preserve"> pak exportujeme data do </w:t>
      </w:r>
      <w:r w:rsidRPr="006D2679" w:rsidR="00E006A3">
        <w:t>tabulky</w:t>
      </w:r>
      <w:r w:rsidRPr="006D2679">
        <w:t xml:space="preserve"> L1stage_F_</w:t>
      </w:r>
      <w:r w:rsidRPr="006D2679" w:rsidR="005373DD">
        <w:t>h_px</w:t>
      </w:r>
      <w:r w:rsidRPr="006D2679">
        <w:rPr>
          <w:lang w:val="sk-SK"/>
        </w:rPr>
        <w:t>.</w:t>
      </w:r>
    </w:p>
    <w:p w:rsidRPr="006D2679" w:rsidR="00A862B7" w:rsidP="00A862B7" w:rsidRDefault="00A862B7" w14:paraId="63FF3AE2" w14:textId="77777777">
      <w:pPr>
        <w:pStyle w:val="Zkladntext"/>
        <w:tabs>
          <w:tab w:val="left" w:pos="3045"/>
        </w:tabs>
        <w:spacing w:line="276" w:lineRule="auto"/>
        <w:jc w:val="center"/>
        <w:rPr>
          <w:szCs w:val="24"/>
        </w:rPr>
      </w:pPr>
    </w:p>
    <w:p w:rsidRPr="006D2679" w:rsidR="00D34C04" w:rsidP="00A862B7" w:rsidRDefault="00D34C04" w14:paraId="039CD360" w14:textId="77777777">
      <w:pPr>
        <w:pStyle w:val="Zkladntext"/>
        <w:tabs>
          <w:tab w:val="left" w:pos="3045"/>
        </w:tabs>
        <w:spacing w:line="276" w:lineRule="auto"/>
        <w:jc w:val="center"/>
        <w:rPr>
          <w:szCs w:val="24"/>
        </w:rPr>
      </w:pPr>
    </w:p>
    <w:p w:rsidRPr="006D2679" w:rsidR="005373DD" w:rsidP="005373DD" w:rsidRDefault="005373DD" w14:paraId="7081BDE8" w14:textId="10D77701">
      <w:pPr>
        <w:pStyle w:val="Zkladntext"/>
        <w:spacing w:line="276" w:lineRule="auto"/>
      </w:pPr>
      <w:r w:rsidRPr="006D2679">
        <w:rPr>
          <w:b/>
          <w:bCs/>
        </w:rPr>
        <w:t xml:space="preserve">L1stage_F_koop_obh </w:t>
      </w:r>
      <w:r w:rsidRPr="006D2679">
        <w:t>má na vstupu zdroj L0_koop_obh. L0_koop_obh má ve zdrojových možnostech vstupní dotaz místo tabulky. Tenhle dotaz provádí následující:</w:t>
      </w:r>
    </w:p>
    <w:p w:rsidRPr="006D2679" w:rsidR="00A862B7" w:rsidP="00A862B7" w:rsidRDefault="00A862B7" w14:paraId="14331241" w14:textId="77777777">
      <w:pPr>
        <w:pStyle w:val="Zkladntext"/>
        <w:rPr>
          <w:lang w:val="sk-SK"/>
        </w:rPr>
      </w:pPr>
    </w:p>
    <w:p w:rsidRPr="006D2679" w:rsidR="005373DD" w:rsidP="005373DD" w:rsidRDefault="00D34C04" w14:paraId="7CA4292C" w14:textId="30001A52">
      <w:pPr>
        <w:pStyle w:val="Zkladntext"/>
        <w:rPr>
          <w:i/>
          <w:iCs/>
          <w:lang w:val="sk-SK"/>
        </w:rPr>
      </w:pPr>
      <w:proofErr w:type="spellStart"/>
      <w:r w:rsidRPr="006D2679">
        <w:rPr>
          <w:i/>
          <w:iCs/>
          <w:lang w:val="sk-SK"/>
        </w:rPr>
        <w:t>P</w:t>
      </w:r>
      <w:r w:rsidRPr="006D2679" w:rsidR="005373DD">
        <w:rPr>
          <w:i/>
          <w:iCs/>
          <w:lang w:val="sk-SK"/>
        </w:rPr>
        <w:t>říkaz</w:t>
      </w:r>
      <w:proofErr w:type="spellEnd"/>
      <w:r w:rsidRPr="006D2679" w:rsidR="005373DD">
        <w:rPr>
          <w:i/>
          <w:iCs/>
          <w:lang w:val="sk-SK"/>
        </w:rPr>
        <w:t xml:space="preserve"> SELECT určuje </w:t>
      </w:r>
      <w:proofErr w:type="spellStart"/>
      <w:r w:rsidRPr="006D2679" w:rsidR="005373DD">
        <w:rPr>
          <w:i/>
          <w:iCs/>
          <w:lang w:val="sk-SK"/>
        </w:rPr>
        <w:t>sloupce</w:t>
      </w:r>
      <w:proofErr w:type="spellEnd"/>
      <w:r w:rsidRPr="006D2679" w:rsidR="005373DD">
        <w:rPr>
          <w:i/>
          <w:iCs/>
          <w:lang w:val="sk-SK"/>
        </w:rPr>
        <w:t xml:space="preserve">, </w:t>
      </w:r>
      <w:r w:rsidRPr="006D2679" w:rsidR="005373DD">
        <w:rPr>
          <w:i/>
          <w:iCs/>
        </w:rPr>
        <w:t xml:space="preserve">které se mají načíst a to: </w:t>
      </w:r>
      <w:r w:rsidRPr="006D2679" w:rsidR="005373DD">
        <w:rPr>
          <w:i/>
          <w:iCs/>
          <w:lang w:val="sk-SK"/>
        </w:rPr>
        <w:t>t1.[Období], [</w:t>
      </w:r>
      <w:proofErr w:type="spellStart"/>
      <w:r w:rsidRPr="006D2679" w:rsidR="005373DD">
        <w:rPr>
          <w:i/>
          <w:iCs/>
          <w:lang w:val="sk-SK"/>
        </w:rPr>
        <w:t>Dodavatel</w:t>
      </w:r>
      <w:proofErr w:type="spellEnd"/>
      <w:r w:rsidRPr="006D2679" w:rsidR="005373DD">
        <w:rPr>
          <w:i/>
          <w:iCs/>
          <w:lang w:val="sk-SK"/>
        </w:rPr>
        <w:t xml:space="preserve"> výkonu], [Typ </w:t>
      </w:r>
      <w:proofErr w:type="spellStart"/>
      <w:r w:rsidRPr="006D2679" w:rsidR="005373DD">
        <w:rPr>
          <w:i/>
          <w:iCs/>
          <w:lang w:val="sk-SK"/>
        </w:rPr>
        <w:t>studia</w:t>
      </w:r>
      <w:proofErr w:type="spellEnd"/>
      <w:r w:rsidRPr="006D2679" w:rsidR="005373DD">
        <w:rPr>
          <w:i/>
          <w:iCs/>
          <w:lang w:val="sk-SK"/>
        </w:rPr>
        <w:t xml:space="preserve">], [Forma </w:t>
      </w:r>
      <w:proofErr w:type="spellStart"/>
      <w:r w:rsidRPr="006D2679" w:rsidR="005373DD">
        <w:rPr>
          <w:i/>
          <w:iCs/>
          <w:lang w:val="sk-SK"/>
        </w:rPr>
        <w:t>studia</w:t>
      </w:r>
      <w:proofErr w:type="spellEnd"/>
      <w:r w:rsidRPr="006D2679" w:rsidR="005373DD">
        <w:rPr>
          <w:i/>
          <w:iCs/>
          <w:lang w:val="sk-SK"/>
        </w:rPr>
        <w:t>], [</w:t>
      </w:r>
      <w:proofErr w:type="spellStart"/>
      <w:r w:rsidRPr="006D2679" w:rsidR="005373DD">
        <w:rPr>
          <w:i/>
          <w:iCs/>
          <w:lang w:val="sk-SK"/>
        </w:rPr>
        <w:t>Odběratel</w:t>
      </w:r>
      <w:proofErr w:type="spellEnd"/>
      <w:r w:rsidRPr="006D2679" w:rsidR="005373DD">
        <w:rPr>
          <w:i/>
          <w:iCs/>
          <w:lang w:val="sk-SK"/>
        </w:rPr>
        <w:t xml:space="preserve"> výkonu], [Počet </w:t>
      </w:r>
      <w:proofErr w:type="spellStart"/>
      <w:r w:rsidRPr="006D2679" w:rsidR="005373DD">
        <w:rPr>
          <w:i/>
          <w:iCs/>
          <w:lang w:val="sk-SK"/>
        </w:rPr>
        <w:t>bodů</w:t>
      </w:r>
      <w:proofErr w:type="spellEnd"/>
      <w:r w:rsidRPr="006D2679" w:rsidR="005373DD">
        <w:rPr>
          <w:i/>
          <w:iCs/>
          <w:lang w:val="sk-SK"/>
        </w:rPr>
        <w:t>] a t2.[</w:t>
      </w:r>
      <w:proofErr w:type="spellStart"/>
      <w:r w:rsidRPr="006D2679" w:rsidR="005373DD">
        <w:rPr>
          <w:i/>
          <w:iCs/>
          <w:lang w:val="sk-SK"/>
        </w:rPr>
        <w:t>Dataset_ID</w:t>
      </w:r>
      <w:proofErr w:type="spellEnd"/>
      <w:r w:rsidRPr="006D2679" w:rsidR="005373DD">
        <w:rPr>
          <w:i/>
          <w:iCs/>
          <w:lang w:val="sk-SK"/>
        </w:rPr>
        <w:t>].</w:t>
      </w:r>
    </w:p>
    <w:p w:rsidRPr="006D2679" w:rsidR="005373DD" w:rsidP="005373DD" w:rsidRDefault="005373DD" w14:paraId="7F81110A" w14:textId="0CCABCBE">
      <w:pPr>
        <w:pStyle w:val="Zkladntext"/>
        <w:rPr>
          <w:i/>
          <w:iCs/>
          <w:lang w:val="sk-SK"/>
        </w:rPr>
      </w:pPr>
      <w:r w:rsidRPr="006D2679">
        <w:rPr>
          <w:i/>
          <w:iCs/>
        </w:rPr>
        <w:t xml:space="preserve">Příkaz FROM </w:t>
      </w:r>
      <w:r w:rsidRPr="006D2679">
        <w:rPr>
          <w:i/>
          <w:iCs/>
          <w:lang w:val="sk-SK"/>
        </w:rPr>
        <w:t xml:space="preserve">obsahuje </w:t>
      </w:r>
      <w:proofErr w:type="spellStart"/>
      <w:r w:rsidRPr="006D2679">
        <w:rPr>
          <w:i/>
          <w:iCs/>
          <w:lang w:val="sk-SK"/>
        </w:rPr>
        <w:t>poddotaz</w:t>
      </w:r>
      <w:proofErr w:type="spellEnd"/>
      <w:r w:rsidRPr="006D2679">
        <w:rPr>
          <w:i/>
          <w:iCs/>
          <w:lang w:val="sk-SK"/>
        </w:rPr>
        <w:t xml:space="preserve"> (SELECT * FROM [L0].[</w:t>
      </w:r>
      <w:proofErr w:type="spellStart"/>
      <w:r w:rsidRPr="006D2679">
        <w:rPr>
          <w:i/>
          <w:iCs/>
          <w:lang w:val="sk-SK"/>
        </w:rPr>
        <w:t>koop_obh</w:t>
      </w:r>
      <w:proofErr w:type="spellEnd"/>
      <w:r w:rsidRPr="006D2679">
        <w:rPr>
          <w:i/>
          <w:iCs/>
          <w:lang w:val="sk-SK"/>
        </w:rPr>
        <w:t xml:space="preserve">]) t1, </w:t>
      </w:r>
      <w:proofErr w:type="spellStart"/>
      <w:r w:rsidRPr="006D2679">
        <w:rPr>
          <w:i/>
          <w:iCs/>
          <w:lang w:val="sk-SK"/>
        </w:rPr>
        <w:t>který</w:t>
      </w:r>
      <w:proofErr w:type="spellEnd"/>
      <w:r w:rsidRPr="006D2679">
        <w:rPr>
          <w:i/>
          <w:iCs/>
          <w:lang w:val="sk-SK"/>
        </w:rPr>
        <w:t xml:space="preserve"> </w:t>
      </w:r>
      <w:proofErr w:type="spellStart"/>
      <w:r w:rsidRPr="006D2679">
        <w:rPr>
          <w:i/>
          <w:iCs/>
          <w:lang w:val="sk-SK"/>
        </w:rPr>
        <w:t>vybere</w:t>
      </w:r>
      <w:proofErr w:type="spellEnd"/>
      <w:r w:rsidRPr="006D2679">
        <w:rPr>
          <w:i/>
          <w:iCs/>
          <w:lang w:val="sk-SK"/>
        </w:rPr>
        <w:t xml:space="preserve"> </w:t>
      </w:r>
      <w:proofErr w:type="spellStart"/>
      <w:r w:rsidRPr="006D2679">
        <w:rPr>
          <w:i/>
          <w:iCs/>
          <w:lang w:val="sk-SK"/>
        </w:rPr>
        <w:t>všechny</w:t>
      </w:r>
      <w:proofErr w:type="spellEnd"/>
      <w:r w:rsidRPr="006D2679">
        <w:rPr>
          <w:i/>
          <w:iCs/>
          <w:lang w:val="sk-SK"/>
        </w:rPr>
        <w:t xml:space="preserve"> </w:t>
      </w:r>
      <w:proofErr w:type="spellStart"/>
      <w:r w:rsidRPr="006D2679">
        <w:rPr>
          <w:i/>
          <w:iCs/>
          <w:lang w:val="sk-SK"/>
        </w:rPr>
        <w:t>sloupce</w:t>
      </w:r>
      <w:proofErr w:type="spellEnd"/>
      <w:r w:rsidRPr="006D2679">
        <w:rPr>
          <w:i/>
          <w:iCs/>
          <w:lang w:val="sk-SK"/>
        </w:rPr>
        <w:t xml:space="preserve"> z </w:t>
      </w:r>
      <w:proofErr w:type="spellStart"/>
      <w:r w:rsidRPr="006D2679">
        <w:rPr>
          <w:i/>
          <w:iCs/>
          <w:lang w:val="sk-SK"/>
        </w:rPr>
        <w:t>tabulky</w:t>
      </w:r>
      <w:proofErr w:type="spellEnd"/>
      <w:r w:rsidRPr="006D2679">
        <w:rPr>
          <w:i/>
          <w:iCs/>
          <w:lang w:val="sk-SK"/>
        </w:rPr>
        <w:t xml:space="preserve"> [L0].[</w:t>
      </w:r>
      <w:proofErr w:type="spellStart"/>
      <w:r w:rsidRPr="006D2679">
        <w:rPr>
          <w:i/>
          <w:iCs/>
          <w:lang w:val="sk-SK"/>
        </w:rPr>
        <w:t>koop_obh</w:t>
      </w:r>
      <w:proofErr w:type="spellEnd"/>
      <w:r w:rsidRPr="006D2679">
        <w:rPr>
          <w:i/>
          <w:iCs/>
          <w:lang w:val="sk-SK"/>
        </w:rPr>
        <w:t xml:space="preserve">] a </w:t>
      </w:r>
      <w:proofErr w:type="spellStart"/>
      <w:r w:rsidRPr="006D2679">
        <w:rPr>
          <w:i/>
          <w:iCs/>
          <w:lang w:val="sk-SK"/>
        </w:rPr>
        <w:t>přiřadí</w:t>
      </w:r>
      <w:proofErr w:type="spellEnd"/>
      <w:r w:rsidRPr="006D2679">
        <w:rPr>
          <w:i/>
          <w:iCs/>
          <w:lang w:val="sk-SK"/>
        </w:rPr>
        <w:t xml:space="preserve"> </w:t>
      </w:r>
      <w:proofErr w:type="spellStart"/>
      <w:r w:rsidRPr="006D2679">
        <w:rPr>
          <w:i/>
          <w:iCs/>
          <w:lang w:val="sk-SK"/>
        </w:rPr>
        <w:t>jí</w:t>
      </w:r>
      <w:proofErr w:type="spellEnd"/>
      <w:r w:rsidRPr="006D2679">
        <w:rPr>
          <w:i/>
          <w:iCs/>
          <w:lang w:val="sk-SK"/>
        </w:rPr>
        <w:t xml:space="preserve"> alias t1.</w:t>
      </w:r>
    </w:p>
    <w:p w:rsidRPr="006D2679" w:rsidR="005373DD" w:rsidP="005373DD" w:rsidRDefault="005373DD" w14:paraId="2D0E69F8" w14:textId="54DE4EE0">
      <w:pPr>
        <w:pStyle w:val="Zkladntext"/>
        <w:rPr>
          <w:i/>
          <w:iCs/>
          <w:lang w:val="sk-SK"/>
        </w:rPr>
      </w:pPr>
      <w:proofErr w:type="spellStart"/>
      <w:r w:rsidRPr="006D2679">
        <w:rPr>
          <w:i/>
          <w:iCs/>
          <w:lang w:val="sk-SK"/>
        </w:rPr>
        <w:t>Operace</w:t>
      </w:r>
      <w:proofErr w:type="spellEnd"/>
      <w:r w:rsidRPr="006D2679">
        <w:rPr>
          <w:i/>
          <w:iCs/>
          <w:lang w:val="sk-SK"/>
        </w:rPr>
        <w:t xml:space="preserve"> LEFT JOIN </w:t>
      </w:r>
      <w:proofErr w:type="spellStart"/>
      <w:r w:rsidRPr="006D2679">
        <w:rPr>
          <w:i/>
          <w:iCs/>
          <w:lang w:val="sk-SK"/>
        </w:rPr>
        <w:t>se</w:t>
      </w:r>
      <w:proofErr w:type="spellEnd"/>
      <w:r w:rsidRPr="006D2679">
        <w:rPr>
          <w:i/>
          <w:iCs/>
          <w:lang w:val="sk-SK"/>
        </w:rPr>
        <w:t xml:space="preserve"> </w:t>
      </w:r>
      <w:proofErr w:type="spellStart"/>
      <w:r w:rsidRPr="006D2679">
        <w:rPr>
          <w:i/>
          <w:iCs/>
          <w:lang w:val="sk-SK"/>
        </w:rPr>
        <w:t>provede</w:t>
      </w:r>
      <w:proofErr w:type="spellEnd"/>
      <w:r w:rsidRPr="006D2679">
        <w:rPr>
          <w:i/>
          <w:iCs/>
          <w:lang w:val="sk-SK"/>
        </w:rPr>
        <w:t xml:space="preserve"> nad </w:t>
      </w:r>
      <w:proofErr w:type="spellStart"/>
      <w:r w:rsidRPr="006D2679">
        <w:rPr>
          <w:i/>
          <w:iCs/>
          <w:lang w:val="sk-SK"/>
        </w:rPr>
        <w:t>tabulkou</w:t>
      </w:r>
      <w:proofErr w:type="spellEnd"/>
      <w:r w:rsidRPr="006D2679">
        <w:rPr>
          <w:i/>
          <w:iCs/>
          <w:lang w:val="sk-SK"/>
        </w:rPr>
        <w:t xml:space="preserve"> [L1].[</w:t>
      </w:r>
      <w:proofErr w:type="spellStart"/>
      <w:r w:rsidRPr="006D2679">
        <w:rPr>
          <w:i/>
          <w:iCs/>
          <w:lang w:val="sk-SK"/>
        </w:rPr>
        <w:t>D_Dataset</w:t>
      </w:r>
      <w:proofErr w:type="spellEnd"/>
      <w:r w:rsidRPr="006D2679">
        <w:rPr>
          <w:i/>
          <w:iCs/>
          <w:lang w:val="sk-SK"/>
        </w:rPr>
        <w:t xml:space="preserve">] s </w:t>
      </w:r>
      <w:proofErr w:type="spellStart"/>
      <w:r w:rsidRPr="006D2679">
        <w:rPr>
          <w:i/>
          <w:iCs/>
          <w:lang w:val="sk-SK"/>
        </w:rPr>
        <w:t>aliasem</w:t>
      </w:r>
      <w:proofErr w:type="spellEnd"/>
      <w:r w:rsidRPr="006D2679">
        <w:rPr>
          <w:i/>
          <w:iCs/>
          <w:lang w:val="sk-SK"/>
        </w:rPr>
        <w:t xml:space="preserve"> t2. Spojí t1 a t2 pomocí </w:t>
      </w:r>
      <w:proofErr w:type="spellStart"/>
      <w:r w:rsidRPr="006D2679">
        <w:rPr>
          <w:i/>
          <w:iCs/>
          <w:lang w:val="sk-SK"/>
        </w:rPr>
        <w:t>podmínky</w:t>
      </w:r>
      <w:proofErr w:type="spellEnd"/>
      <w:r w:rsidRPr="006D2679">
        <w:rPr>
          <w:i/>
          <w:iCs/>
          <w:lang w:val="sk-SK"/>
        </w:rPr>
        <w:t xml:space="preserve"> t1.[Kód </w:t>
      </w:r>
      <w:proofErr w:type="spellStart"/>
      <w:r w:rsidRPr="006D2679">
        <w:rPr>
          <w:i/>
          <w:iCs/>
          <w:lang w:val="sk-SK"/>
        </w:rPr>
        <w:t>Datasetu</w:t>
      </w:r>
      <w:proofErr w:type="spellEnd"/>
      <w:r w:rsidRPr="006D2679">
        <w:rPr>
          <w:i/>
          <w:iCs/>
          <w:lang w:val="sk-SK"/>
        </w:rPr>
        <w:t xml:space="preserve">] = t2.[Kód </w:t>
      </w:r>
      <w:proofErr w:type="spellStart"/>
      <w:r w:rsidRPr="006D2679">
        <w:rPr>
          <w:i/>
          <w:iCs/>
          <w:lang w:val="sk-SK"/>
        </w:rPr>
        <w:t>Datasetu</w:t>
      </w:r>
      <w:proofErr w:type="spellEnd"/>
      <w:r w:rsidRPr="006D2679">
        <w:rPr>
          <w:i/>
          <w:iCs/>
          <w:lang w:val="sk-SK"/>
        </w:rPr>
        <w:t xml:space="preserve">]. To znamená, že </w:t>
      </w:r>
      <w:proofErr w:type="spellStart"/>
      <w:r w:rsidRPr="006D2679">
        <w:rPr>
          <w:i/>
          <w:iCs/>
          <w:lang w:val="sk-SK"/>
        </w:rPr>
        <w:t>sloupce</w:t>
      </w:r>
      <w:proofErr w:type="spellEnd"/>
      <w:r w:rsidRPr="006D2679">
        <w:rPr>
          <w:i/>
          <w:iCs/>
          <w:lang w:val="sk-SK"/>
        </w:rPr>
        <w:t xml:space="preserve"> Kód </w:t>
      </w:r>
      <w:proofErr w:type="spellStart"/>
      <w:r w:rsidRPr="006D2679">
        <w:rPr>
          <w:i/>
          <w:iCs/>
          <w:lang w:val="sk-SK"/>
        </w:rPr>
        <w:t>Datasetu</w:t>
      </w:r>
      <w:proofErr w:type="spellEnd"/>
      <w:r w:rsidRPr="006D2679">
        <w:rPr>
          <w:i/>
          <w:iCs/>
          <w:lang w:val="sk-SK"/>
        </w:rPr>
        <w:t xml:space="preserve"> z t1 a t2 </w:t>
      </w:r>
      <w:proofErr w:type="spellStart"/>
      <w:r w:rsidRPr="006D2679">
        <w:rPr>
          <w:i/>
          <w:iCs/>
          <w:lang w:val="sk-SK"/>
        </w:rPr>
        <w:t>se</w:t>
      </w:r>
      <w:proofErr w:type="spellEnd"/>
      <w:r w:rsidRPr="006D2679">
        <w:rPr>
          <w:i/>
          <w:iCs/>
          <w:lang w:val="sk-SK"/>
        </w:rPr>
        <w:t xml:space="preserve"> musí </w:t>
      </w:r>
      <w:proofErr w:type="spellStart"/>
      <w:r w:rsidRPr="006D2679">
        <w:rPr>
          <w:i/>
          <w:iCs/>
          <w:lang w:val="sk-SK"/>
        </w:rPr>
        <w:t>shodovat</w:t>
      </w:r>
      <w:proofErr w:type="spellEnd"/>
      <w:r w:rsidRPr="006D2679">
        <w:rPr>
          <w:i/>
          <w:iCs/>
          <w:lang w:val="sk-SK"/>
        </w:rPr>
        <w:t xml:space="preserve">, aby došlo </w:t>
      </w:r>
      <w:proofErr w:type="spellStart"/>
      <w:r w:rsidRPr="006D2679">
        <w:rPr>
          <w:i/>
          <w:iCs/>
          <w:lang w:val="sk-SK"/>
        </w:rPr>
        <w:t>ke</w:t>
      </w:r>
      <w:proofErr w:type="spellEnd"/>
      <w:r w:rsidRPr="006D2679">
        <w:rPr>
          <w:i/>
          <w:iCs/>
          <w:lang w:val="sk-SK"/>
        </w:rPr>
        <w:t xml:space="preserve"> spojení.</w:t>
      </w:r>
    </w:p>
    <w:p w:rsidRPr="006D2679" w:rsidR="00A862B7" w:rsidP="005373DD" w:rsidRDefault="00D34C04" w14:paraId="48712FB9" w14:textId="648C347F">
      <w:pPr>
        <w:pStyle w:val="Zkladntext"/>
        <w:rPr>
          <w:i/>
          <w:iCs/>
          <w:szCs w:val="24"/>
        </w:rPr>
      </w:pPr>
      <w:r w:rsidRPr="006D2679">
        <w:rPr>
          <w:i/>
          <w:iCs/>
          <w:szCs w:val="24"/>
        </w:rPr>
        <w:t>Příkaz WHERE aplikuje filtrační podmínku [Počet bodů] &lt;&gt; 0, což znamená, že do výsledné množiny budou zahrnuty pouze řádky, kde hodnota sloupce [Počet bodů] není rovna nule.</w:t>
      </w:r>
    </w:p>
    <w:p w:rsidRPr="006D2679" w:rsidR="00D34C04" w:rsidRDefault="00D34C04" w14:paraId="54A706C5" w14:textId="42CDD335">
      <w:pPr>
        <w:rPr>
          <w:rFonts w:ascii="Times New Roman" w:hAnsi="Times New Roman"/>
          <w:i/>
          <w:iCs/>
          <w:sz w:val="24"/>
          <w:szCs w:val="24"/>
        </w:rPr>
      </w:pPr>
      <w:r w:rsidRPr="006D2679">
        <w:rPr>
          <w:noProof/>
        </w:rPr>
        <w:drawing>
          <wp:inline distT="0" distB="0" distL="0" distR="0" wp14:anchorId="248CF69E" wp14:editId="072981C7">
            <wp:extent cx="5400675" cy="2879725"/>
            <wp:effectExtent l="0" t="0" r="9525" b="0"/>
            <wp:docPr id="1674130632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13063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D2679" w:rsidR="00D34C04" w:rsidP="00D34C04" w:rsidRDefault="00D34C04" w14:paraId="7F91E11E" w14:textId="18EC2B9E">
      <w:pPr>
        <w:pStyle w:val="Zkladntext"/>
        <w:tabs>
          <w:tab w:val="left" w:pos="3045"/>
        </w:tabs>
        <w:spacing w:line="276" w:lineRule="auto"/>
        <w:jc w:val="center"/>
        <w:rPr>
          <w:szCs w:val="24"/>
        </w:rPr>
      </w:pPr>
      <w:r w:rsidRPr="006D2679">
        <w:rPr>
          <w:szCs w:val="24"/>
        </w:rPr>
        <w:t>Obrázek č.</w:t>
      </w:r>
      <w:r w:rsidR="00071F1E">
        <w:rPr>
          <w:szCs w:val="24"/>
        </w:rPr>
        <w:t>3</w:t>
      </w:r>
      <w:r w:rsidR="00D571C1">
        <w:rPr>
          <w:szCs w:val="24"/>
        </w:rPr>
        <w:t>1</w:t>
      </w:r>
      <w:r w:rsidRPr="006D2679">
        <w:rPr>
          <w:szCs w:val="24"/>
        </w:rPr>
        <w:t xml:space="preserve"> – Source </w:t>
      </w:r>
      <w:proofErr w:type="spellStart"/>
      <w:r w:rsidRPr="006D2679">
        <w:rPr>
          <w:szCs w:val="24"/>
        </w:rPr>
        <w:t>options</w:t>
      </w:r>
      <w:proofErr w:type="spellEnd"/>
      <w:r w:rsidRPr="006D2679">
        <w:rPr>
          <w:szCs w:val="24"/>
        </w:rPr>
        <w:t xml:space="preserve"> v </w:t>
      </w:r>
      <w:r w:rsidRPr="006D2679" w:rsidR="00357B0C">
        <w:rPr>
          <w:szCs w:val="24"/>
        </w:rPr>
        <w:t>aktivitě</w:t>
      </w:r>
      <w:r w:rsidRPr="006D2679">
        <w:rPr>
          <w:szCs w:val="24"/>
        </w:rPr>
        <w:t xml:space="preserve"> L1stage_F_koop_obh (Zdroj: Autoři)</w:t>
      </w:r>
    </w:p>
    <w:p w:rsidRPr="006D2679" w:rsidR="005373DD" w:rsidP="00A862B7" w:rsidRDefault="005373DD" w14:paraId="608F7A75" w14:textId="77777777">
      <w:pPr>
        <w:pStyle w:val="Zkladntext"/>
        <w:rPr>
          <w:lang w:val="sk-SK"/>
        </w:rPr>
      </w:pPr>
    </w:p>
    <w:p w:rsidRPr="006D2679" w:rsidR="005373DD" w:rsidP="005373DD" w:rsidRDefault="005373DD" w14:paraId="6D61FD71" w14:textId="6DF7A925">
      <w:pPr>
        <w:pStyle w:val="Zkladntext"/>
        <w:spacing w:line="276" w:lineRule="auto"/>
      </w:pPr>
      <w:r w:rsidRPr="006D2679">
        <w:t>Pak se v odvozeném sloupci vytvoří přirozený klíč, který spojuje hodnoty "Dodavatel výkonu", "Typ studia", "Forma studia", "Odběratel výkonu" a řetězcovou reprezentaci "</w:t>
      </w:r>
      <w:proofErr w:type="spellStart"/>
      <w:r w:rsidRPr="006D2679">
        <w:t>Dataset_ID</w:t>
      </w:r>
      <w:proofErr w:type="spellEnd"/>
      <w:r w:rsidRPr="006D2679">
        <w:t xml:space="preserve">" dohromady. </w:t>
      </w:r>
    </w:p>
    <w:p w:rsidR="00765279" w:rsidP="005373DD" w:rsidRDefault="00601303" w14:paraId="283FE8BE" w14:textId="77777777">
      <w:pPr>
        <w:pStyle w:val="Zkladntext"/>
        <w:spacing w:line="276" w:lineRule="auto"/>
      </w:pPr>
      <w:r w:rsidRPr="006D2679">
        <w:t>Přirozený</w:t>
      </w:r>
      <w:r w:rsidRPr="006D2679" w:rsidR="005373DD">
        <w:t xml:space="preserve"> klíč může pak vypadat následovně: "FFU-B-prez-FFU-7"</w:t>
      </w:r>
      <w:r w:rsidR="00765279">
        <w:t xml:space="preserve">. </w:t>
      </w:r>
    </w:p>
    <w:p w:rsidR="00765279" w:rsidP="005373DD" w:rsidRDefault="00765279" w14:paraId="7870A8E2" w14:textId="77777777">
      <w:pPr>
        <w:pStyle w:val="Zkladntext"/>
        <w:spacing w:line="276" w:lineRule="auto"/>
      </w:pPr>
    </w:p>
    <w:p w:rsidRPr="00ED421C" w:rsidR="005373DD" w:rsidP="005373DD" w:rsidRDefault="005373DD" w14:paraId="6165BBBD" w14:textId="36D0844F">
      <w:pPr>
        <w:pStyle w:val="Zkladntext"/>
        <w:spacing w:line="276" w:lineRule="auto"/>
      </w:pPr>
      <w:r w:rsidRPr="006D2679">
        <w:t xml:space="preserve">V operaci </w:t>
      </w:r>
      <w:proofErr w:type="spellStart"/>
      <w:r w:rsidRPr="006D2679">
        <w:t>sink</w:t>
      </w:r>
      <w:proofErr w:type="spellEnd"/>
      <w:r w:rsidRPr="006D2679">
        <w:t xml:space="preserve"> pak exportujeme data do </w:t>
      </w:r>
      <w:r w:rsidRPr="006D2679" w:rsidR="00E006A3">
        <w:t>tabulky</w:t>
      </w:r>
      <w:r w:rsidRPr="006D2679">
        <w:t xml:space="preserve"> L1stage_F_koop_obh</w:t>
      </w:r>
      <w:r w:rsidRPr="006D2679">
        <w:rPr>
          <w:lang w:val="sk-SK"/>
        </w:rPr>
        <w:t>.</w:t>
      </w:r>
    </w:p>
    <w:p w:rsidRPr="006D2679" w:rsidR="005373DD" w:rsidP="00A862B7" w:rsidRDefault="005373DD" w14:paraId="3F95B588" w14:textId="77777777">
      <w:pPr>
        <w:pStyle w:val="Zkladntext"/>
        <w:rPr>
          <w:lang w:val="sk-SK"/>
        </w:rPr>
      </w:pPr>
    </w:p>
    <w:p w:rsidRPr="006D2679" w:rsidR="00D34C04" w:rsidP="00A862B7" w:rsidRDefault="00D34C04" w14:paraId="060BE56C" w14:textId="77777777">
      <w:pPr>
        <w:pStyle w:val="Zkladntext"/>
        <w:rPr>
          <w:lang w:val="sk-SK"/>
        </w:rPr>
      </w:pPr>
    </w:p>
    <w:p w:rsidRPr="006D2679" w:rsidR="00D34C04" w:rsidP="00D34C04" w:rsidRDefault="00D34C04" w14:paraId="2D2ABDC2" w14:textId="000D1ECC">
      <w:pPr>
        <w:pStyle w:val="Zkladntext"/>
        <w:spacing w:line="276" w:lineRule="auto"/>
      </w:pPr>
      <w:r w:rsidRPr="006D2679">
        <w:rPr>
          <w:b/>
          <w:bCs/>
        </w:rPr>
        <w:t xml:space="preserve">L1stage_F_koop_stat </w:t>
      </w:r>
      <w:r w:rsidRPr="006D2679">
        <w:t>má na vstupu zdroj L0_koop_stat. L0_koop_stat má ve zdrojových možnostech vstupní dotaz místo tabulky. Tenhle dotaz provádí následující:</w:t>
      </w:r>
    </w:p>
    <w:p w:rsidRPr="006D2679" w:rsidR="005373DD" w:rsidP="00A862B7" w:rsidRDefault="005373DD" w14:paraId="76A08B9B" w14:textId="77777777">
      <w:pPr>
        <w:pStyle w:val="Zkladntext"/>
        <w:rPr>
          <w:lang w:val="sk-SK"/>
        </w:rPr>
      </w:pPr>
    </w:p>
    <w:p w:rsidRPr="006D2679" w:rsidR="00D34C04" w:rsidP="00D34C04" w:rsidRDefault="00D34C04" w14:paraId="2C2FD776" w14:textId="0EE0621A">
      <w:pPr>
        <w:pStyle w:val="Zkladntext"/>
        <w:rPr>
          <w:i/>
          <w:iCs/>
          <w:lang w:val="sk-SK"/>
        </w:rPr>
      </w:pPr>
      <w:proofErr w:type="spellStart"/>
      <w:r w:rsidRPr="006D2679">
        <w:rPr>
          <w:i/>
          <w:iCs/>
          <w:lang w:val="sk-SK"/>
        </w:rPr>
        <w:t>Příkaz</w:t>
      </w:r>
      <w:proofErr w:type="spellEnd"/>
      <w:r w:rsidRPr="006D2679">
        <w:rPr>
          <w:i/>
          <w:iCs/>
          <w:lang w:val="sk-SK"/>
        </w:rPr>
        <w:t xml:space="preserve"> SELECT určuje </w:t>
      </w:r>
      <w:proofErr w:type="spellStart"/>
      <w:r w:rsidRPr="006D2679">
        <w:rPr>
          <w:i/>
          <w:iCs/>
          <w:lang w:val="sk-SK"/>
        </w:rPr>
        <w:t>sloupce</w:t>
      </w:r>
      <w:proofErr w:type="spellEnd"/>
      <w:r w:rsidRPr="006D2679">
        <w:rPr>
          <w:i/>
          <w:iCs/>
          <w:lang w:val="sk-SK"/>
        </w:rPr>
        <w:t xml:space="preserve">, </w:t>
      </w:r>
      <w:proofErr w:type="spellStart"/>
      <w:r w:rsidRPr="006D2679">
        <w:rPr>
          <w:i/>
          <w:iCs/>
          <w:lang w:val="sk-SK"/>
        </w:rPr>
        <w:t>které</w:t>
      </w:r>
      <w:proofErr w:type="spellEnd"/>
      <w:r w:rsidRPr="006D2679">
        <w:rPr>
          <w:i/>
          <w:iCs/>
          <w:lang w:val="sk-SK"/>
        </w:rPr>
        <w:t xml:space="preserve"> </w:t>
      </w:r>
      <w:proofErr w:type="spellStart"/>
      <w:r w:rsidRPr="006D2679">
        <w:rPr>
          <w:i/>
          <w:iCs/>
          <w:lang w:val="sk-SK"/>
        </w:rPr>
        <w:t>se</w:t>
      </w:r>
      <w:proofErr w:type="spellEnd"/>
      <w:r w:rsidRPr="006D2679">
        <w:rPr>
          <w:i/>
          <w:iCs/>
          <w:lang w:val="sk-SK"/>
        </w:rPr>
        <w:t xml:space="preserve"> </w:t>
      </w:r>
      <w:proofErr w:type="spellStart"/>
      <w:r w:rsidRPr="006D2679">
        <w:rPr>
          <w:i/>
          <w:iCs/>
          <w:lang w:val="sk-SK"/>
        </w:rPr>
        <w:t>mají</w:t>
      </w:r>
      <w:proofErr w:type="spellEnd"/>
      <w:r w:rsidRPr="006D2679">
        <w:rPr>
          <w:i/>
          <w:iCs/>
          <w:lang w:val="sk-SK"/>
        </w:rPr>
        <w:t xml:space="preserve"> </w:t>
      </w:r>
      <w:proofErr w:type="spellStart"/>
      <w:r w:rsidRPr="006D2679">
        <w:rPr>
          <w:i/>
          <w:iCs/>
          <w:lang w:val="sk-SK"/>
        </w:rPr>
        <w:t>získat</w:t>
      </w:r>
      <w:proofErr w:type="spellEnd"/>
      <w:r w:rsidRPr="006D2679">
        <w:rPr>
          <w:i/>
          <w:iCs/>
          <w:lang w:val="sk-SK"/>
        </w:rPr>
        <w:t>: t1.[Období], [</w:t>
      </w:r>
      <w:proofErr w:type="spellStart"/>
      <w:r w:rsidRPr="006D2679">
        <w:rPr>
          <w:i/>
          <w:iCs/>
          <w:lang w:val="sk-SK"/>
        </w:rPr>
        <w:t>Dodavatel</w:t>
      </w:r>
      <w:proofErr w:type="spellEnd"/>
      <w:r w:rsidRPr="006D2679">
        <w:rPr>
          <w:i/>
          <w:iCs/>
          <w:lang w:val="sk-SK"/>
        </w:rPr>
        <w:t xml:space="preserve"> výkonu], [Typ </w:t>
      </w:r>
      <w:proofErr w:type="spellStart"/>
      <w:r w:rsidRPr="006D2679">
        <w:rPr>
          <w:i/>
          <w:iCs/>
          <w:lang w:val="sk-SK"/>
        </w:rPr>
        <w:t>studia</w:t>
      </w:r>
      <w:proofErr w:type="spellEnd"/>
      <w:r w:rsidRPr="006D2679">
        <w:rPr>
          <w:i/>
          <w:iCs/>
          <w:lang w:val="sk-SK"/>
        </w:rPr>
        <w:t xml:space="preserve">], [Forma </w:t>
      </w:r>
      <w:proofErr w:type="spellStart"/>
      <w:r w:rsidRPr="006D2679">
        <w:rPr>
          <w:i/>
          <w:iCs/>
          <w:lang w:val="sk-SK"/>
        </w:rPr>
        <w:t>studia</w:t>
      </w:r>
      <w:proofErr w:type="spellEnd"/>
      <w:r w:rsidRPr="006D2679">
        <w:rPr>
          <w:i/>
          <w:iCs/>
          <w:lang w:val="sk-SK"/>
        </w:rPr>
        <w:t>], [</w:t>
      </w:r>
      <w:proofErr w:type="spellStart"/>
      <w:r w:rsidRPr="006D2679">
        <w:rPr>
          <w:i/>
          <w:iCs/>
          <w:lang w:val="sk-SK"/>
        </w:rPr>
        <w:t>Odběratel</w:t>
      </w:r>
      <w:proofErr w:type="spellEnd"/>
      <w:r w:rsidRPr="006D2679">
        <w:rPr>
          <w:i/>
          <w:iCs/>
          <w:lang w:val="sk-SK"/>
        </w:rPr>
        <w:t xml:space="preserve"> výkonu], [Počet </w:t>
      </w:r>
      <w:proofErr w:type="spellStart"/>
      <w:r w:rsidRPr="006D2679">
        <w:rPr>
          <w:i/>
          <w:iCs/>
          <w:lang w:val="sk-SK"/>
        </w:rPr>
        <w:t>bodů</w:t>
      </w:r>
      <w:proofErr w:type="spellEnd"/>
      <w:r w:rsidRPr="006D2679">
        <w:rPr>
          <w:i/>
          <w:iCs/>
          <w:lang w:val="sk-SK"/>
        </w:rPr>
        <w:t>] a t2.[</w:t>
      </w:r>
      <w:proofErr w:type="spellStart"/>
      <w:r w:rsidRPr="006D2679">
        <w:rPr>
          <w:i/>
          <w:iCs/>
          <w:lang w:val="sk-SK"/>
        </w:rPr>
        <w:t>Dataset_ID</w:t>
      </w:r>
      <w:proofErr w:type="spellEnd"/>
      <w:r w:rsidRPr="006D2679">
        <w:rPr>
          <w:i/>
          <w:iCs/>
          <w:lang w:val="sk-SK"/>
        </w:rPr>
        <w:t>].</w:t>
      </w:r>
    </w:p>
    <w:p w:rsidRPr="006D2679" w:rsidR="00D34C04" w:rsidP="00D34C04" w:rsidRDefault="00D34C04" w14:paraId="658438EC" w14:textId="5ADB5E94">
      <w:pPr>
        <w:pStyle w:val="Zkladntext"/>
        <w:rPr>
          <w:i/>
          <w:iCs/>
          <w:lang w:val="sk-SK"/>
        </w:rPr>
      </w:pPr>
      <w:proofErr w:type="spellStart"/>
      <w:r w:rsidRPr="006D2679">
        <w:rPr>
          <w:i/>
          <w:iCs/>
          <w:lang w:val="sk-SK"/>
        </w:rPr>
        <w:t>Příkaz</w:t>
      </w:r>
      <w:proofErr w:type="spellEnd"/>
      <w:r w:rsidRPr="006D2679">
        <w:rPr>
          <w:i/>
          <w:iCs/>
          <w:lang w:val="sk-SK"/>
        </w:rPr>
        <w:t xml:space="preserve"> FROM obsahuje </w:t>
      </w:r>
      <w:proofErr w:type="spellStart"/>
      <w:r w:rsidRPr="006D2679">
        <w:rPr>
          <w:i/>
          <w:iCs/>
          <w:lang w:val="sk-SK"/>
        </w:rPr>
        <w:t>poddotaz</w:t>
      </w:r>
      <w:proofErr w:type="spellEnd"/>
      <w:r w:rsidRPr="006D2679">
        <w:rPr>
          <w:i/>
          <w:iCs/>
          <w:lang w:val="sk-SK"/>
        </w:rPr>
        <w:t xml:space="preserve"> (SELECT * FROM [L0].[</w:t>
      </w:r>
      <w:proofErr w:type="spellStart"/>
      <w:r w:rsidRPr="006D2679">
        <w:rPr>
          <w:i/>
          <w:iCs/>
          <w:lang w:val="sk-SK"/>
        </w:rPr>
        <w:t>koop_stat</w:t>
      </w:r>
      <w:proofErr w:type="spellEnd"/>
      <w:r w:rsidRPr="006D2679">
        <w:rPr>
          <w:i/>
          <w:iCs/>
          <w:lang w:val="sk-SK"/>
        </w:rPr>
        <w:t xml:space="preserve">]) t1, </w:t>
      </w:r>
      <w:proofErr w:type="spellStart"/>
      <w:r w:rsidRPr="006D2679">
        <w:rPr>
          <w:i/>
          <w:iCs/>
          <w:lang w:val="sk-SK"/>
        </w:rPr>
        <w:t>který</w:t>
      </w:r>
      <w:proofErr w:type="spellEnd"/>
      <w:r w:rsidRPr="006D2679">
        <w:rPr>
          <w:i/>
          <w:iCs/>
          <w:lang w:val="sk-SK"/>
        </w:rPr>
        <w:t xml:space="preserve"> </w:t>
      </w:r>
      <w:proofErr w:type="spellStart"/>
      <w:r w:rsidRPr="006D2679">
        <w:rPr>
          <w:i/>
          <w:iCs/>
          <w:lang w:val="sk-SK"/>
        </w:rPr>
        <w:t>vybere</w:t>
      </w:r>
      <w:proofErr w:type="spellEnd"/>
      <w:r w:rsidRPr="006D2679">
        <w:rPr>
          <w:i/>
          <w:iCs/>
          <w:lang w:val="sk-SK"/>
        </w:rPr>
        <w:t xml:space="preserve"> </w:t>
      </w:r>
      <w:proofErr w:type="spellStart"/>
      <w:r w:rsidRPr="006D2679">
        <w:rPr>
          <w:i/>
          <w:iCs/>
          <w:lang w:val="sk-SK"/>
        </w:rPr>
        <w:t>všechny</w:t>
      </w:r>
      <w:proofErr w:type="spellEnd"/>
      <w:r w:rsidRPr="006D2679">
        <w:rPr>
          <w:i/>
          <w:iCs/>
          <w:lang w:val="sk-SK"/>
        </w:rPr>
        <w:t xml:space="preserve"> </w:t>
      </w:r>
      <w:proofErr w:type="spellStart"/>
      <w:r w:rsidRPr="006D2679">
        <w:rPr>
          <w:i/>
          <w:iCs/>
          <w:lang w:val="sk-SK"/>
        </w:rPr>
        <w:t>sloupce</w:t>
      </w:r>
      <w:proofErr w:type="spellEnd"/>
      <w:r w:rsidRPr="006D2679">
        <w:rPr>
          <w:i/>
          <w:iCs/>
          <w:lang w:val="sk-SK"/>
        </w:rPr>
        <w:t xml:space="preserve"> z </w:t>
      </w:r>
      <w:proofErr w:type="spellStart"/>
      <w:r w:rsidRPr="006D2679">
        <w:rPr>
          <w:i/>
          <w:iCs/>
          <w:lang w:val="sk-SK"/>
        </w:rPr>
        <w:t>tabulky</w:t>
      </w:r>
      <w:proofErr w:type="spellEnd"/>
      <w:r w:rsidRPr="006D2679">
        <w:rPr>
          <w:i/>
          <w:iCs/>
          <w:lang w:val="sk-SK"/>
        </w:rPr>
        <w:t xml:space="preserve"> [L0].[</w:t>
      </w:r>
      <w:proofErr w:type="spellStart"/>
      <w:r w:rsidRPr="006D2679">
        <w:rPr>
          <w:i/>
          <w:iCs/>
          <w:lang w:val="sk-SK"/>
        </w:rPr>
        <w:t>koop_stat</w:t>
      </w:r>
      <w:proofErr w:type="spellEnd"/>
      <w:r w:rsidRPr="006D2679">
        <w:rPr>
          <w:i/>
          <w:iCs/>
          <w:lang w:val="sk-SK"/>
        </w:rPr>
        <w:t xml:space="preserve">] a </w:t>
      </w:r>
      <w:proofErr w:type="spellStart"/>
      <w:r w:rsidRPr="006D2679">
        <w:rPr>
          <w:i/>
          <w:iCs/>
          <w:lang w:val="sk-SK"/>
        </w:rPr>
        <w:t>přiřadí</w:t>
      </w:r>
      <w:proofErr w:type="spellEnd"/>
      <w:r w:rsidRPr="006D2679">
        <w:rPr>
          <w:i/>
          <w:iCs/>
          <w:lang w:val="sk-SK"/>
        </w:rPr>
        <w:t xml:space="preserve"> </w:t>
      </w:r>
      <w:proofErr w:type="spellStart"/>
      <w:r w:rsidRPr="006D2679">
        <w:rPr>
          <w:i/>
          <w:iCs/>
          <w:lang w:val="sk-SK"/>
        </w:rPr>
        <w:t>jí</w:t>
      </w:r>
      <w:proofErr w:type="spellEnd"/>
      <w:r w:rsidRPr="006D2679">
        <w:rPr>
          <w:i/>
          <w:iCs/>
          <w:lang w:val="sk-SK"/>
        </w:rPr>
        <w:t xml:space="preserve"> alias t1.</w:t>
      </w:r>
    </w:p>
    <w:p w:rsidRPr="006D2679" w:rsidR="00D34C04" w:rsidP="00D34C04" w:rsidRDefault="00D34C04" w14:paraId="30D5418F" w14:textId="77777777">
      <w:pPr>
        <w:pStyle w:val="Zkladntext"/>
        <w:rPr>
          <w:i/>
          <w:iCs/>
          <w:lang w:val="sk-SK"/>
        </w:rPr>
      </w:pPr>
      <w:proofErr w:type="spellStart"/>
      <w:r w:rsidRPr="006D2679">
        <w:rPr>
          <w:i/>
          <w:iCs/>
          <w:lang w:val="sk-SK"/>
        </w:rPr>
        <w:t>Operace</w:t>
      </w:r>
      <w:proofErr w:type="spellEnd"/>
      <w:r w:rsidRPr="006D2679">
        <w:rPr>
          <w:i/>
          <w:iCs/>
          <w:lang w:val="sk-SK"/>
        </w:rPr>
        <w:t xml:space="preserve"> LEFT JOIN </w:t>
      </w:r>
      <w:proofErr w:type="spellStart"/>
      <w:r w:rsidRPr="006D2679">
        <w:rPr>
          <w:i/>
          <w:iCs/>
          <w:lang w:val="sk-SK"/>
        </w:rPr>
        <w:t>se</w:t>
      </w:r>
      <w:proofErr w:type="spellEnd"/>
      <w:r w:rsidRPr="006D2679">
        <w:rPr>
          <w:i/>
          <w:iCs/>
          <w:lang w:val="sk-SK"/>
        </w:rPr>
        <w:t xml:space="preserve"> </w:t>
      </w:r>
      <w:proofErr w:type="spellStart"/>
      <w:r w:rsidRPr="006D2679">
        <w:rPr>
          <w:i/>
          <w:iCs/>
          <w:lang w:val="sk-SK"/>
        </w:rPr>
        <w:t>provede</w:t>
      </w:r>
      <w:proofErr w:type="spellEnd"/>
      <w:r w:rsidRPr="006D2679">
        <w:rPr>
          <w:i/>
          <w:iCs/>
          <w:lang w:val="sk-SK"/>
        </w:rPr>
        <w:t xml:space="preserve"> nad </w:t>
      </w:r>
      <w:proofErr w:type="spellStart"/>
      <w:r w:rsidRPr="006D2679">
        <w:rPr>
          <w:i/>
          <w:iCs/>
          <w:lang w:val="sk-SK"/>
        </w:rPr>
        <w:t>tabulkou</w:t>
      </w:r>
      <w:proofErr w:type="spellEnd"/>
      <w:r w:rsidRPr="006D2679">
        <w:rPr>
          <w:i/>
          <w:iCs/>
          <w:lang w:val="sk-SK"/>
        </w:rPr>
        <w:t xml:space="preserve"> [L1].[</w:t>
      </w:r>
      <w:proofErr w:type="spellStart"/>
      <w:r w:rsidRPr="006D2679">
        <w:rPr>
          <w:i/>
          <w:iCs/>
          <w:lang w:val="sk-SK"/>
        </w:rPr>
        <w:t>D_Dataset</w:t>
      </w:r>
      <w:proofErr w:type="spellEnd"/>
      <w:r w:rsidRPr="006D2679">
        <w:rPr>
          <w:i/>
          <w:iCs/>
          <w:lang w:val="sk-SK"/>
        </w:rPr>
        <w:t xml:space="preserve">] s </w:t>
      </w:r>
      <w:proofErr w:type="spellStart"/>
      <w:r w:rsidRPr="006D2679">
        <w:rPr>
          <w:i/>
          <w:iCs/>
          <w:lang w:val="sk-SK"/>
        </w:rPr>
        <w:t>aliasem</w:t>
      </w:r>
      <w:proofErr w:type="spellEnd"/>
      <w:r w:rsidRPr="006D2679">
        <w:rPr>
          <w:i/>
          <w:iCs/>
          <w:lang w:val="sk-SK"/>
        </w:rPr>
        <w:t xml:space="preserve"> t2. Spojí t1 a t2 pomocí </w:t>
      </w:r>
      <w:proofErr w:type="spellStart"/>
      <w:r w:rsidRPr="006D2679">
        <w:rPr>
          <w:i/>
          <w:iCs/>
          <w:lang w:val="sk-SK"/>
        </w:rPr>
        <w:t>podmínky</w:t>
      </w:r>
      <w:proofErr w:type="spellEnd"/>
      <w:r w:rsidRPr="006D2679">
        <w:rPr>
          <w:i/>
          <w:iCs/>
          <w:lang w:val="sk-SK"/>
        </w:rPr>
        <w:t xml:space="preserve"> t1.[Kód </w:t>
      </w:r>
      <w:proofErr w:type="spellStart"/>
      <w:r w:rsidRPr="006D2679">
        <w:rPr>
          <w:i/>
          <w:iCs/>
          <w:lang w:val="sk-SK"/>
        </w:rPr>
        <w:t>Datasetu</w:t>
      </w:r>
      <w:proofErr w:type="spellEnd"/>
      <w:r w:rsidRPr="006D2679">
        <w:rPr>
          <w:i/>
          <w:iCs/>
          <w:lang w:val="sk-SK"/>
        </w:rPr>
        <w:t xml:space="preserve">] = t2.[Kód </w:t>
      </w:r>
      <w:proofErr w:type="spellStart"/>
      <w:r w:rsidRPr="006D2679">
        <w:rPr>
          <w:i/>
          <w:iCs/>
          <w:lang w:val="sk-SK"/>
        </w:rPr>
        <w:t>Datasetu</w:t>
      </w:r>
      <w:proofErr w:type="spellEnd"/>
      <w:r w:rsidRPr="006D2679">
        <w:rPr>
          <w:i/>
          <w:iCs/>
          <w:lang w:val="sk-SK"/>
        </w:rPr>
        <w:t xml:space="preserve">]. To znamená, že </w:t>
      </w:r>
      <w:proofErr w:type="spellStart"/>
      <w:r w:rsidRPr="006D2679">
        <w:rPr>
          <w:i/>
          <w:iCs/>
          <w:lang w:val="sk-SK"/>
        </w:rPr>
        <w:t>sloupce</w:t>
      </w:r>
      <w:proofErr w:type="spellEnd"/>
      <w:r w:rsidRPr="006D2679">
        <w:rPr>
          <w:i/>
          <w:iCs/>
          <w:lang w:val="sk-SK"/>
        </w:rPr>
        <w:t xml:space="preserve"> Kód </w:t>
      </w:r>
      <w:proofErr w:type="spellStart"/>
      <w:r w:rsidRPr="006D2679">
        <w:rPr>
          <w:i/>
          <w:iCs/>
          <w:lang w:val="sk-SK"/>
        </w:rPr>
        <w:t>Datasetu</w:t>
      </w:r>
      <w:proofErr w:type="spellEnd"/>
      <w:r w:rsidRPr="006D2679">
        <w:rPr>
          <w:i/>
          <w:iCs/>
          <w:lang w:val="sk-SK"/>
        </w:rPr>
        <w:t xml:space="preserve"> z t1 a t2 </w:t>
      </w:r>
      <w:proofErr w:type="spellStart"/>
      <w:r w:rsidRPr="006D2679">
        <w:rPr>
          <w:i/>
          <w:iCs/>
          <w:lang w:val="sk-SK"/>
        </w:rPr>
        <w:t>se</w:t>
      </w:r>
      <w:proofErr w:type="spellEnd"/>
      <w:r w:rsidRPr="006D2679">
        <w:rPr>
          <w:i/>
          <w:iCs/>
          <w:lang w:val="sk-SK"/>
        </w:rPr>
        <w:t xml:space="preserve"> musí </w:t>
      </w:r>
      <w:proofErr w:type="spellStart"/>
      <w:r w:rsidRPr="006D2679">
        <w:rPr>
          <w:i/>
          <w:iCs/>
          <w:lang w:val="sk-SK"/>
        </w:rPr>
        <w:t>shodovat</w:t>
      </w:r>
      <w:proofErr w:type="spellEnd"/>
      <w:r w:rsidRPr="006D2679">
        <w:rPr>
          <w:i/>
          <w:iCs/>
          <w:lang w:val="sk-SK"/>
        </w:rPr>
        <w:t xml:space="preserve">, aby došlo </w:t>
      </w:r>
      <w:proofErr w:type="spellStart"/>
      <w:r w:rsidRPr="006D2679">
        <w:rPr>
          <w:i/>
          <w:iCs/>
          <w:lang w:val="sk-SK"/>
        </w:rPr>
        <w:t>ke</w:t>
      </w:r>
      <w:proofErr w:type="spellEnd"/>
      <w:r w:rsidRPr="006D2679">
        <w:rPr>
          <w:i/>
          <w:iCs/>
          <w:lang w:val="sk-SK"/>
        </w:rPr>
        <w:t xml:space="preserve"> spojení.</w:t>
      </w:r>
    </w:p>
    <w:p w:rsidRPr="006D2679" w:rsidR="005373DD" w:rsidP="00D34C04" w:rsidRDefault="00567CDE" w14:paraId="345E6D45" w14:textId="2FAD77E9">
      <w:pPr>
        <w:pStyle w:val="Zkladntext"/>
        <w:rPr>
          <w:i/>
          <w:iCs/>
          <w:lang w:val="sk-SK"/>
        </w:rPr>
      </w:pPr>
      <w:proofErr w:type="spellStart"/>
      <w:r w:rsidRPr="006D2679">
        <w:rPr>
          <w:i/>
          <w:iCs/>
          <w:lang w:val="sk-SK"/>
        </w:rPr>
        <w:t>Příkaz</w:t>
      </w:r>
      <w:proofErr w:type="spellEnd"/>
      <w:r w:rsidRPr="006D2679" w:rsidR="00D34C04">
        <w:rPr>
          <w:i/>
          <w:iCs/>
          <w:lang w:val="sk-SK"/>
        </w:rPr>
        <w:t xml:space="preserve"> WHERE </w:t>
      </w:r>
      <w:proofErr w:type="spellStart"/>
      <w:r w:rsidRPr="006D2679" w:rsidR="00D34C04">
        <w:rPr>
          <w:i/>
          <w:iCs/>
          <w:lang w:val="sk-SK"/>
        </w:rPr>
        <w:t>slouží</w:t>
      </w:r>
      <w:proofErr w:type="spellEnd"/>
      <w:r w:rsidRPr="006D2679" w:rsidR="00D34C04">
        <w:rPr>
          <w:i/>
          <w:iCs/>
          <w:lang w:val="sk-SK"/>
        </w:rPr>
        <w:t xml:space="preserve"> k použití filtrační </w:t>
      </w:r>
      <w:proofErr w:type="spellStart"/>
      <w:r w:rsidRPr="006D2679" w:rsidR="00D34C04">
        <w:rPr>
          <w:i/>
          <w:iCs/>
          <w:lang w:val="sk-SK"/>
        </w:rPr>
        <w:t>podmínky</w:t>
      </w:r>
      <w:proofErr w:type="spellEnd"/>
      <w:r w:rsidRPr="006D2679" w:rsidR="00D34C04">
        <w:rPr>
          <w:i/>
          <w:iCs/>
          <w:lang w:val="sk-SK"/>
        </w:rPr>
        <w:t xml:space="preserve">. </w:t>
      </w:r>
      <w:proofErr w:type="spellStart"/>
      <w:r w:rsidRPr="006D2679" w:rsidR="00D34C04">
        <w:rPr>
          <w:i/>
          <w:iCs/>
          <w:lang w:val="sk-SK"/>
        </w:rPr>
        <w:t>Podmínka</w:t>
      </w:r>
      <w:proofErr w:type="spellEnd"/>
      <w:r w:rsidRPr="006D2679" w:rsidR="00D34C04">
        <w:rPr>
          <w:i/>
          <w:iCs/>
          <w:lang w:val="sk-SK"/>
        </w:rPr>
        <w:t xml:space="preserve"> [Počet </w:t>
      </w:r>
      <w:proofErr w:type="spellStart"/>
      <w:r w:rsidRPr="006D2679" w:rsidR="00D34C04">
        <w:rPr>
          <w:i/>
          <w:iCs/>
          <w:lang w:val="sk-SK"/>
        </w:rPr>
        <w:t>bodů</w:t>
      </w:r>
      <w:proofErr w:type="spellEnd"/>
      <w:r w:rsidRPr="006D2679" w:rsidR="00D34C04">
        <w:rPr>
          <w:i/>
          <w:iCs/>
          <w:lang w:val="sk-SK"/>
        </w:rPr>
        <w:t xml:space="preserve">] &lt;&gt; 0 určuje, že do výsledku </w:t>
      </w:r>
      <w:proofErr w:type="spellStart"/>
      <w:r w:rsidRPr="006D2679" w:rsidR="00D34C04">
        <w:rPr>
          <w:i/>
          <w:iCs/>
          <w:lang w:val="sk-SK"/>
        </w:rPr>
        <w:t>mají</w:t>
      </w:r>
      <w:proofErr w:type="spellEnd"/>
      <w:r w:rsidRPr="006D2679" w:rsidR="00D34C04">
        <w:rPr>
          <w:i/>
          <w:iCs/>
          <w:lang w:val="sk-SK"/>
        </w:rPr>
        <w:t xml:space="preserve"> </w:t>
      </w:r>
      <w:proofErr w:type="spellStart"/>
      <w:r w:rsidRPr="006D2679" w:rsidR="00D34C04">
        <w:rPr>
          <w:i/>
          <w:iCs/>
          <w:lang w:val="sk-SK"/>
        </w:rPr>
        <w:t>být</w:t>
      </w:r>
      <w:proofErr w:type="spellEnd"/>
      <w:r w:rsidRPr="006D2679" w:rsidR="00D34C04">
        <w:rPr>
          <w:i/>
          <w:iCs/>
          <w:lang w:val="sk-SK"/>
        </w:rPr>
        <w:t xml:space="preserve"> </w:t>
      </w:r>
      <w:proofErr w:type="spellStart"/>
      <w:r w:rsidRPr="006D2679" w:rsidR="00D34C04">
        <w:rPr>
          <w:i/>
          <w:iCs/>
          <w:lang w:val="sk-SK"/>
        </w:rPr>
        <w:t>zahrnuty</w:t>
      </w:r>
      <w:proofErr w:type="spellEnd"/>
      <w:r w:rsidRPr="006D2679" w:rsidR="00D34C04">
        <w:rPr>
          <w:i/>
          <w:iCs/>
          <w:lang w:val="sk-SK"/>
        </w:rPr>
        <w:t xml:space="preserve"> </w:t>
      </w:r>
      <w:proofErr w:type="spellStart"/>
      <w:r w:rsidRPr="006D2679" w:rsidR="00D34C04">
        <w:rPr>
          <w:i/>
          <w:iCs/>
          <w:lang w:val="sk-SK"/>
        </w:rPr>
        <w:t>pouze</w:t>
      </w:r>
      <w:proofErr w:type="spellEnd"/>
      <w:r w:rsidRPr="006D2679" w:rsidR="00D34C04">
        <w:rPr>
          <w:i/>
          <w:iCs/>
          <w:lang w:val="sk-SK"/>
        </w:rPr>
        <w:t xml:space="preserve"> </w:t>
      </w:r>
      <w:proofErr w:type="spellStart"/>
      <w:r w:rsidRPr="006D2679" w:rsidR="00D34C04">
        <w:rPr>
          <w:i/>
          <w:iCs/>
          <w:lang w:val="sk-SK"/>
        </w:rPr>
        <w:t>řádky</w:t>
      </w:r>
      <w:proofErr w:type="spellEnd"/>
      <w:r w:rsidRPr="006D2679" w:rsidR="00D34C04">
        <w:rPr>
          <w:i/>
          <w:iCs/>
          <w:lang w:val="sk-SK"/>
        </w:rPr>
        <w:t xml:space="preserve">, u </w:t>
      </w:r>
      <w:proofErr w:type="spellStart"/>
      <w:r w:rsidRPr="006D2679" w:rsidR="00D34C04">
        <w:rPr>
          <w:i/>
          <w:iCs/>
          <w:lang w:val="sk-SK"/>
        </w:rPr>
        <w:t>nichž</w:t>
      </w:r>
      <w:proofErr w:type="spellEnd"/>
      <w:r w:rsidRPr="006D2679" w:rsidR="00D34C04">
        <w:rPr>
          <w:i/>
          <w:iCs/>
          <w:lang w:val="sk-SK"/>
        </w:rPr>
        <w:t xml:space="preserve"> </w:t>
      </w:r>
      <w:proofErr w:type="spellStart"/>
      <w:r w:rsidRPr="006D2679" w:rsidR="00D34C04">
        <w:rPr>
          <w:i/>
          <w:iCs/>
          <w:lang w:val="sk-SK"/>
        </w:rPr>
        <w:t>sloupec</w:t>
      </w:r>
      <w:proofErr w:type="spellEnd"/>
      <w:r w:rsidRPr="006D2679" w:rsidR="00D34C04">
        <w:rPr>
          <w:i/>
          <w:iCs/>
          <w:lang w:val="sk-SK"/>
        </w:rPr>
        <w:t xml:space="preserve"> [Počet </w:t>
      </w:r>
      <w:proofErr w:type="spellStart"/>
      <w:r w:rsidRPr="006D2679" w:rsidR="00D34C04">
        <w:rPr>
          <w:i/>
          <w:iCs/>
          <w:lang w:val="sk-SK"/>
        </w:rPr>
        <w:t>bodů</w:t>
      </w:r>
      <w:proofErr w:type="spellEnd"/>
      <w:r w:rsidRPr="006D2679" w:rsidR="00D34C04">
        <w:rPr>
          <w:i/>
          <w:iCs/>
          <w:lang w:val="sk-SK"/>
        </w:rPr>
        <w:t xml:space="preserve">] </w:t>
      </w:r>
      <w:proofErr w:type="spellStart"/>
      <w:r w:rsidRPr="006D2679" w:rsidR="00D34C04">
        <w:rPr>
          <w:i/>
          <w:iCs/>
          <w:lang w:val="sk-SK"/>
        </w:rPr>
        <w:t>není</w:t>
      </w:r>
      <w:proofErr w:type="spellEnd"/>
      <w:r w:rsidRPr="006D2679" w:rsidR="00D34C04">
        <w:rPr>
          <w:i/>
          <w:iCs/>
          <w:lang w:val="sk-SK"/>
        </w:rPr>
        <w:t xml:space="preserve"> 0. </w:t>
      </w:r>
    </w:p>
    <w:p w:rsidRPr="006D2679" w:rsidR="005373DD" w:rsidP="00A862B7" w:rsidRDefault="005373DD" w14:paraId="0B27BD28" w14:textId="77777777">
      <w:pPr>
        <w:pStyle w:val="Zkladntext"/>
        <w:rPr>
          <w:lang w:val="sk-SK"/>
        </w:rPr>
      </w:pPr>
    </w:p>
    <w:p w:rsidRPr="006D2679" w:rsidR="005373DD" w:rsidP="00A862B7" w:rsidRDefault="00D34C04" w14:paraId="51EF19AF" w14:textId="68D3785F">
      <w:pPr>
        <w:pStyle w:val="Zkladntext"/>
        <w:rPr>
          <w:lang w:val="sk-SK"/>
        </w:rPr>
      </w:pPr>
      <w:r w:rsidRPr="006D2679">
        <w:rPr>
          <w:noProof/>
        </w:rPr>
        <w:drawing>
          <wp:inline distT="0" distB="0" distL="0" distR="0" wp14:anchorId="13BDC1C3" wp14:editId="49A03D95">
            <wp:extent cx="5400675" cy="3653790"/>
            <wp:effectExtent l="0" t="0" r="9525" b="3810"/>
            <wp:docPr id="1941903856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90385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D2679" w:rsidR="00D34C04" w:rsidP="00D34C04" w:rsidRDefault="00D34C04" w14:paraId="3D9D2EB9" w14:textId="40A72F29">
      <w:pPr>
        <w:pStyle w:val="Zkladntext"/>
        <w:tabs>
          <w:tab w:val="left" w:pos="3045"/>
        </w:tabs>
        <w:spacing w:line="276" w:lineRule="auto"/>
        <w:jc w:val="center"/>
        <w:rPr>
          <w:szCs w:val="24"/>
        </w:rPr>
      </w:pPr>
      <w:r w:rsidRPr="006D2679">
        <w:rPr>
          <w:szCs w:val="24"/>
        </w:rPr>
        <w:t>Obrázek č.</w:t>
      </w:r>
      <w:r w:rsidR="00071F1E">
        <w:rPr>
          <w:szCs w:val="24"/>
        </w:rPr>
        <w:t>3</w:t>
      </w:r>
      <w:r w:rsidR="00D571C1">
        <w:rPr>
          <w:szCs w:val="24"/>
        </w:rPr>
        <w:t>2</w:t>
      </w:r>
      <w:r w:rsidRPr="006D2679">
        <w:rPr>
          <w:szCs w:val="24"/>
        </w:rPr>
        <w:t xml:space="preserve"> – Source </w:t>
      </w:r>
      <w:proofErr w:type="spellStart"/>
      <w:r w:rsidRPr="006D2679">
        <w:rPr>
          <w:szCs w:val="24"/>
        </w:rPr>
        <w:t>options</w:t>
      </w:r>
      <w:proofErr w:type="spellEnd"/>
      <w:r w:rsidRPr="006D2679">
        <w:rPr>
          <w:szCs w:val="24"/>
        </w:rPr>
        <w:t xml:space="preserve"> v </w:t>
      </w:r>
      <w:proofErr w:type="spellStart"/>
      <w:r w:rsidRPr="006D2679">
        <w:rPr>
          <w:szCs w:val="24"/>
        </w:rPr>
        <w:t>aktivite</w:t>
      </w:r>
      <w:proofErr w:type="spellEnd"/>
      <w:r w:rsidRPr="006D2679">
        <w:rPr>
          <w:szCs w:val="24"/>
        </w:rPr>
        <w:t xml:space="preserve"> L1stage_F_koop_stat (Zdroj: Autoři)</w:t>
      </w:r>
    </w:p>
    <w:p w:rsidRPr="006D2679" w:rsidR="005373DD" w:rsidP="00A862B7" w:rsidRDefault="005373DD" w14:paraId="5B3ED9BE" w14:textId="77777777">
      <w:pPr>
        <w:pStyle w:val="Zkladntext"/>
        <w:rPr>
          <w:lang w:val="sk-SK"/>
        </w:rPr>
      </w:pPr>
    </w:p>
    <w:p w:rsidRPr="006D2679" w:rsidR="00D34C04" w:rsidP="00D34C04" w:rsidRDefault="00D34C04" w14:paraId="38E8A125" w14:textId="55AC6940">
      <w:pPr>
        <w:pStyle w:val="Zkladntext"/>
        <w:spacing w:line="276" w:lineRule="auto"/>
      </w:pPr>
      <w:r w:rsidRPr="006D2679">
        <w:t xml:space="preserve">Pak se v odvozeném sloupci vytvoří přirozený klíč, </w:t>
      </w:r>
      <w:r w:rsidRPr="006D2679" w:rsidR="00A408E9">
        <w:t>který spojuje</w:t>
      </w:r>
      <w:r w:rsidRPr="006D2679">
        <w:t xml:space="preserve"> hodnoty "Dodavatel výkonu", "Typ studia", "Forma studia", "Odběratel výkonu" a řetězcovou reprezentaci "</w:t>
      </w:r>
      <w:proofErr w:type="spellStart"/>
      <w:r w:rsidRPr="006D2679">
        <w:t>Dataset_ID</w:t>
      </w:r>
      <w:proofErr w:type="spellEnd"/>
      <w:r w:rsidRPr="006D2679">
        <w:t xml:space="preserve">" dohromady. </w:t>
      </w:r>
    </w:p>
    <w:p w:rsidRPr="006D2679" w:rsidR="00D34C04" w:rsidP="00D34C04" w:rsidRDefault="00601303" w14:paraId="4F7ACECC" w14:textId="6051DBE4">
      <w:pPr>
        <w:pStyle w:val="Zkladntext"/>
        <w:spacing w:line="276" w:lineRule="auto"/>
      </w:pPr>
      <w:r w:rsidRPr="006D2679">
        <w:t>Přirozený</w:t>
      </w:r>
      <w:r w:rsidRPr="006D2679" w:rsidR="00D34C04">
        <w:t xml:space="preserve"> klíč může pak vypadat </w:t>
      </w:r>
      <w:r w:rsidRPr="006D2679" w:rsidR="00A408E9">
        <w:t>následovně:</w:t>
      </w:r>
      <w:r w:rsidRPr="006D2679" w:rsidR="00D34C04">
        <w:t xml:space="preserve"> "FFU-N-prez-FFU-7"</w:t>
      </w:r>
    </w:p>
    <w:p w:rsidRPr="006D2679" w:rsidR="00D34C04" w:rsidP="00D34C04" w:rsidRDefault="00D34C04" w14:paraId="355C5774" w14:textId="709FAA7A">
      <w:pPr>
        <w:pStyle w:val="Zkladntext"/>
        <w:spacing w:line="276" w:lineRule="auto"/>
        <w:rPr>
          <w:lang w:val="sk-SK"/>
        </w:rPr>
      </w:pPr>
      <w:r w:rsidRPr="006D2679">
        <w:t xml:space="preserve">V operaci </w:t>
      </w:r>
      <w:proofErr w:type="spellStart"/>
      <w:r w:rsidRPr="006D2679">
        <w:t>sink</w:t>
      </w:r>
      <w:proofErr w:type="spellEnd"/>
      <w:r w:rsidRPr="006D2679">
        <w:t xml:space="preserve"> pak exportujeme data do </w:t>
      </w:r>
      <w:r w:rsidRPr="006D2679" w:rsidR="00E006A3">
        <w:t>tabulky</w:t>
      </w:r>
      <w:r w:rsidRPr="006D2679">
        <w:t xml:space="preserve"> L1stage_F_koop_stat</w:t>
      </w:r>
      <w:r w:rsidRPr="006D2679">
        <w:rPr>
          <w:lang w:val="sk-SK"/>
        </w:rPr>
        <w:t>.</w:t>
      </w:r>
    </w:p>
    <w:p w:rsidRPr="006D2679" w:rsidR="004031E6" w:rsidP="0044317F" w:rsidRDefault="004031E6" w14:paraId="2A08B4E6" w14:textId="77777777">
      <w:pPr>
        <w:pStyle w:val="Zkladntext"/>
        <w:spacing w:line="276" w:lineRule="auto"/>
        <w:rPr>
          <w:lang w:val="sk-SK"/>
        </w:rPr>
      </w:pPr>
    </w:p>
    <w:p w:rsidRPr="006D2679" w:rsidR="00BF0209" w:rsidP="0044317F" w:rsidRDefault="004031E6" w14:paraId="6460C060" w14:textId="628936A0">
      <w:pPr>
        <w:pStyle w:val="Zkladntext"/>
        <w:spacing w:line="276" w:lineRule="auto"/>
      </w:pPr>
      <w:r w:rsidRPr="006D2679">
        <w:rPr>
          <w:b/>
          <w:bCs/>
        </w:rPr>
        <w:t>L1stage_F_koop_</w:t>
      </w:r>
      <w:r w:rsidRPr="006D2679" w:rsidR="00BF0209">
        <w:rPr>
          <w:b/>
          <w:bCs/>
        </w:rPr>
        <w:t>total</w:t>
      </w:r>
      <w:r w:rsidRPr="006D2679">
        <w:rPr>
          <w:b/>
          <w:bCs/>
        </w:rPr>
        <w:t xml:space="preserve"> </w:t>
      </w:r>
      <w:r w:rsidRPr="006D2679">
        <w:t xml:space="preserve">má na vstupu </w:t>
      </w:r>
      <w:r w:rsidRPr="006D2679" w:rsidR="00BF0209">
        <w:t xml:space="preserve">4 </w:t>
      </w:r>
      <w:r w:rsidRPr="006D2679">
        <w:t>zdroj</w:t>
      </w:r>
      <w:r w:rsidRPr="006D2679" w:rsidR="00BF0209">
        <w:t>e a to:</w:t>
      </w:r>
      <w:r w:rsidRPr="006D2679">
        <w:t xml:space="preserve"> </w:t>
      </w:r>
      <w:r w:rsidRPr="006D2679" w:rsidR="00BF0209">
        <w:t>L1stage_F_koop_stat, L1stage_F_koop_ved_p, L1stage_F_koop_obh, L1stage_F_pr_koop_vyuk</w:t>
      </w:r>
      <w:r w:rsidRPr="006D2679">
        <w:t xml:space="preserve">. </w:t>
      </w:r>
    </w:p>
    <w:p w:rsidRPr="006D2679" w:rsidR="0044317F" w:rsidP="0044317F" w:rsidRDefault="0044317F" w14:paraId="0F58C88D" w14:textId="77777777">
      <w:pPr>
        <w:pStyle w:val="Zkladntext"/>
        <w:spacing w:line="276" w:lineRule="auto"/>
      </w:pPr>
    </w:p>
    <w:p w:rsidRPr="006D2679" w:rsidR="004031E6" w:rsidP="0044317F" w:rsidRDefault="00BF0209" w14:paraId="3FD031CB" w14:textId="2B01D7E2">
      <w:pPr>
        <w:pStyle w:val="Zkladntext"/>
        <w:spacing w:line="276" w:lineRule="auto"/>
      </w:pPr>
      <w:r w:rsidRPr="006D2679">
        <w:t>Všechny</w:t>
      </w:r>
      <w:r w:rsidRPr="006D2679" w:rsidR="004031E6">
        <w:t xml:space="preserve"> zdroj</w:t>
      </w:r>
      <w:r w:rsidRPr="006D2679">
        <w:t>e mají ve zdrojových</w:t>
      </w:r>
      <w:r w:rsidRPr="006D2679" w:rsidR="004031E6">
        <w:t xml:space="preserve"> možnostech vstupní dotaz místo tabulky. </w:t>
      </w:r>
      <w:r w:rsidRPr="006D2679">
        <w:t>Dotaz v</w:t>
      </w:r>
      <w:r w:rsidR="004C4EDD">
        <w:t> </w:t>
      </w:r>
      <w:r w:rsidRPr="006D2679">
        <w:t>L1stage_F_koop_stat provádí následující</w:t>
      </w:r>
      <w:r w:rsidRPr="006D2679" w:rsidR="00B77EEA">
        <w:t>:</w:t>
      </w:r>
    </w:p>
    <w:p w:rsidRPr="006D2679" w:rsidR="00BF0209" w:rsidP="0044317F" w:rsidRDefault="00BF0209" w14:paraId="773558BB" w14:textId="77777777">
      <w:pPr>
        <w:pStyle w:val="Zkladntext"/>
        <w:spacing w:line="276" w:lineRule="auto"/>
      </w:pPr>
    </w:p>
    <w:p w:rsidRPr="006D2679" w:rsidR="00BF0209" w:rsidP="0044317F" w:rsidRDefault="00BF0209" w14:paraId="2E0CDCCE" w14:textId="783FF4AF">
      <w:pPr>
        <w:pStyle w:val="Zkladntext"/>
        <w:spacing w:line="276" w:lineRule="auto"/>
        <w:rPr>
          <w:i/>
          <w:iCs/>
        </w:rPr>
      </w:pPr>
      <w:r w:rsidRPr="006D2679">
        <w:rPr>
          <w:i/>
          <w:iCs/>
        </w:rPr>
        <w:t>Příkaz SELECT určuje sloupce, které se mají načíst: [Období], [Dodavatel výkonu], [Typ studia], [Forma studia], [Odběratel výkonu], '</w:t>
      </w:r>
      <w:proofErr w:type="spellStart"/>
      <w:r w:rsidRPr="006D2679">
        <w:rPr>
          <w:i/>
          <w:iCs/>
        </w:rPr>
        <w:t>Stat</w:t>
      </w:r>
      <w:proofErr w:type="spellEnd"/>
      <w:r w:rsidRPr="006D2679">
        <w:rPr>
          <w:i/>
          <w:iCs/>
        </w:rPr>
        <w:t>' jako [Kategorie výkonu], [Počet bodů] a [</w:t>
      </w:r>
      <w:proofErr w:type="spellStart"/>
      <w:r w:rsidRPr="006D2679">
        <w:rPr>
          <w:i/>
          <w:iCs/>
        </w:rPr>
        <w:t>Dataset_ID</w:t>
      </w:r>
      <w:proofErr w:type="spellEnd"/>
      <w:r w:rsidRPr="006D2679">
        <w:rPr>
          <w:i/>
          <w:iCs/>
        </w:rPr>
        <w:t>].</w:t>
      </w:r>
    </w:p>
    <w:p w:rsidRPr="006D2679" w:rsidR="00BF0209" w:rsidP="0044317F" w:rsidRDefault="0044317F" w14:paraId="40FFFC7A" w14:textId="30EF60C3">
      <w:pPr>
        <w:pStyle w:val="Zkladntext"/>
        <w:spacing w:line="276" w:lineRule="auto"/>
        <w:rPr>
          <w:i/>
          <w:iCs/>
        </w:rPr>
      </w:pPr>
      <w:r w:rsidRPr="006D2679">
        <w:rPr>
          <w:i/>
          <w:iCs/>
        </w:rPr>
        <w:t>Příkaz</w:t>
      </w:r>
      <w:r w:rsidRPr="006D2679" w:rsidR="00BF0209">
        <w:rPr>
          <w:i/>
          <w:iCs/>
        </w:rPr>
        <w:t xml:space="preserve"> FROM určuje tabulku [L1stage].[</w:t>
      </w:r>
      <w:proofErr w:type="spellStart"/>
      <w:r w:rsidRPr="006D2679" w:rsidR="00BF0209">
        <w:rPr>
          <w:i/>
          <w:iCs/>
        </w:rPr>
        <w:t>F_koop_stat</w:t>
      </w:r>
      <w:proofErr w:type="spellEnd"/>
      <w:r w:rsidRPr="006D2679" w:rsidR="00BF0209">
        <w:rPr>
          <w:i/>
          <w:iCs/>
        </w:rPr>
        <w:t>], ze které se data získávají.</w:t>
      </w:r>
    </w:p>
    <w:p w:rsidRPr="006D2679" w:rsidR="00BF0209" w:rsidP="0044317F" w:rsidRDefault="00BF0209" w14:paraId="2AD0F060" w14:textId="4215857A">
      <w:pPr>
        <w:pStyle w:val="Zkladntext"/>
        <w:spacing w:line="276" w:lineRule="auto"/>
        <w:rPr>
          <w:i/>
          <w:iCs/>
        </w:rPr>
      </w:pPr>
      <w:r w:rsidRPr="006D2679">
        <w:rPr>
          <w:i/>
          <w:iCs/>
        </w:rPr>
        <w:t xml:space="preserve">V příkazu SELECT je </w:t>
      </w:r>
      <w:r w:rsidRPr="006D2679" w:rsidR="00567CDE">
        <w:t>'</w:t>
      </w:r>
      <w:proofErr w:type="spellStart"/>
      <w:r w:rsidRPr="006D2679">
        <w:rPr>
          <w:i/>
          <w:iCs/>
        </w:rPr>
        <w:t>Stat</w:t>
      </w:r>
      <w:proofErr w:type="spellEnd"/>
      <w:r w:rsidRPr="006D2679" w:rsidR="00567CDE">
        <w:t>'</w:t>
      </w:r>
      <w:r w:rsidRPr="006D2679">
        <w:rPr>
          <w:i/>
          <w:iCs/>
        </w:rPr>
        <w:t xml:space="preserve"> </w:t>
      </w:r>
      <w:r w:rsidRPr="006D2679" w:rsidR="00567CDE">
        <w:rPr>
          <w:i/>
          <w:iCs/>
        </w:rPr>
        <w:t>as</w:t>
      </w:r>
      <w:r w:rsidRPr="006D2679">
        <w:rPr>
          <w:i/>
          <w:iCs/>
        </w:rPr>
        <w:t xml:space="preserve"> [Kategorie výkonu] použito k přidání konstantní hodnoty "</w:t>
      </w:r>
      <w:proofErr w:type="spellStart"/>
      <w:r w:rsidRPr="006D2679">
        <w:rPr>
          <w:i/>
          <w:iCs/>
        </w:rPr>
        <w:t>Stat</w:t>
      </w:r>
      <w:proofErr w:type="spellEnd"/>
      <w:r w:rsidRPr="006D2679">
        <w:rPr>
          <w:i/>
          <w:iCs/>
        </w:rPr>
        <w:t xml:space="preserve">" jako sloupec s názvem [Kategorie výkonu] do množiny výsledků. </w:t>
      </w:r>
    </w:p>
    <w:p w:rsidRPr="006D2679" w:rsidR="0044317F" w:rsidP="0044317F" w:rsidRDefault="0044317F" w14:paraId="7BF6C583" w14:textId="77777777">
      <w:pPr>
        <w:pStyle w:val="Zkladntext"/>
        <w:spacing w:line="276" w:lineRule="auto"/>
      </w:pPr>
    </w:p>
    <w:p w:rsidRPr="006D2679" w:rsidR="00055289" w:rsidP="0043602F" w:rsidRDefault="0043602F" w14:paraId="430454D5" w14:textId="6B82B31A">
      <w:pPr>
        <w:pStyle w:val="Zkladntext"/>
        <w:spacing w:line="276" w:lineRule="auto"/>
        <w:rPr>
          <w:szCs w:val="24"/>
        </w:rPr>
      </w:pPr>
      <w:r w:rsidRPr="006D2679">
        <w:rPr>
          <w:szCs w:val="24"/>
        </w:rPr>
        <w:t>"</w:t>
      </w:r>
      <w:proofErr w:type="spellStart"/>
      <w:r w:rsidRPr="006D2679">
        <w:rPr>
          <w:szCs w:val="24"/>
        </w:rPr>
        <w:t>Stat</w:t>
      </w:r>
      <w:proofErr w:type="spellEnd"/>
      <w:r w:rsidRPr="006D2679">
        <w:rPr>
          <w:szCs w:val="24"/>
        </w:rPr>
        <w:t xml:space="preserve">" </w:t>
      </w:r>
      <w:r w:rsidRPr="006D2679" w:rsidR="0044317F">
        <w:rPr>
          <w:szCs w:val="24"/>
        </w:rPr>
        <w:t xml:space="preserve">je zkratka pro </w:t>
      </w:r>
      <w:proofErr w:type="spellStart"/>
      <w:r w:rsidRPr="006D2679">
        <w:rPr>
          <w:rFonts w:eastAsia="Consolas"/>
          <w:szCs w:val="24"/>
          <w:lang w:val="sk-SK"/>
        </w:rPr>
        <w:t>Přehled</w:t>
      </w:r>
      <w:proofErr w:type="spellEnd"/>
      <w:r w:rsidRPr="006D2679">
        <w:rPr>
          <w:rFonts w:eastAsia="Consolas"/>
          <w:szCs w:val="24"/>
          <w:lang w:val="sk-SK"/>
        </w:rPr>
        <w:t xml:space="preserve"> </w:t>
      </w:r>
      <w:proofErr w:type="spellStart"/>
      <w:r w:rsidRPr="006D2679">
        <w:rPr>
          <w:rFonts w:eastAsia="Consolas"/>
          <w:szCs w:val="24"/>
          <w:lang w:val="sk-SK"/>
        </w:rPr>
        <w:t>bodů</w:t>
      </w:r>
      <w:proofErr w:type="spellEnd"/>
      <w:r w:rsidRPr="006D2679">
        <w:rPr>
          <w:rFonts w:eastAsia="Consolas"/>
          <w:szCs w:val="24"/>
          <w:lang w:val="sk-SK"/>
        </w:rPr>
        <w:t xml:space="preserve"> za </w:t>
      </w:r>
      <w:proofErr w:type="spellStart"/>
      <w:r w:rsidRPr="006D2679">
        <w:rPr>
          <w:rFonts w:eastAsia="Consolas"/>
          <w:szCs w:val="24"/>
          <w:lang w:val="sk-SK"/>
        </w:rPr>
        <w:t>státní</w:t>
      </w:r>
      <w:proofErr w:type="spellEnd"/>
      <w:r w:rsidRPr="006D2679">
        <w:rPr>
          <w:rFonts w:eastAsia="Consolas"/>
          <w:szCs w:val="24"/>
          <w:lang w:val="sk-SK"/>
        </w:rPr>
        <w:t xml:space="preserve"> a </w:t>
      </w:r>
      <w:proofErr w:type="spellStart"/>
      <w:r w:rsidRPr="006D2679">
        <w:rPr>
          <w:rFonts w:eastAsia="Consolas"/>
          <w:szCs w:val="24"/>
          <w:lang w:val="sk-SK"/>
        </w:rPr>
        <w:t>souborné</w:t>
      </w:r>
      <w:proofErr w:type="spellEnd"/>
      <w:r w:rsidRPr="006D2679">
        <w:rPr>
          <w:rFonts w:eastAsia="Consolas"/>
          <w:szCs w:val="24"/>
          <w:lang w:val="sk-SK"/>
        </w:rPr>
        <w:t xml:space="preserve"> </w:t>
      </w:r>
      <w:proofErr w:type="spellStart"/>
      <w:r w:rsidRPr="006D2679">
        <w:rPr>
          <w:rFonts w:eastAsia="Consolas"/>
          <w:szCs w:val="24"/>
          <w:lang w:val="sk-SK"/>
        </w:rPr>
        <w:t>zkoušky</w:t>
      </w:r>
      <w:proofErr w:type="spellEnd"/>
      <w:r w:rsidRPr="006D2679" w:rsidR="00B77EEA">
        <w:rPr>
          <w:rFonts w:eastAsia="Consolas"/>
          <w:szCs w:val="24"/>
          <w:lang w:val="sk-SK"/>
        </w:rPr>
        <w:t>.</w:t>
      </w:r>
    </w:p>
    <w:p w:rsidRPr="006D2679" w:rsidR="00F16AB3" w:rsidP="00A862B7" w:rsidRDefault="0044317F" w14:paraId="2B33E46E" w14:textId="76CF2B8F">
      <w:pPr>
        <w:pStyle w:val="Zkladntext"/>
      </w:pPr>
      <w:r w:rsidRPr="006D2679">
        <w:rPr>
          <w:noProof/>
        </w:rPr>
        <w:lastRenderedPageBreak/>
        <w:drawing>
          <wp:inline distT="0" distB="0" distL="0" distR="0" wp14:anchorId="04C702AA" wp14:editId="74B6A027">
            <wp:extent cx="5400675" cy="2667635"/>
            <wp:effectExtent l="0" t="0" r="9525" b="0"/>
            <wp:docPr id="1068725036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72503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D2679" w:rsidR="0044317F" w:rsidP="0044317F" w:rsidRDefault="0044317F" w14:paraId="6ABD0F19" w14:textId="63A35A13">
      <w:pPr>
        <w:pStyle w:val="Zkladntext"/>
        <w:tabs>
          <w:tab w:val="left" w:pos="3045"/>
        </w:tabs>
        <w:spacing w:line="276" w:lineRule="auto"/>
        <w:jc w:val="center"/>
        <w:rPr>
          <w:szCs w:val="24"/>
        </w:rPr>
      </w:pPr>
      <w:r w:rsidRPr="006D2679">
        <w:rPr>
          <w:szCs w:val="24"/>
        </w:rPr>
        <w:t>Obrázek č.</w:t>
      </w:r>
      <w:r w:rsidR="00232F7C">
        <w:rPr>
          <w:szCs w:val="24"/>
        </w:rPr>
        <w:t>3</w:t>
      </w:r>
      <w:r w:rsidR="00D571C1">
        <w:rPr>
          <w:szCs w:val="24"/>
        </w:rPr>
        <w:t>3</w:t>
      </w:r>
      <w:r w:rsidRPr="006D2679">
        <w:rPr>
          <w:szCs w:val="24"/>
        </w:rPr>
        <w:t xml:space="preserve"> – Source </w:t>
      </w:r>
      <w:proofErr w:type="spellStart"/>
      <w:r w:rsidRPr="006D2679">
        <w:rPr>
          <w:szCs w:val="24"/>
        </w:rPr>
        <w:t>options</w:t>
      </w:r>
      <w:proofErr w:type="spellEnd"/>
      <w:r w:rsidRPr="006D2679">
        <w:rPr>
          <w:szCs w:val="24"/>
        </w:rPr>
        <w:t xml:space="preserve"> v </w:t>
      </w:r>
      <w:r w:rsidRPr="006D2679" w:rsidR="00357B0C">
        <w:rPr>
          <w:szCs w:val="24"/>
        </w:rPr>
        <w:t>aktivitě</w:t>
      </w:r>
      <w:r w:rsidRPr="006D2679">
        <w:rPr>
          <w:szCs w:val="24"/>
        </w:rPr>
        <w:t xml:space="preserve"> L1stage_F_koop_total - zdroj</w:t>
      </w:r>
      <w:r w:rsidRPr="006D2679">
        <w:t xml:space="preserve"> </w:t>
      </w:r>
      <w:r w:rsidRPr="006D2679">
        <w:rPr>
          <w:szCs w:val="24"/>
        </w:rPr>
        <w:t>L1stage_F_koop_stat (Zdroj: Autoři)</w:t>
      </w:r>
    </w:p>
    <w:p w:rsidRPr="006D2679" w:rsidR="0044317F" w:rsidP="00F214A3" w:rsidRDefault="0044317F" w14:paraId="5382C440" w14:textId="77777777">
      <w:pPr>
        <w:pStyle w:val="Zkladntext"/>
        <w:spacing w:line="276" w:lineRule="auto"/>
        <w:rPr>
          <w:i/>
          <w:iCs/>
        </w:rPr>
      </w:pPr>
    </w:p>
    <w:p w:rsidRPr="006D2679" w:rsidR="0044317F" w:rsidP="00567CDE" w:rsidRDefault="0044317F" w14:paraId="1E12A3E7" w14:textId="140E723E">
      <w:pPr>
        <w:pStyle w:val="Zkladntext"/>
        <w:spacing w:line="276" w:lineRule="auto"/>
      </w:pPr>
      <w:r w:rsidRPr="006D2679">
        <w:t>Dotaz v L1stage_F_koop_ved_p a L1stage_F_koop_obh mají vstupní dotaz stejný jako</w:t>
      </w:r>
      <w:r w:rsidRPr="006D2679" w:rsidR="00567CDE">
        <w:t xml:space="preserve"> </w:t>
      </w:r>
      <w:r w:rsidRPr="006D2679">
        <w:t xml:space="preserve">"L1stage_F_koop_stat" </w:t>
      </w:r>
      <w:r w:rsidRPr="006D2679" w:rsidR="00F214A3">
        <w:t>jediný rozdíl je počátečním příkazu SELECT kde v předchozím případě byla kategorie výkonu "</w:t>
      </w:r>
      <w:proofErr w:type="spellStart"/>
      <w:r w:rsidRPr="006D2679" w:rsidR="00F214A3">
        <w:t>stat</w:t>
      </w:r>
      <w:proofErr w:type="spellEnd"/>
      <w:r w:rsidRPr="006D2679" w:rsidR="00F214A3">
        <w:t xml:space="preserve">", tak teď je to pro L1stage_F_koop_ved </w:t>
      </w:r>
      <w:proofErr w:type="spellStart"/>
      <w:r w:rsidRPr="006D2679" w:rsidR="00F214A3">
        <w:t>skratka</w:t>
      </w:r>
      <w:proofErr w:type="spellEnd"/>
      <w:r w:rsidRPr="006D2679" w:rsidR="00567CDE">
        <w:t xml:space="preserve"> </w:t>
      </w:r>
      <w:r w:rsidRPr="006D2679" w:rsidR="00F214A3">
        <w:t>"</w:t>
      </w:r>
      <w:proofErr w:type="spellStart"/>
      <w:r w:rsidRPr="006D2679" w:rsidR="00F214A3">
        <w:t>ved</w:t>
      </w:r>
      <w:proofErr w:type="spellEnd"/>
      <w:r w:rsidRPr="006D2679" w:rsidR="00F214A3">
        <w:t>" jako</w:t>
      </w:r>
      <w:r w:rsidRPr="006D2679" w:rsidR="0043602F">
        <w:t xml:space="preserve">: "přehled bodů za vedení závěrečných prací" </w:t>
      </w:r>
      <w:r w:rsidRPr="006D2679" w:rsidR="00F214A3">
        <w:t xml:space="preserve">a pro L1stage_F_koop_obh </w:t>
      </w:r>
      <w:proofErr w:type="spellStart"/>
      <w:r w:rsidRPr="006D2679" w:rsidR="00F214A3">
        <w:t>skratka</w:t>
      </w:r>
      <w:proofErr w:type="spellEnd"/>
      <w:r w:rsidRPr="006D2679" w:rsidR="00F214A3">
        <w:t xml:space="preserve"> "</w:t>
      </w:r>
      <w:proofErr w:type="spellStart"/>
      <w:r w:rsidRPr="006D2679" w:rsidR="00F214A3">
        <w:t>obh</w:t>
      </w:r>
      <w:proofErr w:type="spellEnd"/>
      <w:r w:rsidRPr="006D2679" w:rsidR="00F214A3">
        <w:t>" jako</w:t>
      </w:r>
      <w:r w:rsidRPr="006D2679" w:rsidR="0043602F">
        <w:t>: "obhajoby závěrečných prací"</w:t>
      </w:r>
      <w:r w:rsidRPr="006D2679" w:rsidR="00F214A3">
        <w:t>.</w:t>
      </w:r>
    </w:p>
    <w:p w:rsidRPr="006D2679" w:rsidR="00D0274C" w:rsidP="00567CDE" w:rsidRDefault="00D0274C" w14:paraId="18962142" w14:textId="77777777">
      <w:pPr>
        <w:pStyle w:val="Zkladntext"/>
        <w:spacing w:line="276" w:lineRule="auto"/>
      </w:pPr>
    </w:p>
    <w:p w:rsidRPr="006D2679" w:rsidR="00567CDE" w:rsidP="00567CDE" w:rsidRDefault="00567CDE" w14:paraId="779EFC15" w14:textId="32FFC0D9">
      <w:pPr>
        <w:pStyle w:val="Zkladntext"/>
        <w:spacing w:line="276" w:lineRule="auto"/>
      </w:pPr>
      <w:r w:rsidRPr="006D2679">
        <w:t xml:space="preserve">Poslední vstupní zdroj je L1stage_F_pr_koop_vyuk, který má také dotaz na vstupu místo tabulky. Dotaz v L1stage_F_pr_koop_vyuk provádí následující: </w:t>
      </w:r>
    </w:p>
    <w:p w:rsidRPr="006D2679" w:rsidR="00567CDE" w:rsidP="00567CDE" w:rsidRDefault="00567CDE" w14:paraId="08FF0759" w14:textId="77777777">
      <w:pPr>
        <w:pStyle w:val="Zkladntext"/>
        <w:spacing w:line="276" w:lineRule="auto"/>
      </w:pPr>
    </w:p>
    <w:p w:rsidRPr="006D2679" w:rsidR="00567CDE" w:rsidP="004C4EDD" w:rsidRDefault="00567CDE" w14:paraId="62FA65FC" w14:textId="0F73BDA1">
      <w:pPr>
        <w:pStyle w:val="Zkladntext"/>
        <w:keepNext/>
        <w:keepLines/>
        <w:spacing w:line="276" w:lineRule="auto"/>
        <w:rPr>
          <w:i/>
          <w:iCs/>
        </w:rPr>
      </w:pPr>
      <w:r w:rsidRPr="006D2679">
        <w:rPr>
          <w:i/>
          <w:iCs/>
        </w:rPr>
        <w:lastRenderedPageBreak/>
        <w:t>Příkaz SELECT určuje sloupce, které se mají načíst: [Období], [Dodavatel výkonu], [Typ studia], [Forma studia], [Odběratel výkonu], '</w:t>
      </w:r>
      <w:proofErr w:type="spellStart"/>
      <w:r w:rsidRPr="006D2679">
        <w:rPr>
          <w:i/>
          <w:iCs/>
        </w:rPr>
        <w:t>Vyuk</w:t>
      </w:r>
      <w:proofErr w:type="spellEnd"/>
      <w:r w:rsidRPr="006D2679">
        <w:rPr>
          <w:i/>
          <w:iCs/>
        </w:rPr>
        <w:t xml:space="preserve">' </w:t>
      </w:r>
      <w:r w:rsidRPr="006D2679" w:rsidR="0043602F">
        <w:rPr>
          <w:i/>
          <w:iCs/>
        </w:rPr>
        <w:t>as</w:t>
      </w:r>
      <w:r w:rsidRPr="006D2679">
        <w:rPr>
          <w:i/>
          <w:iCs/>
        </w:rPr>
        <w:t xml:space="preserve"> [Kategorie výkonu], sum([Počet bodů]) jako [Počet bodů] a [</w:t>
      </w:r>
      <w:proofErr w:type="spellStart"/>
      <w:r w:rsidRPr="006D2679">
        <w:rPr>
          <w:i/>
          <w:iCs/>
        </w:rPr>
        <w:t>Dataset_ID</w:t>
      </w:r>
      <w:proofErr w:type="spellEnd"/>
      <w:r w:rsidR="00692B2D">
        <w:rPr>
          <w:i/>
          <w:iCs/>
        </w:rPr>
        <w:t>, Funkce</w:t>
      </w:r>
      <w:r w:rsidRPr="006D2679" w:rsidR="0043602F">
        <w:rPr>
          <w:i/>
          <w:iCs/>
        </w:rPr>
        <w:t xml:space="preserve"> </w:t>
      </w:r>
      <w:r w:rsidR="00692B2D">
        <w:rPr>
          <w:i/>
          <w:iCs/>
        </w:rPr>
        <w:t>sum</w:t>
      </w:r>
      <w:r w:rsidRPr="006D2679" w:rsidR="0043602F">
        <w:rPr>
          <w:i/>
          <w:iCs/>
        </w:rPr>
        <w:t>([Počet bodů])</w:t>
      </w:r>
      <w:r w:rsidR="00692B2D">
        <w:rPr>
          <w:i/>
          <w:iCs/>
        </w:rPr>
        <w:t xml:space="preserve"> </w:t>
      </w:r>
      <w:r w:rsidRPr="006D2679" w:rsidR="0043602F">
        <w:rPr>
          <w:i/>
          <w:iCs/>
        </w:rPr>
        <w:t>vypočítá součet sloupce [Počet bodů] v rámci každé skupiny.</w:t>
      </w:r>
    </w:p>
    <w:p w:rsidRPr="006D2679" w:rsidR="00567CDE" w:rsidP="004C4EDD" w:rsidRDefault="00567CDE" w14:paraId="72B12730" w14:textId="28B8D94E">
      <w:pPr>
        <w:pStyle w:val="Zkladntext"/>
        <w:keepNext/>
        <w:keepLines/>
        <w:spacing w:line="276" w:lineRule="auto"/>
        <w:rPr>
          <w:i/>
          <w:iCs/>
        </w:rPr>
      </w:pPr>
      <w:r w:rsidRPr="006D2679">
        <w:rPr>
          <w:i/>
          <w:iCs/>
        </w:rPr>
        <w:t>Příkaz FROM určuje tabulku [L1stage].[</w:t>
      </w:r>
      <w:proofErr w:type="spellStart"/>
      <w:r w:rsidRPr="006D2679">
        <w:rPr>
          <w:i/>
          <w:iCs/>
        </w:rPr>
        <w:t>F_pr_koop_vyuk</w:t>
      </w:r>
      <w:proofErr w:type="spellEnd"/>
      <w:r w:rsidRPr="006D2679">
        <w:rPr>
          <w:i/>
          <w:iCs/>
        </w:rPr>
        <w:t>], ze které se data získávají.</w:t>
      </w:r>
    </w:p>
    <w:p w:rsidRPr="006D2679" w:rsidR="00567CDE" w:rsidP="004C4EDD" w:rsidRDefault="00567CDE" w14:paraId="11395394" w14:textId="309E5226">
      <w:pPr>
        <w:pStyle w:val="Zkladntext"/>
        <w:keepNext/>
        <w:keepLines/>
        <w:spacing w:line="276" w:lineRule="auto"/>
        <w:rPr>
          <w:i/>
          <w:iCs/>
        </w:rPr>
      </w:pPr>
      <w:r w:rsidRPr="006D2679">
        <w:rPr>
          <w:i/>
          <w:iCs/>
        </w:rPr>
        <w:t>Příkaz GROUP BY slouží ke seskupení výsledné sady na základě konkrétních sloupců a to: [Období], [Dodavatel výkonu], [Typ studia], [Forma studia], [Odběratel výkonu] a [</w:t>
      </w:r>
      <w:proofErr w:type="spellStart"/>
      <w:r w:rsidRPr="006D2679">
        <w:rPr>
          <w:i/>
          <w:iCs/>
        </w:rPr>
        <w:t>Dataset_ID</w:t>
      </w:r>
      <w:proofErr w:type="spellEnd"/>
      <w:r w:rsidRPr="006D2679">
        <w:rPr>
          <w:i/>
          <w:iCs/>
        </w:rPr>
        <w:t>]. To znamená, že dotaz vypočítá souhrnný součet [Počet bodů] pro každou jedinečnou kombinaci těchto sloupců.</w:t>
      </w:r>
    </w:p>
    <w:p w:rsidRPr="006D2679" w:rsidR="00567CDE" w:rsidP="004C4EDD" w:rsidRDefault="00567CDE" w14:paraId="5F48010C" w14:textId="77777777">
      <w:pPr>
        <w:pStyle w:val="Zkladntext"/>
        <w:keepNext/>
        <w:keepLines/>
        <w:spacing w:line="276" w:lineRule="auto"/>
      </w:pPr>
    </w:p>
    <w:p w:rsidRPr="006D2679" w:rsidR="00567CDE" w:rsidP="004C4EDD" w:rsidRDefault="00567CDE" w14:paraId="24941179" w14:textId="42821A30">
      <w:pPr>
        <w:pStyle w:val="Zkladntext"/>
        <w:keepNext/>
        <w:keepLines/>
        <w:spacing w:line="276" w:lineRule="auto"/>
        <w:rPr>
          <w:i/>
          <w:iCs/>
        </w:rPr>
      </w:pPr>
      <w:r w:rsidRPr="006D2679">
        <w:rPr>
          <w:i/>
          <w:iCs/>
        </w:rPr>
        <w:t>'</w:t>
      </w:r>
      <w:proofErr w:type="spellStart"/>
      <w:r w:rsidRPr="006D2679">
        <w:rPr>
          <w:i/>
          <w:iCs/>
        </w:rPr>
        <w:t>Vyuk</w:t>
      </w:r>
      <w:proofErr w:type="spellEnd"/>
      <w:r w:rsidRPr="006D2679">
        <w:rPr>
          <w:i/>
          <w:iCs/>
        </w:rPr>
        <w:t xml:space="preserve">' </w:t>
      </w:r>
      <w:r w:rsidRPr="006D2679" w:rsidR="0043602F">
        <w:rPr>
          <w:i/>
          <w:iCs/>
        </w:rPr>
        <w:t>as</w:t>
      </w:r>
      <w:r w:rsidRPr="006D2679">
        <w:rPr>
          <w:i/>
          <w:iCs/>
        </w:rPr>
        <w:t xml:space="preserve"> [Kategorie výkonu] přidá do množiny výsledků konstantní hodnotu '</w:t>
      </w:r>
      <w:proofErr w:type="spellStart"/>
      <w:r w:rsidRPr="006D2679">
        <w:rPr>
          <w:i/>
          <w:iCs/>
        </w:rPr>
        <w:t>Vyuk</w:t>
      </w:r>
      <w:proofErr w:type="spellEnd"/>
      <w:r w:rsidRPr="006D2679">
        <w:rPr>
          <w:i/>
          <w:iCs/>
        </w:rPr>
        <w:t xml:space="preserve">' jako sloupec s názvem [Kategorie výkonu]. </w:t>
      </w:r>
    </w:p>
    <w:p w:rsidRPr="006D2679" w:rsidR="0043602F" w:rsidP="00567CDE" w:rsidRDefault="0043602F" w14:paraId="300128E4" w14:textId="77777777">
      <w:pPr>
        <w:pStyle w:val="Zkladntext"/>
        <w:spacing w:line="276" w:lineRule="auto"/>
      </w:pPr>
    </w:p>
    <w:p w:rsidRPr="006D2679" w:rsidR="00567CDE" w:rsidP="00567CDE" w:rsidRDefault="0043602F" w14:paraId="412A6915" w14:textId="4C4E1B86">
      <w:pPr>
        <w:pStyle w:val="Zkladntext"/>
        <w:spacing w:line="276" w:lineRule="auto"/>
      </w:pPr>
      <w:r w:rsidRPr="006D2679">
        <w:t>"</w:t>
      </w:r>
      <w:proofErr w:type="spellStart"/>
      <w:r w:rsidRPr="006D2679" w:rsidR="00567CDE">
        <w:t>Vyuk</w:t>
      </w:r>
      <w:proofErr w:type="spellEnd"/>
      <w:r w:rsidRPr="006D2679">
        <w:t>"</w:t>
      </w:r>
      <w:r w:rsidRPr="006D2679" w:rsidR="00567CDE">
        <w:t xml:space="preserve"> je zkratka pro </w:t>
      </w:r>
      <w:r w:rsidRPr="006D2679">
        <w:t>Přehled bodů za výuku předmětů</w:t>
      </w:r>
      <w:r w:rsidRPr="006D2679" w:rsidR="00B77EEA">
        <w:t>.</w:t>
      </w:r>
    </w:p>
    <w:p w:rsidRPr="006D2679" w:rsidR="0044317F" w:rsidP="00A862B7" w:rsidRDefault="0044317F" w14:paraId="7F4265BA" w14:textId="77777777">
      <w:pPr>
        <w:pStyle w:val="Zkladntext"/>
      </w:pPr>
    </w:p>
    <w:p w:rsidRPr="006D2679" w:rsidR="0044317F" w:rsidP="00A862B7" w:rsidRDefault="00D0274C" w14:paraId="55E6A10E" w14:textId="4F582ADF">
      <w:pPr>
        <w:pStyle w:val="Zkladntext"/>
      </w:pPr>
      <w:r w:rsidRPr="006D2679">
        <w:rPr>
          <w:noProof/>
        </w:rPr>
        <w:drawing>
          <wp:inline distT="0" distB="0" distL="0" distR="0" wp14:anchorId="047185A8" wp14:editId="71025ECB">
            <wp:extent cx="5400675" cy="3783330"/>
            <wp:effectExtent l="0" t="0" r="9525" b="7620"/>
            <wp:docPr id="266784123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78412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D2679" w:rsidR="00D0274C" w:rsidP="00D0274C" w:rsidRDefault="00D0274C" w14:paraId="1D431EC2" w14:textId="41A8BFEA">
      <w:pPr>
        <w:pStyle w:val="Zkladntext"/>
        <w:tabs>
          <w:tab w:val="left" w:pos="3045"/>
        </w:tabs>
        <w:spacing w:line="276" w:lineRule="auto"/>
        <w:jc w:val="center"/>
        <w:rPr>
          <w:szCs w:val="24"/>
        </w:rPr>
      </w:pPr>
      <w:r w:rsidRPr="006D2679">
        <w:rPr>
          <w:szCs w:val="24"/>
        </w:rPr>
        <w:t>Obrázek č.</w:t>
      </w:r>
      <w:r w:rsidR="00232F7C">
        <w:rPr>
          <w:szCs w:val="24"/>
        </w:rPr>
        <w:t>3</w:t>
      </w:r>
      <w:r w:rsidR="00D571C1">
        <w:rPr>
          <w:szCs w:val="24"/>
        </w:rPr>
        <w:t>4</w:t>
      </w:r>
      <w:r w:rsidRPr="006D2679">
        <w:rPr>
          <w:szCs w:val="24"/>
        </w:rPr>
        <w:t xml:space="preserve"> – Source </w:t>
      </w:r>
      <w:proofErr w:type="spellStart"/>
      <w:r w:rsidRPr="006D2679">
        <w:rPr>
          <w:szCs w:val="24"/>
        </w:rPr>
        <w:t>options</w:t>
      </w:r>
      <w:proofErr w:type="spellEnd"/>
      <w:r w:rsidRPr="006D2679">
        <w:rPr>
          <w:szCs w:val="24"/>
        </w:rPr>
        <w:t xml:space="preserve"> v </w:t>
      </w:r>
      <w:r w:rsidRPr="006D2679" w:rsidR="00357B0C">
        <w:rPr>
          <w:szCs w:val="24"/>
        </w:rPr>
        <w:t>aktivitě</w:t>
      </w:r>
      <w:r w:rsidRPr="006D2679">
        <w:rPr>
          <w:szCs w:val="24"/>
        </w:rPr>
        <w:t xml:space="preserve"> L1stage_F_koop_total - zdroj</w:t>
      </w:r>
      <w:r w:rsidRPr="006D2679">
        <w:t xml:space="preserve"> L1stage_F_pr_koop_vyuk</w:t>
      </w:r>
      <w:r w:rsidRPr="006D2679">
        <w:rPr>
          <w:szCs w:val="24"/>
        </w:rPr>
        <w:t xml:space="preserve"> (Zdroj: Autoři)</w:t>
      </w:r>
    </w:p>
    <w:p w:rsidRPr="006D2679" w:rsidR="0044317F" w:rsidP="00A862B7" w:rsidRDefault="0044317F" w14:paraId="00C02324" w14:textId="77777777">
      <w:pPr>
        <w:pStyle w:val="Zkladntext"/>
      </w:pPr>
    </w:p>
    <w:p w:rsidRPr="006D2679" w:rsidR="0044317F" w:rsidP="00D0274C" w:rsidRDefault="00D0274C" w14:paraId="2C67BE3D" w14:textId="623F81A8">
      <w:pPr>
        <w:pStyle w:val="Zkladntext"/>
        <w:spacing w:line="276" w:lineRule="auto"/>
      </w:pPr>
      <w:r w:rsidRPr="006D2679">
        <w:t>Následně za pomocí funkce Union spojíme všechny 4 datové toky do jednoho.</w:t>
      </w:r>
      <w:r w:rsidRPr="006D2679">
        <w:rPr>
          <w:noProof/>
        </w:rPr>
        <w:t xml:space="preserve"> </w:t>
      </w:r>
      <w:r w:rsidRPr="006D2679">
        <w:rPr>
          <w:noProof/>
        </w:rPr>
        <w:drawing>
          <wp:inline distT="0" distB="0" distL="0" distR="0" wp14:anchorId="09D32740" wp14:editId="3058CE45">
            <wp:extent cx="5400675" cy="5596255"/>
            <wp:effectExtent l="0" t="0" r="9525" b="4445"/>
            <wp:docPr id="1255836314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3631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59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D2679" w:rsidR="00D0274C" w:rsidP="00D0274C" w:rsidRDefault="00D0274C" w14:paraId="13A65B8A" w14:textId="2E5C1E79">
      <w:pPr>
        <w:pStyle w:val="Zkladntext"/>
        <w:tabs>
          <w:tab w:val="left" w:pos="3045"/>
        </w:tabs>
        <w:spacing w:line="276" w:lineRule="auto"/>
        <w:jc w:val="center"/>
        <w:rPr>
          <w:szCs w:val="24"/>
        </w:rPr>
      </w:pPr>
      <w:r w:rsidRPr="006D2679">
        <w:rPr>
          <w:szCs w:val="24"/>
        </w:rPr>
        <w:t>Obrázek č.</w:t>
      </w:r>
      <w:r w:rsidR="00232F7C">
        <w:rPr>
          <w:szCs w:val="24"/>
        </w:rPr>
        <w:t>3</w:t>
      </w:r>
      <w:r w:rsidR="00D571C1">
        <w:rPr>
          <w:szCs w:val="24"/>
        </w:rPr>
        <w:t>5</w:t>
      </w:r>
      <w:r w:rsidRPr="006D2679">
        <w:rPr>
          <w:szCs w:val="24"/>
        </w:rPr>
        <w:t xml:space="preserve"> – UNION všech 4 datových toků (Zdroj: Autoři)</w:t>
      </w:r>
    </w:p>
    <w:p w:rsidRPr="006D2679" w:rsidR="0044317F" w:rsidP="00A862B7" w:rsidRDefault="0044317F" w14:paraId="67FA7966" w14:textId="77777777">
      <w:pPr>
        <w:pStyle w:val="Zkladntext"/>
      </w:pPr>
    </w:p>
    <w:p w:rsidRPr="006D2679" w:rsidR="00D0274C" w:rsidP="00D0274C" w:rsidRDefault="00D0274C" w14:paraId="3D4772F0" w14:textId="39F98113">
      <w:pPr>
        <w:pStyle w:val="Zkladntext"/>
        <w:spacing w:line="276" w:lineRule="auto"/>
      </w:pPr>
      <w:r w:rsidRPr="006D2679">
        <w:t>Pak se v odvozeném sloupci vytvoří přirozený klíč, který spojuje hodnoty "Dodavatel výkonu", "Typ studia", "Forma studia", "Odběratel výkonu", "Kategorie výkonu" a</w:t>
      </w:r>
      <w:r w:rsidR="004C4EDD">
        <w:t> </w:t>
      </w:r>
      <w:r w:rsidRPr="006D2679">
        <w:t>řetězcovou reprezentaci "</w:t>
      </w:r>
      <w:proofErr w:type="spellStart"/>
      <w:r w:rsidRPr="006D2679">
        <w:t>Dataset_ID</w:t>
      </w:r>
      <w:proofErr w:type="spellEnd"/>
      <w:r w:rsidRPr="006D2679">
        <w:t xml:space="preserve">" dohromady. </w:t>
      </w:r>
    </w:p>
    <w:p w:rsidRPr="006D2679" w:rsidR="00B77EEA" w:rsidP="00B77EEA" w:rsidRDefault="00D0274C" w14:paraId="1704C611" w14:textId="1A0D2754">
      <w:pPr>
        <w:pStyle w:val="Zkladntext"/>
        <w:spacing w:line="276" w:lineRule="auto"/>
        <w:rPr>
          <w:b/>
          <w:bCs/>
        </w:rPr>
      </w:pPr>
      <w:r w:rsidRPr="006D2679">
        <w:t>Přirozený klíč může pak vypadat následovně: "FMV-B-komb-FMV-Obh-7"</w:t>
      </w:r>
      <w:r w:rsidRPr="006D2679" w:rsidR="00601303">
        <w:t xml:space="preserve">, podle </w:t>
      </w:r>
      <w:r w:rsidRPr="006D2679" w:rsidR="00B77EEA">
        <w:t>toho,</w:t>
      </w:r>
      <w:r w:rsidRPr="006D2679" w:rsidR="00601303">
        <w:t xml:space="preserve"> jaká je "Kategorie výkonu".</w:t>
      </w:r>
      <w:r w:rsidRPr="006D2679" w:rsidR="00B77EEA">
        <w:rPr>
          <w:b/>
          <w:bCs/>
        </w:rPr>
        <w:t xml:space="preserve"> </w:t>
      </w:r>
    </w:p>
    <w:p w:rsidRPr="006D2679" w:rsidR="00B77EEA" w:rsidP="00B77EEA" w:rsidRDefault="00B77EEA" w14:paraId="5514E042" w14:textId="3B319A33">
      <w:pPr>
        <w:pStyle w:val="Zkladntext"/>
        <w:spacing w:line="276" w:lineRule="auto"/>
      </w:pPr>
      <w:r w:rsidRPr="006D2679">
        <w:rPr>
          <w:b/>
          <w:bCs/>
        </w:rPr>
        <w:lastRenderedPageBreak/>
        <w:t xml:space="preserve">L1stage_F_koop_ved_p </w:t>
      </w:r>
      <w:r w:rsidRPr="006D2679">
        <w:t>má na vstupu zdroj L0_koop_ved_p. L0_koop_ved_p má ve zdrojových možnostech vstupní dotaz místo tabulky. Tenhle dotaz provádí následující:</w:t>
      </w:r>
    </w:p>
    <w:p w:rsidRPr="006D2679" w:rsidR="00B77EEA" w:rsidP="00B77EEA" w:rsidRDefault="00B77EEA" w14:paraId="37221A3D" w14:textId="77777777">
      <w:pPr>
        <w:pStyle w:val="Zkladntext"/>
        <w:spacing w:before="0" w:after="0" w:line="276" w:lineRule="auto"/>
      </w:pPr>
    </w:p>
    <w:p w:rsidRPr="006D2679" w:rsidR="00B77EEA" w:rsidP="00B77EEA" w:rsidRDefault="00B77EEA" w14:paraId="561BF7D1" w14:textId="1437AE30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>Hlavní příkaz vybere následující sloupce:</w:t>
      </w:r>
    </w:p>
    <w:p w:rsidRPr="006D2679" w:rsidR="00B77EEA" w:rsidP="00B77EEA" w:rsidRDefault="00B77EEA" w14:paraId="09FEEDA9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[Období]</w:t>
      </w:r>
    </w:p>
    <w:p w:rsidRPr="006D2679" w:rsidR="00B77EEA" w:rsidP="00B77EEA" w:rsidRDefault="00B77EEA" w14:paraId="13F032FB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[Dodavatel výkonu]</w:t>
      </w:r>
    </w:p>
    <w:p w:rsidRPr="006D2679" w:rsidR="00B77EEA" w:rsidP="00B77EEA" w:rsidRDefault="00B77EEA" w14:paraId="00E07EB6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[Typ studia]</w:t>
      </w:r>
    </w:p>
    <w:p w:rsidRPr="006D2679" w:rsidR="00B77EEA" w:rsidP="00B77EEA" w:rsidRDefault="00B77EEA" w14:paraId="3F69B015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[Forma studia]</w:t>
      </w:r>
    </w:p>
    <w:p w:rsidRPr="006D2679" w:rsidR="00B77EEA" w:rsidP="00B77EEA" w:rsidRDefault="00B77EEA" w14:paraId="5494F6A9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[Odběratel výkonu]</w:t>
      </w:r>
    </w:p>
    <w:p w:rsidRPr="006D2679" w:rsidR="00B77EEA" w:rsidP="00B77EEA" w:rsidRDefault="00B77EEA" w14:paraId="71C79F50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[Počet bodů]</w:t>
      </w:r>
    </w:p>
    <w:p w:rsidRPr="006D2679" w:rsidR="00B77EEA" w:rsidP="00B77EEA" w:rsidRDefault="00B77EEA" w14:paraId="7CC705D4" w14:textId="01C4BDBC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t2.[</w:t>
      </w:r>
      <w:proofErr w:type="spellStart"/>
      <w:r w:rsidRPr="006D2679">
        <w:rPr>
          <w:i/>
          <w:iCs/>
        </w:rPr>
        <w:t>Dataset_ID</w:t>
      </w:r>
      <w:proofErr w:type="spellEnd"/>
      <w:r w:rsidRPr="006D2679">
        <w:rPr>
          <w:i/>
          <w:iCs/>
        </w:rPr>
        <w:t>]</w:t>
      </w:r>
    </w:p>
    <w:p w:rsidRPr="006D2679" w:rsidR="00400BD1" w:rsidP="00B77EEA" w:rsidRDefault="00400BD1" w14:paraId="4E649A4F" w14:textId="77777777">
      <w:pPr>
        <w:pStyle w:val="Zkladntext"/>
        <w:spacing w:before="0" w:after="0" w:line="276" w:lineRule="auto"/>
        <w:rPr>
          <w:i/>
          <w:iCs/>
        </w:rPr>
      </w:pPr>
    </w:p>
    <w:p w:rsidRPr="006D2679" w:rsidR="00B77EEA" w:rsidP="00B77EEA" w:rsidRDefault="00B77EEA" w14:paraId="3FB06981" w14:textId="214425A3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>Příkaz začíná vytvořením odvozené tabulky s názvem "t1" výběrem všech sloupců z tabulky [L0].[</w:t>
      </w:r>
      <w:proofErr w:type="spellStart"/>
      <w:r w:rsidRPr="006D2679">
        <w:rPr>
          <w:i/>
          <w:iCs/>
        </w:rPr>
        <w:t>koop_ved_p</w:t>
      </w:r>
      <w:proofErr w:type="spellEnd"/>
      <w:r w:rsidRPr="006D2679">
        <w:rPr>
          <w:i/>
          <w:iCs/>
        </w:rPr>
        <w:t>]. Tato odvozená tabulka slouží jako levá strana následné operace LEFT JOIN.</w:t>
      </w:r>
    </w:p>
    <w:p w:rsidRPr="006D2679" w:rsidR="00B77EEA" w:rsidP="00B77EEA" w:rsidRDefault="00B77EEA" w14:paraId="4372551A" w14:textId="1077F7B2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Příkaz provede operaci </w:t>
      </w:r>
      <w:proofErr w:type="spellStart"/>
      <w:r w:rsidRPr="006D2679">
        <w:rPr>
          <w:i/>
          <w:iCs/>
        </w:rPr>
        <w:t>left</w:t>
      </w:r>
      <w:proofErr w:type="spellEnd"/>
      <w:r w:rsidRPr="006D2679">
        <w:rPr>
          <w:i/>
          <w:iCs/>
        </w:rPr>
        <w:t xml:space="preserve"> </w:t>
      </w:r>
      <w:proofErr w:type="spellStart"/>
      <w:r w:rsidRPr="006D2679">
        <w:rPr>
          <w:i/>
          <w:iCs/>
        </w:rPr>
        <w:t>join</w:t>
      </w:r>
      <w:proofErr w:type="spellEnd"/>
      <w:r w:rsidRPr="006D2679">
        <w:rPr>
          <w:i/>
          <w:iCs/>
        </w:rPr>
        <w:t>, při níž spojí odvozenou tabulku "t1" s tabulkou [L1].[</w:t>
      </w:r>
      <w:proofErr w:type="spellStart"/>
      <w:r w:rsidRPr="006D2679">
        <w:rPr>
          <w:i/>
          <w:iCs/>
        </w:rPr>
        <w:t>D_Dataset</w:t>
      </w:r>
      <w:proofErr w:type="spellEnd"/>
      <w:r w:rsidRPr="006D2679">
        <w:rPr>
          <w:i/>
          <w:iCs/>
        </w:rPr>
        <w:t xml:space="preserve">] pomocí podmínky t1.[Kód </w:t>
      </w:r>
      <w:proofErr w:type="spellStart"/>
      <w:r w:rsidRPr="006D2679">
        <w:rPr>
          <w:i/>
          <w:iCs/>
        </w:rPr>
        <w:t>Datasetu</w:t>
      </w:r>
      <w:proofErr w:type="spellEnd"/>
      <w:r w:rsidRPr="006D2679">
        <w:rPr>
          <w:i/>
          <w:iCs/>
        </w:rPr>
        <w:t xml:space="preserve">] = t2.[Kód </w:t>
      </w:r>
      <w:proofErr w:type="spellStart"/>
      <w:r w:rsidRPr="006D2679">
        <w:rPr>
          <w:i/>
          <w:iCs/>
        </w:rPr>
        <w:t>Datasetu</w:t>
      </w:r>
      <w:proofErr w:type="spellEnd"/>
      <w:r w:rsidRPr="006D2679">
        <w:rPr>
          <w:i/>
          <w:iCs/>
        </w:rPr>
        <w:t xml:space="preserve">]. </w:t>
      </w:r>
    </w:p>
    <w:p w:rsidR="00B77EEA" w:rsidP="00B77EEA" w:rsidRDefault="00B77EEA" w14:paraId="520CB379" w14:textId="28AE21C3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>Příkaz WHERE filtruje výsledek vyloučením řádků, u nichž hodnota [Počet bodů] není rovna 0.</w:t>
      </w:r>
    </w:p>
    <w:p w:rsidRPr="006D2679" w:rsidR="00D0274C" w:rsidP="00D0274C" w:rsidRDefault="00D0274C" w14:paraId="3D80CAE1" w14:textId="1CEC22C3">
      <w:pPr>
        <w:pStyle w:val="Zkladntext"/>
        <w:spacing w:line="276" w:lineRule="auto"/>
      </w:pPr>
    </w:p>
    <w:p w:rsidRPr="006D2679" w:rsidR="00B77EEA" w:rsidP="004C4EDD" w:rsidRDefault="00B77EEA" w14:paraId="6535C2FA" w14:textId="0FF8B265">
      <w:pPr>
        <w:pStyle w:val="Zkladntext"/>
        <w:keepNext/>
        <w:spacing w:line="276" w:lineRule="auto"/>
      </w:pPr>
      <w:r w:rsidRPr="006D2679">
        <w:rPr>
          <w:noProof/>
        </w:rPr>
        <w:lastRenderedPageBreak/>
        <w:drawing>
          <wp:inline distT="0" distB="0" distL="0" distR="0" wp14:anchorId="52E07CF2" wp14:editId="67934EE2">
            <wp:extent cx="5400675" cy="3603625"/>
            <wp:effectExtent l="0" t="0" r="9525" b="0"/>
            <wp:docPr id="1338303732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30373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D2679" w:rsidR="00B77EEA" w:rsidP="00D0274C" w:rsidRDefault="00B77EEA" w14:paraId="470C237C" w14:textId="77777777">
      <w:pPr>
        <w:pStyle w:val="Zkladntext"/>
        <w:spacing w:line="276" w:lineRule="auto"/>
      </w:pPr>
    </w:p>
    <w:p w:rsidRPr="006D2679" w:rsidR="00B77EEA" w:rsidP="00B77EEA" w:rsidRDefault="00B77EEA" w14:paraId="1E92FA71" w14:textId="3E3F3392">
      <w:pPr>
        <w:pStyle w:val="Zkladntext"/>
        <w:tabs>
          <w:tab w:val="left" w:pos="3045"/>
        </w:tabs>
        <w:spacing w:line="276" w:lineRule="auto"/>
        <w:jc w:val="center"/>
        <w:rPr>
          <w:szCs w:val="24"/>
        </w:rPr>
      </w:pPr>
      <w:r w:rsidRPr="006D2679">
        <w:rPr>
          <w:szCs w:val="24"/>
        </w:rPr>
        <w:t>Obrázek č.</w:t>
      </w:r>
      <w:r w:rsidR="00071F1E">
        <w:rPr>
          <w:szCs w:val="24"/>
        </w:rPr>
        <w:t>3</w:t>
      </w:r>
      <w:r w:rsidR="00D571C1">
        <w:rPr>
          <w:szCs w:val="24"/>
        </w:rPr>
        <w:t>6</w:t>
      </w:r>
      <w:r w:rsidRPr="006D2679">
        <w:rPr>
          <w:szCs w:val="24"/>
        </w:rPr>
        <w:t xml:space="preserve"> – Source </w:t>
      </w:r>
      <w:proofErr w:type="spellStart"/>
      <w:r w:rsidRPr="006D2679">
        <w:rPr>
          <w:szCs w:val="24"/>
        </w:rPr>
        <w:t>options</w:t>
      </w:r>
      <w:proofErr w:type="spellEnd"/>
      <w:r w:rsidRPr="006D2679">
        <w:rPr>
          <w:szCs w:val="24"/>
        </w:rPr>
        <w:t xml:space="preserve"> v </w:t>
      </w:r>
      <w:r w:rsidRPr="006D2679" w:rsidR="00357B0C">
        <w:rPr>
          <w:szCs w:val="24"/>
        </w:rPr>
        <w:t>aktivitě</w:t>
      </w:r>
      <w:r w:rsidRPr="006D2679">
        <w:rPr>
          <w:szCs w:val="24"/>
        </w:rPr>
        <w:t xml:space="preserve"> </w:t>
      </w:r>
      <w:r w:rsidRPr="006D2679">
        <w:t>L1stage_F_koop_ved_p</w:t>
      </w:r>
      <w:r w:rsidRPr="006D2679">
        <w:rPr>
          <w:b/>
          <w:bCs/>
        </w:rPr>
        <w:t xml:space="preserve"> </w:t>
      </w:r>
      <w:r w:rsidRPr="006D2679">
        <w:rPr>
          <w:szCs w:val="24"/>
        </w:rPr>
        <w:t>(Zdroj: Autoři)</w:t>
      </w:r>
    </w:p>
    <w:p w:rsidRPr="006D2679" w:rsidR="00B77EEA" w:rsidP="00D0274C" w:rsidRDefault="00B77EEA" w14:paraId="7DCA6A6C" w14:textId="489F2253">
      <w:pPr>
        <w:pStyle w:val="Zkladntext"/>
        <w:spacing w:line="276" w:lineRule="auto"/>
      </w:pPr>
    </w:p>
    <w:p w:rsidRPr="006D2679" w:rsidR="00B77EEA" w:rsidP="00B77EEA" w:rsidRDefault="00B77EEA" w14:paraId="35379AE2" w14:textId="77777777">
      <w:pPr>
        <w:pStyle w:val="Zkladntext"/>
        <w:spacing w:line="276" w:lineRule="auto"/>
      </w:pPr>
      <w:r w:rsidRPr="006D2679">
        <w:t>Pak se v odvozeném sloupci vytvoří přirozený klíč, který spojuje hodnoty "Dodavatel výkonu", "Typ studia", "Forma studia", "Odběratel výkonu" a řetězcovou reprezentaci "</w:t>
      </w:r>
      <w:proofErr w:type="spellStart"/>
      <w:r w:rsidRPr="006D2679">
        <w:t>Dataset_ID</w:t>
      </w:r>
      <w:proofErr w:type="spellEnd"/>
      <w:r w:rsidRPr="006D2679">
        <w:t xml:space="preserve">" dohromady. </w:t>
      </w:r>
    </w:p>
    <w:p w:rsidRPr="006D2679" w:rsidR="00B77EEA" w:rsidP="00B77EEA" w:rsidRDefault="00B77EEA" w14:paraId="313DA42C" w14:textId="6398C434">
      <w:pPr>
        <w:pStyle w:val="Zkladntext"/>
        <w:spacing w:line="276" w:lineRule="auto"/>
      </w:pPr>
      <w:r w:rsidRPr="006D2679">
        <w:t xml:space="preserve">Přirozený klíč může pak vypadat následovně: "FFU-B-prez-FFU-8" </w:t>
      </w:r>
    </w:p>
    <w:p w:rsidRPr="006D2679" w:rsidR="00B77EEA" w:rsidP="00B77EEA" w:rsidRDefault="00B77EEA" w14:paraId="24CFFE2F" w14:textId="3A665288">
      <w:pPr>
        <w:pStyle w:val="Zkladntext"/>
        <w:spacing w:line="276" w:lineRule="auto"/>
        <w:rPr>
          <w:lang w:val="sk-SK"/>
        </w:rPr>
      </w:pPr>
      <w:r w:rsidRPr="006D2679">
        <w:t xml:space="preserve">V operaci </w:t>
      </w:r>
      <w:proofErr w:type="spellStart"/>
      <w:r w:rsidRPr="006D2679">
        <w:t>sink</w:t>
      </w:r>
      <w:proofErr w:type="spellEnd"/>
      <w:r w:rsidRPr="006D2679">
        <w:t xml:space="preserve"> pak exportujeme data do </w:t>
      </w:r>
      <w:r w:rsidRPr="006D2679" w:rsidR="00E006A3">
        <w:t>tabulky</w:t>
      </w:r>
      <w:r w:rsidRPr="006D2679">
        <w:t xml:space="preserve"> L1stage_F_koop_ved_p</w:t>
      </w:r>
      <w:r w:rsidRPr="006D2679">
        <w:rPr>
          <w:lang w:val="sk-SK"/>
        </w:rPr>
        <w:t>.</w:t>
      </w:r>
    </w:p>
    <w:p w:rsidRPr="006D2679" w:rsidR="00B77EEA" w:rsidP="00D0274C" w:rsidRDefault="00B77EEA" w14:paraId="2E031DE8" w14:textId="262AE065">
      <w:pPr>
        <w:pStyle w:val="Zkladntext"/>
        <w:spacing w:line="276" w:lineRule="auto"/>
      </w:pPr>
    </w:p>
    <w:p w:rsidRPr="006D2679" w:rsidR="00B77EEA" w:rsidP="004C4EDD" w:rsidRDefault="00061C2F" w14:paraId="2664114B" w14:textId="04705D5C">
      <w:pPr>
        <w:pStyle w:val="Zkladntext"/>
        <w:keepNext/>
        <w:keepLines/>
        <w:spacing w:line="276" w:lineRule="auto"/>
      </w:pPr>
      <w:r w:rsidRPr="006D2679">
        <w:rPr>
          <w:b/>
          <w:bCs/>
        </w:rPr>
        <w:lastRenderedPageBreak/>
        <w:t xml:space="preserve">L1stage_F_obh_p_dod </w:t>
      </w:r>
      <w:r w:rsidRPr="006D2679" w:rsidR="00B77EEA">
        <w:t xml:space="preserve">má na vstupu zdroj </w:t>
      </w:r>
      <w:r w:rsidRPr="006D2679">
        <w:t>L0_obh_p_dod</w:t>
      </w:r>
      <w:r w:rsidRPr="006D2679" w:rsidR="00B77EEA">
        <w:t xml:space="preserve">. </w:t>
      </w:r>
      <w:r w:rsidRPr="006D2679">
        <w:t xml:space="preserve">L0_obh_p_dod </w:t>
      </w:r>
      <w:r w:rsidRPr="006D2679" w:rsidR="00B77EEA">
        <w:t>má ve zdrojových možnostech vstupní dotaz místo tabulky. Tenhle dotaz provádí následující:</w:t>
      </w:r>
    </w:p>
    <w:p w:rsidRPr="00536B48" w:rsidR="00061C2F" w:rsidP="004C4EDD" w:rsidRDefault="00061C2F" w14:paraId="5112637D" w14:textId="73C2A39C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536B48">
        <w:rPr>
          <w:i/>
          <w:iCs/>
        </w:rPr>
        <w:t>Hlavní příkaz vybere následující sloupce:</w:t>
      </w:r>
    </w:p>
    <w:p w:rsidRPr="00536B48" w:rsidR="00061C2F" w:rsidP="004C4EDD" w:rsidRDefault="00061C2F" w14:paraId="497F9BC2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536B48">
        <w:rPr>
          <w:i/>
          <w:iCs/>
        </w:rPr>
        <w:t xml:space="preserve">        [Období]</w:t>
      </w:r>
    </w:p>
    <w:p w:rsidRPr="00536B48" w:rsidR="00061C2F" w:rsidP="004C4EDD" w:rsidRDefault="00061C2F" w14:paraId="3F874A27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536B48">
        <w:rPr>
          <w:i/>
          <w:iCs/>
        </w:rPr>
        <w:t xml:space="preserve">        t2.[</w:t>
      </w:r>
      <w:proofErr w:type="spellStart"/>
      <w:r w:rsidRPr="00536B48">
        <w:rPr>
          <w:i/>
          <w:iCs/>
        </w:rPr>
        <w:t>Dataset_ID</w:t>
      </w:r>
      <w:proofErr w:type="spellEnd"/>
      <w:r w:rsidRPr="00536B48">
        <w:rPr>
          <w:i/>
          <w:iCs/>
        </w:rPr>
        <w:t>]</w:t>
      </w:r>
    </w:p>
    <w:p w:rsidRPr="00536B48" w:rsidR="00061C2F" w:rsidP="004C4EDD" w:rsidRDefault="00061C2F" w14:paraId="44348A7E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536B48">
        <w:rPr>
          <w:i/>
          <w:iCs/>
        </w:rPr>
        <w:t xml:space="preserve">        [Typ studia]</w:t>
      </w:r>
    </w:p>
    <w:p w:rsidRPr="00536B48" w:rsidR="00061C2F" w:rsidP="004C4EDD" w:rsidRDefault="00061C2F" w14:paraId="2EB1D2D3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536B48">
        <w:rPr>
          <w:i/>
          <w:iCs/>
        </w:rPr>
        <w:t xml:space="preserve">        [Počet bodů]</w:t>
      </w:r>
    </w:p>
    <w:p w:rsidRPr="00536B48" w:rsidR="00061C2F" w:rsidP="004C4EDD" w:rsidRDefault="00061C2F" w14:paraId="319FE5E4" w14:textId="50E895C4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536B48">
        <w:rPr>
          <w:i/>
          <w:iCs/>
        </w:rPr>
        <w:t xml:space="preserve">        t3.[</w:t>
      </w:r>
      <w:proofErr w:type="spellStart"/>
      <w:r w:rsidRPr="00536B48">
        <w:rPr>
          <w:i/>
          <w:iCs/>
        </w:rPr>
        <w:t>Pracoviště_ID</w:t>
      </w:r>
      <w:proofErr w:type="spellEnd"/>
      <w:r w:rsidRPr="00536B48">
        <w:rPr>
          <w:i/>
          <w:iCs/>
        </w:rPr>
        <w:t>]</w:t>
      </w:r>
    </w:p>
    <w:p w:rsidRPr="006D2679" w:rsidR="00400BD1" w:rsidP="004C4EDD" w:rsidRDefault="00400BD1" w14:paraId="62779962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</w:p>
    <w:p w:rsidRPr="00536B48" w:rsidR="00061C2F" w:rsidP="004C4EDD" w:rsidRDefault="00061C2F" w14:paraId="4F5E219C" w14:textId="701B4D76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536B48">
        <w:rPr>
          <w:i/>
          <w:iCs/>
        </w:rPr>
        <w:t>Příkaz začíná vytvořením odvozené tabulky s názvem "t1" výběrem všech sloupců z tabulky [L0].[</w:t>
      </w:r>
      <w:proofErr w:type="spellStart"/>
      <w:r w:rsidRPr="00536B48">
        <w:rPr>
          <w:i/>
          <w:iCs/>
        </w:rPr>
        <w:t>obh_p_dod</w:t>
      </w:r>
      <w:proofErr w:type="spellEnd"/>
      <w:r w:rsidRPr="00536B48">
        <w:rPr>
          <w:i/>
          <w:iCs/>
        </w:rPr>
        <w:t>]. Tato odvozená tabulka slouží jako levá strana následných operací LEFT JOIN.</w:t>
      </w:r>
    </w:p>
    <w:p w:rsidRPr="00536B48" w:rsidR="00061C2F" w:rsidP="004C4EDD" w:rsidRDefault="00061C2F" w14:paraId="4572768A" w14:textId="645006F5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536B48">
        <w:rPr>
          <w:i/>
          <w:iCs/>
        </w:rPr>
        <w:t xml:space="preserve">Příkaz provede operaci </w:t>
      </w:r>
      <w:proofErr w:type="spellStart"/>
      <w:r w:rsidRPr="00536B48">
        <w:rPr>
          <w:i/>
          <w:iCs/>
        </w:rPr>
        <w:t>left</w:t>
      </w:r>
      <w:proofErr w:type="spellEnd"/>
      <w:r w:rsidRPr="00536B48">
        <w:rPr>
          <w:i/>
          <w:iCs/>
        </w:rPr>
        <w:t xml:space="preserve"> </w:t>
      </w:r>
      <w:proofErr w:type="spellStart"/>
      <w:r w:rsidRPr="00536B48">
        <w:rPr>
          <w:i/>
          <w:iCs/>
        </w:rPr>
        <w:t>join</w:t>
      </w:r>
      <w:proofErr w:type="spellEnd"/>
      <w:r w:rsidRPr="00536B48">
        <w:rPr>
          <w:i/>
          <w:iCs/>
        </w:rPr>
        <w:t>, při níž se odvozená tabulka "t1" spojí s tabulkou [L1].[</w:t>
      </w:r>
      <w:proofErr w:type="spellStart"/>
      <w:r w:rsidRPr="00536B48">
        <w:rPr>
          <w:i/>
          <w:iCs/>
        </w:rPr>
        <w:t>D_Dataset</w:t>
      </w:r>
      <w:proofErr w:type="spellEnd"/>
      <w:r w:rsidRPr="00536B48">
        <w:rPr>
          <w:i/>
          <w:iCs/>
        </w:rPr>
        <w:t xml:space="preserve">] pomocí podmínky t1.[Kód </w:t>
      </w:r>
      <w:proofErr w:type="spellStart"/>
      <w:r w:rsidRPr="00536B48">
        <w:rPr>
          <w:i/>
          <w:iCs/>
        </w:rPr>
        <w:t>Datasetu</w:t>
      </w:r>
      <w:proofErr w:type="spellEnd"/>
      <w:r w:rsidRPr="00536B48">
        <w:rPr>
          <w:i/>
          <w:iCs/>
        </w:rPr>
        <w:t xml:space="preserve">] = t2.[Kód </w:t>
      </w:r>
      <w:proofErr w:type="spellStart"/>
      <w:r w:rsidRPr="00536B48">
        <w:rPr>
          <w:i/>
          <w:iCs/>
        </w:rPr>
        <w:t>Datasetu</w:t>
      </w:r>
      <w:proofErr w:type="spellEnd"/>
      <w:r w:rsidRPr="00536B48">
        <w:rPr>
          <w:i/>
          <w:iCs/>
        </w:rPr>
        <w:t xml:space="preserve">]. </w:t>
      </w:r>
    </w:p>
    <w:p w:rsidRPr="00536B48" w:rsidR="00061C2F" w:rsidP="004C4EDD" w:rsidRDefault="00061C2F" w14:paraId="533A60BA" w14:textId="5029389E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536B48">
        <w:rPr>
          <w:i/>
          <w:iCs/>
        </w:rPr>
        <w:t xml:space="preserve">Příkaz provede další operaci </w:t>
      </w:r>
      <w:proofErr w:type="spellStart"/>
      <w:r w:rsidRPr="00536B48">
        <w:rPr>
          <w:i/>
          <w:iCs/>
        </w:rPr>
        <w:t>left</w:t>
      </w:r>
      <w:proofErr w:type="spellEnd"/>
      <w:r w:rsidRPr="00536B48">
        <w:rPr>
          <w:i/>
          <w:iCs/>
        </w:rPr>
        <w:t xml:space="preserve"> </w:t>
      </w:r>
      <w:proofErr w:type="spellStart"/>
      <w:r w:rsidRPr="00536B48">
        <w:rPr>
          <w:i/>
          <w:iCs/>
        </w:rPr>
        <w:t>join</w:t>
      </w:r>
      <w:proofErr w:type="spellEnd"/>
      <w:r w:rsidRPr="00536B48">
        <w:rPr>
          <w:i/>
          <w:iCs/>
        </w:rPr>
        <w:t xml:space="preserve"> a spojí výsledek předchozího spojení s tabulkou [L1].[</w:t>
      </w:r>
      <w:proofErr w:type="spellStart"/>
      <w:r w:rsidRPr="00536B48">
        <w:rPr>
          <w:i/>
          <w:iCs/>
        </w:rPr>
        <w:t>D_Pracoviste</w:t>
      </w:r>
      <w:proofErr w:type="spellEnd"/>
      <w:r w:rsidRPr="00536B48">
        <w:rPr>
          <w:i/>
          <w:iCs/>
        </w:rPr>
        <w:t>] pomocí více podmínek:</w:t>
      </w:r>
    </w:p>
    <w:p w:rsidRPr="00536B48" w:rsidR="00061C2F" w:rsidP="004C4EDD" w:rsidRDefault="00061C2F" w14:paraId="019D9C30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536B48">
        <w:rPr>
          <w:i/>
          <w:iCs/>
        </w:rPr>
        <w:t xml:space="preserve">        t1.[Dodavatel výkonu] = t3.Pracoviště</w:t>
      </w:r>
    </w:p>
    <w:p w:rsidRPr="00536B48" w:rsidR="00061C2F" w:rsidP="004C4EDD" w:rsidRDefault="00061C2F" w14:paraId="167D7E09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536B48">
        <w:rPr>
          <w:i/>
          <w:iCs/>
        </w:rPr>
        <w:t xml:space="preserve">        t2.[</w:t>
      </w:r>
      <w:proofErr w:type="spellStart"/>
      <w:r w:rsidRPr="00536B48">
        <w:rPr>
          <w:i/>
          <w:iCs/>
        </w:rPr>
        <w:t>Dataset_ID</w:t>
      </w:r>
      <w:proofErr w:type="spellEnd"/>
      <w:r w:rsidRPr="00536B48">
        <w:rPr>
          <w:i/>
          <w:iCs/>
        </w:rPr>
        <w:t>] = t3.Dataset_ID</w:t>
      </w:r>
    </w:p>
    <w:p w:rsidRPr="00536B48" w:rsidR="00061C2F" w:rsidP="004C4EDD" w:rsidRDefault="00061C2F" w14:paraId="55ADE5A7" w14:textId="009D28EE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536B48">
        <w:rPr>
          <w:i/>
          <w:iCs/>
        </w:rPr>
        <w:t xml:space="preserve">        t1.[Pracoviště nadřazené dodavateli výkonu] = t3.Fakulta</w:t>
      </w:r>
    </w:p>
    <w:p w:rsidRPr="00536B48" w:rsidR="00061C2F" w:rsidP="004C4EDD" w:rsidRDefault="00061C2F" w14:paraId="64D0AA07" w14:textId="15B584AE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536B48">
        <w:rPr>
          <w:i/>
          <w:iCs/>
        </w:rPr>
        <w:t>Příkaz WHERE filtruje výsledek vyloučením řádků, kde hodnota [Počet bodů] není rovna 0.</w:t>
      </w:r>
    </w:p>
    <w:p w:rsidRPr="006D2679" w:rsidR="00061C2F" w:rsidP="00061C2F" w:rsidRDefault="00061C2F" w14:paraId="0AF125C9" w14:textId="77777777">
      <w:pPr>
        <w:pStyle w:val="Zkladntext"/>
        <w:spacing w:before="0" w:after="0" w:line="276" w:lineRule="auto"/>
      </w:pPr>
    </w:p>
    <w:p w:rsidRPr="006D2679" w:rsidR="00061C2F" w:rsidP="00061C2F" w:rsidRDefault="00061C2F" w14:paraId="10028AFE" w14:textId="7190FC44">
      <w:pPr>
        <w:spacing w:line="276" w:lineRule="auto"/>
        <w:jc w:val="both"/>
      </w:pPr>
      <w:r w:rsidRPr="006D2679">
        <w:rPr>
          <w:noProof/>
        </w:rPr>
        <w:lastRenderedPageBreak/>
        <w:drawing>
          <wp:inline distT="0" distB="0" distL="0" distR="0" wp14:anchorId="622AAAEC" wp14:editId="6D4801FA">
            <wp:extent cx="5400675" cy="3797300"/>
            <wp:effectExtent l="0" t="0" r="9525" b="0"/>
            <wp:docPr id="1570813232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81323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D2679" w:rsidR="00061C2F" w:rsidP="00061C2F" w:rsidRDefault="00061C2F" w14:paraId="6E4FDE34" w14:textId="77777777">
      <w:pPr>
        <w:spacing w:line="276" w:lineRule="auto"/>
        <w:jc w:val="both"/>
      </w:pPr>
    </w:p>
    <w:p w:rsidRPr="006D2679" w:rsidR="00061C2F" w:rsidP="00061C2F" w:rsidRDefault="00061C2F" w14:paraId="1C397C50" w14:textId="32720BA4">
      <w:pPr>
        <w:pStyle w:val="Zkladntext"/>
        <w:tabs>
          <w:tab w:val="left" w:pos="3045"/>
        </w:tabs>
        <w:spacing w:line="276" w:lineRule="auto"/>
        <w:jc w:val="center"/>
        <w:rPr>
          <w:szCs w:val="24"/>
        </w:rPr>
      </w:pPr>
      <w:r w:rsidRPr="006D2679">
        <w:rPr>
          <w:szCs w:val="24"/>
        </w:rPr>
        <w:t>Obrázek č.</w:t>
      </w:r>
      <w:r w:rsidR="00232F7C">
        <w:rPr>
          <w:szCs w:val="24"/>
        </w:rPr>
        <w:t>3</w:t>
      </w:r>
      <w:r w:rsidR="00D571C1">
        <w:rPr>
          <w:szCs w:val="24"/>
        </w:rPr>
        <w:t>7</w:t>
      </w:r>
      <w:r w:rsidRPr="006D2679">
        <w:rPr>
          <w:szCs w:val="24"/>
        </w:rPr>
        <w:t xml:space="preserve"> – Source </w:t>
      </w:r>
      <w:proofErr w:type="spellStart"/>
      <w:r w:rsidRPr="006D2679">
        <w:rPr>
          <w:szCs w:val="24"/>
        </w:rPr>
        <w:t>options</w:t>
      </w:r>
      <w:proofErr w:type="spellEnd"/>
      <w:r w:rsidRPr="006D2679">
        <w:rPr>
          <w:szCs w:val="24"/>
        </w:rPr>
        <w:t xml:space="preserve"> v </w:t>
      </w:r>
      <w:r w:rsidRPr="006D2679" w:rsidR="00357B0C">
        <w:rPr>
          <w:szCs w:val="24"/>
        </w:rPr>
        <w:t>aktivitě</w:t>
      </w:r>
      <w:r w:rsidRPr="006D2679">
        <w:rPr>
          <w:szCs w:val="24"/>
        </w:rPr>
        <w:t xml:space="preserve"> </w:t>
      </w:r>
      <w:r w:rsidRPr="006D2679">
        <w:t xml:space="preserve">L1stage_F_obh_p_dod </w:t>
      </w:r>
      <w:r w:rsidRPr="006D2679">
        <w:rPr>
          <w:szCs w:val="24"/>
        </w:rPr>
        <w:t>(Zdroj: Autoři)</w:t>
      </w:r>
    </w:p>
    <w:p w:rsidRPr="006D2679" w:rsidR="00061C2F" w:rsidP="00061C2F" w:rsidRDefault="00061C2F" w14:paraId="3A7E785F" w14:textId="77777777">
      <w:pPr>
        <w:spacing w:line="276" w:lineRule="auto"/>
        <w:jc w:val="both"/>
      </w:pPr>
    </w:p>
    <w:p w:rsidRPr="006D2679" w:rsidR="00061C2F" w:rsidP="00061C2F" w:rsidRDefault="00061C2F" w14:paraId="59C6C432" w14:textId="463BF593">
      <w:pPr>
        <w:pStyle w:val="Zkladntext"/>
        <w:spacing w:line="276" w:lineRule="auto"/>
      </w:pPr>
      <w:r w:rsidRPr="006D2679">
        <w:t>Pak se v odvozeném sloupci vytvoří přirozený klíč, který spojuje hodnoty "Typ studia", řetězcovou reprezentaci "</w:t>
      </w:r>
      <w:proofErr w:type="spellStart"/>
      <w:r w:rsidRPr="006D2679">
        <w:t>Pracoviště_ID</w:t>
      </w:r>
      <w:proofErr w:type="spellEnd"/>
      <w:r w:rsidRPr="006D2679">
        <w:t>" a řetězcovou reprezentaci "</w:t>
      </w:r>
      <w:proofErr w:type="spellStart"/>
      <w:r w:rsidRPr="006D2679">
        <w:t>Dataset_ID</w:t>
      </w:r>
      <w:proofErr w:type="spellEnd"/>
      <w:r w:rsidRPr="006D2679">
        <w:t xml:space="preserve">" dohromady. </w:t>
      </w:r>
    </w:p>
    <w:p w:rsidRPr="006D2679" w:rsidR="00061C2F" w:rsidP="00061C2F" w:rsidRDefault="00061C2F" w14:paraId="3961A315" w14:textId="21D6159E">
      <w:pPr>
        <w:pStyle w:val="Zkladntext"/>
        <w:spacing w:line="276" w:lineRule="auto"/>
      </w:pPr>
      <w:r w:rsidRPr="006D2679">
        <w:t xml:space="preserve">Přirozený klíč může pak vypadat následovně: "B-232-8" </w:t>
      </w:r>
    </w:p>
    <w:p w:rsidRPr="006D2679" w:rsidR="00061C2F" w:rsidP="00061C2F" w:rsidRDefault="00061C2F" w14:paraId="71BA2C33" w14:textId="794F2219">
      <w:pPr>
        <w:pStyle w:val="Zkladntext"/>
        <w:spacing w:line="276" w:lineRule="auto"/>
        <w:rPr>
          <w:lang w:val="sk-SK"/>
        </w:rPr>
      </w:pPr>
      <w:r w:rsidRPr="006D2679">
        <w:t xml:space="preserve">V operaci </w:t>
      </w:r>
      <w:proofErr w:type="spellStart"/>
      <w:r w:rsidRPr="006D2679">
        <w:t>sink</w:t>
      </w:r>
      <w:proofErr w:type="spellEnd"/>
      <w:r w:rsidRPr="006D2679">
        <w:t xml:space="preserve"> pak exportujeme data do </w:t>
      </w:r>
      <w:r w:rsidRPr="006D2679" w:rsidR="00E006A3">
        <w:t>tabulky</w:t>
      </w:r>
      <w:r w:rsidRPr="006D2679">
        <w:t xml:space="preserve"> L1stage_F_obh_p_dod</w:t>
      </w:r>
      <w:r w:rsidRPr="006D2679">
        <w:rPr>
          <w:lang w:val="sk-SK"/>
        </w:rPr>
        <w:t>.</w:t>
      </w:r>
    </w:p>
    <w:p w:rsidRPr="006D2679" w:rsidR="00061C2F" w:rsidP="004C4EDD" w:rsidRDefault="00061C2F" w14:paraId="7FAA384D" w14:textId="382267A1">
      <w:pPr>
        <w:pStyle w:val="Zkladntext"/>
        <w:keepNext/>
        <w:keepLines/>
        <w:spacing w:line="276" w:lineRule="auto"/>
      </w:pPr>
      <w:r w:rsidRPr="006D2679">
        <w:rPr>
          <w:b/>
          <w:bCs/>
        </w:rPr>
        <w:lastRenderedPageBreak/>
        <w:t xml:space="preserve">L1stage_F_obh_p_od </w:t>
      </w:r>
      <w:r w:rsidRPr="006D2679">
        <w:t>má na vstupu zdroj L0_obh_p_od. L0_obh_p_od má ve zdrojových možnostech vstupní dotaz místo tabulky. Tenhle dotaz provádí následující:</w:t>
      </w:r>
    </w:p>
    <w:p w:rsidRPr="006D2679" w:rsidR="00CD7189" w:rsidP="004C4EDD" w:rsidRDefault="00CD7189" w14:paraId="60E7B38E" w14:textId="77777777">
      <w:pPr>
        <w:pStyle w:val="Zkladntext"/>
        <w:keepNext/>
        <w:keepLines/>
        <w:spacing w:before="0" w:after="0"/>
      </w:pPr>
    </w:p>
    <w:p w:rsidRPr="006D2679" w:rsidR="00CD7189" w:rsidP="004C4EDD" w:rsidRDefault="00CD7189" w14:paraId="11639A42" w14:textId="20E734F7">
      <w:pPr>
        <w:pStyle w:val="Zkladntext"/>
        <w:keepNext/>
        <w:keepLines/>
        <w:spacing w:before="0" w:after="0"/>
        <w:rPr>
          <w:i/>
          <w:iCs/>
        </w:rPr>
      </w:pPr>
      <w:r w:rsidRPr="006D2679">
        <w:rPr>
          <w:i/>
          <w:iCs/>
        </w:rPr>
        <w:t>Hlavní příkaz vybere následující sloupce:</w:t>
      </w:r>
    </w:p>
    <w:p w:rsidRPr="006D2679" w:rsidR="00CD7189" w:rsidP="004C4EDD" w:rsidRDefault="00CD7189" w14:paraId="352192F8" w14:textId="77777777">
      <w:pPr>
        <w:pStyle w:val="Zkladntext"/>
        <w:keepNext/>
        <w:keepLines/>
        <w:spacing w:before="0" w:after="0"/>
        <w:rPr>
          <w:i/>
          <w:iCs/>
        </w:rPr>
      </w:pPr>
      <w:r w:rsidRPr="006D2679">
        <w:rPr>
          <w:i/>
          <w:iCs/>
        </w:rPr>
        <w:t xml:space="preserve">        [Období]</w:t>
      </w:r>
    </w:p>
    <w:p w:rsidRPr="006D2679" w:rsidR="00CD7189" w:rsidP="004C4EDD" w:rsidRDefault="00CD7189" w14:paraId="64100863" w14:textId="77777777">
      <w:pPr>
        <w:pStyle w:val="Zkladntext"/>
        <w:keepNext/>
        <w:keepLines/>
        <w:spacing w:before="0" w:after="0"/>
        <w:rPr>
          <w:i/>
          <w:iCs/>
        </w:rPr>
      </w:pPr>
      <w:r w:rsidRPr="006D2679">
        <w:rPr>
          <w:i/>
          <w:iCs/>
        </w:rPr>
        <w:t xml:space="preserve">        [</w:t>
      </w:r>
      <w:proofErr w:type="spellStart"/>
      <w:r w:rsidRPr="006D2679">
        <w:rPr>
          <w:i/>
          <w:iCs/>
        </w:rPr>
        <w:t>Dataset_ID</w:t>
      </w:r>
      <w:proofErr w:type="spellEnd"/>
      <w:r w:rsidRPr="006D2679">
        <w:rPr>
          <w:i/>
          <w:iCs/>
        </w:rPr>
        <w:t>]</w:t>
      </w:r>
    </w:p>
    <w:p w:rsidRPr="006D2679" w:rsidR="00CD7189" w:rsidP="004C4EDD" w:rsidRDefault="00CD7189" w14:paraId="561EA511" w14:textId="77777777">
      <w:pPr>
        <w:pStyle w:val="Zkladntext"/>
        <w:keepNext/>
        <w:keepLines/>
        <w:spacing w:before="0" w:after="0"/>
        <w:rPr>
          <w:i/>
          <w:iCs/>
        </w:rPr>
      </w:pPr>
      <w:r w:rsidRPr="006D2679">
        <w:rPr>
          <w:i/>
          <w:iCs/>
        </w:rPr>
        <w:t xml:space="preserve">        [Odběratel výkonu]</w:t>
      </w:r>
    </w:p>
    <w:p w:rsidRPr="006D2679" w:rsidR="00CD7189" w:rsidP="004C4EDD" w:rsidRDefault="00CD7189" w14:paraId="70AF549D" w14:textId="77777777">
      <w:pPr>
        <w:pStyle w:val="Zkladntext"/>
        <w:keepNext/>
        <w:keepLines/>
        <w:spacing w:before="0" w:after="0"/>
        <w:rPr>
          <w:i/>
          <w:iCs/>
        </w:rPr>
      </w:pPr>
      <w:r w:rsidRPr="006D2679">
        <w:rPr>
          <w:i/>
          <w:iCs/>
        </w:rPr>
        <w:t xml:space="preserve">        [Typ studia]</w:t>
      </w:r>
    </w:p>
    <w:p w:rsidRPr="006D2679" w:rsidR="00CD7189" w:rsidP="004C4EDD" w:rsidRDefault="00CD7189" w14:paraId="114E0A44" w14:textId="77777777">
      <w:pPr>
        <w:pStyle w:val="Zkladntext"/>
        <w:keepNext/>
        <w:keepLines/>
        <w:spacing w:before="0" w:after="0"/>
        <w:rPr>
          <w:i/>
          <w:iCs/>
        </w:rPr>
      </w:pPr>
      <w:r w:rsidRPr="006D2679">
        <w:rPr>
          <w:i/>
          <w:iCs/>
        </w:rPr>
        <w:t xml:space="preserve">        [Počet bodů]</w:t>
      </w:r>
    </w:p>
    <w:p w:rsidRPr="006D2679" w:rsidR="00400BD1" w:rsidP="004C4EDD" w:rsidRDefault="00400BD1" w14:paraId="6D04E6E8" w14:textId="77777777">
      <w:pPr>
        <w:pStyle w:val="Zkladntext"/>
        <w:keepNext/>
        <w:keepLines/>
        <w:spacing w:before="0" w:after="0"/>
        <w:rPr>
          <w:i/>
          <w:iCs/>
        </w:rPr>
      </w:pPr>
    </w:p>
    <w:p w:rsidRPr="006D2679" w:rsidR="00CD7189" w:rsidP="004C4EDD" w:rsidRDefault="00CD7189" w14:paraId="045CC7EF" w14:textId="6DA19B75">
      <w:pPr>
        <w:pStyle w:val="Zkladntext"/>
        <w:keepNext/>
        <w:keepLines/>
        <w:spacing w:before="0" w:after="0"/>
        <w:rPr>
          <w:i/>
          <w:iCs/>
        </w:rPr>
      </w:pPr>
      <w:r w:rsidRPr="006D2679">
        <w:rPr>
          <w:i/>
          <w:iCs/>
        </w:rPr>
        <w:t>Příkaz začíná vytvořením odvozené tabulky s názvem "t1" výběrem všech sloupců z tabulky [L0].[</w:t>
      </w:r>
      <w:proofErr w:type="spellStart"/>
      <w:r w:rsidRPr="006D2679">
        <w:rPr>
          <w:i/>
          <w:iCs/>
        </w:rPr>
        <w:t>obh_p_od</w:t>
      </w:r>
      <w:proofErr w:type="spellEnd"/>
      <w:r w:rsidRPr="006D2679">
        <w:rPr>
          <w:i/>
          <w:iCs/>
        </w:rPr>
        <w:t>]. Tato odvozená tabulka slouží jako levá strana následné operace LEFT JOIN.</w:t>
      </w:r>
    </w:p>
    <w:p w:rsidRPr="006D2679" w:rsidR="00CD7189" w:rsidP="004C4EDD" w:rsidRDefault="00CD7189" w14:paraId="5AFC6CCF" w14:textId="295B2FEF">
      <w:pPr>
        <w:pStyle w:val="Zkladntext"/>
        <w:keepNext/>
        <w:keepLines/>
        <w:spacing w:before="0" w:after="0"/>
        <w:rPr>
          <w:i/>
          <w:iCs/>
        </w:rPr>
      </w:pPr>
      <w:r w:rsidRPr="006D2679">
        <w:rPr>
          <w:i/>
          <w:iCs/>
        </w:rPr>
        <w:t xml:space="preserve">Příkaz provede operaci </w:t>
      </w:r>
      <w:proofErr w:type="spellStart"/>
      <w:r w:rsidRPr="006D2679">
        <w:rPr>
          <w:i/>
          <w:iCs/>
        </w:rPr>
        <w:t>left</w:t>
      </w:r>
      <w:proofErr w:type="spellEnd"/>
      <w:r w:rsidRPr="006D2679">
        <w:rPr>
          <w:i/>
          <w:iCs/>
        </w:rPr>
        <w:t xml:space="preserve"> </w:t>
      </w:r>
      <w:proofErr w:type="spellStart"/>
      <w:r w:rsidRPr="006D2679">
        <w:rPr>
          <w:i/>
          <w:iCs/>
        </w:rPr>
        <w:t>join</w:t>
      </w:r>
      <w:proofErr w:type="spellEnd"/>
      <w:r w:rsidRPr="006D2679">
        <w:rPr>
          <w:i/>
          <w:iCs/>
        </w:rPr>
        <w:t>, při níž spojí odvozenou tabulku "t1" s tabulkou [L1].[</w:t>
      </w:r>
      <w:proofErr w:type="spellStart"/>
      <w:r w:rsidRPr="006D2679">
        <w:rPr>
          <w:i/>
          <w:iCs/>
        </w:rPr>
        <w:t>D_Dataset</w:t>
      </w:r>
      <w:proofErr w:type="spellEnd"/>
      <w:r w:rsidRPr="006D2679">
        <w:rPr>
          <w:i/>
          <w:iCs/>
        </w:rPr>
        <w:t xml:space="preserve">] pomocí podmínky t1.[Kód </w:t>
      </w:r>
      <w:proofErr w:type="spellStart"/>
      <w:r w:rsidRPr="006D2679">
        <w:rPr>
          <w:i/>
          <w:iCs/>
        </w:rPr>
        <w:t>Datasetu</w:t>
      </w:r>
      <w:proofErr w:type="spellEnd"/>
      <w:r w:rsidRPr="006D2679">
        <w:rPr>
          <w:i/>
          <w:iCs/>
        </w:rPr>
        <w:t xml:space="preserve">] = t2.[Kód </w:t>
      </w:r>
      <w:proofErr w:type="spellStart"/>
      <w:r w:rsidRPr="006D2679">
        <w:rPr>
          <w:i/>
          <w:iCs/>
        </w:rPr>
        <w:t>Datasetu</w:t>
      </w:r>
      <w:proofErr w:type="spellEnd"/>
      <w:r w:rsidRPr="006D2679">
        <w:rPr>
          <w:i/>
          <w:iCs/>
        </w:rPr>
        <w:t>].</w:t>
      </w:r>
    </w:p>
    <w:p w:rsidRPr="006D2679" w:rsidR="00B77EEA" w:rsidP="004C4EDD" w:rsidRDefault="00CD7189" w14:paraId="55EF36C4" w14:textId="4BB638CE">
      <w:pPr>
        <w:pStyle w:val="Zkladntext"/>
        <w:keepNext/>
        <w:keepLines/>
        <w:spacing w:before="0" w:after="0"/>
        <w:rPr>
          <w:i/>
          <w:iCs/>
        </w:rPr>
      </w:pPr>
      <w:r w:rsidRPr="006D2679">
        <w:rPr>
          <w:i/>
          <w:iCs/>
        </w:rPr>
        <w:t>Příkaz WHERE filtruje výsledek vyloučením řádků, u nichž hodnota [Počet bodů] není rovna 0.</w:t>
      </w:r>
    </w:p>
    <w:p w:rsidRPr="006D2679" w:rsidR="00061C2F" w:rsidP="00061C2F" w:rsidRDefault="00061C2F" w14:paraId="4A2F58AD" w14:textId="77777777">
      <w:pPr>
        <w:spacing w:line="276" w:lineRule="auto"/>
        <w:jc w:val="both"/>
        <w:rPr>
          <w:rFonts w:ascii="Times New Roman" w:hAnsi="Times New Roman"/>
          <w:i/>
          <w:iCs/>
          <w:sz w:val="24"/>
        </w:rPr>
      </w:pPr>
    </w:p>
    <w:p w:rsidRPr="006D2679" w:rsidR="00061C2F" w:rsidP="00061C2F" w:rsidRDefault="00CD7189" w14:paraId="600A32BE" w14:textId="6812D684">
      <w:pPr>
        <w:spacing w:line="276" w:lineRule="auto"/>
        <w:jc w:val="both"/>
        <w:rPr>
          <w:rFonts w:ascii="Times New Roman" w:hAnsi="Times New Roman"/>
          <w:i/>
          <w:iCs/>
          <w:sz w:val="24"/>
        </w:rPr>
      </w:pPr>
      <w:r w:rsidRPr="006D2679">
        <w:rPr>
          <w:noProof/>
        </w:rPr>
        <w:drawing>
          <wp:inline distT="0" distB="0" distL="0" distR="0" wp14:anchorId="414F9E32" wp14:editId="0EFD7AE6">
            <wp:extent cx="5381625" cy="3463925"/>
            <wp:effectExtent l="0" t="0" r="9525" b="3175"/>
            <wp:docPr id="797063413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0634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87968" cy="346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D2679" w:rsidR="00CD7189" w:rsidP="00CD7189" w:rsidRDefault="00CD7189" w14:paraId="780285AB" w14:textId="0611D321">
      <w:pPr>
        <w:pStyle w:val="Zkladntext"/>
        <w:tabs>
          <w:tab w:val="left" w:pos="3045"/>
        </w:tabs>
        <w:spacing w:line="276" w:lineRule="auto"/>
        <w:jc w:val="center"/>
        <w:rPr>
          <w:szCs w:val="24"/>
        </w:rPr>
      </w:pPr>
      <w:r w:rsidRPr="006D2679">
        <w:rPr>
          <w:szCs w:val="24"/>
        </w:rPr>
        <w:t>Obrázek č.</w:t>
      </w:r>
      <w:r w:rsidR="00232F7C">
        <w:rPr>
          <w:szCs w:val="24"/>
        </w:rPr>
        <w:t>3</w:t>
      </w:r>
      <w:r w:rsidR="00D571C1">
        <w:rPr>
          <w:szCs w:val="24"/>
        </w:rPr>
        <w:t>8</w:t>
      </w:r>
      <w:r w:rsidRPr="006D2679">
        <w:rPr>
          <w:szCs w:val="24"/>
        </w:rPr>
        <w:t xml:space="preserve"> – Source </w:t>
      </w:r>
      <w:proofErr w:type="spellStart"/>
      <w:r w:rsidRPr="006D2679">
        <w:rPr>
          <w:szCs w:val="24"/>
        </w:rPr>
        <w:t>options</w:t>
      </w:r>
      <w:proofErr w:type="spellEnd"/>
      <w:r w:rsidRPr="006D2679">
        <w:rPr>
          <w:szCs w:val="24"/>
        </w:rPr>
        <w:t xml:space="preserve"> v </w:t>
      </w:r>
      <w:r w:rsidRPr="006D2679" w:rsidR="00357B0C">
        <w:rPr>
          <w:szCs w:val="24"/>
        </w:rPr>
        <w:t>aktivitě</w:t>
      </w:r>
      <w:r w:rsidRPr="006D2679">
        <w:rPr>
          <w:szCs w:val="24"/>
        </w:rPr>
        <w:t xml:space="preserve"> </w:t>
      </w:r>
      <w:r w:rsidRPr="006D2679">
        <w:t xml:space="preserve">L1stage_F_obh_p_od </w:t>
      </w:r>
      <w:r w:rsidRPr="006D2679">
        <w:rPr>
          <w:szCs w:val="24"/>
        </w:rPr>
        <w:t>(Zdroj: Autoři)</w:t>
      </w:r>
    </w:p>
    <w:p w:rsidRPr="006D2679" w:rsidR="00061C2F" w:rsidP="00CD7189" w:rsidRDefault="00061C2F" w14:paraId="02B666C9" w14:textId="772C033B">
      <w:pPr>
        <w:pStyle w:val="Zkladntext"/>
        <w:rPr>
          <w:szCs w:val="24"/>
        </w:rPr>
      </w:pPr>
      <w:r w:rsidRPr="006D2679">
        <w:t>Pak se v odvozeném sloupci vytvoří přirozený klíč, který spojuje hodnoty "Odběratel výkonu", " Typ studia" a řetězcovou reprezentaci "</w:t>
      </w:r>
      <w:proofErr w:type="spellStart"/>
      <w:r w:rsidRPr="006D2679">
        <w:t>Dataset_ID</w:t>
      </w:r>
      <w:proofErr w:type="spellEnd"/>
      <w:r w:rsidRPr="006D2679">
        <w:t xml:space="preserve">" dohromady. </w:t>
      </w:r>
    </w:p>
    <w:p w:rsidRPr="006D2679" w:rsidR="00061C2F" w:rsidP="00CD7189" w:rsidRDefault="00061C2F" w14:paraId="2A91D69B" w14:textId="05D0B995">
      <w:pPr>
        <w:pStyle w:val="Zkladntext"/>
      </w:pPr>
      <w:r w:rsidRPr="006D2679">
        <w:t xml:space="preserve">Přirozený klíč může pak vypadat následovně: "FFU-B-8" </w:t>
      </w:r>
    </w:p>
    <w:p w:rsidR="004C4EDD" w:rsidP="00CD7189" w:rsidRDefault="004C4EDD" w14:paraId="74B87389" w14:textId="77777777">
      <w:pPr>
        <w:pStyle w:val="Zkladntext"/>
      </w:pPr>
    </w:p>
    <w:p w:rsidRPr="006D2679" w:rsidR="00061C2F" w:rsidP="00CD7189" w:rsidRDefault="00061C2F" w14:paraId="37E2CAE2" w14:textId="0383DCC0">
      <w:pPr>
        <w:pStyle w:val="Zkladntext"/>
        <w:rPr>
          <w:lang w:val="sk-SK"/>
        </w:rPr>
      </w:pPr>
      <w:r w:rsidRPr="006D2679">
        <w:t xml:space="preserve">V operaci </w:t>
      </w:r>
      <w:proofErr w:type="spellStart"/>
      <w:r w:rsidRPr="006D2679">
        <w:t>sink</w:t>
      </w:r>
      <w:proofErr w:type="spellEnd"/>
      <w:r w:rsidRPr="006D2679">
        <w:t xml:space="preserve"> pak exportujeme data do </w:t>
      </w:r>
      <w:r w:rsidRPr="006D2679" w:rsidR="00E006A3">
        <w:t>tabulky</w:t>
      </w:r>
      <w:r w:rsidRPr="006D2679">
        <w:t xml:space="preserve"> L1stage_F_obh_p_od</w:t>
      </w:r>
      <w:r w:rsidRPr="006D2679">
        <w:rPr>
          <w:lang w:val="sk-SK"/>
        </w:rPr>
        <w:t>.</w:t>
      </w:r>
    </w:p>
    <w:p w:rsidRPr="006D2679" w:rsidR="00CD7189" w:rsidP="00CD7189" w:rsidRDefault="00CD7189" w14:paraId="77522A3A" w14:textId="432777E4">
      <w:pPr>
        <w:pStyle w:val="Zkladntext"/>
      </w:pPr>
    </w:p>
    <w:p w:rsidRPr="006D2679" w:rsidR="00CD7189" w:rsidP="00CD7189" w:rsidRDefault="00CD7189" w14:paraId="070C095B" w14:textId="3A4B5736">
      <w:pPr>
        <w:pStyle w:val="Zkladntext"/>
        <w:spacing w:line="276" w:lineRule="auto"/>
      </w:pPr>
      <w:r w:rsidRPr="006D2679">
        <w:rPr>
          <w:b/>
          <w:bCs/>
        </w:rPr>
        <w:t xml:space="preserve">L1stage_F_obh_p_prehled </w:t>
      </w:r>
      <w:r w:rsidRPr="006D2679">
        <w:t>má na vstupu zdroj L0_obh_p_prehled. L0_obh_p_prehled má ve zdrojových možnostech vstupní dotaz místo tabulky. Tenhle dotaz provádí následující:</w:t>
      </w:r>
    </w:p>
    <w:p w:rsidRPr="006D2679" w:rsidR="006F088E" w:rsidP="006F088E" w:rsidRDefault="006F088E" w14:paraId="681380F0" w14:textId="46D328F9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>Hlavní příkaz vybere následující sloupce:</w:t>
      </w:r>
    </w:p>
    <w:p w:rsidRPr="006D2679" w:rsidR="006F088E" w:rsidP="006F088E" w:rsidRDefault="006F088E" w14:paraId="4F465EBD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[Období]</w:t>
      </w:r>
    </w:p>
    <w:p w:rsidRPr="006D2679" w:rsidR="006F088E" w:rsidP="006F088E" w:rsidRDefault="006F088E" w14:paraId="59AD538C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t2.[</w:t>
      </w:r>
      <w:proofErr w:type="spellStart"/>
      <w:r w:rsidRPr="006D2679">
        <w:rPr>
          <w:i/>
          <w:iCs/>
        </w:rPr>
        <w:t>Dataset_ID</w:t>
      </w:r>
      <w:proofErr w:type="spellEnd"/>
      <w:r w:rsidRPr="006D2679">
        <w:rPr>
          <w:i/>
          <w:iCs/>
        </w:rPr>
        <w:t>]</w:t>
      </w:r>
    </w:p>
    <w:p w:rsidRPr="006D2679" w:rsidR="006F088E" w:rsidP="006F088E" w:rsidRDefault="006F088E" w14:paraId="696B085C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[Typ studia]</w:t>
      </w:r>
    </w:p>
    <w:p w:rsidRPr="006D2679" w:rsidR="006F088E" w:rsidP="006F088E" w:rsidRDefault="006F088E" w14:paraId="4A2C9DD8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[Forma studia]</w:t>
      </w:r>
    </w:p>
    <w:p w:rsidRPr="006D2679" w:rsidR="006F088E" w:rsidP="006F088E" w:rsidRDefault="006F088E" w14:paraId="2CB03AF1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[Odběratel výkonu]</w:t>
      </w:r>
    </w:p>
    <w:p w:rsidRPr="006D2679" w:rsidR="006F088E" w:rsidP="006F088E" w:rsidRDefault="006F088E" w14:paraId="7FD1F05C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[Počet pokusů] * [Podíl - nepřímá výuka - prezenční] as [Počet bodů]</w:t>
      </w:r>
    </w:p>
    <w:p w:rsidRPr="006D2679" w:rsidR="006F088E" w:rsidP="006F088E" w:rsidRDefault="006F088E" w14:paraId="33FEFE32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t3. [</w:t>
      </w:r>
      <w:proofErr w:type="spellStart"/>
      <w:r w:rsidRPr="006D2679">
        <w:rPr>
          <w:i/>
          <w:iCs/>
        </w:rPr>
        <w:t>Předmět_ID</w:t>
      </w:r>
      <w:proofErr w:type="spellEnd"/>
      <w:r w:rsidRPr="006D2679">
        <w:rPr>
          <w:i/>
          <w:iCs/>
        </w:rPr>
        <w:t>]</w:t>
      </w:r>
    </w:p>
    <w:p w:rsidRPr="006D2679" w:rsidR="006F088E" w:rsidP="006F088E" w:rsidRDefault="006F088E" w14:paraId="12F40F04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t4. [</w:t>
      </w:r>
      <w:proofErr w:type="spellStart"/>
      <w:r w:rsidRPr="006D2679">
        <w:rPr>
          <w:i/>
          <w:iCs/>
        </w:rPr>
        <w:t>Pracoviště_ID</w:t>
      </w:r>
      <w:proofErr w:type="spellEnd"/>
      <w:r w:rsidRPr="006D2679">
        <w:rPr>
          <w:i/>
          <w:iCs/>
        </w:rPr>
        <w:t>]</w:t>
      </w:r>
    </w:p>
    <w:p w:rsidRPr="006D2679" w:rsidR="006F088E" w:rsidP="006F088E" w:rsidRDefault="006F088E" w14:paraId="0B2A73EF" w14:textId="6F9DCC5F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>Vypočtený sloupec [Počet bodů] se získá vynásobením hodnot [Počet pokusů] a [Podíl - nepřímá výuka - prezenční].</w:t>
      </w:r>
    </w:p>
    <w:p w:rsidRPr="006D2679" w:rsidR="00400BD1" w:rsidP="006F088E" w:rsidRDefault="00400BD1" w14:paraId="4EE2CB64" w14:textId="77777777">
      <w:pPr>
        <w:pStyle w:val="Zkladntext"/>
        <w:spacing w:before="0" w:after="0" w:line="276" w:lineRule="auto"/>
        <w:rPr>
          <w:i/>
          <w:iCs/>
        </w:rPr>
      </w:pPr>
    </w:p>
    <w:p w:rsidRPr="006D2679" w:rsidR="006F088E" w:rsidP="006F088E" w:rsidRDefault="006F088E" w14:paraId="309A25DF" w14:textId="358228C3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>Příkaz začíná vytvořením odvozené tabulky s názvem "t1" výběrem všech sloupců z tabulky [L0].[</w:t>
      </w:r>
      <w:proofErr w:type="spellStart"/>
      <w:r w:rsidRPr="006D2679">
        <w:rPr>
          <w:i/>
          <w:iCs/>
        </w:rPr>
        <w:t>obh_p_prehled</w:t>
      </w:r>
      <w:proofErr w:type="spellEnd"/>
      <w:r w:rsidRPr="006D2679">
        <w:rPr>
          <w:i/>
          <w:iCs/>
        </w:rPr>
        <w:t>]. Tato odvozená tabulka slouží jako levá strana následných operací LEFT JOIN.</w:t>
      </w:r>
    </w:p>
    <w:p w:rsidRPr="006D2679" w:rsidR="006F088E" w:rsidP="006F088E" w:rsidRDefault="006F088E" w14:paraId="710A9297" w14:textId="2A4AB75F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Příkaz provede operaci </w:t>
      </w:r>
      <w:proofErr w:type="spellStart"/>
      <w:r w:rsidRPr="006D2679">
        <w:rPr>
          <w:i/>
          <w:iCs/>
        </w:rPr>
        <w:t>left</w:t>
      </w:r>
      <w:proofErr w:type="spellEnd"/>
      <w:r w:rsidRPr="006D2679">
        <w:rPr>
          <w:i/>
          <w:iCs/>
        </w:rPr>
        <w:t xml:space="preserve"> </w:t>
      </w:r>
      <w:proofErr w:type="spellStart"/>
      <w:r w:rsidRPr="006D2679">
        <w:rPr>
          <w:i/>
          <w:iCs/>
        </w:rPr>
        <w:t>join</w:t>
      </w:r>
      <w:proofErr w:type="spellEnd"/>
      <w:r w:rsidRPr="006D2679">
        <w:rPr>
          <w:i/>
          <w:iCs/>
        </w:rPr>
        <w:t>, při níž spojí odvozenou tabulku "t1" s tabulkou [L1].[</w:t>
      </w:r>
      <w:proofErr w:type="spellStart"/>
      <w:r w:rsidRPr="006D2679">
        <w:rPr>
          <w:i/>
          <w:iCs/>
        </w:rPr>
        <w:t>D_Dataset</w:t>
      </w:r>
      <w:proofErr w:type="spellEnd"/>
      <w:r w:rsidRPr="006D2679">
        <w:rPr>
          <w:i/>
          <w:iCs/>
        </w:rPr>
        <w:t xml:space="preserve">] pomocí podmínky t1.[Kód </w:t>
      </w:r>
      <w:proofErr w:type="spellStart"/>
      <w:r w:rsidRPr="006D2679">
        <w:rPr>
          <w:i/>
          <w:iCs/>
        </w:rPr>
        <w:t>Datasetu</w:t>
      </w:r>
      <w:proofErr w:type="spellEnd"/>
      <w:r w:rsidRPr="006D2679">
        <w:rPr>
          <w:i/>
          <w:iCs/>
        </w:rPr>
        <w:t xml:space="preserve">] = t2.[Kód </w:t>
      </w:r>
      <w:proofErr w:type="spellStart"/>
      <w:r w:rsidRPr="006D2679">
        <w:rPr>
          <w:i/>
          <w:iCs/>
        </w:rPr>
        <w:t>Datasetu</w:t>
      </w:r>
      <w:proofErr w:type="spellEnd"/>
      <w:r w:rsidRPr="006D2679">
        <w:rPr>
          <w:i/>
          <w:iCs/>
        </w:rPr>
        <w:t>]. odpovídající řádek.</w:t>
      </w:r>
    </w:p>
    <w:p w:rsidRPr="006D2679" w:rsidR="006F088E" w:rsidP="006F088E" w:rsidRDefault="006F088E" w14:paraId="1F9F3BD8" w14:textId="15B66E66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Příkaz provede další operaci </w:t>
      </w:r>
      <w:proofErr w:type="spellStart"/>
      <w:r w:rsidRPr="006D2679">
        <w:rPr>
          <w:i/>
          <w:iCs/>
        </w:rPr>
        <w:t>left</w:t>
      </w:r>
      <w:proofErr w:type="spellEnd"/>
      <w:r w:rsidRPr="006D2679">
        <w:rPr>
          <w:i/>
          <w:iCs/>
        </w:rPr>
        <w:t xml:space="preserve"> </w:t>
      </w:r>
      <w:proofErr w:type="spellStart"/>
      <w:r w:rsidRPr="006D2679">
        <w:rPr>
          <w:i/>
          <w:iCs/>
        </w:rPr>
        <w:t>join</w:t>
      </w:r>
      <w:proofErr w:type="spellEnd"/>
      <w:r w:rsidRPr="006D2679">
        <w:rPr>
          <w:i/>
          <w:iCs/>
        </w:rPr>
        <w:t xml:space="preserve"> a spojí výsledek předchozího spojení s tabulkou [L1].[</w:t>
      </w:r>
      <w:proofErr w:type="spellStart"/>
      <w:r w:rsidRPr="006D2679">
        <w:rPr>
          <w:i/>
          <w:iCs/>
        </w:rPr>
        <w:t>D_Predmety</w:t>
      </w:r>
      <w:proofErr w:type="spellEnd"/>
      <w:r w:rsidRPr="006D2679">
        <w:rPr>
          <w:i/>
          <w:iCs/>
        </w:rPr>
        <w:t>] pomocí více podmínek:</w:t>
      </w:r>
    </w:p>
    <w:p w:rsidRPr="006D2679" w:rsidR="006F088E" w:rsidP="006F088E" w:rsidRDefault="006F088E" w14:paraId="3AC783CB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t1.[Kód] = t3.[Kód].</w:t>
      </w:r>
    </w:p>
    <w:p w:rsidRPr="006D2679" w:rsidR="006F088E" w:rsidP="006F088E" w:rsidRDefault="006F088E" w14:paraId="2D70AFED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t2.[</w:t>
      </w:r>
      <w:proofErr w:type="spellStart"/>
      <w:r w:rsidRPr="006D2679">
        <w:rPr>
          <w:i/>
          <w:iCs/>
        </w:rPr>
        <w:t>Dataset_ID</w:t>
      </w:r>
      <w:proofErr w:type="spellEnd"/>
      <w:r w:rsidRPr="006D2679">
        <w:rPr>
          <w:i/>
          <w:iCs/>
        </w:rPr>
        <w:t>] = t3.Dataset_ID</w:t>
      </w:r>
    </w:p>
    <w:p w:rsidRPr="006D2679" w:rsidR="006F088E" w:rsidP="006F088E" w:rsidRDefault="006F088E" w14:paraId="7599B807" w14:textId="075A59BA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Příkaz provede další operaci </w:t>
      </w:r>
      <w:proofErr w:type="spellStart"/>
      <w:r w:rsidRPr="006D2679">
        <w:rPr>
          <w:i/>
          <w:iCs/>
        </w:rPr>
        <w:t>left</w:t>
      </w:r>
      <w:proofErr w:type="spellEnd"/>
      <w:r w:rsidRPr="006D2679">
        <w:rPr>
          <w:i/>
          <w:iCs/>
        </w:rPr>
        <w:t xml:space="preserve"> </w:t>
      </w:r>
      <w:proofErr w:type="spellStart"/>
      <w:r w:rsidRPr="006D2679">
        <w:rPr>
          <w:i/>
          <w:iCs/>
        </w:rPr>
        <w:t>join</w:t>
      </w:r>
      <w:proofErr w:type="spellEnd"/>
      <w:r w:rsidRPr="006D2679">
        <w:rPr>
          <w:i/>
          <w:iCs/>
        </w:rPr>
        <w:t>, která spojí výsledek předchozího spojení s tabulkou [L1].[</w:t>
      </w:r>
      <w:proofErr w:type="spellStart"/>
      <w:r w:rsidRPr="006D2679">
        <w:rPr>
          <w:i/>
          <w:iCs/>
        </w:rPr>
        <w:t>D_Pracoviste</w:t>
      </w:r>
      <w:proofErr w:type="spellEnd"/>
      <w:r w:rsidRPr="006D2679">
        <w:rPr>
          <w:i/>
          <w:iCs/>
        </w:rPr>
        <w:t>] pomocí více podmínek:</w:t>
      </w:r>
    </w:p>
    <w:p w:rsidRPr="006D2679" w:rsidR="006F088E" w:rsidP="006F088E" w:rsidRDefault="006F088E" w14:paraId="2535EA4B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t1.[Zúčastněné pracoviště] = t4.Pracoviště</w:t>
      </w:r>
    </w:p>
    <w:p w:rsidRPr="006D2679" w:rsidR="006F088E" w:rsidP="006F088E" w:rsidRDefault="006F088E" w14:paraId="2069FB91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t2.[</w:t>
      </w:r>
      <w:proofErr w:type="spellStart"/>
      <w:r w:rsidRPr="006D2679">
        <w:rPr>
          <w:i/>
          <w:iCs/>
        </w:rPr>
        <w:t>Dataset_ID</w:t>
      </w:r>
      <w:proofErr w:type="spellEnd"/>
      <w:r w:rsidRPr="006D2679">
        <w:rPr>
          <w:i/>
          <w:iCs/>
        </w:rPr>
        <w:t>] = t4.Dataset_ID</w:t>
      </w:r>
    </w:p>
    <w:p w:rsidRPr="006D2679" w:rsidR="006F088E" w:rsidP="006F088E" w:rsidRDefault="006F088E" w14:paraId="277C4185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t1.[Nadřazené pracoviště zúčastněného pracoviště] = t4.Fakulta</w:t>
      </w:r>
    </w:p>
    <w:p w:rsidR="00CD7189" w:rsidP="004B2678" w:rsidRDefault="006F088E" w14:paraId="15A702EA" w14:textId="1ECBDF76">
      <w:pPr>
        <w:pStyle w:val="Zkladntext"/>
        <w:spacing w:before="0" w:after="0" w:line="276" w:lineRule="auto"/>
      </w:pPr>
      <w:r w:rsidRPr="006D2679">
        <w:rPr>
          <w:i/>
          <w:iCs/>
        </w:rPr>
        <w:t>Příkaz WHERE filtruje výsledek vyloučením řádků, kde hodnota [Počet pokusů] není rovna 0.</w:t>
      </w:r>
    </w:p>
    <w:p w:rsidRPr="006D2679" w:rsidR="004B2678" w:rsidP="004B2678" w:rsidRDefault="004B2678" w14:paraId="0C503C88" w14:textId="77777777">
      <w:pPr>
        <w:pStyle w:val="Zkladntext"/>
        <w:spacing w:before="0" w:after="0" w:line="276" w:lineRule="auto"/>
      </w:pPr>
    </w:p>
    <w:p w:rsidRPr="006D2679" w:rsidR="006F088E" w:rsidP="00D0274C" w:rsidRDefault="006F088E" w14:paraId="049FD7D8" w14:textId="0DEBAE99">
      <w:pPr>
        <w:pStyle w:val="Zkladntext"/>
        <w:spacing w:line="276" w:lineRule="auto"/>
      </w:pPr>
      <w:r w:rsidRPr="006D2679">
        <w:rPr>
          <w:noProof/>
        </w:rPr>
        <w:lastRenderedPageBreak/>
        <w:drawing>
          <wp:inline distT="0" distB="0" distL="0" distR="0" wp14:anchorId="2595E5AC" wp14:editId="578C80F1">
            <wp:extent cx="5400675" cy="3469034"/>
            <wp:effectExtent l="0" t="0" r="0" b="0"/>
            <wp:docPr id="1515642583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64258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46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D2679" w:rsidR="00CD7189" w:rsidP="00400BD1" w:rsidRDefault="006F088E" w14:paraId="1AF01E1D" w14:textId="673BB4E0">
      <w:pPr>
        <w:pStyle w:val="Zkladntext"/>
        <w:tabs>
          <w:tab w:val="left" w:pos="3045"/>
        </w:tabs>
        <w:spacing w:line="276" w:lineRule="auto"/>
        <w:jc w:val="center"/>
        <w:rPr>
          <w:szCs w:val="24"/>
        </w:rPr>
      </w:pPr>
      <w:r w:rsidRPr="006D2679">
        <w:rPr>
          <w:szCs w:val="24"/>
        </w:rPr>
        <w:t>Obrázek č.</w:t>
      </w:r>
      <w:r w:rsidR="00232F7C">
        <w:rPr>
          <w:szCs w:val="24"/>
        </w:rPr>
        <w:t>3</w:t>
      </w:r>
      <w:r w:rsidR="00D571C1">
        <w:rPr>
          <w:szCs w:val="24"/>
        </w:rPr>
        <w:t>9</w:t>
      </w:r>
      <w:r w:rsidRPr="006D2679">
        <w:rPr>
          <w:szCs w:val="24"/>
        </w:rPr>
        <w:t xml:space="preserve"> – Source </w:t>
      </w:r>
      <w:proofErr w:type="spellStart"/>
      <w:r w:rsidRPr="006D2679">
        <w:rPr>
          <w:szCs w:val="24"/>
        </w:rPr>
        <w:t>options</w:t>
      </w:r>
      <w:proofErr w:type="spellEnd"/>
      <w:r w:rsidRPr="006D2679">
        <w:rPr>
          <w:szCs w:val="24"/>
        </w:rPr>
        <w:t xml:space="preserve"> v </w:t>
      </w:r>
      <w:r w:rsidRPr="006D2679" w:rsidR="00357B0C">
        <w:rPr>
          <w:szCs w:val="24"/>
        </w:rPr>
        <w:t>aktivitě</w:t>
      </w:r>
      <w:r w:rsidRPr="006D2679">
        <w:rPr>
          <w:szCs w:val="24"/>
        </w:rPr>
        <w:t xml:space="preserve"> </w:t>
      </w:r>
      <w:r w:rsidRPr="006D2679">
        <w:t xml:space="preserve">L1stage_F_obh_p_prehled </w:t>
      </w:r>
      <w:r w:rsidRPr="006D2679">
        <w:rPr>
          <w:szCs w:val="24"/>
        </w:rPr>
        <w:t>(Zdroj: Autoři)</w:t>
      </w:r>
    </w:p>
    <w:p w:rsidRPr="006D2679" w:rsidR="00B77EEA" w:rsidP="00D0274C" w:rsidRDefault="00B77EEA" w14:paraId="6EBC022D" w14:textId="77777777">
      <w:pPr>
        <w:pStyle w:val="Zkladntext"/>
        <w:spacing w:line="276" w:lineRule="auto"/>
      </w:pPr>
    </w:p>
    <w:p w:rsidRPr="006D2679" w:rsidR="006F088E" w:rsidP="00554A6C" w:rsidRDefault="006F088E" w14:paraId="161AD192" w14:textId="7FCF89BB">
      <w:pPr>
        <w:pStyle w:val="Zkladntext"/>
        <w:spacing w:line="276" w:lineRule="auto"/>
        <w:rPr>
          <w:szCs w:val="24"/>
        </w:rPr>
      </w:pPr>
      <w:r w:rsidRPr="006D2679">
        <w:t>Pak se v odvozeném sloupci vytvoří přirozený klíč, který spojuje hodnoty "Typ studia", "Forma studia", "Odběratel výkonu", řetězcovou reprezentaci "</w:t>
      </w:r>
      <w:proofErr w:type="spellStart"/>
      <w:r w:rsidRPr="006D2679">
        <w:t>Předmět_ID</w:t>
      </w:r>
      <w:proofErr w:type="spellEnd"/>
      <w:r w:rsidRPr="006D2679">
        <w:t>", řetězcovou reprezentaci "</w:t>
      </w:r>
      <w:proofErr w:type="spellStart"/>
      <w:r w:rsidRPr="006D2679">
        <w:t>Pracoviště_ID</w:t>
      </w:r>
      <w:proofErr w:type="spellEnd"/>
      <w:r w:rsidRPr="006D2679">
        <w:t xml:space="preserve">" a řetězcovou reprezentaci " </w:t>
      </w:r>
      <w:proofErr w:type="spellStart"/>
      <w:r w:rsidRPr="006D2679">
        <w:t>Dataset_ID</w:t>
      </w:r>
      <w:proofErr w:type="spellEnd"/>
      <w:r w:rsidRPr="006D2679">
        <w:t xml:space="preserve">" dohromady. </w:t>
      </w:r>
    </w:p>
    <w:p w:rsidRPr="006D2679" w:rsidR="006F088E" w:rsidP="00554A6C" w:rsidRDefault="006F088E" w14:paraId="1DE69AEB" w14:textId="15CBE6FB">
      <w:pPr>
        <w:pStyle w:val="Zkladntext"/>
        <w:spacing w:line="276" w:lineRule="auto"/>
      </w:pPr>
      <w:r w:rsidRPr="006D2679">
        <w:t xml:space="preserve">Přirozený klíč může pak vypadat následovně: "B-prezencní-FFU-6716-231-8" </w:t>
      </w:r>
    </w:p>
    <w:p w:rsidRPr="006D2679" w:rsidR="006F088E" w:rsidP="00554A6C" w:rsidRDefault="006F088E" w14:paraId="32D1EAC9" w14:textId="79FA8972">
      <w:pPr>
        <w:pStyle w:val="Zkladntext"/>
        <w:spacing w:line="276" w:lineRule="auto"/>
        <w:rPr>
          <w:lang w:val="sk-SK"/>
        </w:rPr>
      </w:pPr>
      <w:r w:rsidRPr="006D2679">
        <w:t xml:space="preserve">V operaci </w:t>
      </w:r>
      <w:proofErr w:type="spellStart"/>
      <w:r w:rsidRPr="006D2679">
        <w:t>sink</w:t>
      </w:r>
      <w:proofErr w:type="spellEnd"/>
      <w:r w:rsidRPr="006D2679">
        <w:t xml:space="preserve"> pak exportujeme data do </w:t>
      </w:r>
      <w:r w:rsidRPr="006D2679" w:rsidR="00E006A3">
        <w:t>tabulky</w:t>
      </w:r>
      <w:r w:rsidRPr="006D2679">
        <w:t xml:space="preserve"> </w:t>
      </w:r>
      <w:r w:rsidRPr="006D2679" w:rsidR="00867F94">
        <w:t>L1stage_F_obh_p_prehled</w:t>
      </w:r>
      <w:r w:rsidRPr="006D2679">
        <w:rPr>
          <w:lang w:val="sk-SK"/>
        </w:rPr>
        <w:t>.</w:t>
      </w:r>
    </w:p>
    <w:p w:rsidRPr="006D2679" w:rsidR="00867F94" w:rsidP="00554A6C" w:rsidRDefault="00867F94" w14:paraId="2012ADC9" w14:textId="076CBFA6">
      <w:pPr>
        <w:pStyle w:val="Zkladntext"/>
        <w:spacing w:line="276" w:lineRule="auto"/>
      </w:pPr>
    </w:p>
    <w:p w:rsidRPr="006D2679" w:rsidR="00867F94" w:rsidP="004B2678" w:rsidRDefault="00867F94" w14:paraId="6682F870" w14:textId="7D2ED244">
      <w:pPr>
        <w:pStyle w:val="Zkladntext"/>
        <w:keepNext/>
        <w:keepLines/>
        <w:spacing w:line="276" w:lineRule="auto"/>
      </w:pPr>
      <w:r w:rsidRPr="006D2679">
        <w:rPr>
          <w:b/>
          <w:bCs/>
        </w:rPr>
        <w:lastRenderedPageBreak/>
        <w:t xml:space="preserve">L1stage_F_pr_koop_vyuk </w:t>
      </w:r>
      <w:r w:rsidRPr="006D2679">
        <w:t>má na vstupu zdroj L0_pr_koop_vyuk. L0_pr_koop_vyuk má ve zdrojových možnostech vstupní dotaz místo tabulky. Tenhle dotaz provádí následující:</w:t>
      </w:r>
    </w:p>
    <w:p w:rsidRPr="006D2679" w:rsidR="00867F94" w:rsidP="004B2678" w:rsidRDefault="00867F94" w14:paraId="50436739" w14:textId="77777777">
      <w:pPr>
        <w:pStyle w:val="Zkladntext"/>
        <w:keepNext/>
        <w:keepLines/>
        <w:spacing w:line="276" w:lineRule="auto"/>
      </w:pPr>
    </w:p>
    <w:p w:rsidRPr="006D2679" w:rsidR="00867F94" w:rsidP="004B2678" w:rsidRDefault="00867F94" w14:paraId="40477DB7" w14:textId="317745F2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>Hlavní příkaz vybere následující sloupce:</w:t>
      </w:r>
    </w:p>
    <w:p w:rsidRPr="006D2679" w:rsidR="00867F94" w:rsidP="004B2678" w:rsidRDefault="00867F94" w14:paraId="11AEAAC1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[Období]</w:t>
      </w:r>
    </w:p>
    <w:p w:rsidRPr="006D2679" w:rsidR="00867F94" w:rsidP="004B2678" w:rsidRDefault="00867F94" w14:paraId="74D964BC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[Dodavatel výkonu]</w:t>
      </w:r>
    </w:p>
    <w:p w:rsidRPr="006D2679" w:rsidR="00867F94" w:rsidP="004B2678" w:rsidRDefault="00867F94" w14:paraId="52FA6A18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[Typ výuky]</w:t>
      </w:r>
    </w:p>
    <w:p w:rsidRPr="006D2679" w:rsidR="00867F94" w:rsidP="004B2678" w:rsidRDefault="00867F94" w14:paraId="6BC506D7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[Typ studia]</w:t>
      </w:r>
    </w:p>
    <w:p w:rsidRPr="006D2679" w:rsidR="00867F94" w:rsidP="004B2678" w:rsidRDefault="00867F94" w14:paraId="00A44412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[Forma studia]</w:t>
      </w:r>
    </w:p>
    <w:p w:rsidRPr="006D2679" w:rsidR="00867F94" w:rsidP="004B2678" w:rsidRDefault="00867F94" w14:paraId="38D411A0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</w:t>
      </w:r>
      <w:proofErr w:type="spellStart"/>
      <w:r w:rsidRPr="006D2679">
        <w:rPr>
          <w:i/>
          <w:iCs/>
        </w:rPr>
        <w:t>Mimosemestrální</w:t>
      </w:r>
      <w:proofErr w:type="spellEnd"/>
      <w:r w:rsidRPr="006D2679">
        <w:rPr>
          <w:i/>
          <w:iCs/>
        </w:rPr>
        <w:t xml:space="preserve"> výuka]</w:t>
      </w:r>
    </w:p>
    <w:p w:rsidRPr="006D2679" w:rsidR="00867F94" w:rsidP="004B2678" w:rsidRDefault="00867F94" w14:paraId="3AB4EB9C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[Odběratel výkonu]</w:t>
      </w:r>
    </w:p>
    <w:p w:rsidRPr="006D2679" w:rsidR="00867F94" w:rsidP="004B2678" w:rsidRDefault="00867F94" w14:paraId="49BFA5B9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[Počet bodů]</w:t>
      </w:r>
    </w:p>
    <w:p w:rsidRPr="006D2679" w:rsidR="00867F94" w:rsidP="004B2678" w:rsidRDefault="00867F94" w14:paraId="002C37E9" w14:textId="47C3314D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t2.[</w:t>
      </w:r>
      <w:proofErr w:type="spellStart"/>
      <w:r w:rsidRPr="006D2679">
        <w:rPr>
          <w:i/>
          <w:iCs/>
        </w:rPr>
        <w:t>Dataset_ID</w:t>
      </w:r>
      <w:proofErr w:type="spellEnd"/>
      <w:r w:rsidRPr="006D2679">
        <w:rPr>
          <w:i/>
          <w:iCs/>
        </w:rPr>
        <w:t>]</w:t>
      </w:r>
    </w:p>
    <w:p w:rsidRPr="006D2679" w:rsidR="00400BD1" w:rsidP="004B2678" w:rsidRDefault="00400BD1" w14:paraId="10718F94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</w:p>
    <w:p w:rsidRPr="006D2679" w:rsidR="00867F94" w:rsidP="004B2678" w:rsidRDefault="00867F94" w14:paraId="5ECD78CB" w14:textId="0528FCA9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>Příkaz začíná vytvořením odvozené tabulky s názvem "t1" výběrem všech sloupců z tabulky [L0].[</w:t>
      </w:r>
      <w:proofErr w:type="spellStart"/>
      <w:r w:rsidRPr="006D2679">
        <w:rPr>
          <w:i/>
          <w:iCs/>
        </w:rPr>
        <w:t>pr_koop_vyuk</w:t>
      </w:r>
      <w:proofErr w:type="spellEnd"/>
      <w:r w:rsidRPr="006D2679">
        <w:rPr>
          <w:i/>
          <w:iCs/>
        </w:rPr>
        <w:t>]. Tato odvozená tabulka slouží jako levá strana následné operace LEFT JOIN.</w:t>
      </w:r>
    </w:p>
    <w:p w:rsidRPr="006D2679" w:rsidR="00867F94" w:rsidP="004B2678" w:rsidRDefault="00867F94" w14:paraId="11B0B663" w14:textId="0F697F4C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Příkaz provede operaci </w:t>
      </w:r>
      <w:proofErr w:type="spellStart"/>
      <w:r w:rsidRPr="006D2679">
        <w:rPr>
          <w:i/>
          <w:iCs/>
        </w:rPr>
        <w:t>left</w:t>
      </w:r>
      <w:proofErr w:type="spellEnd"/>
      <w:r w:rsidRPr="006D2679">
        <w:rPr>
          <w:i/>
          <w:iCs/>
        </w:rPr>
        <w:t xml:space="preserve"> </w:t>
      </w:r>
      <w:proofErr w:type="spellStart"/>
      <w:r w:rsidRPr="006D2679">
        <w:rPr>
          <w:i/>
          <w:iCs/>
        </w:rPr>
        <w:t>join</w:t>
      </w:r>
      <w:proofErr w:type="spellEnd"/>
      <w:r w:rsidRPr="006D2679">
        <w:rPr>
          <w:i/>
          <w:iCs/>
        </w:rPr>
        <w:t>, při níž spojí odvozenou tabulku "t1" s tabulkou [L1].[</w:t>
      </w:r>
      <w:proofErr w:type="spellStart"/>
      <w:r w:rsidRPr="006D2679">
        <w:rPr>
          <w:i/>
          <w:iCs/>
        </w:rPr>
        <w:t>D_Dataset</w:t>
      </w:r>
      <w:proofErr w:type="spellEnd"/>
      <w:r w:rsidRPr="006D2679">
        <w:rPr>
          <w:i/>
          <w:iCs/>
        </w:rPr>
        <w:t xml:space="preserve">] pomocí podmínky t1.[Kód </w:t>
      </w:r>
      <w:proofErr w:type="spellStart"/>
      <w:r w:rsidRPr="006D2679">
        <w:rPr>
          <w:i/>
          <w:iCs/>
        </w:rPr>
        <w:t>Datasetu</w:t>
      </w:r>
      <w:proofErr w:type="spellEnd"/>
      <w:r w:rsidRPr="006D2679">
        <w:rPr>
          <w:i/>
          <w:iCs/>
        </w:rPr>
        <w:t xml:space="preserve">] = t2.[Kód </w:t>
      </w:r>
      <w:proofErr w:type="spellStart"/>
      <w:r w:rsidRPr="006D2679">
        <w:rPr>
          <w:i/>
          <w:iCs/>
        </w:rPr>
        <w:t>Datasetu</w:t>
      </w:r>
      <w:proofErr w:type="spellEnd"/>
      <w:r w:rsidRPr="006D2679">
        <w:rPr>
          <w:i/>
          <w:iCs/>
        </w:rPr>
        <w:t xml:space="preserve">]. </w:t>
      </w:r>
    </w:p>
    <w:p w:rsidRPr="006D2679" w:rsidR="00867F94" w:rsidP="004B2678" w:rsidRDefault="00867F94" w14:paraId="3E2391A3" w14:textId="3012717A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>Příkaz WHERE filtruje výsledek vyloučením řádků, u nichž hodnota [Počet bodů] není rovna 0.</w:t>
      </w:r>
    </w:p>
    <w:p w:rsidRPr="006D2679" w:rsidR="00867F94" w:rsidP="004B2678" w:rsidRDefault="00867F94" w14:paraId="206AFB56" w14:textId="4981C338">
      <w:pPr>
        <w:pStyle w:val="Zkladntext"/>
        <w:keepNext/>
        <w:keepLines/>
        <w:spacing w:before="0" w:after="0" w:line="276" w:lineRule="auto"/>
        <w:rPr>
          <w:i/>
          <w:iCs/>
        </w:rPr>
      </w:pPr>
    </w:p>
    <w:p w:rsidRPr="006D2679" w:rsidR="00867F94" w:rsidP="00867F94" w:rsidRDefault="00867F94" w14:paraId="7A8EA99D" w14:textId="0A3A5D5C">
      <w:pPr>
        <w:pStyle w:val="Zkladntext"/>
        <w:spacing w:before="0" w:after="0" w:line="276" w:lineRule="auto"/>
        <w:rPr>
          <w:i/>
          <w:iCs/>
        </w:rPr>
      </w:pPr>
      <w:r w:rsidRPr="006D2679">
        <w:rPr>
          <w:noProof/>
        </w:rPr>
        <w:lastRenderedPageBreak/>
        <w:drawing>
          <wp:inline distT="0" distB="0" distL="0" distR="0" wp14:anchorId="7C1C4AD7" wp14:editId="1FC4C50D">
            <wp:extent cx="5681144" cy="3267075"/>
            <wp:effectExtent l="0" t="0" r="0" b="0"/>
            <wp:docPr id="835446487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44648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88265" cy="327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D2679" w:rsidR="00867F94" w:rsidP="00867F94" w:rsidRDefault="00867F94" w14:paraId="08EA3DF1" w14:textId="77777777">
      <w:pPr>
        <w:pStyle w:val="Zkladntext"/>
        <w:spacing w:before="0" w:after="0" w:line="276" w:lineRule="auto"/>
        <w:rPr>
          <w:i/>
          <w:iCs/>
        </w:rPr>
      </w:pPr>
    </w:p>
    <w:p w:rsidRPr="006D2679" w:rsidR="00867F94" w:rsidP="00400BD1" w:rsidRDefault="00867F94" w14:paraId="4D5CC017" w14:textId="51E5059C">
      <w:pPr>
        <w:pStyle w:val="Zkladntext"/>
        <w:tabs>
          <w:tab w:val="left" w:pos="3045"/>
        </w:tabs>
        <w:spacing w:line="276" w:lineRule="auto"/>
        <w:jc w:val="center"/>
        <w:rPr>
          <w:szCs w:val="24"/>
        </w:rPr>
      </w:pPr>
      <w:r w:rsidRPr="006D2679">
        <w:rPr>
          <w:szCs w:val="24"/>
        </w:rPr>
        <w:t>Obrázek č.</w:t>
      </w:r>
      <w:r w:rsidR="00D571C1">
        <w:rPr>
          <w:szCs w:val="24"/>
        </w:rPr>
        <w:t>40</w:t>
      </w:r>
      <w:r w:rsidRPr="006D2679">
        <w:rPr>
          <w:szCs w:val="24"/>
        </w:rPr>
        <w:t xml:space="preserve"> – Source </w:t>
      </w:r>
      <w:proofErr w:type="spellStart"/>
      <w:r w:rsidRPr="006D2679">
        <w:rPr>
          <w:szCs w:val="24"/>
        </w:rPr>
        <w:t>options</w:t>
      </w:r>
      <w:proofErr w:type="spellEnd"/>
      <w:r w:rsidRPr="006D2679">
        <w:rPr>
          <w:szCs w:val="24"/>
        </w:rPr>
        <w:t xml:space="preserve"> v </w:t>
      </w:r>
      <w:r w:rsidRPr="006D2679" w:rsidR="00357B0C">
        <w:rPr>
          <w:szCs w:val="24"/>
        </w:rPr>
        <w:t>aktivitě</w:t>
      </w:r>
      <w:r w:rsidRPr="006D2679">
        <w:rPr>
          <w:szCs w:val="24"/>
        </w:rPr>
        <w:t xml:space="preserve"> </w:t>
      </w:r>
      <w:r w:rsidRPr="006D2679">
        <w:t>L1stage_F_pr_koop_vyuk</w:t>
      </w:r>
      <w:r w:rsidRPr="006D2679">
        <w:rPr>
          <w:b/>
          <w:bCs/>
        </w:rPr>
        <w:t xml:space="preserve"> </w:t>
      </w:r>
      <w:r w:rsidRPr="006D2679">
        <w:rPr>
          <w:szCs w:val="24"/>
        </w:rPr>
        <w:t>(Zdroj: Autoři)</w:t>
      </w:r>
    </w:p>
    <w:p w:rsidRPr="006D2679" w:rsidR="00867F94" w:rsidP="00867F94" w:rsidRDefault="00867F94" w14:paraId="5D0DE6C9" w14:textId="77777777">
      <w:pPr>
        <w:pStyle w:val="Zkladntext"/>
        <w:spacing w:before="0" w:after="0" w:line="276" w:lineRule="auto"/>
        <w:rPr>
          <w:i/>
          <w:iCs/>
        </w:rPr>
      </w:pPr>
    </w:p>
    <w:p w:rsidRPr="006D2679" w:rsidR="00867F94" w:rsidP="00867F94" w:rsidRDefault="00867F94" w14:paraId="0AE72966" w14:textId="7F24DA5D">
      <w:pPr>
        <w:pStyle w:val="Zkladntext"/>
        <w:spacing w:line="276" w:lineRule="auto"/>
        <w:rPr>
          <w:szCs w:val="24"/>
        </w:rPr>
      </w:pPr>
      <w:r w:rsidRPr="006D2679">
        <w:t>Pak se v odvozeném sloupci vytvoří přirozený klíč, který spojuje hodnoty "Dodavatel výkonu", "Typ výuky", "Typ studia", "Forma studia", "</w:t>
      </w:r>
      <w:proofErr w:type="spellStart"/>
      <w:r w:rsidRPr="006D2679">
        <w:t>Mimosemestrální</w:t>
      </w:r>
      <w:proofErr w:type="spellEnd"/>
      <w:r w:rsidRPr="006D2679">
        <w:t xml:space="preserve"> výuka",</w:t>
      </w:r>
      <w:r w:rsidRPr="006D2679" w:rsidR="00400BD1">
        <w:t xml:space="preserve"> </w:t>
      </w:r>
      <w:r w:rsidRPr="006D2679">
        <w:t>"Odběratel výkonu" a řetězcovou reprezentaci "</w:t>
      </w:r>
      <w:proofErr w:type="spellStart"/>
      <w:r w:rsidRPr="006D2679">
        <w:t>Dataset_ID</w:t>
      </w:r>
      <w:proofErr w:type="spellEnd"/>
      <w:r w:rsidRPr="006D2679">
        <w:t xml:space="preserve">" dohromady. </w:t>
      </w:r>
    </w:p>
    <w:p w:rsidRPr="006D2679" w:rsidR="00867F94" w:rsidP="00867F94" w:rsidRDefault="00867F94" w14:paraId="612BEAAC" w14:textId="16BBBB67">
      <w:pPr>
        <w:pStyle w:val="Zkladntext"/>
        <w:spacing w:line="276" w:lineRule="auto"/>
      </w:pPr>
      <w:r w:rsidRPr="006D2679">
        <w:t>Přirozený klíč může pak vypadat následovně: "FFU-</w:t>
      </w:r>
      <w:proofErr w:type="spellStart"/>
      <w:r w:rsidRPr="006D2679">
        <w:t>prímá</w:t>
      </w:r>
      <w:proofErr w:type="spellEnd"/>
      <w:r w:rsidRPr="006D2679">
        <w:t xml:space="preserve"> výuka-B-prez-ne-FFU-8" </w:t>
      </w:r>
    </w:p>
    <w:p w:rsidRPr="006D2679" w:rsidR="00400BD1" w:rsidP="00867F94" w:rsidRDefault="00867F94" w14:paraId="20C9FD19" w14:textId="740E1AC4">
      <w:pPr>
        <w:pStyle w:val="Zkladntext"/>
        <w:spacing w:line="276" w:lineRule="auto"/>
        <w:rPr>
          <w:lang w:val="sk-SK"/>
        </w:rPr>
      </w:pPr>
      <w:r w:rsidRPr="006D2679">
        <w:t xml:space="preserve">V operaci </w:t>
      </w:r>
      <w:proofErr w:type="spellStart"/>
      <w:r w:rsidRPr="006D2679">
        <w:t>sink</w:t>
      </w:r>
      <w:proofErr w:type="spellEnd"/>
      <w:r w:rsidRPr="006D2679">
        <w:t xml:space="preserve"> pak exportujeme data do </w:t>
      </w:r>
      <w:r w:rsidRPr="006D2679" w:rsidR="00E006A3">
        <w:t>tabulky</w:t>
      </w:r>
      <w:r w:rsidRPr="006D2679">
        <w:t xml:space="preserve"> L1stage_F_pr_koop_vyuk</w:t>
      </w:r>
      <w:r w:rsidRPr="006D2679">
        <w:rPr>
          <w:lang w:val="sk-SK"/>
        </w:rPr>
        <w:t>.</w:t>
      </w:r>
    </w:p>
    <w:p w:rsidRPr="006D2679" w:rsidR="00400BD1" w:rsidP="004B2678" w:rsidRDefault="00400BD1" w14:paraId="6241DA69" w14:textId="378ACB94">
      <w:pPr>
        <w:pStyle w:val="Zkladntext"/>
        <w:keepNext/>
        <w:keepLines/>
        <w:spacing w:line="276" w:lineRule="auto"/>
      </w:pPr>
      <w:r w:rsidRPr="006D2679">
        <w:rPr>
          <w:b/>
          <w:bCs/>
        </w:rPr>
        <w:lastRenderedPageBreak/>
        <w:t xml:space="preserve">L1stage_F_pred_podily </w:t>
      </w:r>
      <w:r w:rsidRPr="006D2679">
        <w:t>má na vstupu zdroj L0_pred_podil. L0_pred_podil má ve zdrojových možnostech vstupní dotaz místo tabulky. Tenhle dotaz provádí následující:</w:t>
      </w:r>
    </w:p>
    <w:p w:rsidRPr="006D2679" w:rsidR="00400BD1" w:rsidP="004B2678" w:rsidRDefault="00400BD1" w14:paraId="3F79EFF6" w14:textId="3329DA40">
      <w:pPr>
        <w:pStyle w:val="Zkladntext"/>
        <w:keepNext/>
        <w:keepLines/>
        <w:spacing w:before="0" w:after="0" w:line="276" w:lineRule="auto"/>
        <w:rPr>
          <w:i/>
          <w:iCs/>
          <w:lang w:val="sk-SK"/>
        </w:rPr>
      </w:pPr>
      <w:r w:rsidRPr="006D2679">
        <w:rPr>
          <w:i/>
          <w:iCs/>
        </w:rPr>
        <w:t>Příkaz</w:t>
      </w:r>
      <w:r w:rsidRPr="006D2679">
        <w:rPr>
          <w:i/>
          <w:iCs/>
          <w:lang w:val="sk-SK"/>
        </w:rPr>
        <w:t xml:space="preserve"> </w:t>
      </w:r>
      <w:proofErr w:type="spellStart"/>
      <w:r w:rsidRPr="006D2679">
        <w:rPr>
          <w:i/>
          <w:iCs/>
          <w:lang w:val="sk-SK"/>
        </w:rPr>
        <w:t>vybere</w:t>
      </w:r>
      <w:proofErr w:type="spellEnd"/>
      <w:r w:rsidRPr="006D2679">
        <w:rPr>
          <w:i/>
          <w:iCs/>
          <w:lang w:val="sk-SK"/>
        </w:rPr>
        <w:t xml:space="preserve"> </w:t>
      </w:r>
      <w:proofErr w:type="spellStart"/>
      <w:r w:rsidRPr="006D2679">
        <w:rPr>
          <w:i/>
          <w:iCs/>
          <w:lang w:val="sk-SK"/>
        </w:rPr>
        <w:t>následující</w:t>
      </w:r>
      <w:proofErr w:type="spellEnd"/>
      <w:r w:rsidRPr="006D2679">
        <w:rPr>
          <w:i/>
          <w:iCs/>
          <w:lang w:val="sk-SK"/>
        </w:rPr>
        <w:t xml:space="preserve"> </w:t>
      </w:r>
      <w:proofErr w:type="spellStart"/>
      <w:r w:rsidRPr="006D2679">
        <w:rPr>
          <w:i/>
          <w:iCs/>
          <w:lang w:val="sk-SK"/>
        </w:rPr>
        <w:t>sloupce</w:t>
      </w:r>
      <w:proofErr w:type="spellEnd"/>
      <w:r w:rsidRPr="006D2679">
        <w:rPr>
          <w:i/>
          <w:iCs/>
          <w:lang w:val="sk-SK"/>
        </w:rPr>
        <w:t>:</w:t>
      </w:r>
    </w:p>
    <w:p w:rsidRPr="00E6659A" w:rsidR="00E6659A" w:rsidP="004B2678" w:rsidRDefault="00E6659A" w14:paraId="4BA15B11" w14:textId="77777777">
      <w:pPr>
        <w:pStyle w:val="Zkladntext"/>
        <w:keepNext/>
        <w:keepLines/>
        <w:spacing w:before="0" w:after="0" w:line="276" w:lineRule="auto"/>
        <w:rPr>
          <w:i/>
          <w:iCs/>
          <w:lang w:val="sk-SK"/>
        </w:rPr>
      </w:pPr>
      <w:r w:rsidRPr="00E6659A">
        <w:rPr>
          <w:i/>
          <w:iCs/>
          <w:lang w:val="sk-SK"/>
        </w:rPr>
        <w:t xml:space="preserve">  t1.[Období], </w:t>
      </w:r>
    </w:p>
    <w:p w:rsidRPr="00E6659A" w:rsidR="00E6659A" w:rsidP="004B2678" w:rsidRDefault="00E6659A" w14:paraId="082F7CD0" w14:textId="77777777">
      <w:pPr>
        <w:pStyle w:val="Zkladntext"/>
        <w:keepNext/>
        <w:keepLines/>
        <w:spacing w:before="0" w:after="0" w:line="276" w:lineRule="auto"/>
        <w:rPr>
          <w:i/>
          <w:iCs/>
          <w:lang w:val="sk-SK"/>
        </w:rPr>
      </w:pPr>
      <w:r w:rsidRPr="00E6659A">
        <w:rPr>
          <w:i/>
          <w:iCs/>
          <w:lang w:val="sk-SK"/>
        </w:rPr>
        <w:t xml:space="preserve">  t3.[</w:t>
      </w:r>
      <w:proofErr w:type="spellStart"/>
      <w:r w:rsidRPr="00E6659A">
        <w:rPr>
          <w:i/>
          <w:iCs/>
          <w:lang w:val="sk-SK"/>
        </w:rPr>
        <w:t>Předmět_ID</w:t>
      </w:r>
      <w:proofErr w:type="spellEnd"/>
      <w:r w:rsidRPr="00E6659A">
        <w:rPr>
          <w:i/>
          <w:iCs/>
          <w:lang w:val="sk-SK"/>
        </w:rPr>
        <w:t xml:space="preserve">], </w:t>
      </w:r>
    </w:p>
    <w:p w:rsidRPr="00E6659A" w:rsidR="00E6659A" w:rsidP="004B2678" w:rsidRDefault="00E6659A" w14:paraId="20D3DEAD" w14:textId="77777777">
      <w:pPr>
        <w:pStyle w:val="Zkladntext"/>
        <w:keepNext/>
        <w:keepLines/>
        <w:spacing w:before="0" w:after="0" w:line="276" w:lineRule="auto"/>
        <w:rPr>
          <w:i/>
          <w:iCs/>
          <w:lang w:val="sk-SK"/>
        </w:rPr>
      </w:pPr>
      <w:r w:rsidRPr="00E6659A">
        <w:rPr>
          <w:i/>
          <w:iCs/>
          <w:lang w:val="sk-SK"/>
        </w:rPr>
        <w:t xml:space="preserve">  t3.[</w:t>
      </w:r>
      <w:proofErr w:type="spellStart"/>
      <w:r w:rsidRPr="00E6659A">
        <w:rPr>
          <w:i/>
          <w:iCs/>
          <w:lang w:val="sk-SK"/>
        </w:rPr>
        <w:t>Garantující</w:t>
      </w:r>
      <w:proofErr w:type="spellEnd"/>
      <w:r w:rsidRPr="00E6659A">
        <w:rPr>
          <w:i/>
          <w:iCs/>
          <w:lang w:val="sk-SK"/>
        </w:rPr>
        <w:t xml:space="preserve"> </w:t>
      </w:r>
      <w:proofErr w:type="spellStart"/>
      <w:r w:rsidRPr="00E6659A">
        <w:rPr>
          <w:i/>
          <w:iCs/>
          <w:lang w:val="sk-SK"/>
        </w:rPr>
        <w:t>pracoviště_ID</w:t>
      </w:r>
      <w:proofErr w:type="spellEnd"/>
      <w:r w:rsidRPr="00E6659A">
        <w:rPr>
          <w:i/>
          <w:iCs/>
          <w:lang w:val="sk-SK"/>
        </w:rPr>
        <w:t xml:space="preserve">], </w:t>
      </w:r>
    </w:p>
    <w:p w:rsidRPr="00E6659A" w:rsidR="00E6659A" w:rsidP="004B2678" w:rsidRDefault="00E6659A" w14:paraId="7B1265A4" w14:textId="77777777">
      <w:pPr>
        <w:pStyle w:val="Zkladntext"/>
        <w:keepNext/>
        <w:keepLines/>
        <w:spacing w:before="0" w:after="0" w:line="276" w:lineRule="auto"/>
        <w:rPr>
          <w:i/>
          <w:iCs/>
          <w:lang w:val="sk-SK"/>
        </w:rPr>
      </w:pPr>
      <w:r w:rsidRPr="00E6659A">
        <w:rPr>
          <w:i/>
          <w:iCs/>
          <w:lang w:val="sk-SK"/>
        </w:rPr>
        <w:t xml:space="preserve">  t5.[</w:t>
      </w:r>
      <w:proofErr w:type="spellStart"/>
      <w:r w:rsidRPr="00E6659A">
        <w:rPr>
          <w:i/>
          <w:iCs/>
          <w:lang w:val="sk-SK"/>
        </w:rPr>
        <w:t>Pracoviště_ID</w:t>
      </w:r>
      <w:proofErr w:type="spellEnd"/>
      <w:r w:rsidRPr="00E6659A">
        <w:rPr>
          <w:i/>
          <w:iCs/>
          <w:lang w:val="sk-SK"/>
        </w:rPr>
        <w:t>] as [</w:t>
      </w:r>
      <w:proofErr w:type="spellStart"/>
      <w:r w:rsidRPr="00E6659A">
        <w:rPr>
          <w:i/>
          <w:iCs/>
          <w:lang w:val="sk-SK"/>
        </w:rPr>
        <w:t>Pracoviště</w:t>
      </w:r>
      <w:proofErr w:type="spellEnd"/>
      <w:r w:rsidRPr="00E6659A">
        <w:rPr>
          <w:i/>
          <w:iCs/>
          <w:lang w:val="sk-SK"/>
        </w:rPr>
        <w:t xml:space="preserve"> </w:t>
      </w:r>
      <w:proofErr w:type="spellStart"/>
      <w:r w:rsidRPr="00E6659A">
        <w:rPr>
          <w:i/>
          <w:iCs/>
          <w:lang w:val="sk-SK"/>
        </w:rPr>
        <w:t>podílející</w:t>
      </w:r>
      <w:proofErr w:type="spellEnd"/>
      <w:r w:rsidRPr="00E6659A">
        <w:rPr>
          <w:i/>
          <w:iCs/>
          <w:lang w:val="sk-SK"/>
        </w:rPr>
        <w:t xml:space="preserve"> </w:t>
      </w:r>
      <w:proofErr w:type="spellStart"/>
      <w:r w:rsidRPr="00E6659A">
        <w:rPr>
          <w:i/>
          <w:iCs/>
          <w:lang w:val="sk-SK"/>
        </w:rPr>
        <w:t>se</w:t>
      </w:r>
      <w:proofErr w:type="spellEnd"/>
      <w:r w:rsidRPr="00E6659A">
        <w:rPr>
          <w:i/>
          <w:iCs/>
          <w:lang w:val="sk-SK"/>
        </w:rPr>
        <w:t xml:space="preserve"> na </w:t>
      </w:r>
      <w:proofErr w:type="spellStart"/>
      <w:r w:rsidRPr="00E6659A">
        <w:rPr>
          <w:i/>
          <w:iCs/>
          <w:lang w:val="sk-SK"/>
        </w:rPr>
        <w:t>výuce_ID</w:t>
      </w:r>
      <w:proofErr w:type="spellEnd"/>
      <w:r w:rsidRPr="00E6659A">
        <w:rPr>
          <w:i/>
          <w:iCs/>
          <w:lang w:val="sk-SK"/>
        </w:rPr>
        <w:t xml:space="preserve">], </w:t>
      </w:r>
    </w:p>
    <w:p w:rsidRPr="00E6659A" w:rsidR="00E6659A" w:rsidP="004B2678" w:rsidRDefault="00E6659A" w14:paraId="0BD239C5" w14:textId="77777777">
      <w:pPr>
        <w:pStyle w:val="Zkladntext"/>
        <w:keepNext/>
        <w:keepLines/>
        <w:spacing w:before="0" w:after="0" w:line="276" w:lineRule="auto"/>
        <w:rPr>
          <w:i/>
          <w:iCs/>
          <w:lang w:val="sk-SK"/>
        </w:rPr>
      </w:pPr>
      <w:r w:rsidRPr="00E6659A">
        <w:rPr>
          <w:i/>
          <w:iCs/>
          <w:lang w:val="sk-SK"/>
        </w:rPr>
        <w:t xml:space="preserve">  t2.[</w:t>
      </w:r>
      <w:proofErr w:type="spellStart"/>
      <w:r w:rsidRPr="00E6659A">
        <w:rPr>
          <w:i/>
          <w:iCs/>
          <w:lang w:val="sk-SK"/>
        </w:rPr>
        <w:t>Dataset_ID</w:t>
      </w:r>
      <w:proofErr w:type="spellEnd"/>
      <w:r w:rsidRPr="00E6659A">
        <w:rPr>
          <w:i/>
          <w:iCs/>
          <w:lang w:val="sk-SK"/>
        </w:rPr>
        <w:t xml:space="preserve">], </w:t>
      </w:r>
    </w:p>
    <w:p w:rsidRPr="00E6659A" w:rsidR="00E6659A" w:rsidP="004B2678" w:rsidRDefault="00E6659A" w14:paraId="1AFEF157" w14:textId="77777777">
      <w:pPr>
        <w:pStyle w:val="Zkladntext"/>
        <w:keepNext/>
        <w:keepLines/>
        <w:spacing w:before="0" w:after="0" w:line="276" w:lineRule="auto"/>
        <w:rPr>
          <w:i/>
          <w:iCs/>
          <w:lang w:val="sk-SK"/>
        </w:rPr>
      </w:pPr>
      <w:r w:rsidRPr="00E6659A">
        <w:rPr>
          <w:i/>
          <w:iCs/>
          <w:lang w:val="sk-SK"/>
        </w:rPr>
        <w:t xml:space="preserve">  [</w:t>
      </w:r>
      <w:proofErr w:type="spellStart"/>
      <w:r w:rsidRPr="00E6659A">
        <w:rPr>
          <w:i/>
          <w:iCs/>
          <w:lang w:val="sk-SK"/>
        </w:rPr>
        <w:t>Podíl</w:t>
      </w:r>
      <w:proofErr w:type="spellEnd"/>
      <w:r w:rsidRPr="00E6659A">
        <w:rPr>
          <w:i/>
          <w:iCs/>
          <w:lang w:val="sk-SK"/>
        </w:rPr>
        <w:t xml:space="preserve"> - </w:t>
      </w:r>
      <w:proofErr w:type="spellStart"/>
      <w:r w:rsidRPr="00E6659A">
        <w:rPr>
          <w:i/>
          <w:iCs/>
          <w:lang w:val="sk-SK"/>
        </w:rPr>
        <w:t>přednáška</w:t>
      </w:r>
      <w:proofErr w:type="spellEnd"/>
      <w:r w:rsidRPr="00E6659A">
        <w:rPr>
          <w:i/>
          <w:iCs/>
          <w:lang w:val="sk-SK"/>
        </w:rPr>
        <w:t xml:space="preserve"> - prezenční], </w:t>
      </w:r>
    </w:p>
    <w:p w:rsidRPr="00E6659A" w:rsidR="00E6659A" w:rsidP="004B2678" w:rsidRDefault="00E6659A" w14:paraId="417D67FA" w14:textId="77777777">
      <w:pPr>
        <w:pStyle w:val="Zkladntext"/>
        <w:keepNext/>
        <w:keepLines/>
        <w:spacing w:before="0" w:after="0" w:line="276" w:lineRule="auto"/>
        <w:rPr>
          <w:i/>
          <w:iCs/>
          <w:lang w:val="sk-SK"/>
        </w:rPr>
      </w:pPr>
      <w:r w:rsidRPr="00E6659A">
        <w:rPr>
          <w:i/>
          <w:iCs/>
          <w:lang w:val="sk-SK"/>
        </w:rPr>
        <w:t xml:space="preserve">  [</w:t>
      </w:r>
      <w:proofErr w:type="spellStart"/>
      <w:r w:rsidRPr="00E6659A">
        <w:rPr>
          <w:i/>
          <w:iCs/>
          <w:lang w:val="sk-SK"/>
        </w:rPr>
        <w:t>Podíl</w:t>
      </w:r>
      <w:proofErr w:type="spellEnd"/>
      <w:r w:rsidRPr="00E6659A">
        <w:rPr>
          <w:i/>
          <w:iCs/>
          <w:lang w:val="sk-SK"/>
        </w:rPr>
        <w:t xml:space="preserve"> - cvičení - prezenční], </w:t>
      </w:r>
    </w:p>
    <w:p w:rsidRPr="00E6659A" w:rsidR="00E6659A" w:rsidP="004B2678" w:rsidRDefault="00E6659A" w14:paraId="030AC5B4" w14:textId="77777777">
      <w:pPr>
        <w:pStyle w:val="Zkladntext"/>
        <w:keepNext/>
        <w:keepLines/>
        <w:spacing w:before="0" w:after="0" w:line="276" w:lineRule="auto"/>
        <w:rPr>
          <w:i/>
          <w:iCs/>
          <w:lang w:val="sk-SK"/>
        </w:rPr>
      </w:pPr>
      <w:r w:rsidRPr="00E6659A">
        <w:rPr>
          <w:i/>
          <w:iCs/>
          <w:lang w:val="sk-SK"/>
        </w:rPr>
        <w:t xml:space="preserve">  [</w:t>
      </w:r>
      <w:proofErr w:type="spellStart"/>
      <w:r w:rsidRPr="00E6659A">
        <w:rPr>
          <w:i/>
          <w:iCs/>
          <w:lang w:val="sk-SK"/>
        </w:rPr>
        <w:t>Podíl</w:t>
      </w:r>
      <w:proofErr w:type="spellEnd"/>
      <w:r w:rsidRPr="00E6659A">
        <w:rPr>
          <w:i/>
          <w:iCs/>
          <w:lang w:val="sk-SK"/>
        </w:rPr>
        <w:t xml:space="preserve"> - </w:t>
      </w:r>
      <w:proofErr w:type="spellStart"/>
      <w:r w:rsidRPr="00E6659A">
        <w:rPr>
          <w:i/>
          <w:iCs/>
          <w:lang w:val="sk-SK"/>
        </w:rPr>
        <w:t>nepřímá</w:t>
      </w:r>
      <w:proofErr w:type="spellEnd"/>
      <w:r w:rsidRPr="00E6659A">
        <w:rPr>
          <w:i/>
          <w:iCs/>
          <w:lang w:val="sk-SK"/>
        </w:rPr>
        <w:t xml:space="preserve"> výuka - prezenční], </w:t>
      </w:r>
    </w:p>
    <w:p w:rsidRPr="00E6659A" w:rsidR="00E6659A" w:rsidP="004B2678" w:rsidRDefault="00E6659A" w14:paraId="4F4F42BC" w14:textId="77777777">
      <w:pPr>
        <w:pStyle w:val="Zkladntext"/>
        <w:keepNext/>
        <w:keepLines/>
        <w:spacing w:before="0" w:after="0" w:line="276" w:lineRule="auto"/>
        <w:rPr>
          <w:i/>
          <w:iCs/>
          <w:lang w:val="sk-SK"/>
        </w:rPr>
      </w:pPr>
      <w:r w:rsidRPr="00E6659A">
        <w:rPr>
          <w:i/>
          <w:iCs/>
          <w:lang w:val="sk-SK"/>
        </w:rPr>
        <w:t xml:space="preserve">  [</w:t>
      </w:r>
      <w:proofErr w:type="spellStart"/>
      <w:r w:rsidRPr="00E6659A">
        <w:rPr>
          <w:i/>
          <w:iCs/>
          <w:lang w:val="sk-SK"/>
        </w:rPr>
        <w:t>Podíl</w:t>
      </w:r>
      <w:proofErr w:type="spellEnd"/>
      <w:r w:rsidRPr="00E6659A">
        <w:rPr>
          <w:i/>
          <w:iCs/>
          <w:lang w:val="sk-SK"/>
        </w:rPr>
        <w:t xml:space="preserve"> - </w:t>
      </w:r>
      <w:proofErr w:type="spellStart"/>
      <w:r w:rsidRPr="00E6659A">
        <w:rPr>
          <w:i/>
          <w:iCs/>
          <w:lang w:val="sk-SK"/>
        </w:rPr>
        <w:t>přednáška</w:t>
      </w:r>
      <w:proofErr w:type="spellEnd"/>
      <w:r w:rsidRPr="00E6659A">
        <w:rPr>
          <w:i/>
          <w:iCs/>
          <w:lang w:val="sk-SK"/>
        </w:rPr>
        <w:t xml:space="preserve"> - </w:t>
      </w:r>
      <w:proofErr w:type="spellStart"/>
      <w:r w:rsidRPr="00E6659A">
        <w:rPr>
          <w:i/>
          <w:iCs/>
          <w:lang w:val="sk-SK"/>
        </w:rPr>
        <w:t>mimosemestrální</w:t>
      </w:r>
      <w:proofErr w:type="spellEnd"/>
      <w:r w:rsidRPr="00E6659A">
        <w:rPr>
          <w:i/>
          <w:iCs/>
          <w:lang w:val="sk-SK"/>
        </w:rPr>
        <w:t xml:space="preserve"> výuka], </w:t>
      </w:r>
    </w:p>
    <w:p w:rsidRPr="00E6659A" w:rsidR="00E6659A" w:rsidP="004B2678" w:rsidRDefault="00E6659A" w14:paraId="2EC016EB" w14:textId="77777777">
      <w:pPr>
        <w:pStyle w:val="Zkladntext"/>
        <w:keepNext/>
        <w:keepLines/>
        <w:spacing w:before="0" w:after="0" w:line="276" w:lineRule="auto"/>
        <w:rPr>
          <w:i/>
          <w:iCs/>
          <w:lang w:val="sk-SK"/>
        </w:rPr>
      </w:pPr>
      <w:r w:rsidRPr="00E6659A">
        <w:rPr>
          <w:i/>
          <w:iCs/>
          <w:lang w:val="sk-SK"/>
        </w:rPr>
        <w:t xml:space="preserve">  [</w:t>
      </w:r>
      <w:proofErr w:type="spellStart"/>
      <w:r w:rsidRPr="00E6659A">
        <w:rPr>
          <w:i/>
          <w:iCs/>
          <w:lang w:val="sk-SK"/>
        </w:rPr>
        <w:t>Podíl</w:t>
      </w:r>
      <w:proofErr w:type="spellEnd"/>
      <w:r w:rsidRPr="00E6659A">
        <w:rPr>
          <w:i/>
          <w:iCs/>
          <w:lang w:val="sk-SK"/>
        </w:rPr>
        <w:t xml:space="preserve"> - cvičení - </w:t>
      </w:r>
      <w:proofErr w:type="spellStart"/>
      <w:r w:rsidRPr="00E6659A">
        <w:rPr>
          <w:i/>
          <w:iCs/>
          <w:lang w:val="sk-SK"/>
        </w:rPr>
        <w:t>mimosemestrální</w:t>
      </w:r>
      <w:proofErr w:type="spellEnd"/>
      <w:r w:rsidRPr="00E6659A">
        <w:rPr>
          <w:i/>
          <w:iCs/>
          <w:lang w:val="sk-SK"/>
        </w:rPr>
        <w:t xml:space="preserve"> výuka], </w:t>
      </w:r>
    </w:p>
    <w:p w:rsidRPr="00E6659A" w:rsidR="00E6659A" w:rsidP="004B2678" w:rsidRDefault="00E6659A" w14:paraId="1A3C0014" w14:textId="77777777">
      <w:pPr>
        <w:pStyle w:val="Zkladntext"/>
        <w:keepNext/>
        <w:keepLines/>
        <w:spacing w:before="0" w:after="0" w:line="276" w:lineRule="auto"/>
        <w:rPr>
          <w:i/>
          <w:iCs/>
          <w:lang w:val="sk-SK"/>
        </w:rPr>
      </w:pPr>
      <w:r w:rsidRPr="00E6659A">
        <w:rPr>
          <w:i/>
          <w:iCs/>
          <w:lang w:val="sk-SK"/>
        </w:rPr>
        <w:t xml:space="preserve">  [</w:t>
      </w:r>
      <w:proofErr w:type="spellStart"/>
      <w:r w:rsidRPr="00E6659A">
        <w:rPr>
          <w:i/>
          <w:iCs/>
          <w:lang w:val="sk-SK"/>
        </w:rPr>
        <w:t>Podíl</w:t>
      </w:r>
      <w:proofErr w:type="spellEnd"/>
      <w:r w:rsidRPr="00E6659A">
        <w:rPr>
          <w:i/>
          <w:iCs/>
          <w:lang w:val="sk-SK"/>
        </w:rPr>
        <w:t xml:space="preserve"> - </w:t>
      </w:r>
      <w:proofErr w:type="spellStart"/>
      <w:r w:rsidRPr="00E6659A">
        <w:rPr>
          <w:i/>
          <w:iCs/>
          <w:lang w:val="sk-SK"/>
        </w:rPr>
        <w:t>nepřímá</w:t>
      </w:r>
      <w:proofErr w:type="spellEnd"/>
      <w:r w:rsidRPr="00E6659A">
        <w:rPr>
          <w:i/>
          <w:iCs/>
          <w:lang w:val="sk-SK"/>
        </w:rPr>
        <w:t xml:space="preserve"> výuka - </w:t>
      </w:r>
      <w:proofErr w:type="spellStart"/>
      <w:r w:rsidRPr="00E6659A">
        <w:rPr>
          <w:i/>
          <w:iCs/>
          <w:lang w:val="sk-SK"/>
        </w:rPr>
        <w:t>mimosemestrální</w:t>
      </w:r>
      <w:proofErr w:type="spellEnd"/>
      <w:r w:rsidRPr="00E6659A">
        <w:rPr>
          <w:i/>
          <w:iCs/>
          <w:lang w:val="sk-SK"/>
        </w:rPr>
        <w:t xml:space="preserve"> výuka], </w:t>
      </w:r>
    </w:p>
    <w:p w:rsidRPr="00E6659A" w:rsidR="00E6659A" w:rsidP="004B2678" w:rsidRDefault="00E6659A" w14:paraId="0ADBB66B" w14:textId="77777777">
      <w:pPr>
        <w:pStyle w:val="Zkladntext"/>
        <w:keepNext/>
        <w:keepLines/>
        <w:spacing w:before="0" w:after="0" w:line="276" w:lineRule="auto"/>
        <w:rPr>
          <w:i/>
          <w:iCs/>
          <w:lang w:val="sk-SK"/>
        </w:rPr>
      </w:pPr>
      <w:r w:rsidRPr="00E6659A">
        <w:rPr>
          <w:i/>
          <w:iCs/>
          <w:lang w:val="sk-SK"/>
        </w:rPr>
        <w:t xml:space="preserve">  [</w:t>
      </w:r>
      <w:proofErr w:type="spellStart"/>
      <w:r w:rsidRPr="00E6659A">
        <w:rPr>
          <w:i/>
          <w:iCs/>
          <w:lang w:val="sk-SK"/>
        </w:rPr>
        <w:t>Podíl</w:t>
      </w:r>
      <w:proofErr w:type="spellEnd"/>
      <w:r w:rsidRPr="00E6659A">
        <w:rPr>
          <w:i/>
          <w:iCs/>
          <w:lang w:val="sk-SK"/>
        </w:rPr>
        <w:t xml:space="preserve"> - </w:t>
      </w:r>
      <w:proofErr w:type="spellStart"/>
      <w:r w:rsidRPr="00E6659A">
        <w:rPr>
          <w:i/>
          <w:iCs/>
          <w:lang w:val="sk-SK"/>
        </w:rPr>
        <w:t>přednáška</w:t>
      </w:r>
      <w:proofErr w:type="spellEnd"/>
      <w:r w:rsidRPr="00E6659A">
        <w:rPr>
          <w:i/>
          <w:iCs/>
          <w:lang w:val="sk-SK"/>
        </w:rPr>
        <w:t xml:space="preserve"> - kombinovaná], </w:t>
      </w:r>
    </w:p>
    <w:p w:rsidRPr="00E6659A" w:rsidR="00E6659A" w:rsidP="004B2678" w:rsidRDefault="00E6659A" w14:paraId="29F1CE5C" w14:textId="77777777">
      <w:pPr>
        <w:pStyle w:val="Zkladntext"/>
        <w:keepNext/>
        <w:keepLines/>
        <w:spacing w:before="0" w:after="0" w:line="276" w:lineRule="auto"/>
        <w:rPr>
          <w:i/>
          <w:iCs/>
          <w:lang w:val="sk-SK"/>
        </w:rPr>
      </w:pPr>
      <w:r w:rsidRPr="00E6659A">
        <w:rPr>
          <w:i/>
          <w:iCs/>
          <w:lang w:val="sk-SK"/>
        </w:rPr>
        <w:t xml:space="preserve">  [</w:t>
      </w:r>
      <w:proofErr w:type="spellStart"/>
      <w:r w:rsidRPr="00E6659A">
        <w:rPr>
          <w:i/>
          <w:iCs/>
          <w:lang w:val="sk-SK"/>
        </w:rPr>
        <w:t>Podíl</w:t>
      </w:r>
      <w:proofErr w:type="spellEnd"/>
      <w:r w:rsidRPr="00E6659A">
        <w:rPr>
          <w:i/>
          <w:iCs/>
          <w:lang w:val="sk-SK"/>
        </w:rPr>
        <w:t xml:space="preserve"> - cvičení - kombinovaná], </w:t>
      </w:r>
    </w:p>
    <w:p w:rsidRPr="00E6659A" w:rsidR="00E6659A" w:rsidP="004B2678" w:rsidRDefault="00E6659A" w14:paraId="3C866EB2" w14:textId="77777777">
      <w:pPr>
        <w:pStyle w:val="Zkladntext"/>
        <w:keepNext/>
        <w:keepLines/>
        <w:spacing w:before="0" w:after="0" w:line="276" w:lineRule="auto"/>
        <w:rPr>
          <w:i/>
          <w:iCs/>
          <w:lang w:val="sk-SK"/>
        </w:rPr>
      </w:pPr>
      <w:r w:rsidRPr="00E6659A">
        <w:rPr>
          <w:i/>
          <w:iCs/>
          <w:lang w:val="sk-SK"/>
        </w:rPr>
        <w:t xml:space="preserve">  [</w:t>
      </w:r>
      <w:proofErr w:type="spellStart"/>
      <w:r w:rsidRPr="00E6659A">
        <w:rPr>
          <w:i/>
          <w:iCs/>
          <w:lang w:val="sk-SK"/>
        </w:rPr>
        <w:t>Podíl</w:t>
      </w:r>
      <w:proofErr w:type="spellEnd"/>
      <w:r w:rsidRPr="00E6659A">
        <w:rPr>
          <w:i/>
          <w:iCs/>
          <w:lang w:val="sk-SK"/>
        </w:rPr>
        <w:t xml:space="preserve"> - </w:t>
      </w:r>
      <w:proofErr w:type="spellStart"/>
      <w:r w:rsidRPr="00E6659A">
        <w:rPr>
          <w:i/>
          <w:iCs/>
          <w:lang w:val="sk-SK"/>
        </w:rPr>
        <w:t>nepřímá</w:t>
      </w:r>
      <w:proofErr w:type="spellEnd"/>
      <w:r w:rsidRPr="00E6659A">
        <w:rPr>
          <w:i/>
          <w:iCs/>
          <w:lang w:val="sk-SK"/>
        </w:rPr>
        <w:t xml:space="preserve"> výuka - kombinovaná], </w:t>
      </w:r>
    </w:p>
    <w:p w:rsidRPr="00E6659A" w:rsidR="00E6659A" w:rsidP="004B2678" w:rsidRDefault="00E6659A" w14:paraId="0C518340" w14:textId="77777777">
      <w:pPr>
        <w:pStyle w:val="Zkladntext"/>
        <w:keepNext/>
        <w:keepLines/>
        <w:spacing w:before="0" w:after="0" w:line="276" w:lineRule="auto"/>
        <w:rPr>
          <w:i/>
          <w:iCs/>
          <w:lang w:val="sk-SK"/>
        </w:rPr>
      </w:pPr>
      <w:r w:rsidRPr="00E6659A">
        <w:rPr>
          <w:i/>
          <w:iCs/>
          <w:lang w:val="sk-SK"/>
        </w:rPr>
        <w:t xml:space="preserve">  [</w:t>
      </w:r>
      <w:proofErr w:type="spellStart"/>
      <w:r w:rsidRPr="00E6659A">
        <w:rPr>
          <w:i/>
          <w:iCs/>
          <w:lang w:val="sk-SK"/>
        </w:rPr>
        <w:t>Podíl</w:t>
      </w:r>
      <w:proofErr w:type="spellEnd"/>
      <w:r w:rsidRPr="00E6659A">
        <w:rPr>
          <w:i/>
          <w:iCs/>
          <w:lang w:val="sk-SK"/>
        </w:rPr>
        <w:t xml:space="preserve"> - </w:t>
      </w:r>
      <w:proofErr w:type="spellStart"/>
      <w:r w:rsidRPr="00E6659A">
        <w:rPr>
          <w:i/>
          <w:iCs/>
          <w:lang w:val="sk-SK"/>
        </w:rPr>
        <w:t>přednáška</w:t>
      </w:r>
      <w:proofErr w:type="spellEnd"/>
      <w:r w:rsidRPr="00E6659A">
        <w:rPr>
          <w:i/>
          <w:iCs/>
          <w:lang w:val="sk-SK"/>
        </w:rPr>
        <w:t xml:space="preserve"> - distanční], </w:t>
      </w:r>
    </w:p>
    <w:p w:rsidRPr="00E6659A" w:rsidR="00E6659A" w:rsidP="004B2678" w:rsidRDefault="00E6659A" w14:paraId="2E24E6E6" w14:textId="77777777">
      <w:pPr>
        <w:pStyle w:val="Zkladntext"/>
        <w:keepNext/>
        <w:keepLines/>
        <w:spacing w:before="0" w:after="0" w:line="276" w:lineRule="auto"/>
        <w:rPr>
          <w:i/>
          <w:iCs/>
          <w:lang w:val="sk-SK"/>
        </w:rPr>
      </w:pPr>
      <w:r w:rsidRPr="00E6659A">
        <w:rPr>
          <w:i/>
          <w:iCs/>
          <w:lang w:val="sk-SK"/>
        </w:rPr>
        <w:t xml:space="preserve">  [</w:t>
      </w:r>
      <w:proofErr w:type="spellStart"/>
      <w:r w:rsidRPr="00E6659A">
        <w:rPr>
          <w:i/>
          <w:iCs/>
          <w:lang w:val="sk-SK"/>
        </w:rPr>
        <w:t>Podíl</w:t>
      </w:r>
      <w:proofErr w:type="spellEnd"/>
      <w:r w:rsidRPr="00E6659A">
        <w:rPr>
          <w:i/>
          <w:iCs/>
          <w:lang w:val="sk-SK"/>
        </w:rPr>
        <w:t xml:space="preserve"> - cvičení - distanční], </w:t>
      </w:r>
    </w:p>
    <w:p w:rsidR="00400BD1" w:rsidP="004B2678" w:rsidRDefault="00E6659A" w14:paraId="2152EBB3" w14:textId="58BAC551">
      <w:pPr>
        <w:pStyle w:val="Zkladntext"/>
        <w:keepNext/>
        <w:keepLines/>
        <w:spacing w:before="0" w:after="0" w:line="276" w:lineRule="auto"/>
        <w:rPr>
          <w:i/>
          <w:iCs/>
          <w:lang w:val="sk-SK"/>
        </w:rPr>
      </w:pPr>
      <w:r w:rsidRPr="00E6659A">
        <w:rPr>
          <w:i/>
          <w:iCs/>
          <w:lang w:val="sk-SK"/>
        </w:rPr>
        <w:t xml:space="preserve">  [</w:t>
      </w:r>
      <w:proofErr w:type="spellStart"/>
      <w:r w:rsidRPr="00E6659A">
        <w:rPr>
          <w:i/>
          <w:iCs/>
          <w:lang w:val="sk-SK"/>
        </w:rPr>
        <w:t>Podíl</w:t>
      </w:r>
      <w:proofErr w:type="spellEnd"/>
      <w:r w:rsidRPr="00E6659A">
        <w:rPr>
          <w:i/>
          <w:iCs/>
          <w:lang w:val="sk-SK"/>
        </w:rPr>
        <w:t xml:space="preserve"> - </w:t>
      </w:r>
      <w:proofErr w:type="spellStart"/>
      <w:r w:rsidRPr="00E6659A">
        <w:rPr>
          <w:i/>
          <w:iCs/>
          <w:lang w:val="sk-SK"/>
        </w:rPr>
        <w:t>nepřímá</w:t>
      </w:r>
      <w:proofErr w:type="spellEnd"/>
      <w:r w:rsidRPr="00E6659A">
        <w:rPr>
          <w:i/>
          <w:iCs/>
          <w:lang w:val="sk-SK"/>
        </w:rPr>
        <w:t xml:space="preserve"> výuka - distanční]</w:t>
      </w:r>
    </w:p>
    <w:p w:rsidRPr="006D2679" w:rsidR="00E6659A" w:rsidP="004B2678" w:rsidRDefault="00E6659A" w14:paraId="25882B9B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</w:p>
    <w:p w:rsidRPr="006D2679" w:rsidR="00400BD1" w:rsidP="004B2678" w:rsidRDefault="00400BD1" w14:paraId="6BD2C931" w14:textId="1B6F8BCD">
      <w:pPr>
        <w:pStyle w:val="Zkladntext"/>
        <w:keepNext/>
        <w:keepLines/>
        <w:spacing w:before="0" w:after="0" w:line="276" w:lineRule="auto"/>
        <w:rPr>
          <w:i/>
          <w:iCs/>
          <w:lang w:val="sk-SK"/>
        </w:rPr>
      </w:pPr>
      <w:r w:rsidRPr="006D2679">
        <w:rPr>
          <w:i/>
          <w:iCs/>
        </w:rPr>
        <w:t>Příkaz</w:t>
      </w:r>
      <w:r w:rsidRPr="006D2679">
        <w:rPr>
          <w:i/>
          <w:iCs/>
          <w:lang w:val="sk-SK"/>
        </w:rPr>
        <w:t xml:space="preserve"> </w:t>
      </w:r>
      <w:proofErr w:type="spellStart"/>
      <w:r w:rsidRPr="006D2679">
        <w:rPr>
          <w:i/>
          <w:iCs/>
          <w:lang w:val="sk-SK"/>
        </w:rPr>
        <w:t>specifikuje</w:t>
      </w:r>
      <w:proofErr w:type="spellEnd"/>
      <w:r w:rsidRPr="006D2679">
        <w:rPr>
          <w:i/>
          <w:iCs/>
          <w:lang w:val="sk-SK"/>
        </w:rPr>
        <w:t xml:space="preserve"> zdrojovou </w:t>
      </w:r>
      <w:proofErr w:type="spellStart"/>
      <w:r w:rsidRPr="006D2679">
        <w:rPr>
          <w:i/>
          <w:iCs/>
          <w:lang w:val="sk-SK"/>
        </w:rPr>
        <w:t>tabulku</w:t>
      </w:r>
      <w:proofErr w:type="spellEnd"/>
      <w:r w:rsidRPr="006D2679">
        <w:rPr>
          <w:i/>
          <w:iCs/>
          <w:lang w:val="sk-SK"/>
        </w:rPr>
        <w:t xml:space="preserve"> pro </w:t>
      </w:r>
      <w:proofErr w:type="spellStart"/>
      <w:r w:rsidRPr="006D2679">
        <w:rPr>
          <w:i/>
          <w:iCs/>
          <w:lang w:val="sk-SK"/>
        </w:rPr>
        <w:t>první</w:t>
      </w:r>
      <w:proofErr w:type="spellEnd"/>
      <w:r w:rsidRPr="006D2679">
        <w:rPr>
          <w:i/>
          <w:iCs/>
          <w:lang w:val="sk-SK"/>
        </w:rPr>
        <w:t xml:space="preserve"> </w:t>
      </w:r>
      <w:proofErr w:type="spellStart"/>
      <w:r w:rsidRPr="006D2679">
        <w:rPr>
          <w:i/>
          <w:iCs/>
          <w:lang w:val="sk-SK"/>
        </w:rPr>
        <w:t>část</w:t>
      </w:r>
      <w:proofErr w:type="spellEnd"/>
      <w:r w:rsidRPr="006D2679">
        <w:rPr>
          <w:i/>
          <w:iCs/>
          <w:lang w:val="sk-SK"/>
        </w:rPr>
        <w:t xml:space="preserve"> dotazu. </w:t>
      </w:r>
      <w:proofErr w:type="spellStart"/>
      <w:r w:rsidRPr="006D2679">
        <w:rPr>
          <w:i/>
          <w:iCs/>
          <w:lang w:val="sk-SK"/>
        </w:rPr>
        <w:t>Vybere</w:t>
      </w:r>
      <w:proofErr w:type="spellEnd"/>
      <w:r w:rsidRPr="006D2679">
        <w:rPr>
          <w:i/>
          <w:iCs/>
          <w:lang w:val="sk-SK"/>
        </w:rPr>
        <w:t xml:space="preserve"> </w:t>
      </w:r>
      <w:proofErr w:type="spellStart"/>
      <w:r w:rsidRPr="006D2679">
        <w:rPr>
          <w:i/>
          <w:iCs/>
          <w:lang w:val="sk-SK"/>
        </w:rPr>
        <w:t>všechny</w:t>
      </w:r>
      <w:proofErr w:type="spellEnd"/>
      <w:r w:rsidRPr="006D2679">
        <w:rPr>
          <w:i/>
          <w:iCs/>
          <w:lang w:val="sk-SK"/>
        </w:rPr>
        <w:t xml:space="preserve"> </w:t>
      </w:r>
      <w:proofErr w:type="spellStart"/>
      <w:r w:rsidRPr="006D2679">
        <w:rPr>
          <w:i/>
          <w:iCs/>
          <w:lang w:val="sk-SK"/>
        </w:rPr>
        <w:t>sloupce</w:t>
      </w:r>
      <w:proofErr w:type="spellEnd"/>
      <w:r w:rsidRPr="006D2679">
        <w:rPr>
          <w:i/>
          <w:iCs/>
          <w:lang w:val="sk-SK"/>
        </w:rPr>
        <w:t xml:space="preserve"> z </w:t>
      </w:r>
      <w:proofErr w:type="spellStart"/>
      <w:r w:rsidRPr="006D2679">
        <w:rPr>
          <w:i/>
          <w:iCs/>
          <w:lang w:val="sk-SK"/>
        </w:rPr>
        <w:t>tabulky</w:t>
      </w:r>
      <w:proofErr w:type="spellEnd"/>
      <w:r w:rsidRPr="006D2679">
        <w:rPr>
          <w:i/>
          <w:iCs/>
          <w:lang w:val="sk-SK"/>
        </w:rPr>
        <w:t xml:space="preserve"> [L0].[</w:t>
      </w:r>
      <w:proofErr w:type="spellStart"/>
      <w:r w:rsidRPr="006D2679">
        <w:rPr>
          <w:i/>
          <w:iCs/>
          <w:lang w:val="sk-SK"/>
        </w:rPr>
        <w:t>pred_podil</w:t>
      </w:r>
      <w:proofErr w:type="spellEnd"/>
      <w:r w:rsidRPr="006D2679">
        <w:rPr>
          <w:i/>
          <w:iCs/>
          <w:lang w:val="sk-SK"/>
        </w:rPr>
        <w:t xml:space="preserve">] a </w:t>
      </w:r>
      <w:proofErr w:type="spellStart"/>
      <w:r w:rsidRPr="006D2679">
        <w:rPr>
          <w:i/>
          <w:iCs/>
          <w:lang w:val="sk-SK"/>
        </w:rPr>
        <w:t>přiřadí</w:t>
      </w:r>
      <w:proofErr w:type="spellEnd"/>
      <w:r w:rsidRPr="006D2679">
        <w:rPr>
          <w:i/>
          <w:iCs/>
          <w:lang w:val="sk-SK"/>
        </w:rPr>
        <w:t xml:space="preserve"> </w:t>
      </w:r>
      <w:proofErr w:type="spellStart"/>
      <w:r w:rsidRPr="006D2679">
        <w:rPr>
          <w:i/>
          <w:iCs/>
          <w:lang w:val="sk-SK"/>
        </w:rPr>
        <w:t>jí</w:t>
      </w:r>
      <w:proofErr w:type="spellEnd"/>
      <w:r w:rsidRPr="006D2679">
        <w:rPr>
          <w:i/>
          <w:iCs/>
          <w:lang w:val="sk-SK"/>
        </w:rPr>
        <w:t xml:space="preserve"> alias t1.</w:t>
      </w:r>
    </w:p>
    <w:p w:rsidRPr="006D2679" w:rsidR="00400BD1" w:rsidP="004B2678" w:rsidRDefault="00400BD1" w14:paraId="31A87798" w14:textId="61461316">
      <w:pPr>
        <w:pStyle w:val="Zkladntext"/>
        <w:keepNext/>
        <w:keepLines/>
        <w:spacing w:before="0" w:after="0" w:line="276" w:lineRule="auto"/>
        <w:rPr>
          <w:i/>
          <w:iCs/>
          <w:lang w:val="sk-SK"/>
        </w:rPr>
      </w:pPr>
      <w:r w:rsidRPr="006D2679">
        <w:rPr>
          <w:i/>
          <w:iCs/>
        </w:rPr>
        <w:t>Příkaz</w:t>
      </w:r>
      <w:r w:rsidRPr="006D2679">
        <w:rPr>
          <w:i/>
          <w:iCs/>
          <w:lang w:val="sk-SK"/>
        </w:rPr>
        <w:t xml:space="preserve"> </w:t>
      </w:r>
      <w:proofErr w:type="spellStart"/>
      <w:r w:rsidRPr="006D2679">
        <w:rPr>
          <w:i/>
          <w:iCs/>
          <w:lang w:val="sk-SK"/>
        </w:rPr>
        <w:t>provede</w:t>
      </w:r>
      <w:proofErr w:type="spellEnd"/>
      <w:r w:rsidRPr="006D2679">
        <w:rPr>
          <w:i/>
          <w:iCs/>
          <w:lang w:val="sk-SK"/>
        </w:rPr>
        <w:t xml:space="preserve"> </w:t>
      </w:r>
      <w:proofErr w:type="spellStart"/>
      <w:r w:rsidRPr="006D2679">
        <w:rPr>
          <w:i/>
          <w:iCs/>
          <w:lang w:val="sk-SK"/>
        </w:rPr>
        <w:t>operaci</w:t>
      </w:r>
      <w:proofErr w:type="spellEnd"/>
      <w:r w:rsidRPr="006D2679">
        <w:rPr>
          <w:i/>
          <w:iCs/>
          <w:lang w:val="sk-SK"/>
        </w:rPr>
        <w:t xml:space="preserve"> </w:t>
      </w:r>
      <w:proofErr w:type="spellStart"/>
      <w:r w:rsidRPr="006D2679">
        <w:rPr>
          <w:i/>
          <w:iCs/>
          <w:lang w:val="sk-SK"/>
        </w:rPr>
        <w:t>left</w:t>
      </w:r>
      <w:proofErr w:type="spellEnd"/>
      <w:r w:rsidRPr="006D2679">
        <w:rPr>
          <w:i/>
          <w:iCs/>
          <w:lang w:val="sk-SK"/>
        </w:rPr>
        <w:t xml:space="preserve"> </w:t>
      </w:r>
      <w:proofErr w:type="spellStart"/>
      <w:r w:rsidRPr="006D2679">
        <w:rPr>
          <w:i/>
          <w:iCs/>
          <w:lang w:val="sk-SK"/>
        </w:rPr>
        <w:t>join</w:t>
      </w:r>
      <w:proofErr w:type="spellEnd"/>
      <w:r w:rsidRPr="006D2679">
        <w:rPr>
          <w:i/>
          <w:iCs/>
          <w:lang w:val="sk-SK"/>
        </w:rPr>
        <w:t xml:space="preserve"> </w:t>
      </w:r>
      <w:proofErr w:type="spellStart"/>
      <w:r w:rsidRPr="006D2679">
        <w:rPr>
          <w:i/>
          <w:iCs/>
          <w:lang w:val="sk-SK"/>
        </w:rPr>
        <w:t>mezi</w:t>
      </w:r>
      <w:proofErr w:type="spellEnd"/>
      <w:r w:rsidRPr="006D2679">
        <w:rPr>
          <w:i/>
          <w:iCs/>
          <w:lang w:val="sk-SK"/>
        </w:rPr>
        <w:t xml:space="preserve"> t1 a </w:t>
      </w:r>
      <w:proofErr w:type="spellStart"/>
      <w:r w:rsidRPr="006D2679">
        <w:rPr>
          <w:i/>
          <w:iCs/>
          <w:lang w:val="sk-SK"/>
        </w:rPr>
        <w:t>tabulkou</w:t>
      </w:r>
      <w:proofErr w:type="spellEnd"/>
      <w:r w:rsidRPr="006D2679">
        <w:rPr>
          <w:i/>
          <w:iCs/>
          <w:lang w:val="sk-SK"/>
        </w:rPr>
        <w:t xml:space="preserve"> [L1].[</w:t>
      </w:r>
      <w:proofErr w:type="spellStart"/>
      <w:r w:rsidRPr="006D2679">
        <w:rPr>
          <w:i/>
          <w:iCs/>
          <w:lang w:val="sk-SK"/>
        </w:rPr>
        <w:t>D_Dataset</w:t>
      </w:r>
      <w:proofErr w:type="spellEnd"/>
      <w:r w:rsidRPr="006D2679">
        <w:rPr>
          <w:i/>
          <w:iCs/>
          <w:lang w:val="sk-SK"/>
        </w:rPr>
        <w:t xml:space="preserve">] pomocí </w:t>
      </w:r>
      <w:proofErr w:type="spellStart"/>
      <w:r w:rsidRPr="006D2679">
        <w:rPr>
          <w:i/>
          <w:iCs/>
          <w:lang w:val="sk-SK"/>
        </w:rPr>
        <w:t>podmínky</w:t>
      </w:r>
      <w:proofErr w:type="spellEnd"/>
      <w:r w:rsidRPr="006D2679">
        <w:rPr>
          <w:i/>
          <w:iCs/>
          <w:lang w:val="sk-SK"/>
        </w:rPr>
        <w:t xml:space="preserve"> t1.[</w:t>
      </w:r>
      <w:r w:rsidRPr="00ED1FC2" w:rsidR="00ED1FC2">
        <w:rPr>
          <w:i/>
          <w:iCs/>
          <w:lang w:val="sk-SK"/>
        </w:rPr>
        <w:t xml:space="preserve">Kód </w:t>
      </w:r>
      <w:proofErr w:type="spellStart"/>
      <w:r w:rsidRPr="00ED1FC2" w:rsidR="00ED1FC2">
        <w:rPr>
          <w:i/>
          <w:iCs/>
          <w:lang w:val="sk-SK"/>
        </w:rPr>
        <w:t>Datasetu</w:t>
      </w:r>
      <w:proofErr w:type="spellEnd"/>
      <w:r w:rsidRPr="006D2679">
        <w:rPr>
          <w:i/>
          <w:iCs/>
          <w:lang w:val="sk-SK"/>
        </w:rPr>
        <w:t>] = t2.[</w:t>
      </w:r>
      <w:r w:rsidRPr="00ED1FC2" w:rsidR="00ED1FC2">
        <w:rPr>
          <w:i/>
          <w:iCs/>
          <w:lang w:val="sk-SK"/>
        </w:rPr>
        <w:t xml:space="preserve">Kód </w:t>
      </w:r>
      <w:proofErr w:type="spellStart"/>
      <w:r w:rsidRPr="00ED1FC2" w:rsidR="00ED1FC2">
        <w:rPr>
          <w:i/>
          <w:iCs/>
          <w:lang w:val="sk-SK"/>
        </w:rPr>
        <w:t>Datasetu</w:t>
      </w:r>
      <w:proofErr w:type="spellEnd"/>
      <w:r w:rsidRPr="006D2679">
        <w:rPr>
          <w:i/>
          <w:iCs/>
          <w:lang w:val="sk-SK"/>
        </w:rPr>
        <w:t xml:space="preserve">]. Výsledku </w:t>
      </w:r>
      <w:proofErr w:type="spellStart"/>
      <w:r w:rsidRPr="006D2679">
        <w:rPr>
          <w:i/>
          <w:iCs/>
          <w:lang w:val="sk-SK"/>
        </w:rPr>
        <w:t>přiřadí</w:t>
      </w:r>
      <w:proofErr w:type="spellEnd"/>
      <w:r w:rsidRPr="006D2679">
        <w:rPr>
          <w:i/>
          <w:iCs/>
          <w:lang w:val="sk-SK"/>
        </w:rPr>
        <w:t xml:space="preserve"> alias t2.</w:t>
      </w:r>
    </w:p>
    <w:p w:rsidRPr="006D2679" w:rsidR="00400BD1" w:rsidP="004B2678" w:rsidRDefault="00400BD1" w14:paraId="66D05F94" w14:textId="37C2D5FC">
      <w:pPr>
        <w:pStyle w:val="Zkladntext"/>
        <w:keepNext/>
        <w:keepLines/>
        <w:spacing w:before="0" w:after="0" w:line="276" w:lineRule="auto"/>
        <w:rPr>
          <w:i/>
          <w:iCs/>
          <w:lang w:val="sk-SK"/>
        </w:rPr>
      </w:pPr>
      <w:r w:rsidRPr="006D2679">
        <w:rPr>
          <w:i/>
          <w:iCs/>
        </w:rPr>
        <w:t>Příkaz</w:t>
      </w:r>
      <w:r w:rsidRPr="006D2679">
        <w:rPr>
          <w:i/>
          <w:iCs/>
          <w:lang w:val="sk-SK"/>
        </w:rPr>
        <w:t xml:space="preserve"> spojení </w:t>
      </w:r>
      <w:proofErr w:type="spellStart"/>
      <w:r w:rsidRPr="006D2679">
        <w:rPr>
          <w:i/>
          <w:iCs/>
          <w:lang w:val="sk-SK"/>
        </w:rPr>
        <w:t>left</w:t>
      </w:r>
      <w:proofErr w:type="spellEnd"/>
      <w:r w:rsidRPr="006D2679">
        <w:rPr>
          <w:i/>
          <w:iCs/>
          <w:lang w:val="sk-SK"/>
        </w:rPr>
        <w:t xml:space="preserve"> </w:t>
      </w:r>
      <w:proofErr w:type="spellStart"/>
      <w:r w:rsidRPr="006D2679">
        <w:rPr>
          <w:i/>
          <w:iCs/>
          <w:lang w:val="sk-SK"/>
        </w:rPr>
        <w:t>join</w:t>
      </w:r>
      <w:proofErr w:type="spellEnd"/>
      <w:r w:rsidRPr="006D2679">
        <w:rPr>
          <w:i/>
          <w:iCs/>
          <w:lang w:val="sk-SK"/>
        </w:rPr>
        <w:t xml:space="preserve"> </w:t>
      </w:r>
      <w:proofErr w:type="spellStart"/>
      <w:r w:rsidRPr="006D2679">
        <w:rPr>
          <w:i/>
          <w:iCs/>
          <w:lang w:val="sk-SK"/>
        </w:rPr>
        <w:t>se</w:t>
      </w:r>
      <w:proofErr w:type="spellEnd"/>
      <w:r w:rsidRPr="006D2679">
        <w:rPr>
          <w:i/>
          <w:iCs/>
          <w:lang w:val="sk-SK"/>
        </w:rPr>
        <w:t xml:space="preserve"> </w:t>
      </w:r>
      <w:proofErr w:type="spellStart"/>
      <w:r w:rsidRPr="006D2679">
        <w:rPr>
          <w:i/>
          <w:iCs/>
          <w:lang w:val="sk-SK"/>
        </w:rPr>
        <w:t>provede</w:t>
      </w:r>
      <w:proofErr w:type="spellEnd"/>
      <w:r w:rsidRPr="006D2679">
        <w:rPr>
          <w:i/>
          <w:iCs/>
          <w:lang w:val="sk-SK"/>
        </w:rPr>
        <w:t xml:space="preserve"> </w:t>
      </w:r>
      <w:proofErr w:type="spellStart"/>
      <w:r w:rsidRPr="006D2679">
        <w:rPr>
          <w:i/>
          <w:iCs/>
          <w:lang w:val="sk-SK"/>
        </w:rPr>
        <w:t>mezi</w:t>
      </w:r>
      <w:proofErr w:type="spellEnd"/>
      <w:r w:rsidRPr="006D2679">
        <w:rPr>
          <w:i/>
          <w:iCs/>
          <w:lang w:val="sk-SK"/>
        </w:rPr>
        <w:t xml:space="preserve"> t1 a </w:t>
      </w:r>
      <w:proofErr w:type="spellStart"/>
      <w:r w:rsidRPr="006D2679">
        <w:rPr>
          <w:i/>
          <w:iCs/>
          <w:lang w:val="sk-SK"/>
        </w:rPr>
        <w:t>tabulkou</w:t>
      </w:r>
      <w:proofErr w:type="spellEnd"/>
      <w:r w:rsidRPr="006D2679">
        <w:rPr>
          <w:i/>
          <w:iCs/>
          <w:lang w:val="sk-SK"/>
        </w:rPr>
        <w:t xml:space="preserve"> [L1].[</w:t>
      </w:r>
      <w:proofErr w:type="spellStart"/>
      <w:r w:rsidRPr="006D2679">
        <w:rPr>
          <w:i/>
          <w:iCs/>
          <w:lang w:val="sk-SK"/>
        </w:rPr>
        <w:t>D_Data</w:t>
      </w:r>
      <w:r w:rsidR="00ED1FC2">
        <w:rPr>
          <w:i/>
          <w:iCs/>
          <w:lang w:val="sk-SK"/>
        </w:rPr>
        <w:t>set</w:t>
      </w:r>
      <w:proofErr w:type="spellEnd"/>
      <w:r w:rsidRPr="006D2679">
        <w:rPr>
          <w:i/>
          <w:iCs/>
          <w:lang w:val="sk-SK"/>
        </w:rPr>
        <w:t xml:space="preserve">] pomocí </w:t>
      </w:r>
      <w:proofErr w:type="spellStart"/>
      <w:r w:rsidRPr="006D2679">
        <w:rPr>
          <w:i/>
          <w:iCs/>
          <w:lang w:val="sk-SK"/>
        </w:rPr>
        <w:t>podmínek</w:t>
      </w:r>
      <w:proofErr w:type="spellEnd"/>
      <w:r w:rsidRPr="006D2679">
        <w:rPr>
          <w:i/>
          <w:iCs/>
          <w:lang w:val="sk-SK"/>
        </w:rPr>
        <w:t xml:space="preserve"> t1.[Kód] = t3.[Kód] a t2.[</w:t>
      </w:r>
      <w:proofErr w:type="spellStart"/>
      <w:r w:rsidRPr="006D2679">
        <w:rPr>
          <w:i/>
          <w:iCs/>
          <w:lang w:val="sk-SK"/>
        </w:rPr>
        <w:t>Dataset_ID</w:t>
      </w:r>
      <w:proofErr w:type="spellEnd"/>
      <w:r w:rsidRPr="006D2679">
        <w:rPr>
          <w:i/>
          <w:iCs/>
          <w:lang w:val="sk-SK"/>
        </w:rPr>
        <w:t xml:space="preserve">] = t3.Dataset_ID. Výsledku je </w:t>
      </w:r>
      <w:proofErr w:type="spellStart"/>
      <w:r w:rsidRPr="006D2679">
        <w:rPr>
          <w:i/>
          <w:iCs/>
          <w:lang w:val="sk-SK"/>
        </w:rPr>
        <w:t>přiřazen</w:t>
      </w:r>
      <w:proofErr w:type="spellEnd"/>
      <w:r w:rsidRPr="006D2679">
        <w:rPr>
          <w:i/>
          <w:iCs/>
          <w:lang w:val="sk-SK"/>
        </w:rPr>
        <w:t xml:space="preserve"> alias t3.</w:t>
      </w:r>
    </w:p>
    <w:p w:rsidRPr="006D2679" w:rsidR="00400BD1" w:rsidP="004B2678" w:rsidRDefault="00400BD1" w14:paraId="1AD04C0B" w14:textId="5D453A89">
      <w:pPr>
        <w:pStyle w:val="Zkladntext"/>
        <w:keepNext/>
        <w:keepLines/>
        <w:spacing w:before="0" w:after="0" w:line="276" w:lineRule="auto"/>
        <w:rPr>
          <w:i/>
          <w:iCs/>
          <w:lang w:val="sk-SK"/>
        </w:rPr>
      </w:pPr>
      <w:r w:rsidRPr="006D2679">
        <w:rPr>
          <w:i/>
          <w:iCs/>
        </w:rPr>
        <w:t>Příkaz</w:t>
      </w:r>
      <w:r w:rsidRPr="006D2679">
        <w:rPr>
          <w:i/>
          <w:iCs/>
          <w:lang w:val="sk-SK"/>
        </w:rPr>
        <w:t xml:space="preserve"> </w:t>
      </w:r>
      <w:proofErr w:type="spellStart"/>
      <w:r w:rsidRPr="006D2679">
        <w:rPr>
          <w:i/>
          <w:iCs/>
          <w:lang w:val="sk-SK"/>
        </w:rPr>
        <w:t>left</w:t>
      </w:r>
      <w:proofErr w:type="spellEnd"/>
      <w:r w:rsidRPr="006D2679">
        <w:rPr>
          <w:i/>
          <w:iCs/>
          <w:lang w:val="sk-SK"/>
        </w:rPr>
        <w:t xml:space="preserve"> </w:t>
      </w:r>
      <w:proofErr w:type="spellStart"/>
      <w:r w:rsidRPr="006D2679">
        <w:rPr>
          <w:i/>
          <w:iCs/>
          <w:lang w:val="sk-SK"/>
        </w:rPr>
        <w:t>join</w:t>
      </w:r>
      <w:proofErr w:type="spellEnd"/>
      <w:r w:rsidRPr="006D2679">
        <w:rPr>
          <w:i/>
          <w:iCs/>
          <w:lang w:val="sk-SK"/>
        </w:rPr>
        <w:t xml:space="preserve"> </w:t>
      </w:r>
      <w:proofErr w:type="spellStart"/>
      <w:r w:rsidRPr="006D2679">
        <w:rPr>
          <w:i/>
          <w:iCs/>
          <w:lang w:val="sk-SK"/>
        </w:rPr>
        <w:t>se</w:t>
      </w:r>
      <w:proofErr w:type="spellEnd"/>
      <w:r w:rsidRPr="006D2679">
        <w:rPr>
          <w:i/>
          <w:iCs/>
          <w:lang w:val="sk-SK"/>
        </w:rPr>
        <w:t xml:space="preserve"> </w:t>
      </w:r>
      <w:proofErr w:type="spellStart"/>
      <w:r w:rsidRPr="006D2679">
        <w:rPr>
          <w:i/>
          <w:iCs/>
          <w:lang w:val="sk-SK"/>
        </w:rPr>
        <w:t>provede</w:t>
      </w:r>
      <w:proofErr w:type="spellEnd"/>
      <w:r w:rsidRPr="006D2679">
        <w:rPr>
          <w:i/>
          <w:iCs/>
          <w:lang w:val="sk-SK"/>
        </w:rPr>
        <w:t xml:space="preserve"> </w:t>
      </w:r>
      <w:proofErr w:type="spellStart"/>
      <w:r w:rsidRPr="006D2679">
        <w:rPr>
          <w:i/>
          <w:iCs/>
          <w:lang w:val="sk-SK"/>
        </w:rPr>
        <w:t>mezi</w:t>
      </w:r>
      <w:proofErr w:type="spellEnd"/>
      <w:r w:rsidRPr="006D2679">
        <w:rPr>
          <w:i/>
          <w:iCs/>
          <w:lang w:val="sk-SK"/>
        </w:rPr>
        <w:t xml:space="preserve"> t1 a </w:t>
      </w:r>
      <w:proofErr w:type="spellStart"/>
      <w:r w:rsidRPr="006D2679">
        <w:rPr>
          <w:i/>
          <w:iCs/>
          <w:lang w:val="sk-SK"/>
        </w:rPr>
        <w:t>tabulkou</w:t>
      </w:r>
      <w:proofErr w:type="spellEnd"/>
      <w:r w:rsidRPr="006D2679">
        <w:rPr>
          <w:i/>
          <w:iCs/>
          <w:lang w:val="sk-SK"/>
        </w:rPr>
        <w:t xml:space="preserve"> [L1].[</w:t>
      </w:r>
      <w:proofErr w:type="spellStart"/>
      <w:r w:rsidRPr="006D2679">
        <w:rPr>
          <w:i/>
          <w:iCs/>
          <w:lang w:val="sk-SK"/>
        </w:rPr>
        <w:t>D_Pracoviste</w:t>
      </w:r>
      <w:proofErr w:type="spellEnd"/>
      <w:r w:rsidRPr="006D2679">
        <w:rPr>
          <w:i/>
          <w:iCs/>
          <w:lang w:val="sk-SK"/>
        </w:rPr>
        <w:t xml:space="preserve">] za použití </w:t>
      </w:r>
      <w:proofErr w:type="spellStart"/>
      <w:r w:rsidRPr="006D2679">
        <w:rPr>
          <w:i/>
          <w:iCs/>
          <w:lang w:val="sk-SK"/>
        </w:rPr>
        <w:t>podmínek</w:t>
      </w:r>
      <w:proofErr w:type="spellEnd"/>
      <w:r w:rsidRPr="006D2679">
        <w:rPr>
          <w:i/>
          <w:iCs/>
          <w:lang w:val="sk-SK"/>
        </w:rPr>
        <w:t xml:space="preserve"> t1.[</w:t>
      </w:r>
      <w:proofErr w:type="spellStart"/>
      <w:r w:rsidRPr="00E6659A" w:rsidR="00E6659A">
        <w:rPr>
          <w:i/>
          <w:iCs/>
          <w:lang w:val="sk-SK"/>
        </w:rPr>
        <w:t>Pracoviště</w:t>
      </w:r>
      <w:proofErr w:type="spellEnd"/>
      <w:r w:rsidRPr="00E6659A" w:rsidR="00E6659A">
        <w:rPr>
          <w:i/>
          <w:iCs/>
          <w:lang w:val="sk-SK"/>
        </w:rPr>
        <w:t xml:space="preserve"> </w:t>
      </w:r>
      <w:proofErr w:type="spellStart"/>
      <w:r w:rsidRPr="00E6659A" w:rsidR="00E6659A">
        <w:rPr>
          <w:i/>
          <w:iCs/>
          <w:lang w:val="sk-SK"/>
        </w:rPr>
        <w:t>podílející</w:t>
      </w:r>
      <w:proofErr w:type="spellEnd"/>
      <w:r w:rsidRPr="00E6659A" w:rsidR="00E6659A">
        <w:rPr>
          <w:i/>
          <w:iCs/>
          <w:lang w:val="sk-SK"/>
        </w:rPr>
        <w:t xml:space="preserve"> </w:t>
      </w:r>
      <w:proofErr w:type="spellStart"/>
      <w:r w:rsidRPr="00E6659A" w:rsidR="00E6659A">
        <w:rPr>
          <w:i/>
          <w:iCs/>
          <w:lang w:val="sk-SK"/>
        </w:rPr>
        <w:t>se</w:t>
      </w:r>
      <w:proofErr w:type="spellEnd"/>
      <w:r w:rsidRPr="00E6659A" w:rsidR="00E6659A">
        <w:rPr>
          <w:i/>
          <w:iCs/>
          <w:lang w:val="sk-SK"/>
        </w:rPr>
        <w:t xml:space="preserve"> na </w:t>
      </w:r>
      <w:proofErr w:type="spellStart"/>
      <w:r w:rsidRPr="00E6659A" w:rsidR="00E6659A">
        <w:rPr>
          <w:i/>
          <w:iCs/>
          <w:lang w:val="sk-SK"/>
        </w:rPr>
        <w:t>výuce_ID</w:t>
      </w:r>
      <w:proofErr w:type="spellEnd"/>
      <w:r w:rsidRPr="006D2679">
        <w:rPr>
          <w:i/>
          <w:iCs/>
          <w:lang w:val="sk-SK"/>
        </w:rPr>
        <w:t>] = t5.Pracoviště a t2.[</w:t>
      </w:r>
      <w:proofErr w:type="spellStart"/>
      <w:r w:rsidRPr="006D2679">
        <w:rPr>
          <w:i/>
          <w:iCs/>
          <w:lang w:val="sk-SK"/>
        </w:rPr>
        <w:t>Dataset_ID</w:t>
      </w:r>
      <w:proofErr w:type="spellEnd"/>
      <w:r w:rsidRPr="006D2679">
        <w:rPr>
          <w:i/>
          <w:iCs/>
          <w:lang w:val="sk-SK"/>
        </w:rPr>
        <w:t xml:space="preserve">] = t5.Dataset_ID. Výsledku je </w:t>
      </w:r>
      <w:proofErr w:type="spellStart"/>
      <w:r w:rsidRPr="006D2679">
        <w:rPr>
          <w:i/>
          <w:iCs/>
          <w:lang w:val="sk-SK"/>
        </w:rPr>
        <w:t>přiřazen</w:t>
      </w:r>
      <w:proofErr w:type="spellEnd"/>
      <w:r w:rsidRPr="006D2679">
        <w:rPr>
          <w:i/>
          <w:iCs/>
          <w:lang w:val="sk-SK"/>
        </w:rPr>
        <w:t xml:space="preserve"> alias t5.</w:t>
      </w:r>
    </w:p>
    <w:p w:rsidRPr="006D2679" w:rsidR="00867F94" w:rsidP="004B2678" w:rsidRDefault="00400BD1" w14:paraId="00D07F52" w14:textId="25BCA0E0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>Příkaz</w:t>
      </w:r>
      <w:r w:rsidRPr="006D2679">
        <w:rPr>
          <w:i/>
          <w:iCs/>
          <w:lang w:val="sk-SK"/>
        </w:rPr>
        <w:t xml:space="preserve"> aplikuje filtrační </w:t>
      </w:r>
      <w:proofErr w:type="spellStart"/>
      <w:r w:rsidRPr="006D2679">
        <w:rPr>
          <w:i/>
          <w:iCs/>
          <w:lang w:val="sk-SK"/>
        </w:rPr>
        <w:t>podmínku</w:t>
      </w:r>
      <w:proofErr w:type="spellEnd"/>
      <w:r w:rsidRPr="006D2679">
        <w:rPr>
          <w:i/>
          <w:iCs/>
          <w:lang w:val="sk-SK"/>
        </w:rPr>
        <w:t xml:space="preserve"> WHERE [</w:t>
      </w:r>
      <w:proofErr w:type="spellStart"/>
      <w:r w:rsidRPr="003F68D3" w:rsidR="003F68D3">
        <w:rPr>
          <w:i/>
          <w:iCs/>
          <w:lang w:val="sk-SK"/>
        </w:rPr>
        <w:t>Garantující</w:t>
      </w:r>
      <w:proofErr w:type="spellEnd"/>
      <w:r w:rsidRPr="003F68D3" w:rsidR="003F68D3">
        <w:rPr>
          <w:i/>
          <w:iCs/>
          <w:lang w:val="sk-SK"/>
        </w:rPr>
        <w:t xml:space="preserve"> </w:t>
      </w:r>
      <w:proofErr w:type="spellStart"/>
      <w:r w:rsidRPr="003F68D3" w:rsidR="003F68D3">
        <w:rPr>
          <w:i/>
          <w:iCs/>
          <w:lang w:val="sk-SK"/>
        </w:rPr>
        <w:t>pracoviště_ID</w:t>
      </w:r>
      <w:proofErr w:type="spellEnd"/>
      <w:r w:rsidRPr="006D2679">
        <w:rPr>
          <w:i/>
          <w:iCs/>
          <w:lang w:val="sk-SK"/>
        </w:rPr>
        <w:t xml:space="preserve">] </w:t>
      </w:r>
      <w:proofErr w:type="spellStart"/>
      <w:r w:rsidRPr="006D2679">
        <w:rPr>
          <w:i/>
          <w:iCs/>
          <w:lang w:val="sk-SK"/>
        </w:rPr>
        <w:t>není</w:t>
      </w:r>
      <w:proofErr w:type="spellEnd"/>
      <w:r w:rsidRPr="006D2679">
        <w:rPr>
          <w:i/>
          <w:iCs/>
          <w:lang w:val="sk-SK"/>
        </w:rPr>
        <w:t xml:space="preserve"> </w:t>
      </w:r>
      <w:proofErr w:type="spellStart"/>
      <w:r w:rsidRPr="006D2679">
        <w:rPr>
          <w:i/>
          <w:iCs/>
          <w:lang w:val="sk-SK"/>
        </w:rPr>
        <w:t>null</w:t>
      </w:r>
      <w:proofErr w:type="spellEnd"/>
      <w:r w:rsidRPr="006D2679">
        <w:rPr>
          <w:i/>
          <w:iCs/>
          <w:lang w:val="sk-SK"/>
        </w:rPr>
        <w:t xml:space="preserve">, </w:t>
      </w:r>
      <w:proofErr w:type="spellStart"/>
      <w:r w:rsidRPr="006D2679">
        <w:rPr>
          <w:i/>
          <w:iCs/>
          <w:lang w:val="sk-SK"/>
        </w:rPr>
        <w:t>která</w:t>
      </w:r>
      <w:proofErr w:type="spellEnd"/>
      <w:r w:rsidRPr="006D2679">
        <w:rPr>
          <w:i/>
          <w:iCs/>
          <w:lang w:val="sk-SK"/>
        </w:rPr>
        <w:t xml:space="preserve"> zahrnuje </w:t>
      </w:r>
      <w:proofErr w:type="spellStart"/>
      <w:r w:rsidRPr="006D2679">
        <w:rPr>
          <w:i/>
          <w:iCs/>
          <w:lang w:val="sk-SK"/>
        </w:rPr>
        <w:t>pouze</w:t>
      </w:r>
      <w:proofErr w:type="spellEnd"/>
      <w:r w:rsidRPr="006D2679">
        <w:rPr>
          <w:i/>
          <w:iCs/>
          <w:lang w:val="sk-SK"/>
        </w:rPr>
        <w:t xml:space="preserve"> </w:t>
      </w:r>
      <w:proofErr w:type="spellStart"/>
      <w:r w:rsidRPr="006D2679">
        <w:rPr>
          <w:i/>
          <w:iCs/>
          <w:lang w:val="sk-SK"/>
        </w:rPr>
        <w:t>řádky</w:t>
      </w:r>
      <w:proofErr w:type="spellEnd"/>
      <w:r w:rsidRPr="006D2679">
        <w:rPr>
          <w:i/>
          <w:iCs/>
          <w:lang w:val="sk-SK"/>
        </w:rPr>
        <w:t xml:space="preserve">, v </w:t>
      </w:r>
      <w:proofErr w:type="spellStart"/>
      <w:r w:rsidRPr="006D2679">
        <w:rPr>
          <w:i/>
          <w:iCs/>
          <w:lang w:val="sk-SK"/>
        </w:rPr>
        <w:t>nichž</w:t>
      </w:r>
      <w:proofErr w:type="spellEnd"/>
      <w:r w:rsidRPr="006D2679">
        <w:rPr>
          <w:i/>
          <w:iCs/>
          <w:lang w:val="sk-SK"/>
        </w:rPr>
        <w:t xml:space="preserve"> </w:t>
      </w:r>
      <w:proofErr w:type="spellStart"/>
      <w:r w:rsidRPr="006D2679">
        <w:rPr>
          <w:i/>
          <w:iCs/>
          <w:lang w:val="sk-SK"/>
        </w:rPr>
        <w:t>sloupec</w:t>
      </w:r>
      <w:proofErr w:type="spellEnd"/>
      <w:r w:rsidRPr="006D2679">
        <w:rPr>
          <w:i/>
          <w:iCs/>
          <w:lang w:val="sk-SK"/>
        </w:rPr>
        <w:t xml:space="preserve"> [</w:t>
      </w:r>
      <w:proofErr w:type="spellStart"/>
      <w:r w:rsidRPr="00E6659A" w:rsidR="00E6659A">
        <w:rPr>
          <w:i/>
          <w:iCs/>
          <w:lang w:val="sk-SK"/>
        </w:rPr>
        <w:t>Garantující</w:t>
      </w:r>
      <w:proofErr w:type="spellEnd"/>
      <w:r w:rsidRPr="00E6659A" w:rsidR="00E6659A">
        <w:rPr>
          <w:i/>
          <w:iCs/>
          <w:lang w:val="sk-SK"/>
        </w:rPr>
        <w:t xml:space="preserve"> </w:t>
      </w:r>
      <w:proofErr w:type="spellStart"/>
      <w:r w:rsidRPr="00E6659A" w:rsidR="00E6659A">
        <w:rPr>
          <w:i/>
          <w:iCs/>
          <w:lang w:val="sk-SK"/>
        </w:rPr>
        <w:t>pracoviště_ID</w:t>
      </w:r>
      <w:proofErr w:type="spellEnd"/>
      <w:r w:rsidRPr="006D2679">
        <w:rPr>
          <w:i/>
          <w:iCs/>
          <w:lang w:val="sk-SK"/>
        </w:rPr>
        <w:t xml:space="preserve">] </w:t>
      </w:r>
      <w:proofErr w:type="spellStart"/>
      <w:r w:rsidRPr="006D2679">
        <w:rPr>
          <w:i/>
          <w:iCs/>
          <w:lang w:val="sk-SK"/>
        </w:rPr>
        <w:t>není</w:t>
      </w:r>
      <w:proofErr w:type="spellEnd"/>
      <w:r w:rsidRPr="006D2679">
        <w:rPr>
          <w:i/>
          <w:iCs/>
          <w:lang w:val="sk-SK"/>
        </w:rPr>
        <w:t xml:space="preserve"> </w:t>
      </w:r>
      <w:proofErr w:type="spellStart"/>
      <w:r w:rsidRPr="006D2679">
        <w:rPr>
          <w:i/>
          <w:iCs/>
          <w:lang w:val="sk-SK"/>
        </w:rPr>
        <w:t>null</w:t>
      </w:r>
      <w:proofErr w:type="spellEnd"/>
      <w:r w:rsidRPr="006D2679">
        <w:rPr>
          <w:i/>
          <w:iCs/>
          <w:lang w:val="sk-SK"/>
        </w:rPr>
        <w:t>.</w:t>
      </w:r>
    </w:p>
    <w:p w:rsidRPr="006D2679" w:rsidR="00400BD1" w:rsidP="00D233F0" w:rsidRDefault="00400BD1" w14:paraId="300D4E65" w14:textId="7610DF1E">
      <w:pPr>
        <w:pStyle w:val="Zkladntext"/>
        <w:spacing w:line="276" w:lineRule="auto"/>
        <w:jc w:val="center"/>
      </w:pPr>
      <w:r w:rsidRPr="006D2679">
        <w:rPr>
          <w:noProof/>
        </w:rPr>
        <w:lastRenderedPageBreak/>
        <w:drawing>
          <wp:anchor distT="0" distB="0" distL="114300" distR="114300" simplePos="0" relativeHeight="251658241" behindDoc="0" locked="0" layoutInCell="1" allowOverlap="1" wp14:anchorId="6EE80B53" wp14:editId="2CFAE614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6719570" cy="4886325"/>
            <wp:effectExtent l="0" t="0" r="5080" b="9525"/>
            <wp:wrapTopAndBottom/>
            <wp:docPr id="1907893412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893412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957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2679">
        <w:rPr>
          <w:szCs w:val="24"/>
        </w:rPr>
        <w:t>Obrázek č.</w:t>
      </w:r>
      <w:r w:rsidR="00D571C1">
        <w:rPr>
          <w:szCs w:val="24"/>
        </w:rPr>
        <w:t>41</w:t>
      </w:r>
      <w:r w:rsidRPr="006D2679">
        <w:rPr>
          <w:szCs w:val="24"/>
        </w:rPr>
        <w:t xml:space="preserve"> – Source </w:t>
      </w:r>
      <w:proofErr w:type="spellStart"/>
      <w:r w:rsidRPr="006D2679">
        <w:rPr>
          <w:szCs w:val="24"/>
        </w:rPr>
        <w:t>options</w:t>
      </w:r>
      <w:proofErr w:type="spellEnd"/>
      <w:r w:rsidRPr="006D2679">
        <w:rPr>
          <w:szCs w:val="24"/>
        </w:rPr>
        <w:t xml:space="preserve"> v </w:t>
      </w:r>
      <w:r w:rsidRPr="006D2679" w:rsidR="00357B0C">
        <w:rPr>
          <w:szCs w:val="24"/>
        </w:rPr>
        <w:t>aktivitě</w:t>
      </w:r>
      <w:r w:rsidRPr="006D2679">
        <w:rPr>
          <w:szCs w:val="24"/>
        </w:rPr>
        <w:t xml:space="preserve"> </w:t>
      </w:r>
      <w:r w:rsidRPr="006D2679">
        <w:t xml:space="preserve">L1stage_F_pred_podily </w:t>
      </w:r>
      <w:r w:rsidRPr="006D2679">
        <w:rPr>
          <w:szCs w:val="24"/>
        </w:rPr>
        <w:t>(Zdroj: Autoři)</w:t>
      </w:r>
    </w:p>
    <w:p w:rsidRPr="006D2679" w:rsidR="00400BD1" w:rsidP="006F088E" w:rsidRDefault="00400BD1" w14:paraId="4C216360" w14:textId="77777777">
      <w:pPr>
        <w:pStyle w:val="Zkladntext"/>
        <w:spacing w:line="276" w:lineRule="auto"/>
      </w:pPr>
    </w:p>
    <w:p w:rsidRPr="006D2679" w:rsidR="00400BD1" w:rsidP="00400BD1" w:rsidRDefault="00400BD1" w14:paraId="2E8CAA59" w14:textId="7FFDFB61">
      <w:pPr>
        <w:pStyle w:val="Zkladntext"/>
        <w:spacing w:line="276" w:lineRule="auto"/>
        <w:rPr>
          <w:szCs w:val="24"/>
        </w:rPr>
      </w:pPr>
      <w:r w:rsidRPr="006D2679">
        <w:t>Pak se v odvozeném sloupci vytvoří přirozený klíč, který</w:t>
      </w:r>
      <w:r w:rsidRPr="006D2679">
        <w:rPr>
          <w:lang w:val="sk-SK"/>
        </w:rPr>
        <w:t xml:space="preserve"> spojuje</w:t>
      </w:r>
      <w:r w:rsidRPr="006D2679">
        <w:t xml:space="preserve"> řetězcovou reprezentaci "</w:t>
      </w:r>
      <w:proofErr w:type="spellStart"/>
      <w:r w:rsidRPr="006D2679">
        <w:t>Předmět_ID</w:t>
      </w:r>
      <w:proofErr w:type="spellEnd"/>
      <w:r w:rsidRPr="006D2679">
        <w:t xml:space="preserve">", "Garantující </w:t>
      </w:r>
      <w:proofErr w:type="spellStart"/>
      <w:r w:rsidRPr="006D2679">
        <w:t>pracoviště_ID</w:t>
      </w:r>
      <w:proofErr w:type="spellEnd"/>
      <w:r w:rsidRPr="006D2679">
        <w:t xml:space="preserve">", "Pracoviště podílející se na </w:t>
      </w:r>
      <w:proofErr w:type="spellStart"/>
      <w:r w:rsidRPr="006D2679">
        <w:t>výuce_ID</w:t>
      </w:r>
      <w:proofErr w:type="spellEnd"/>
      <w:r w:rsidRPr="006D2679">
        <w:t>", "</w:t>
      </w:r>
      <w:proofErr w:type="spellStart"/>
      <w:r w:rsidRPr="006D2679">
        <w:t>Dataset_ID</w:t>
      </w:r>
      <w:proofErr w:type="spellEnd"/>
      <w:r w:rsidRPr="006D2679">
        <w:t xml:space="preserve">" dohromady. </w:t>
      </w:r>
    </w:p>
    <w:p w:rsidRPr="006D2679" w:rsidR="00400BD1" w:rsidP="00400BD1" w:rsidRDefault="00400BD1" w14:paraId="656FDACB" w14:textId="791A1611">
      <w:pPr>
        <w:pStyle w:val="Zkladntext"/>
        <w:spacing w:line="276" w:lineRule="auto"/>
      </w:pPr>
      <w:r w:rsidRPr="006D2679">
        <w:t xml:space="preserve">Přirozený klíč může pak vypadat následovně: "9532-306-306-9" </w:t>
      </w:r>
    </w:p>
    <w:p w:rsidRPr="004B2678" w:rsidR="00400BD1" w:rsidP="006F088E" w:rsidRDefault="00400BD1" w14:paraId="3E499B2E" w14:textId="0564F57D">
      <w:pPr>
        <w:pStyle w:val="Zkladntext"/>
        <w:spacing w:line="276" w:lineRule="auto"/>
        <w:rPr>
          <w:lang w:val="sk-SK"/>
        </w:rPr>
      </w:pPr>
      <w:r w:rsidRPr="006D2679">
        <w:t xml:space="preserve">V operaci </w:t>
      </w:r>
      <w:proofErr w:type="spellStart"/>
      <w:r w:rsidRPr="006D2679">
        <w:t>sink</w:t>
      </w:r>
      <w:proofErr w:type="spellEnd"/>
      <w:r w:rsidRPr="006D2679">
        <w:t xml:space="preserve"> pak exportujeme data do </w:t>
      </w:r>
      <w:r w:rsidRPr="006D2679" w:rsidR="00E006A3">
        <w:t>tabulky</w:t>
      </w:r>
      <w:r w:rsidRPr="006D2679">
        <w:t xml:space="preserve"> L1stage_F_pred_podily</w:t>
      </w:r>
      <w:r w:rsidRPr="006D2679">
        <w:rPr>
          <w:lang w:val="sk-SK"/>
        </w:rPr>
        <w:t>.</w:t>
      </w:r>
    </w:p>
    <w:p w:rsidRPr="006D2679" w:rsidR="00400BD1" w:rsidP="004B2678" w:rsidRDefault="00FF7676" w14:paraId="62271656" w14:textId="41AD38D0">
      <w:pPr>
        <w:pStyle w:val="Zkladntext"/>
        <w:keepNext/>
        <w:keepLines/>
        <w:spacing w:line="276" w:lineRule="auto"/>
      </w:pPr>
      <w:r w:rsidRPr="006D2679">
        <w:rPr>
          <w:b/>
          <w:bCs/>
        </w:rPr>
        <w:lastRenderedPageBreak/>
        <w:t>L1stage_F_pred_prehled</w:t>
      </w:r>
      <w:r w:rsidRPr="006D2679" w:rsidR="00B4549F">
        <w:rPr>
          <w:b/>
          <w:bCs/>
        </w:rPr>
        <w:t xml:space="preserve"> </w:t>
      </w:r>
      <w:r w:rsidRPr="006D2679" w:rsidR="00400BD1">
        <w:t xml:space="preserve">má na vstupu zdroj </w:t>
      </w:r>
      <w:r w:rsidRPr="006D2679">
        <w:t>L1stage_F_vy_od_pred</w:t>
      </w:r>
      <w:r w:rsidRPr="006D2679" w:rsidR="00400BD1">
        <w:t xml:space="preserve">. </w:t>
      </w:r>
      <w:r w:rsidRPr="006D2679">
        <w:t xml:space="preserve">L1stage_F_vy_od_pred </w:t>
      </w:r>
      <w:r w:rsidRPr="006D2679" w:rsidR="00400BD1">
        <w:t>má ve zdrojových možnostech vstupní dotaz místo tabulky. Tenhle dotaz provádí následující:</w:t>
      </w:r>
    </w:p>
    <w:p w:rsidRPr="006D2679" w:rsidR="00D233F0" w:rsidP="004B2678" w:rsidRDefault="00D233F0" w14:paraId="6833CA26" w14:textId="77777777">
      <w:pPr>
        <w:pStyle w:val="Zkladntext"/>
        <w:keepNext/>
        <w:keepLines/>
        <w:spacing w:line="276" w:lineRule="auto"/>
      </w:pPr>
    </w:p>
    <w:p w:rsidRPr="006D2679" w:rsidR="00D233F0" w:rsidP="004B2678" w:rsidRDefault="00D233F0" w14:paraId="40EE9959" w14:textId="5A842B7D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>Příkaz vybere následující sloupce:</w:t>
      </w:r>
    </w:p>
    <w:p w:rsidRPr="006D2679" w:rsidR="00D233F0" w:rsidP="004B2678" w:rsidRDefault="00D233F0" w14:paraId="1C7DD030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[Období]</w:t>
      </w:r>
    </w:p>
    <w:p w:rsidRPr="006D2679" w:rsidR="00D233F0" w:rsidP="004B2678" w:rsidRDefault="00D233F0" w14:paraId="21A887A6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</w:t>
      </w:r>
      <w:proofErr w:type="spellStart"/>
      <w:r w:rsidRPr="006D2679">
        <w:rPr>
          <w:i/>
          <w:iCs/>
        </w:rPr>
        <w:t>coalesce</w:t>
      </w:r>
      <w:proofErr w:type="spellEnd"/>
      <w:r w:rsidRPr="006D2679">
        <w:rPr>
          <w:i/>
          <w:iCs/>
        </w:rPr>
        <w:t>(t1.[Charakter výuky], '-') as [Charakter výuky]</w:t>
      </w:r>
    </w:p>
    <w:p w:rsidRPr="006D2679" w:rsidR="00D233F0" w:rsidP="004B2678" w:rsidRDefault="00D233F0" w14:paraId="5968A659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t1.[Forma studia]</w:t>
      </w:r>
    </w:p>
    <w:p w:rsidRPr="006D2679" w:rsidR="00D233F0" w:rsidP="004B2678" w:rsidRDefault="00D233F0" w14:paraId="1EC28345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t1.[</w:t>
      </w:r>
      <w:proofErr w:type="spellStart"/>
      <w:r w:rsidRPr="006D2679">
        <w:rPr>
          <w:i/>
          <w:iCs/>
        </w:rPr>
        <w:t>Mimosemestrální</w:t>
      </w:r>
      <w:proofErr w:type="spellEnd"/>
      <w:r w:rsidRPr="006D2679">
        <w:rPr>
          <w:i/>
          <w:iCs/>
        </w:rPr>
        <w:t xml:space="preserve"> výuka]</w:t>
      </w:r>
    </w:p>
    <w:p w:rsidRPr="006D2679" w:rsidR="00D233F0" w:rsidP="004B2678" w:rsidRDefault="00D233F0" w14:paraId="2732A6DD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t1.[Odběratel výkonu]</w:t>
      </w:r>
    </w:p>
    <w:p w:rsidRPr="006D2679" w:rsidR="00D233F0" w:rsidP="004B2678" w:rsidRDefault="00D233F0" w14:paraId="5D3839FC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t1.[Typ jednotky výuky]</w:t>
      </w:r>
    </w:p>
    <w:p w:rsidRPr="006D2679" w:rsidR="00D233F0" w:rsidP="004B2678" w:rsidRDefault="00D233F0" w14:paraId="5115603F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t1.[Počet bodů]</w:t>
      </w:r>
    </w:p>
    <w:p w:rsidRPr="006D2679" w:rsidR="00D233F0" w:rsidP="004B2678" w:rsidRDefault="00D233F0" w14:paraId="3C1A39B6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t1.[</w:t>
      </w:r>
      <w:proofErr w:type="spellStart"/>
      <w:r w:rsidRPr="006D2679">
        <w:rPr>
          <w:i/>
          <w:iCs/>
        </w:rPr>
        <w:t>Dataset_ID</w:t>
      </w:r>
      <w:proofErr w:type="spellEnd"/>
      <w:r w:rsidRPr="006D2679">
        <w:rPr>
          <w:i/>
          <w:iCs/>
        </w:rPr>
        <w:t>]</w:t>
      </w:r>
    </w:p>
    <w:p w:rsidRPr="006D2679" w:rsidR="00D233F0" w:rsidP="004B2678" w:rsidRDefault="00D233F0" w14:paraId="5524D960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t1.[</w:t>
      </w:r>
      <w:proofErr w:type="spellStart"/>
      <w:r w:rsidRPr="006D2679">
        <w:rPr>
          <w:i/>
          <w:iCs/>
        </w:rPr>
        <w:t>Předmět_ID</w:t>
      </w:r>
      <w:proofErr w:type="spellEnd"/>
      <w:r w:rsidRPr="006D2679">
        <w:rPr>
          <w:i/>
          <w:iCs/>
        </w:rPr>
        <w:t>]</w:t>
      </w:r>
    </w:p>
    <w:p w:rsidRPr="006D2679" w:rsidR="00D233F0" w:rsidP="004B2678" w:rsidRDefault="00D233F0" w14:paraId="01B4250D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t1.[Garantující </w:t>
      </w:r>
      <w:proofErr w:type="spellStart"/>
      <w:r w:rsidRPr="006D2679">
        <w:rPr>
          <w:i/>
          <w:iCs/>
        </w:rPr>
        <w:t>pracoviště_ID</w:t>
      </w:r>
      <w:proofErr w:type="spellEnd"/>
      <w:r w:rsidRPr="006D2679">
        <w:rPr>
          <w:i/>
          <w:iCs/>
        </w:rPr>
        <w:t>]</w:t>
      </w:r>
    </w:p>
    <w:p w:rsidRPr="006D2679" w:rsidR="00D233F0" w:rsidP="004B2678" w:rsidRDefault="00D233F0" w14:paraId="76FE09C9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t2.[Pracoviště podílející se na </w:t>
      </w:r>
      <w:proofErr w:type="spellStart"/>
      <w:r w:rsidRPr="006D2679">
        <w:rPr>
          <w:i/>
          <w:iCs/>
        </w:rPr>
        <w:t>výuce_ID</w:t>
      </w:r>
      <w:proofErr w:type="spellEnd"/>
      <w:r w:rsidRPr="006D2679">
        <w:rPr>
          <w:i/>
          <w:iCs/>
        </w:rPr>
        <w:t>]</w:t>
      </w:r>
    </w:p>
    <w:p w:rsidRPr="006D2679" w:rsidR="00D233F0" w:rsidP="004B2678" w:rsidRDefault="00D233F0" w14:paraId="0ACA485B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[Podíl - přednáška - prezenční]</w:t>
      </w:r>
    </w:p>
    <w:p w:rsidRPr="006D2679" w:rsidR="00D233F0" w:rsidP="004B2678" w:rsidRDefault="00D233F0" w14:paraId="0D46777F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[Podíl - cvičení - prezenční]</w:t>
      </w:r>
    </w:p>
    <w:p w:rsidRPr="006D2679" w:rsidR="00D233F0" w:rsidP="004B2678" w:rsidRDefault="00D233F0" w14:paraId="6362EB99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[Podíl - nepřímá výuka - prezenční]</w:t>
      </w:r>
    </w:p>
    <w:p w:rsidRPr="006D2679" w:rsidR="00D233F0" w:rsidP="004B2678" w:rsidRDefault="00D233F0" w14:paraId="64F529B7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[Podíl - přednáška - </w:t>
      </w:r>
      <w:proofErr w:type="spellStart"/>
      <w:r w:rsidRPr="006D2679">
        <w:rPr>
          <w:i/>
          <w:iCs/>
        </w:rPr>
        <w:t>mimomestrální</w:t>
      </w:r>
      <w:proofErr w:type="spellEnd"/>
      <w:r w:rsidRPr="006D2679">
        <w:rPr>
          <w:i/>
          <w:iCs/>
        </w:rPr>
        <w:t xml:space="preserve"> výuka]</w:t>
      </w:r>
    </w:p>
    <w:p w:rsidRPr="006D2679" w:rsidR="00D233F0" w:rsidP="004B2678" w:rsidRDefault="00D233F0" w14:paraId="2C4E4938" w14:textId="38CA25E8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[Podíl - cvičení - </w:t>
      </w:r>
      <w:proofErr w:type="spellStart"/>
      <w:r w:rsidRPr="006D2679">
        <w:rPr>
          <w:i/>
          <w:iCs/>
        </w:rPr>
        <w:t>mimosemestrální</w:t>
      </w:r>
      <w:proofErr w:type="spellEnd"/>
      <w:r w:rsidRPr="006D2679">
        <w:rPr>
          <w:i/>
          <w:iCs/>
        </w:rPr>
        <w:t xml:space="preserve"> výuka]</w:t>
      </w:r>
    </w:p>
    <w:p w:rsidRPr="006D2679" w:rsidR="00D233F0" w:rsidP="004B2678" w:rsidRDefault="00D233F0" w14:paraId="525BA6DC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[Podíl - nepřímá výuka - </w:t>
      </w:r>
      <w:proofErr w:type="spellStart"/>
      <w:r w:rsidRPr="006D2679">
        <w:rPr>
          <w:i/>
          <w:iCs/>
        </w:rPr>
        <w:t>mimosemestrální</w:t>
      </w:r>
      <w:proofErr w:type="spellEnd"/>
      <w:r w:rsidRPr="006D2679">
        <w:rPr>
          <w:i/>
          <w:iCs/>
        </w:rPr>
        <w:t xml:space="preserve"> výuka]</w:t>
      </w:r>
    </w:p>
    <w:p w:rsidRPr="006D2679" w:rsidR="00D233F0" w:rsidP="004B2678" w:rsidRDefault="00D233F0" w14:paraId="211D24A2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[Podíl - přednáška - kombinovaná]</w:t>
      </w:r>
    </w:p>
    <w:p w:rsidRPr="006D2679" w:rsidR="00D233F0" w:rsidP="004B2678" w:rsidRDefault="00D233F0" w14:paraId="7613251A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[Podíl - cvičení - kombinovaná]</w:t>
      </w:r>
    </w:p>
    <w:p w:rsidRPr="006D2679" w:rsidR="00D233F0" w:rsidP="004B2678" w:rsidRDefault="00D233F0" w14:paraId="578356DF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[Podíl - nepřímá výuka - kombinovaná]</w:t>
      </w:r>
    </w:p>
    <w:p w:rsidRPr="006D2679" w:rsidR="00D233F0" w:rsidP="004B2678" w:rsidRDefault="00D233F0" w14:paraId="64A88FBD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[Podíl - přednáška - distanční]</w:t>
      </w:r>
    </w:p>
    <w:p w:rsidRPr="006D2679" w:rsidR="00D233F0" w:rsidP="004B2678" w:rsidRDefault="00D233F0" w14:paraId="319F20A0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[Podíl - cvičení - distanční]</w:t>
      </w:r>
    </w:p>
    <w:p w:rsidRPr="006D2679" w:rsidR="00D233F0" w:rsidP="004B2678" w:rsidRDefault="00D233F0" w14:paraId="3CA5FCBC" w14:textId="715CD1E3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[Podíl - nepřímá výuka - distanční]</w:t>
      </w:r>
    </w:p>
    <w:p w:rsidRPr="006D2679" w:rsidR="00D233F0" w:rsidP="004B2678" w:rsidRDefault="00D50701" w14:paraId="74373936" w14:textId="21B2B492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>F</w:t>
      </w:r>
      <w:r w:rsidRPr="006D2679" w:rsidR="00D233F0">
        <w:rPr>
          <w:i/>
          <w:iCs/>
        </w:rPr>
        <w:t>unkce COALESCE nahradí případné nulové hodnoty v t1.[Charakter výuky] pomlčkou ("-"). Tím je zajištěno, že i když je hodnota nulová, ve výsledku se místo ní zobrazí pomlčka.</w:t>
      </w:r>
    </w:p>
    <w:p w:rsidRPr="006D2679" w:rsidR="00D233F0" w:rsidP="004B2678" w:rsidRDefault="00D233F0" w14:paraId="51066313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</w:p>
    <w:p w:rsidRPr="006D2679" w:rsidR="00D233F0" w:rsidP="004B2678" w:rsidRDefault="00D233F0" w14:paraId="4CF63145" w14:textId="643D1E5D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>Příkaz určuje zdrojovou tabulku pro první část dotazu. Vybere všechny sloupce z tabulky [L1stage].[</w:t>
      </w:r>
      <w:proofErr w:type="spellStart"/>
      <w:r w:rsidRPr="006D2679">
        <w:rPr>
          <w:i/>
          <w:iCs/>
        </w:rPr>
        <w:t>F_vy_od_pred</w:t>
      </w:r>
      <w:proofErr w:type="spellEnd"/>
      <w:r w:rsidRPr="006D2679">
        <w:rPr>
          <w:i/>
          <w:iCs/>
        </w:rPr>
        <w:t>] a přiřadí jí alias t1.</w:t>
      </w:r>
    </w:p>
    <w:p w:rsidRPr="006D2679" w:rsidR="00D233F0" w:rsidP="004B2678" w:rsidRDefault="00D233F0" w14:paraId="61AC5E10" w14:textId="756C7AD0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Příkaz provede operaci </w:t>
      </w:r>
      <w:proofErr w:type="spellStart"/>
      <w:r w:rsidRPr="006D2679">
        <w:rPr>
          <w:i/>
          <w:iCs/>
        </w:rPr>
        <w:t>left</w:t>
      </w:r>
      <w:proofErr w:type="spellEnd"/>
      <w:r w:rsidRPr="006D2679">
        <w:rPr>
          <w:i/>
          <w:iCs/>
        </w:rPr>
        <w:t xml:space="preserve"> </w:t>
      </w:r>
      <w:proofErr w:type="spellStart"/>
      <w:r w:rsidRPr="006D2679">
        <w:rPr>
          <w:i/>
          <w:iCs/>
        </w:rPr>
        <w:t>join</w:t>
      </w:r>
      <w:proofErr w:type="spellEnd"/>
      <w:r w:rsidRPr="006D2679">
        <w:rPr>
          <w:i/>
          <w:iCs/>
        </w:rPr>
        <w:t xml:space="preserve"> mezi t1 a tabulkou [L1stage].[</w:t>
      </w:r>
      <w:proofErr w:type="spellStart"/>
      <w:r w:rsidRPr="006D2679">
        <w:rPr>
          <w:i/>
          <w:iCs/>
        </w:rPr>
        <w:t>F_vy_pred_podily</w:t>
      </w:r>
      <w:proofErr w:type="spellEnd"/>
      <w:r w:rsidRPr="006D2679">
        <w:rPr>
          <w:i/>
          <w:iCs/>
        </w:rPr>
        <w:t>] pomocí podmínek t1.Dataset_ID = t2.Dataset_ID a t1.Předmět_ID = t2.Předmět_ID. Výsledku je přiřazen alias t2.</w:t>
      </w:r>
    </w:p>
    <w:p w:rsidRPr="006D2679" w:rsidR="00400BD1" w:rsidP="006F088E" w:rsidRDefault="00D233F0" w14:paraId="3AB06E15" w14:textId="446915B8">
      <w:pPr>
        <w:pStyle w:val="Zkladntext"/>
        <w:spacing w:line="276" w:lineRule="auto"/>
        <w:rPr>
          <w:i/>
          <w:iCs/>
        </w:rPr>
      </w:pPr>
      <w:r w:rsidRPr="006D2679">
        <w:rPr>
          <w:noProof/>
        </w:rPr>
        <w:lastRenderedPageBreak/>
        <w:drawing>
          <wp:inline distT="0" distB="0" distL="0" distR="0" wp14:anchorId="0E730A2A" wp14:editId="317490B0">
            <wp:extent cx="5400675" cy="3195955"/>
            <wp:effectExtent l="0" t="0" r="9525" b="4445"/>
            <wp:docPr id="1119647681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64768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D2679" w:rsidR="00D233F0" w:rsidP="00D233F0" w:rsidRDefault="00D233F0" w14:paraId="1E7E9FEA" w14:textId="12AC2B3F">
      <w:pPr>
        <w:pStyle w:val="Zkladntext"/>
        <w:spacing w:line="276" w:lineRule="auto"/>
        <w:jc w:val="center"/>
        <w:rPr>
          <w:szCs w:val="24"/>
        </w:rPr>
      </w:pPr>
      <w:r w:rsidRPr="006D2679">
        <w:rPr>
          <w:szCs w:val="24"/>
        </w:rPr>
        <w:t>Obrázek č.</w:t>
      </w:r>
      <w:r w:rsidR="00071F1E">
        <w:rPr>
          <w:szCs w:val="24"/>
        </w:rPr>
        <w:t>4</w:t>
      </w:r>
      <w:r w:rsidR="00D571C1">
        <w:rPr>
          <w:szCs w:val="24"/>
        </w:rPr>
        <w:t>2</w:t>
      </w:r>
      <w:r w:rsidRPr="006D2679">
        <w:rPr>
          <w:szCs w:val="24"/>
        </w:rPr>
        <w:t xml:space="preserve"> – Source </w:t>
      </w:r>
      <w:proofErr w:type="spellStart"/>
      <w:r w:rsidRPr="006D2679">
        <w:rPr>
          <w:szCs w:val="24"/>
        </w:rPr>
        <w:t>options</w:t>
      </w:r>
      <w:proofErr w:type="spellEnd"/>
      <w:r w:rsidRPr="006D2679">
        <w:rPr>
          <w:szCs w:val="24"/>
        </w:rPr>
        <w:t xml:space="preserve"> v </w:t>
      </w:r>
      <w:r w:rsidRPr="006D2679" w:rsidR="00357B0C">
        <w:rPr>
          <w:szCs w:val="24"/>
        </w:rPr>
        <w:t>aktivitě</w:t>
      </w:r>
      <w:r w:rsidRPr="006D2679">
        <w:rPr>
          <w:szCs w:val="24"/>
        </w:rPr>
        <w:t xml:space="preserve"> </w:t>
      </w:r>
      <w:r w:rsidRPr="006D2679" w:rsidR="00D50701">
        <w:t xml:space="preserve">L1stage_F_pred_prehled </w:t>
      </w:r>
      <w:r w:rsidRPr="006D2679">
        <w:rPr>
          <w:szCs w:val="24"/>
        </w:rPr>
        <w:t>(Zdroj: Autoři)</w:t>
      </w:r>
    </w:p>
    <w:p w:rsidRPr="006D2679" w:rsidR="00D50701" w:rsidP="00B4549F" w:rsidRDefault="00D50701" w14:paraId="469E3101" w14:textId="77777777">
      <w:pPr>
        <w:pStyle w:val="Zkladntext"/>
        <w:spacing w:line="276" w:lineRule="auto"/>
        <w:jc w:val="center"/>
        <w:rPr>
          <w:szCs w:val="24"/>
        </w:rPr>
      </w:pPr>
    </w:p>
    <w:p w:rsidRPr="006D2679" w:rsidR="00D50701" w:rsidP="00B4549F" w:rsidRDefault="00D50701" w14:paraId="67F78589" w14:textId="2CB87FC5">
      <w:pPr>
        <w:pStyle w:val="Zkladntext"/>
        <w:spacing w:line="276" w:lineRule="auto"/>
      </w:pPr>
      <w:r w:rsidRPr="006D2679">
        <w:t>Pak se v odvozeném sloupci vytvoří přirozený klíč, který spojuje hodnoty "Charakter výuky", "Forma studia", "</w:t>
      </w:r>
      <w:proofErr w:type="spellStart"/>
      <w:r w:rsidRPr="006D2679">
        <w:t>Mimosemestrální</w:t>
      </w:r>
      <w:proofErr w:type="spellEnd"/>
      <w:r w:rsidRPr="006D2679">
        <w:t xml:space="preserve"> výuka", "Odběratel výkonu", "Typ jednotky výuky" a řetězcovou reprezentaci "</w:t>
      </w:r>
      <w:proofErr w:type="spellStart"/>
      <w:r w:rsidRPr="006D2679">
        <w:t>Dataset_ID</w:t>
      </w:r>
      <w:proofErr w:type="spellEnd"/>
      <w:r w:rsidRPr="006D2679">
        <w:t>", "</w:t>
      </w:r>
      <w:proofErr w:type="spellStart"/>
      <w:r w:rsidRPr="006D2679">
        <w:t>Předmět_ID</w:t>
      </w:r>
      <w:proofErr w:type="spellEnd"/>
      <w:r w:rsidRPr="006D2679">
        <w:t xml:space="preserve">", "Pracoviště podílející se na </w:t>
      </w:r>
      <w:proofErr w:type="spellStart"/>
      <w:r w:rsidRPr="006D2679">
        <w:t>výuce_ID</w:t>
      </w:r>
      <w:proofErr w:type="spellEnd"/>
      <w:r w:rsidRPr="006D2679">
        <w:t>"</w:t>
      </w:r>
      <w:r w:rsidRPr="006D2679" w:rsidR="00B4549F">
        <w:t xml:space="preserve"> když je ve sloupci je NULL a </w:t>
      </w:r>
      <w:r w:rsidRPr="006D2679">
        <w:t>"</w:t>
      </w:r>
      <w:r w:rsidRPr="006D2679" w:rsidR="00B4549F">
        <w:t xml:space="preserve">Garantující </w:t>
      </w:r>
      <w:proofErr w:type="spellStart"/>
      <w:r w:rsidRPr="006D2679" w:rsidR="00B4549F">
        <w:t>pracoviště_ID</w:t>
      </w:r>
      <w:proofErr w:type="spellEnd"/>
      <w:r w:rsidRPr="006D2679">
        <w:t xml:space="preserve">" dohromady. </w:t>
      </w:r>
    </w:p>
    <w:p w:rsidRPr="006D2679" w:rsidR="00D50701" w:rsidP="00B4549F" w:rsidRDefault="00D50701" w14:paraId="50B1CA26" w14:textId="1C0C48D8">
      <w:pPr>
        <w:pStyle w:val="Zkladntext"/>
        <w:spacing w:line="276" w:lineRule="auto"/>
      </w:pPr>
      <w:r w:rsidRPr="006D2679">
        <w:t>Přirozený klíč může pak vypadat následovně: "</w:t>
      </w:r>
      <w:r w:rsidRPr="006D2679" w:rsidR="00B4549F">
        <w:t>--kombinovaná-ne-FMV-Pr-9-8559-322</w:t>
      </w:r>
      <w:r w:rsidRPr="006D2679">
        <w:t xml:space="preserve">" </w:t>
      </w:r>
    </w:p>
    <w:p w:rsidRPr="006D2679" w:rsidR="00B4549F" w:rsidP="00B4549F" w:rsidRDefault="00B4549F" w14:paraId="201277CC" w14:textId="4EDA407D">
      <w:pPr>
        <w:pStyle w:val="Zkladntext"/>
        <w:spacing w:line="276" w:lineRule="auto"/>
      </w:pPr>
      <w:r w:rsidRPr="006D2679">
        <w:t>Také jsou vytvořeny další 2 sloupce v odvozeném sloupci a o to:</w:t>
      </w:r>
    </w:p>
    <w:p w:rsidRPr="006D2679" w:rsidR="00B4549F" w:rsidP="000F27A4" w:rsidRDefault="00B4549F" w14:paraId="03D4D9BB" w14:textId="049A2D9E">
      <w:pPr>
        <w:pStyle w:val="Zkladntext"/>
        <w:numPr>
          <w:ilvl w:val="0"/>
          <w:numId w:val="18"/>
        </w:numPr>
        <w:spacing w:line="276" w:lineRule="auto"/>
      </w:pPr>
      <w:r w:rsidRPr="006D2679">
        <w:t>Počet odebraných bodů podle dodavatelů</w:t>
      </w:r>
    </w:p>
    <w:p w:rsidRPr="006D2679" w:rsidR="00B4549F" w:rsidP="000F27A4" w:rsidRDefault="00B4549F" w14:paraId="123B1D9D" w14:textId="4B2A8611">
      <w:pPr>
        <w:pStyle w:val="Zkladntext"/>
        <w:numPr>
          <w:ilvl w:val="0"/>
          <w:numId w:val="18"/>
        </w:numPr>
        <w:spacing w:line="276" w:lineRule="auto"/>
      </w:pPr>
      <w:proofErr w:type="spellStart"/>
      <w:r w:rsidRPr="006D2679">
        <w:t>PracovištěID_new</w:t>
      </w:r>
      <w:proofErr w:type="spellEnd"/>
    </w:p>
    <w:p w:rsidRPr="006D2679" w:rsidR="00B4549F" w:rsidP="00B4549F" w:rsidRDefault="000B4F7A" w14:paraId="1F2CB9E2" w14:textId="7913E9E0">
      <w:pPr>
        <w:pStyle w:val="Zkladntext"/>
        <w:spacing w:line="276" w:lineRule="auto"/>
      </w:pPr>
      <w:r w:rsidRPr="006D2679">
        <w:t xml:space="preserve">Výraz v </w:t>
      </w:r>
      <w:r w:rsidRPr="006D2679" w:rsidR="00B4549F">
        <w:t xml:space="preserve">"Počet odebraných bodů podle dodavatelů" provádí </w:t>
      </w:r>
      <w:r w:rsidRPr="006D2679" w:rsidR="00241AF7">
        <w:t>následující</w:t>
      </w:r>
      <w:r w:rsidRPr="006D2679" w:rsidR="00B4549F">
        <w:t xml:space="preserve">: </w:t>
      </w:r>
    </w:p>
    <w:p w:rsidRPr="006D2679" w:rsidR="00B4549F" w:rsidP="00B4549F" w:rsidRDefault="00B4549F" w14:paraId="62AD74DA" w14:textId="77A56551">
      <w:pPr>
        <w:pStyle w:val="Zkladntext"/>
        <w:spacing w:before="0" w:after="0" w:line="276" w:lineRule="auto"/>
      </w:pPr>
      <w:r w:rsidRPr="006D2679">
        <w:t xml:space="preserve">Výraz obsahuje několik vnořených příkazů </w:t>
      </w:r>
      <w:proofErr w:type="spellStart"/>
      <w:r w:rsidRPr="006D2679">
        <w:t>iif</w:t>
      </w:r>
      <w:proofErr w:type="spellEnd"/>
      <w:r w:rsidRPr="006D2679">
        <w:t>, což jsou podmíněné výrazy, které vyhodnocují podmínku a vracejí hodnotu podle toho, zda je podmínka pravdivá nebo nepravdivá. Funkce and slouží ke kombinaci více podmínek.</w:t>
      </w:r>
    </w:p>
    <w:p w:rsidRPr="006D2679" w:rsidR="00B4549F" w:rsidP="00B4549F" w:rsidRDefault="00B4549F" w14:paraId="3368C954" w14:textId="77777777">
      <w:pPr>
        <w:pStyle w:val="Zkladntext"/>
        <w:spacing w:before="0" w:after="0" w:line="276" w:lineRule="auto"/>
      </w:pPr>
    </w:p>
    <w:p w:rsidRPr="006D2679" w:rsidR="00B4549F" w:rsidP="00B4549F" w:rsidRDefault="00B4549F" w14:paraId="56007833" w14:textId="77777777">
      <w:pPr>
        <w:pStyle w:val="Zkladntext"/>
        <w:spacing w:before="0" w:after="0" w:line="276" w:lineRule="auto"/>
      </w:pPr>
      <w:r w:rsidRPr="006D2679">
        <w:t>Celková logika je následující:</w:t>
      </w:r>
    </w:p>
    <w:p w:rsidRPr="006D2679" w:rsidR="00B4549F" w:rsidP="00B4549F" w:rsidRDefault="00B4549F" w14:paraId="6B1030D0" w14:textId="77777777">
      <w:pPr>
        <w:pStyle w:val="Zkladntext"/>
        <w:spacing w:before="0" w:after="0" w:line="276" w:lineRule="auto"/>
      </w:pPr>
    </w:p>
    <w:p w:rsidRPr="006D2679" w:rsidR="00B4549F" w:rsidP="00B4549F" w:rsidRDefault="00B4549F" w14:paraId="2D762F32" w14:textId="53F101D4">
      <w:pPr>
        <w:pStyle w:val="Zkladntext"/>
        <w:spacing w:before="0" w:after="0" w:line="276" w:lineRule="auto"/>
      </w:pPr>
      <w:r w:rsidRPr="006D2679">
        <w:rPr>
          <w:i/>
          <w:iCs/>
        </w:rPr>
        <w:t>Příkaz</w:t>
      </w:r>
      <w:r w:rsidRPr="006D2679">
        <w:t xml:space="preserve"> zkontroluje různé podmínky na základě hodnot polí {Typ jednotky výuky}, {Forma studia} a {</w:t>
      </w:r>
      <w:proofErr w:type="spellStart"/>
      <w:r w:rsidRPr="006D2679">
        <w:t>Mimosemestrální</w:t>
      </w:r>
      <w:proofErr w:type="spellEnd"/>
      <w:r w:rsidRPr="006D2679">
        <w:t xml:space="preserve"> výuka}.</w:t>
      </w:r>
    </w:p>
    <w:p w:rsidRPr="006D2679" w:rsidR="00B4549F" w:rsidP="00B4549F" w:rsidRDefault="00B4549F" w14:paraId="58B32101" w14:textId="6B060538">
      <w:pPr>
        <w:pStyle w:val="Zkladntext"/>
        <w:spacing w:before="0" w:after="0" w:line="276" w:lineRule="auto"/>
      </w:pPr>
      <w:r w:rsidRPr="006D2679">
        <w:lastRenderedPageBreak/>
        <w:t>Pokud je podmínka splněna, vypočtěte hodnotu vynásobením {Počet bodů} s příslušným procentním polem (např. {Podíl - přednáška - prezenční}).</w:t>
      </w:r>
    </w:p>
    <w:p w:rsidRPr="006D2679" w:rsidR="00B4549F" w:rsidP="00B4549F" w:rsidRDefault="00B4549F" w14:paraId="5E45C696" w14:textId="47728E98">
      <w:pPr>
        <w:pStyle w:val="Zkladntext"/>
        <w:spacing w:before="0" w:after="0" w:line="276" w:lineRule="auto"/>
      </w:pPr>
      <w:r w:rsidRPr="006D2679">
        <w:t>Pokud není splněna žádná z podmínek, vrátí se {Počet bodů} bez násobení.</w:t>
      </w:r>
    </w:p>
    <w:p w:rsidRPr="006D2679" w:rsidR="00B4549F" w:rsidP="00B4549F" w:rsidRDefault="00B4549F" w14:paraId="60B654B6" w14:textId="77777777">
      <w:pPr>
        <w:pStyle w:val="Zkladntext"/>
        <w:spacing w:before="0" w:after="0" w:line="276" w:lineRule="auto"/>
      </w:pPr>
    </w:p>
    <w:p w:rsidRPr="006D2679" w:rsidR="00B4549F" w:rsidP="00B4549F" w:rsidRDefault="00B4549F" w14:paraId="76546B41" w14:textId="10D5449F">
      <w:pPr>
        <w:pStyle w:val="Zkladntext"/>
        <w:spacing w:before="0" w:after="0" w:line="276" w:lineRule="auto"/>
      </w:pPr>
      <w:r w:rsidRPr="006D2679">
        <w:t>Souhrnně řečeno, tento výraz vypočítá hodnotu na základě zadaných podmínek a zahrnuje vynásobení počtu bodů ({Počet bodů}) různými procentními poli na základě konkrétní kombinace hodnot v polích {Typ jednotky výuky}, {Forma studia} a {</w:t>
      </w:r>
      <w:proofErr w:type="spellStart"/>
      <w:r w:rsidRPr="006D2679">
        <w:t>Mimosemestrální</w:t>
      </w:r>
      <w:proofErr w:type="spellEnd"/>
      <w:r w:rsidRPr="006D2679">
        <w:t xml:space="preserve"> výuka}.</w:t>
      </w:r>
    </w:p>
    <w:p w:rsidRPr="006D2679" w:rsidR="00B4549F" w:rsidP="00B4549F" w:rsidRDefault="00B4549F" w14:paraId="1084886E" w14:textId="77777777">
      <w:pPr>
        <w:pStyle w:val="Zkladntext"/>
        <w:spacing w:line="276" w:lineRule="auto"/>
      </w:pPr>
    </w:p>
    <w:p w:rsidRPr="006D2679" w:rsidR="00B4549F" w:rsidP="00B4549F" w:rsidRDefault="000B4F7A" w14:paraId="6B3BD556" w14:textId="0EE22B6E">
      <w:pPr>
        <w:pStyle w:val="Zkladntext"/>
        <w:spacing w:line="276" w:lineRule="auto"/>
      </w:pPr>
      <w:r w:rsidRPr="006D2679">
        <w:t xml:space="preserve">Výraz v </w:t>
      </w:r>
      <w:r w:rsidRPr="006D2679" w:rsidR="00B4549F">
        <w:t>"</w:t>
      </w:r>
      <w:proofErr w:type="spellStart"/>
      <w:r w:rsidRPr="006D2679" w:rsidR="00B4549F">
        <w:t>PracovištěID_new</w:t>
      </w:r>
      <w:proofErr w:type="spellEnd"/>
      <w:r w:rsidRPr="006D2679" w:rsidR="00B4549F">
        <w:t xml:space="preserve">" provádí </w:t>
      </w:r>
      <w:proofErr w:type="spellStart"/>
      <w:r w:rsidRPr="006D2679" w:rsidR="00B4549F">
        <w:t>nasledující</w:t>
      </w:r>
      <w:proofErr w:type="spellEnd"/>
      <w:r w:rsidRPr="006D2679" w:rsidR="00B4549F">
        <w:t xml:space="preserve">: </w:t>
      </w:r>
    </w:p>
    <w:p w:rsidRPr="006D2679" w:rsidR="00B4549F" w:rsidP="000B4F7A" w:rsidRDefault="000B4F7A" w14:paraId="7385DAC4" w14:textId="0C002439">
      <w:pPr>
        <w:pStyle w:val="Zkladntext"/>
        <w:spacing w:before="0" w:after="0" w:line="276" w:lineRule="auto"/>
      </w:pPr>
      <w:r w:rsidRPr="006D2679">
        <w:t xml:space="preserve">Kontroluje, zda hodnota {Pracoviště podílející se na </w:t>
      </w:r>
      <w:proofErr w:type="spellStart"/>
      <w:r w:rsidRPr="006D2679">
        <w:t>výuce_ID</w:t>
      </w:r>
      <w:proofErr w:type="spellEnd"/>
      <w:r w:rsidRPr="006D2679">
        <w:t xml:space="preserve">} není nulová. Pokud není </w:t>
      </w:r>
      <w:proofErr w:type="spellStart"/>
      <w:r w:rsidRPr="006D2679">
        <w:t>null</w:t>
      </w:r>
      <w:proofErr w:type="spellEnd"/>
      <w:r w:rsidRPr="006D2679">
        <w:t xml:space="preserve">, vrátí hodnotu {Pracoviště podílející se na </w:t>
      </w:r>
      <w:proofErr w:type="spellStart"/>
      <w:r w:rsidRPr="006D2679">
        <w:t>výuce_ID</w:t>
      </w:r>
      <w:proofErr w:type="spellEnd"/>
      <w:r w:rsidRPr="006D2679">
        <w:t xml:space="preserve">}. Pokud je však </w:t>
      </w:r>
      <w:proofErr w:type="spellStart"/>
      <w:r w:rsidRPr="006D2679">
        <w:t>null</w:t>
      </w:r>
      <w:proofErr w:type="spellEnd"/>
      <w:r w:rsidRPr="006D2679">
        <w:t xml:space="preserve">, vrátí hodnotu {Garantující </w:t>
      </w:r>
      <w:proofErr w:type="spellStart"/>
      <w:r w:rsidRPr="006D2679">
        <w:t>pracoviště_ID</w:t>
      </w:r>
      <w:proofErr w:type="spellEnd"/>
      <w:r w:rsidRPr="006D2679">
        <w:t>}.</w:t>
      </w:r>
    </w:p>
    <w:p w:rsidRPr="006D2679" w:rsidR="000B4F7A" w:rsidP="000B4F7A" w:rsidRDefault="000B4F7A" w14:paraId="28AD8471" w14:textId="77777777">
      <w:pPr>
        <w:pStyle w:val="Zkladntext"/>
        <w:spacing w:before="0" w:after="0" w:line="276" w:lineRule="auto"/>
      </w:pPr>
    </w:p>
    <w:p w:rsidRPr="006D2679" w:rsidR="00D50701" w:rsidP="00B4549F" w:rsidRDefault="000B4F7A" w14:paraId="4FA4FEBA" w14:textId="47385C39">
      <w:pPr>
        <w:pStyle w:val="Zkladntext"/>
        <w:spacing w:line="276" w:lineRule="auto"/>
        <w:rPr>
          <w:lang w:val="sk-SK"/>
        </w:rPr>
      </w:pPr>
      <w:r w:rsidRPr="006D2679">
        <w:t xml:space="preserve">V operaci </w:t>
      </w:r>
      <w:proofErr w:type="spellStart"/>
      <w:r w:rsidRPr="006D2679">
        <w:t>sink</w:t>
      </w:r>
      <w:proofErr w:type="spellEnd"/>
      <w:r w:rsidRPr="006D2679">
        <w:t xml:space="preserve"> je třeba se podívat na mapování jednotlivých sloupců, protože některé sloupce nejsou použity z původního datového souboru nebo jsou namapovány na jiný název než původní. P</w:t>
      </w:r>
      <w:r w:rsidRPr="006D2679" w:rsidR="00D50701">
        <w:t xml:space="preserve">ak exportujeme data do </w:t>
      </w:r>
      <w:r w:rsidRPr="006D2679" w:rsidR="00E006A3">
        <w:t>tabulky</w:t>
      </w:r>
      <w:r w:rsidRPr="006D2679" w:rsidR="00D50701">
        <w:t xml:space="preserve"> </w:t>
      </w:r>
      <w:r w:rsidRPr="006D2679" w:rsidR="00B4549F">
        <w:t>L1stage_F_pred_prehled</w:t>
      </w:r>
      <w:r w:rsidRPr="006D2679" w:rsidR="00D50701">
        <w:rPr>
          <w:lang w:val="sk-SK"/>
        </w:rPr>
        <w:t>.</w:t>
      </w:r>
      <w:r w:rsidRPr="006D2679" w:rsidR="0075274D">
        <w:rPr>
          <w:noProof/>
        </w:rPr>
        <w:t xml:space="preserve"> </w:t>
      </w:r>
      <w:r w:rsidRPr="006D2679" w:rsidR="0075274D">
        <w:rPr>
          <w:noProof/>
        </w:rPr>
        <w:drawing>
          <wp:inline distT="0" distB="0" distL="0" distR="0" wp14:anchorId="4D3AE6C8" wp14:editId="01D027D0">
            <wp:extent cx="5400675" cy="2780030"/>
            <wp:effectExtent l="0" t="0" r="9525" b="1270"/>
            <wp:docPr id="1490786970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8697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D2679" w:rsidR="0075274D" w:rsidP="0075274D" w:rsidRDefault="0075274D" w14:paraId="46ACCA64" w14:textId="16BAF7B2">
      <w:pPr>
        <w:pStyle w:val="Zkladntext"/>
        <w:spacing w:line="276" w:lineRule="auto"/>
        <w:jc w:val="center"/>
        <w:rPr>
          <w:szCs w:val="24"/>
        </w:rPr>
      </w:pPr>
      <w:r w:rsidRPr="006D2679">
        <w:rPr>
          <w:szCs w:val="24"/>
        </w:rPr>
        <w:t>Obrázek č.</w:t>
      </w:r>
      <w:r w:rsidR="00232F7C">
        <w:rPr>
          <w:szCs w:val="24"/>
        </w:rPr>
        <w:t>4</w:t>
      </w:r>
      <w:r w:rsidR="00D571C1">
        <w:rPr>
          <w:szCs w:val="24"/>
        </w:rPr>
        <w:t>3</w:t>
      </w:r>
      <w:r w:rsidRPr="006D2679">
        <w:rPr>
          <w:szCs w:val="24"/>
        </w:rPr>
        <w:t xml:space="preserve"> – </w:t>
      </w:r>
      <w:proofErr w:type="spellStart"/>
      <w:r w:rsidRPr="006D2679">
        <w:rPr>
          <w:szCs w:val="24"/>
        </w:rPr>
        <w:t>Mapping</w:t>
      </w:r>
      <w:proofErr w:type="spellEnd"/>
      <w:r w:rsidRPr="006D2679">
        <w:rPr>
          <w:szCs w:val="24"/>
        </w:rPr>
        <w:t xml:space="preserve"> v </w:t>
      </w:r>
      <w:proofErr w:type="spellStart"/>
      <w:r w:rsidRPr="006D2679">
        <w:rPr>
          <w:szCs w:val="24"/>
        </w:rPr>
        <w:t>Sink</w:t>
      </w:r>
      <w:proofErr w:type="spellEnd"/>
      <w:r w:rsidRPr="006D2679">
        <w:rPr>
          <w:szCs w:val="24"/>
        </w:rPr>
        <w:t xml:space="preserve"> </w:t>
      </w:r>
      <w:r w:rsidRPr="006D2679" w:rsidR="00357B0C">
        <w:rPr>
          <w:szCs w:val="24"/>
        </w:rPr>
        <w:t>aktivitě</w:t>
      </w:r>
      <w:r w:rsidRPr="006D2679">
        <w:rPr>
          <w:b/>
          <w:bCs/>
        </w:rPr>
        <w:t xml:space="preserve"> </w:t>
      </w:r>
      <w:r w:rsidRPr="006D2679">
        <w:t xml:space="preserve">L1stage_F_pred_prehled </w:t>
      </w:r>
      <w:r w:rsidRPr="006D2679">
        <w:rPr>
          <w:szCs w:val="24"/>
        </w:rPr>
        <w:t>(Zdroj: Autoři)</w:t>
      </w:r>
    </w:p>
    <w:p w:rsidRPr="006D2679" w:rsidR="0075274D" w:rsidP="0075274D" w:rsidRDefault="0075274D" w14:paraId="003845CB" w14:textId="69EA92F8">
      <w:pPr>
        <w:pStyle w:val="Zkladntext"/>
        <w:spacing w:line="276" w:lineRule="auto"/>
      </w:pPr>
      <w:r w:rsidRPr="006D2679">
        <w:rPr>
          <w:b/>
          <w:bCs/>
        </w:rPr>
        <w:t xml:space="preserve">L1stage_F_prehledy_total </w:t>
      </w:r>
      <w:r w:rsidRPr="006D2679">
        <w:t xml:space="preserve">má na vstupu 4 zdroje a to: L1stage_F_stat_prehled, L1stage_F_ved_p_prehled, L1stage_F_ved_p_prehled, L1stage_F_pred_prehled. </w:t>
      </w:r>
    </w:p>
    <w:p w:rsidRPr="006D2679" w:rsidR="0075274D" w:rsidP="0075274D" w:rsidRDefault="0075274D" w14:paraId="09DA24D6" w14:textId="77777777">
      <w:pPr>
        <w:pStyle w:val="Zkladntext"/>
        <w:spacing w:line="276" w:lineRule="auto"/>
      </w:pPr>
    </w:p>
    <w:p w:rsidRPr="006D2679" w:rsidR="0075274D" w:rsidP="0075274D" w:rsidRDefault="0075274D" w14:paraId="10C3E00B" w14:textId="51AEF47C">
      <w:pPr>
        <w:pStyle w:val="Zkladntext"/>
        <w:spacing w:line="276" w:lineRule="auto"/>
      </w:pPr>
      <w:r w:rsidRPr="006D2679">
        <w:lastRenderedPageBreak/>
        <w:t>Všechny zdroje mají ve zdrojových možnostech vstupní dotaz místo tabulky. Dotaz v L1stage_F_stat_prehled provádí následující:</w:t>
      </w:r>
    </w:p>
    <w:p w:rsidRPr="006D2679" w:rsidR="00276F23" w:rsidP="0075274D" w:rsidRDefault="00276F23" w14:paraId="7D9660E4" w14:textId="77777777">
      <w:pPr>
        <w:pStyle w:val="Zkladntext"/>
        <w:spacing w:line="276" w:lineRule="auto"/>
      </w:pPr>
    </w:p>
    <w:p w:rsidR="00276F23" w:rsidP="00276F23" w:rsidRDefault="00276F23" w14:paraId="4C769E04" w14:textId="3F6DAC18">
      <w:pPr>
        <w:pStyle w:val="Zkladntext"/>
        <w:spacing w:before="0" w:after="0" w:line="276" w:lineRule="auto"/>
      </w:pPr>
      <w:r w:rsidRPr="006D2679">
        <w:t>Tento dotaz vybere konkrétní sloupce z tabulky [L1stage].[</w:t>
      </w:r>
      <w:proofErr w:type="spellStart"/>
      <w:r w:rsidRPr="006D2679">
        <w:t>F_stat_prehled</w:t>
      </w:r>
      <w:proofErr w:type="spellEnd"/>
      <w:r w:rsidRPr="006D2679">
        <w:t xml:space="preserve">] a některým vybraným sloupcům přiřadí </w:t>
      </w:r>
      <w:proofErr w:type="spellStart"/>
      <w:r w:rsidRPr="006D2679">
        <w:t>aliasy</w:t>
      </w:r>
      <w:proofErr w:type="spellEnd"/>
      <w:r w:rsidRPr="006D2679">
        <w:t xml:space="preserve">: </w:t>
      </w:r>
    </w:p>
    <w:p w:rsidRPr="006D2679" w:rsidR="00A408E9" w:rsidP="00276F23" w:rsidRDefault="00A408E9" w14:paraId="7A22957D" w14:textId="77777777">
      <w:pPr>
        <w:pStyle w:val="Zkladntext"/>
        <w:spacing w:before="0" w:after="0" w:line="276" w:lineRule="auto"/>
      </w:pPr>
    </w:p>
    <w:p w:rsidRPr="006D2679" w:rsidR="00276F23" w:rsidP="00276F23" w:rsidRDefault="00276F23" w14:paraId="1E1C3A7B" w14:textId="6EC60208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>[Období]</w:t>
      </w:r>
    </w:p>
    <w:p w:rsidRPr="006D2679" w:rsidR="00276F23" w:rsidP="00276F23" w:rsidRDefault="00276F23" w14:paraId="2E450136" w14:textId="490A2C7A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>[Forma studia]</w:t>
      </w:r>
    </w:p>
    <w:p w:rsidRPr="006D2679" w:rsidR="00276F23" w:rsidP="00276F23" w:rsidRDefault="00276F23" w14:paraId="284C4265" w14:textId="53B3F6C8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>[Odběratel výkonu]</w:t>
      </w:r>
    </w:p>
    <w:p w:rsidRPr="006D2679" w:rsidR="00276F23" w:rsidP="00276F23" w:rsidRDefault="00276F23" w14:paraId="109BE500" w14:textId="0A9973F1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[Počet bodů] AS [Podle H fakulty] s přiděleným </w:t>
      </w:r>
      <w:proofErr w:type="spellStart"/>
      <w:r w:rsidRPr="006D2679">
        <w:rPr>
          <w:i/>
          <w:iCs/>
        </w:rPr>
        <w:t>aliasem</w:t>
      </w:r>
      <w:proofErr w:type="spellEnd"/>
      <w:r w:rsidRPr="006D2679">
        <w:rPr>
          <w:i/>
          <w:iCs/>
        </w:rPr>
        <w:t xml:space="preserve"> [Podle H fakulty]</w:t>
      </w:r>
    </w:p>
    <w:p w:rsidRPr="006D2679" w:rsidR="00276F23" w:rsidP="00276F23" w:rsidRDefault="00276F23" w14:paraId="47ACEF57" w14:textId="065080B9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[Počet bodů] AS [Podle H garant. katedry] s přiděleným </w:t>
      </w:r>
      <w:proofErr w:type="spellStart"/>
      <w:r w:rsidRPr="006D2679">
        <w:rPr>
          <w:i/>
          <w:iCs/>
        </w:rPr>
        <w:t>aliasem</w:t>
      </w:r>
      <w:proofErr w:type="spellEnd"/>
      <w:r w:rsidRPr="006D2679">
        <w:rPr>
          <w:i/>
          <w:iCs/>
        </w:rPr>
        <w:t xml:space="preserve"> [Podle H garant. katedry]</w:t>
      </w:r>
    </w:p>
    <w:p w:rsidRPr="006D2679" w:rsidR="00276F23" w:rsidP="00276F23" w:rsidRDefault="00276F23" w14:paraId="5066BB3D" w14:textId="531EFCC4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>'</w:t>
      </w:r>
      <w:proofErr w:type="spellStart"/>
      <w:r w:rsidRPr="006D2679">
        <w:rPr>
          <w:i/>
          <w:iCs/>
        </w:rPr>
        <w:t>Stat</w:t>
      </w:r>
      <w:proofErr w:type="spellEnd"/>
      <w:r w:rsidRPr="006D2679">
        <w:rPr>
          <w:i/>
          <w:iCs/>
        </w:rPr>
        <w:t>' AS [Kategorie výkonu]: Představuje kategorii výkonu, která je staticky nastavena jako "</w:t>
      </w:r>
      <w:proofErr w:type="spellStart"/>
      <w:r w:rsidRPr="006D2679">
        <w:rPr>
          <w:i/>
          <w:iCs/>
        </w:rPr>
        <w:t>Stat</w:t>
      </w:r>
      <w:proofErr w:type="spellEnd"/>
      <w:r w:rsidRPr="006D2679">
        <w:rPr>
          <w:i/>
          <w:iCs/>
        </w:rPr>
        <w:t>".</w:t>
      </w:r>
    </w:p>
    <w:p w:rsidRPr="006D2679" w:rsidR="00276F23" w:rsidP="00276F23" w:rsidRDefault="00276F23" w14:paraId="1029FCD0" w14:textId="5A101A7F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>[</w:t>
      </w:r>
      <w:proofErr w:type="spellStart"/>
      <w:r w:rsidRPr="006D2679">
        <w:rPr>
          <w:i/>
          <w:iCs/>
        </w:rPr>
        <w:t>Dataset_ID</w:t>
      </w:r>
      <w:proofErr w:type="spellEnd"/>
      <w:r w:rsidRPr="006D2679">
        <w:rPr>
          <w:i/>
          <w:iCs/>
        </w:rPr>
        <w:t>]</w:t>
      </w:r>
    </w:p>
    <w:p w:rsidRPr="006D2679" w:rsidR="00276F23" w:rsidP="00276F23" w:rsidRDefault="00276F23" w14:paraId="755090E6" w14:textId="04A0047C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>[</w:t>
      </w:r>
      <w:proofErr w:type="spellStart"/>
      <w:r w:rsidRPr="006D2679">
        <w:rPr>
          <w:i/>
          <w:iCs/>
        </w:rPr>
        <w:t>Předmět_ID</w:t>
      </w:r>
      <w:proofErr w:type="spellEnd"/>
      <w:r w:rsidRPr="006D2679">
        <w:rPr>
          <w:i/>
          <w:iCs/>
        </w:rPr>
        <w:t>]</w:t>
      </w:r>
    </w:p>
    <w:p w:rsidRPr="006D2679" w:rsidR="00276F23" w:rsidP="00276F23" w:rsidRDefault="00276F23" w14:paraId="72E530EE" w14:textId="5966EF14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>[</w:t>
      </w:r>
      <w:proofErr w:type="spellStart"/>
      <w:r w:rsidRPr="006D2679">
        <w:rPr>
          <w:i/>
          <w:iCs/>
        </w:rPr>
        <w:t>Pracoviště_ID</w:t>
      </w:r>
      <w:proofErr w:type="spellEnd"/>
      <w:r w:rsidRPr="006D2679">
        <w:rPr>
          <w:i/>
          <w:iCs/>
        </w:rPr>
        <w:t xml:space="preserve">] AS [Pracoviště podílející se na </w:t>
      </w:r>
      <w:proofErr w:type="spellStart"/>
      <w:r w:rsidRPr="006D2679">
        <w:rPr>
          <w:i/>
          <w:iCs/>
        </w:rPr>
        <w:t>výuce_ID</w:t>
      </w:r>
      <w:proofErr w:type="spellEnd"/>
      <w:r w:rsidRPr="006D2679">
        <w:rPr>
          <w:i/>
          <w:iCs/>
        </w:rPr>
        <w:t xml:space="preserve">]: s přiděleným </w:t>
      </w:r>
      <w:proofErr w:type="spellStart"/>
      <w:r w:rsidRPr="006D2679">
        <w:rPr>
          <w:i/>
          <w:iCs/>
        </w:rPr>
        <w:t>aliasem</w:t>
      </w:r>
      <w:proofErr w:type="spellEnd"/>
      <w:r w:rsidRPr="006D2679">
        <w:rPr>
          <w:i/>
          <w:iCs/>
        </w:rPr>
        <w:t xml:space="preserve"> [Pracoviště podílející se na </w:t>
      </w:r>
      <w:proofErr w:type="spellStart"/>
      <w:r w:rsidRPr="006D2679">
        <w:rPr>
          <w:i/>
          <w:iCs/>
        </w:rPr>
        <w:t>výuce_ID</w:t>
      </w:r>
      <w:proofErr w:type="spellEnd"/>
      <w:r w:rsidRPr="006D2679">
        <w:rPr>
          <w:i/>
          <w:iCs/>
        </w:rPr>
        <w:t>]</w:t>
      </w:r>
    </w:p>
    <w:p w:rsidRPr="006D2679" w:rsidR="00276F23" w:rsidP="0075274D" w:rsidRDefault="00276F23" w14:paraId="6EFA02EF" w14:textId="77777777">
      <w:pPr>
        <w:pStyle w:val="Zkladntext"/>
        <w:rPr>
          <w:i/>
          <w:iCs/>
        </w:rPr>
      </w:pPr>
    </w:p>
    <w:p w:rsidRPr="006D2679" w:rsidR="00276F23" w:rsidP="00276F23" w:rsidRDefault="00276F23" w14:paraId="04ED0004" w14:textId="76BC7754">
      <w:pPr>
        <w:pStyle w:val="Zkladntext"/>
        <w:spacing w:line="276" w:lineRule="auto"/>
      </w:pPr>
      <w:r w:rsidRPr="006D2679">
        <w:t>Dotaz v L1stage_F_ved_p_prehled provádí následující:</w:t>
      </w:r>
    </w:p>
    <w:p w:rsidRPr="006D2679" w:rsidR="00276F23" w:rsidP="00276F23" w:rsidRDefault="00276F23" w14:paraId="09423110" w14:textId="77777777">
      <w:pPr>
        <w:pStyle w:val="Zkladntext"/>
        <w:spacing w:line="276" w:lineRule="auto"/>
      </w:pPr>
    </w:p>
    <w:p w:rsidRPr="006D2679" w:rsidR="00276F23" w:rsidP="00276F23" w:rsidRDefault="00276F23" w14:paraId="27DD0413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>Příkaz SELECT určuje sloupce, které se mají z tabulky načíst.</w:t>
      </w:r>
    </w:p>
    <w:p w:rsidRPr="006D2679" w:rsidR="00276F23" w:rsidP="00276F23" w:rsidRDefault="00276F23" w14:paraId="64F22457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[Období]</w:t>
      </w:r>
    </w:p>
    <w:p w:rsidRPr="006D2679" w:rsidR="00276F23" w:rsidP="00276F23" w:rsidRDefault="00276F23" w14:paraId="38691CD6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[Forma studia]</w:t>
      </w:r>
    </w:p>
    <w:p w:rsidRPr="006D2679" w:rsidR="00276F23" w:rsidP="00276F23" w:rsidRDefault="00276F23" w14:paraId="3384018E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[Odběratel výkonu]</w:t>
      </w:r>
    </w:p>
    <w:p w:rsidRPr="006D2679" w:rsidR="00276F23" w:rsidP="00276F23" w:rsidRDefault="00276F23" w14:paraId="6A3C66D2" w14:textId="6A445253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[Počet bodů za vedení] je vybrán dvakrát a jsou mu přiřazeny </w:t>
      </w:r>
      <w:proofErr w:type="spellStart"/>
      <w:r w:rsidRPr="006D2679">
        <w:rPr>
          <w:i/>
          <w:iCs/>
        </w:rPr>
        <w:t>aliasy</w:t>
      </w:r>
      <w:proofErr w:type="spellEnd"/>
      <w:r w:rsidRPr="006D2679">
        <w:rPr>
          <w:i/>
          <w:iCs/>
        </w:rPr>
        <w:t xml:space="preserve"> [Podle H           fakulty] a [Podle H garant. katedry].</w:t>
      </w:r>
    </w:p>
    <w:p w:rsidRPr="006D2679" w:rsidR="00276F23" w:rsidP="00276F23" w:rsidRDefault="00276F23" w14:paraId="2A417602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Řetězec "</w:t>
      </w:r>
      <w:proofErr w:type="spellStart"/>
      <w:r w:rsidRPr="006D2679">
        <w:rPr>
          <w:i/>
          <w:iCs/>
        </w:rPr>
        <w:t>Ved</w:t>
      </w:r>
      <w:proofErr w:type="spellEnd"/>
      <w:r w:rsidRPr="006D2679">
        <w:rPr>
          <w:i/>
          <w:iCs/>
        </w:rPr>
        <w:t>" je vybrán a je mu přiřazen alias [Kategorie výkonu].</w:t>
      </w:r>
    </w:p>
    <w:p w:rsidRPr="006D2679" w:rsidR="00276F23" w:rsidP="00276F23" w:rsidRDefault="00276F23" w14:paraId="2C58FDE6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</w:t>
      </w:r>
      <w:proofErr w:type="spellStart"/>
      <w:r w:rsidRPr="006D2679">
        <w:rPr>
          <w:i/>
          <w:iCs/>
        </w:rPr>
        <w:t>Dataset_ID</w:t>
      </w:r>
      <w:proofErr w:type="spellEnd"/>
      <w:r w:rsidRPr="006D2679">
        <w:rPr>
          <w:i/>
          <w:iCs/>
        </w:rPr>
        <w:t>]</w:t>
      </w:r>
    </w:p>
    <w:p w:rsidRPr="006D2679" w:rsidR="00276F23" w:rsidP="00276F23" w:rsidRDefault="00276F23" w14:paraId="6D112BDB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</w:t>
      </w:r>
      <w:proofErr w:type="spellStart"/>
      <w:r w:rsidRPr="006D2679">
        <w:rPr>
          <w:i/>
          <w:iCs/>
        </w:rPr>
        <w:t>Předmět_ID</w:t>
      </w:r>
      <w:proofErr w:type="spellEnd"/>
      <w:r w:rsidRPr="006D2679">
        <w:rPr>
          <w:i/>
          <w:iCs/>
        </w:rPr>
        <w:t>]</w:t>
      </w:r>
    </w:p>
    <w:p w:rsidRPr="006D2679" w:rsidR="00276F23" w:rsidP="00276F23" w:rsidRDefault="00276F23" w14:paraId="46CC5F74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Je vybrán řetězec [</w:t>
      </w:r>
      <w:proofErr w:type="spellStart"/>
      <w:r w:rsidRPr="006D2679">
        <w:rPr>
          <w:i/>
          <w:iCs/>
        </w:rPr>
        <w:t>Pracoviště_ID</w:t>
      </w:r>
      <w:proofErr w:type="spellEnd"/>
      <w:r w:rsidRPr="006D2679">
        <w:rPr>
          <w:i/>
          <w:iCs/>
        </w:rPr>
        <w:t xml:space="preserve">] a je mu přiřazen alias [Pracoviště podílející se na </w:t>
      </w:r>
      <w:proofErr w:type="spellStart"/>
      <w:r w:rsidRPr="006D2679">
        <w:rPr>
          <w:i/>
          <w:iCs/>
        </w:rPr>
        <w:t>výuce_ID</w:t>
      </w:r>
      <w:proofErr w:type="spellEnd"/>
      <w:r w:rsidRPr="006D2679">
        <w:rPr>
          <w:i/>
          <w:iCs/>
        </w:rPr>
        <w:t>].</w:t>
      </w:r>
    </w:p>
    <w:p w:rsidRPr="006D2679" w:rsidR="00276F23" w:rsidP="00276F23" w:rsidRDefault="00276F23" w14:paraId="2976B863" w14:textId="77777777">
      <w:pPr>
        <w:pStyle w:val="Zkladntext"/>
        <w:spacing w:before="0" w:after="0" w:line="276" w:lineRule="auto"/>
        <w:rPr>
          <w:i/>
          <w:iCs/>
        </w:rPr>
      </w:pPr>
    </w:p>
    <w:p w:rsidRPr="006D2679" w:rsidR="00276F23" w:rsidP="00276F23" w:rsidRDefault="00276F23" w14:paraId="5ED43D89" w14:textId="7FC1BE99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Příkaz FROM určuje tabulku, ze které budou data získána: [L1stage].[</w:t>
      </w:r>
      <w:proofErr w:type="spellStart"/>
      <w:r w:rsidRPr="006D2679">
        <w:rPr>
          <w:i/>
          <w:iCs/>
        </w:rPr>
        <w:t>F_ved_p_prehled</w:t>
      </w:r>
      <w:proofErr w:type="spellEnd"/>
      <w:r w:rsidRPr="006D2679">
        <w:rPr>
          <w:i/>
          <w:iCs/>
        </w:rPr>
        <w:t>].</w:t>
      </w:r>
    </w:p>
    <w:p w:rsidRPr="006D2679" w:rsidR="00276F23" w:rsidP="00276F23" w:rsidRDefault="00276F23" w14:paraId="5C373877" w14:textId="77777777">
      <w:pPr>
        <w:pStyle w:val="Zkladntext"/>
        <w:spacing w:before="0" w:after="0" w:line="276" w:lineRule="auto"/>
        <w:rPr>
          <w:i/>
          <w:iCs/>
        </w:rPr>
      </w:pPr>
    </w:p>
    <w:p w:rsidRPr="006D2679" w:rsidR="00276F23" w:rsidP="0019350C" w:rsidRDefault="0019350C" w14:paraId="32E1364D" w14:textId="4049AD48">
      <w:pPr>
        <w:pStyle w:val="Zkladntext"/>
        <w:spacing w:line="276" w:lineRule="auto"/>
      </w:pPr>
      <w:r w:rsidRPr="006D2679">
        <w:lastRenderedPageBreak/>
        <w:t xml:space="preserve">Dotaz v opakujícím se zdroji L1stage_F_ved_p_prehled je téměř totožný. Jediné rozdíly jsou v tom, že místo 2x po sobě opakujícího se sloupce [Počet bodů za vedení] je v tomto zdroji vybrán sloupec [Počet bodů za obhajoby] a </w:t>
      </w:r>
      <w:proofErr w:type="spellStart"/>
      <w:r w:rsidRPr="006D2679">
        <w:t>aliasován</w:t>
      </w:r>
      <w:proofErr w:type="spellEnd"/>
      <w:r w:rsidRPr="006D2679">
        <w:t xml:space="preserve"> shodnými sloupci jako v předchozím zdroji a místo řetězce "</w:t>
      </w:r>
      <w:proofErr w:type="spellStart"/>
      <w:r w:rsidRPr="006D2679">
        <w:t>Ved</w:t>
      </w:r>
      <w:proofErr w:type="spellEnd"/>
      <w:r w:rsidRPr="006D2679">
        <w:t>" je vybrán řetězec "</w:t>
      </w:r>
      <w:proofErr w:type="spellStart"/>
      <w:r w:rsidRPr="006D2679">
        <w:t>Obh</w:t>
      </w:r>
      <w:proofErr w:type="spellEnd"/>
      <w:r w:rsidRPr="006D2679">
        <w:t xml:space="preserve">" a </w:t>
      </w:r>
      <w:proofErr w:type="spellStart"/>
      <w:r w:rsidRPr="006D2679">
        <w:t>aliasován</w:t>
      </w:r>
      <w:proofErr w:type="spellEnd"/>
      <w:r w:rsidRPr="006D2679">
        <w:t xml:space="preserve"> řetězcem [Kategorie výkonu].</w:t>
      </w:r>
    </w:p>
    <w:p w:rsidRPr="006D2679" w:rsidR="0019350C" w:rsidP="0019350C" w:rsidRDefault="0019350C" w14:paraId="64652D23" w14:textId="77777777">
      <w:pPr>
        <w:pStyle w:val="Zkladntext"/>
        <w:spacing w:line="276" w:lineRule="auto"/>
      </w:pPr>
    </w:p>
    <w:p w:rsidRPr="00554A6C" w:rsidR="0019350C" w:rsidP="0019350C" w:rsidRDefault="0019350C" w14:paraId="25F1E44B" w14:textId="65AA1E28">
      <w:pPr>
        <w:pStyle w:val="Zkladntext"/>
        <w:spacing w:line="276" w:lineRule="auto"/>
        <w:rPr>
          <w:i/>
          <w:iCs/>
        </w:rPr>
      </w:pPr>
      <w:r w:rsidRPr="00554A6C">
        <w:rPr>
          <w:i/>
          <w:iCs/>
        </w:rPr>
        <w:t xml:space="preserve">Dotaz v posledním zdroji L1stage_F_pred_prehled </w:t>
      </w:r>
      <w:r w:rsidRPr="00554A6C" w:rsidR="00C03461">
        <w:rPr>
          <w:i/>
          <w:iCs/>
        </w:rPr>
        <w:t xml:space="preserve">je spojením dvou </w:t>
      </w:r>
      <w:proofErr w:type="spellStart"/>
      <w:r w:rsidRPr="00554A6C" w:rsidR="00C03461">
        <w:rPr>
          <w:i/>
          <w:iCs/>
        </w:rPr>
        <w:t>selectů</w:t>
      </w:r>
      <w:proofErr w:type="spellEnd"/>
      <w:r w:rsidRPr="00554A6C" w:rsidR="00C03461">
        <w:rPr>
          <w:i/>
          <w:iCs/>
        </w:rPr>
        <w:t xml:space="preserve">, kde první </w:t>
      </w:r>
      <w:proofErr w:type="spellStart"/>
      <w:r w:rsidRPr="00554A6C" w:rsidR="00C03461">
        <w:rPr>
          <w:i/>
          <w:iCs/>
        </w:rPr>
        <w:t>select</w:t>
      </w:r>
      <w:proofErr w:type="spellEnd"/>
      <w:r w:rsidRPr="00554A6C" w:rsidR="00C03461">
        <w:rPr>
          <w:i/>
          <w:iCs/>
        </w:rPr>
        <w:t xml:space="preserve"> zahrnuje kromě počtu bodů podle H fakulty zároveň i přepočet bodů podle H garantující katedry. Tenhle přepočet se provádí pouze pro cvičeni, tj. typ jednotky výuky = </w:t>
      </w:r>
      <w:proofErr w:type="spellStart"/>
      <w:r w:rsidRPr="00554A6C" w:rsidR="00C03461">
        <w:rPr>
          <w:i/>
          <w:iCs/>
        </w:rPr>
        <w:t>cv</w:t>
      </w:r>
      <w:proofErr w:type="spellEnd"/>
      <w:r w:rsidRPr="00554A6C" w:rsidR="00C03461">
        <w:rPr>
          <w:i/>
          <w:iCs/>
        </w:rPr>
        <w:t xml:space="preserve">. Zatímco druhy </w:t>
      </w:r>
      <w:proofErr w:type="spellStart"/>
      <w:r w:rsidRPr="00554A6C" w:rsidR="00C03461">
        <w:rPr>
          <w:i/>
          <w:iCs/>
        </w:rPr>
        <w:t>select</w:t>
      </w:r>
      <w:proofErr w:type="spellEnd"/>
      <w:r w:rsidRPr="00554A6C" w:rsidR="00C03461">
        <w:rPr>
          <w:i/>
          <w:iCs/>
        </w:rPr>
        <w:t xml:space="preserve"> pak vybírá řádky pro přednášky a nepřímou výuku kde počet bodů podle H fakulty = poctu bodů podle G katedry. Tento přepočet se děla mimo jiné i kvůli následujícímu použiti v dashboardu kde by mělo byt zajištěné přepínaní mezi počtem bodu podle fakulty a podle g katedry.</w:t>
      </w:r>
      <w:r w:rsidRPr="00554A6C" w:rsidR="00AC5ACC">
        <w:rPr>
          <w:i/>
          <w:iCs/>
        </w:rPr>
        <w:t xml:space="preserve"> Dotaz:</w:t>
      </w:r>
      <w:r w:rsidRPr="00554A6C" w:rsidR="00C03461">
        <w:rPr>
          <w:i/>
          <w:iCs/>
        </w:rPr>
        <w:t xml:space="preserve">          </w:t>
      </w:r>
    </w:p>
    <w:p w:rsidRPr="006D2679" w:rsidR="003F4DFA" w:rsidP="003F4DFA" w:rsidRDefault="003F4DFA" w14:paraId="352004A6" w14:textId="23873ADE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>První příkaz SELECT, který obsahuje seznam sloupců, které se mají z dotazu načíst.</w:t>
      </w:r>
    </w:p>
    <w:p w:rsidRPr="006D2679" w:rsidR="003F4DFA" w:rsidP="003F4DFA" w:rsidRDefault="003F4DFA" w14:paraId="285F2993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t1.[Období] načte sloupec "Období" z přiřazeného </w:t>
      </w:r>
      <w:proofErr w:type="spellStart"/>
      <w:r w:rsidRPr="006D2679">
        <w:rPr>
          <w:i/>
          <w:iCs/>
        </w:rPr>
        <w:t>poddotazu</w:t>
      </w:r>
      <w:proofErr w:type="spellEnd"/>
      <w:r w:rsidRPr="006D2679">
        <w:rPr>
          <w:i/>
          <w:iCs/>
        </w:rPr>
        <w:t xml:space="preserve"> t1.</w:t>
      </w:r>
    </w:p>
    <w:p w:rsidRPr="006D2679" w:rsidR="003F4DFA" w:rsidP="003F4DFA" w:rsidRDefault="003F4DFA" w14:paraId="65CABB00" w14:textId="51A9BBBB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[Forma studia] </w:t>
      </w:r>
    </w:p>
    <w:p w:rsidRPr="006D2679" w:rsidR="003F4DFA" w:rsidP="003F4DFA" w:rsidRDefault="003F4DFA" w14:paraId="2D74DD98" w14:textId="15EA1EBB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[</w:t>
      </w:r>
      <w:proofErr w:type="spellStart"/>
      <w:r w:rsidRPr="006D2679">
        <w:rPr>
          <w:i/>
          <w:iCs/>
        </w:rPr>
        <w:t>Mimosemestrální</w:t>
      </w:r>
      <w:proofErr w:type="spellEnd"/>
      <w:r w:rsidRPr="006D2679">
        <w:rPr>
          <w:i/>
          <w:iCs/>
        </w:rPr>
        <w:t xml:space="preserve"> výuka] </w:t>
      </w:r>
    </w:p>
    <w:p w:rsidRPr="006D2679" w:rsidR="003F4DFA" w:rsidP="003F4DFA" w:rsidRDefault="003F4DFA" w14:paraId="7765EDF3" w14:textId="7793DFEE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[Odběratel výkonu] </w:t>
      </w:r>
    </w:p>
    <w:p w:rsidRPr="006D2679" w:rsidR="003F4DFA" w:rsidP="003F4DFA" w:rsidRDefault="003F4DFA" w14:paraId="1C668C66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[Typ jednotky výuky] AS [Kategorie výkonu] načte sloupec "Typ jednotky výuky" a přiřadí mu alias "[Kategorie výkonu]".</w:t>
      </w:r>
    </w:p>
    <w:p w:rsidRPr="006D2679" w:rsidR="003F4DFA" w:rsidP="003F4DFA" w:rsidRDefault="003F4DFA" w14:paraId="2524E81E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[Počet bodů] AS [Podle H fakulty] načte sloupec "Počet bodů" a přiřadí mu alias "[Podle H fakulty]".</w:t>
      </w:r>
    </w:p>
    <w:p w:rsidRPr="006D2679" w:rsidR="003F4DFA" w:rsidP="003F4DFA" w:rsidRDefault="003F4DFA" w14:paraId="13E9902E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[Počet bodů] * t4.Hodnocení / t3.Hodnocení as [Podle H garant. katedry] vypočítá nový sloupec vynásobením "Počet bodů" hodnotou t4.Hodnocení a následným vydělením t3.Hodnocení. Výsledné hodnotě je přiřazen alias "[Podle H garant. katedry]".</w:t>
      </w:r>
    </w:p>
    <w:p w:rsidRPr="006D2679" w:rsidR="003F4DFA" w:rsidP="003F4DFA" w:rsidRDefault="003F4DFA" w14:paraId="024D00EB" w14:textId="586995F1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</w:t>
      </w:r>
      <w:r w:rsidR="00AC5ACC">
        <w:rPr>
          <w:i/>
          <w:iCs/>
        </w:rPr>
        <w:t>t</w:t>
      </w:r>
      <w:r w:rsidRPr="006D2679">
        <w:rPr>
          <w:i/>
          <w:iCs/>
        </w:rPr>
        <w:t>1.[</w:t>
      </w:r>
      <w:proofErr w:type="spellStart"/>
      <w:r w:rsidRPr="006D2679">
        <w:rPr>
          <w:i/>
          <w:iCs/>
        </w:rPr>
        <w:t>Dataset_ID</w:t>
      </w:r>
      <w:proofErr w:type="spellEnd"/>
      <w:r w:rsidRPr="006D2679">
        <w:rPr>
          <w:i/>
          <w:iCs/>
        </w:rPr>
        <w:t>] načte sloupec "</w:t>
      </w:r>
      <w:proofErr w:type="spellStart"/>
      <w:r w:rsidRPr="006D2679">
        <w:rPr>
          <w:i/>
          <w:iCs/>
        </w:rPr>
        <w:t>Dataset_ID</w:t>
      </w:r>
      <w:proofErr w:type="spellEnd"/>
      <w:r w:rsidRPr="006D2679">
        <w:rPr>
          <w:i/>
          <w:iCs/>
        </w:rPr>
        <w:t xml:space="preserve">" z </w:t>
      </w:r>
      <w:proofErr w:type="spellStart"/>
      <w:r w:rsidRPr="006D2679">
        <w:rPr>
          <w:i/>
          <w:iCs/>
        </w:rPr>
        <w:t>aliasovaného</w:t>
      </w:r>
      <w:proofErr w:type="spellEnd"/>
      <w:r w:rsidRPr="006D2679">
        <w:rPr>
          <w:i/>
          <w:iCs/>
        </w:rPr>
        <w:t xml:space="preserve"> </w:t>
      </w:r>
      <w:proofErr w:type="spellStart"/>
      <w:r w:rsidRPr="006D2679">
        <w:rPr>
          <w:i/>
          <w:iCs/>
        </w:rPr>
        <w:t>poddotazu</w:t>
      </w:r>
      <w:proofErr w:type="spellEnd"/>
      <w:r w:rsidRPr="006D2679">
        <w:rPr>
          <w:i/>
          <w:iCs/>
        </w:rPr>
        <w:t xml:space="preserve"> t1.</w:t>
      </w:r>
    </w:p>
    <w:p w:rsidRPr="006D2679" w:rsidR="003F4DFA" w:rsidP="003F4DFA" w:rsidRDefault="003F4DFA" w14:paraId="5F28E06E" w14:textId="7F0295FB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[</w:t>
      </w:r>
      <w:proofErr w:type="spellStart"/>
      <w:r w:rsidRPr="006D2679">
        <w:rPr>
          <w:i/>
          <w:iCs/>
        </w:rPr>
        <w:t>Předmět_ID</w:t>
      </w:r>
      <w:proofErr w:type="spellEnd"/>
      <w:r w:rsidRPr="006D2679">
        <w:rPr>
          <w:i/>
          <w:iCs/>
        </w:rPr>
        <w:t xml:space="preserve">] </w:t>
      </w:r>
    </w:p>
    <w:p w:rsidRPr="006D2679" w:rsidR="003F4DFA" w:rsidP="003F4DFA" w:rsidRDefault="003F4DFA" w14:paraId="3E36CA7C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t1.[Pracoviště podílející se na </w:t>
      </w:r>
      <w:proofErr w:type="spellStart"/>
      <w:r w:rsidRPr="006D2679">
        <w:rPr>
          <w:i/>
          <w:iCs/>
        </w:rPr>
        <w:t>výuce_ID</w:t>
      </w:r>
      <w:proofErr w:type="spellEnd"/>
      <w:r w:rsidRPr="006D2679">
        <w:rPr>
          <w:i/>
          <w:iCs/>
        </w:rPr>
        <w:t xml:space="preserve">] načte sloupec "Pracoviště podílející se na </w:t>
      </w:r>
      <w:proofErr w:type="spellStart"/>
      <w:r w:rsidRPr="006D2679">
        <w:rPr>
          <w:i/>
          <w:iCs/>
        </w:rPr>
        <w:t>výuce_ID</w:t>
      </w:r>
      <w:proofErr w:type="spellEnd"/>
      <w:r w:rsidRPr="006D2679">
        <w:rPr>
          <w:i/>
          <w:iCs/>
        </w:rPr>
        <w:t xml:space="preserve">" z přiřazeného </w:t>
      </w:r>
      <w:proofErr w:type="spellStart"/>
      <w:r w:rsidRPr="006D2679">
        <w:rPr>
          <w:i/>
          <w:iCs/>
        </w:rPr>
        <w:t>poddotazu</w:t>
      </w:r>
      <w:proofErr w:type="spellEnd"/>
      <w:r w:rsidRPr="006D2679">
        <w:rPr>
          <w:i/>
          <w:iCs/>
        </w:rPr>
        <w:t xml:space="preserve"> t1.</w:t>
      </w:r>
    </w:p>
    <w:p w:rsidRPr="006D2679" w:rsidR="003F4DFA" w:rsidP="003F4DFA" w:rsidRDefault="003F4DFA" w14:paraId="5702BE74" w14:textId="77777777">
      <w:pPr>
        <w:pStyle w:val="Zkladntext"/>
        <w:spacing w:before="0" w:after="0" w:line="276" w:lineRule="auto"/>
        <w:rPr>
          <w:i/>
          <w:iCs/>
        </w:rPr>
      </w:pPr>
    </w:p>
    <w:p w:rsidRPr="006D2679" w:rsidR="003F4DFA" w:rsidP="003F4DFA" w:rsidRDefault="003F4DFA" w14:paraId="0BF56501" w14:textId="43E171B6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Příkaz FROM určuje </w:t>
      </w:r>
      <w:proofErr w:type="spellStart"/>
      <w:r w:rsidRPr="006D2679">
        <w:rPr>
          <w:i/>
          <w:iCs/>
        </w:rPr>
        <w:t>poddotaz</w:t>
      </w:r>
      <w:proofErr w:type="spellEnd"/>
      <w:r w:rsidRPr="006D2679">
        <w:rPr>
          <w:i/>
          <w:iCs/>
        </w:rPr>
        <w:t>, který vybere všechny sloupce z tabulky [L1stage].[</w:t>
      </w:r>
      <w:proofErr w:type="spellStart"/>
      <w:r w:rsidRPr="006D2679">
        <w:rPr>
          <w:i/>
          <w:iCs/>
        </w:rPr>
        <w:t>F_pred_prehled</w:t>
      </w:r>
      <w:proofErr w:type="spellEnd"/>
      <w:r w:rsidRPr="006D2679">
        <w:rPr>
          <w:i/>
          <w:iCs/>
        </w:rPr>
        <w:t>] a přiřadí jí alias t1.</w:t>
      </w:r>
    </w:p>
    <w:p w:rsidRPr="006D2679" w:rsidR="003F4DFA" w:rsidP="003F4DFA" w:rsidRDefault="003F4DFA" w14:paraId="42FD3840" w14:textId="52EC0750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>Kód provádí operace LEFT JOIN s dalšími tabulkami.</w:t>
      </w:r>
    </w:p>
    <w:p w:rsidRPr="00A83A6A" w:rsidR="00A83A6A" w:rsidP="00A83A6A" w:rsidRDefault="003F4DFA" w14:paraId="7CB1CBDC" w14:textId="768DAC07">
      <w:pPr>
        <w:pStyle w:val="Zkladntext"/>
        <w:spacing w:line="276" w:lineRule="auto"/>
        <w:rPr>
          <w:i/>
          <w:iCs/>
        </w:rPr>
      </w:pPr>
      <w:r w:rsidRPr="006D2679">
        <w:rPr>
          <w:i/>
          <w:iCs/>
        </w:rPr>
        <w:t xml:space="preserve">    </w:t>
      </w:r>
      <w:r w:rsidRPr="00A83A6A" w:rsidR="00A83A6A">
        <w:rPr>
          <w:i/>
          <w:iCs/>
        </w:rPr>
        <w:t xml:space="preserve">První </w:t>
      </w:r>
      <w:r w:rsidRPr="00A83A6A">
        <w:rPr>
          <w:i/>
          <w:iCs/>
        </w:rPr>
        <w:t>LEFT JOIN</w:t>
      </w:r>
      <w:r w:rsidRPr="00A83A6A" w:rsidR="00A83A6A">
        <w:rPr>
          <w:i/>
          <w:iCs/>
        </w:rPr>
        <w:t>:</w:t>
      </w:r>
      <w:r w:rsidRPr="00A83A6A">
        <w:rPr>
          <w:i/>
          <w:iCs/>
        </w:rPr>
        <w:t xml:space="preserve"> </w:t>
      </w:r>
    </w:p>
    <w:p w:rsidRPr="00A83A6A" w:rsidR="00A83A6A" w:rsidP="00A83A6A" w:rsidRDefault="00A83A6A" w14:paraId="6C2588CF" w14:textId="747D7EAB">
      <w:pPr>
        <w:pStyle w:val="Zkladntext"/>
        <w:spacing w:line="276" w:lineRule="auto"/>
        <w:rPr>
          <w:i/>
          <w:iCs/>
        </w:rPr>
      </w:pPr>
      <w:r w:rsidRPr="00A83A6A">
        <w:rPr>
          <w:i/>
          <w:iCs/>
        </w:rPr>
        <w:t xml:space="preserve">      Tabulka 1: [L1stage].[</w:t>
      </w:r>
      <w:proofErr w:type="spellStart"/>
      <w:r w:rsidRPr="00A83A6A">
        <w:rPr>
          <w:i/>
          <w:iCs/>
        </w:rPr>
        <w:t>F_pred_prehled</w:t>
      </w:r>
      <w:proofErr w:type="spellEnd"/>
      <w:r w:rsidRPr="00A83A6A">
        <w:rPr>
          <w:i/>
          <w:iCs/>
        </w:rPr>
        <w:t>] (t1)</w:t>
      </w:r>
    </w:p>
    <w:p w:rsidRPr="00A83A6A" w:rsidR="00A83A6A" w:rsidP="00A83A6A" w:rsidRDefault="00A83A6A" w14:paraId="76FE568C" w14:textId="076DBCCC">
      <w:pPr>
        <w:pStyle w:val="Zkladntext"/>
        <w:spacing w:line="276" w:lineRule="auto"/>
        <w:rPr>
          <w:i/>
          <w:iCs/>
        </w:rPr>
      </w:pPr>
      <w:r w:rsidRPr="00A83A6A">
        <w:rPr>
          <w:i/>
          <w:iCs/>
        </w:rPr>
        <w:t xml:space="preserve">      Tabulka 2: [L1].[</w:t>
      </w:r>
      <w:proofErr w:type="spellStart"/>
      <w:r w:rsidRPr="00A83A6A">
        <w:rPr>
          <w:i/>
          <w:iCs/>
        </w:rPr>
        <w:t>D_Pracoviste</w:t>
      </w:r>
      <w:proofErr w:type="spellEnd"/>
      <w:r w:rsidRPr="00A83A6A">
        <w:rPr>
          <w:i/>
          <w:iCs/>
        </w:rPr>
        <w:t>] (t2)</w:t>
      </w:r>
    </w:p>
    <w:p w:rsidRPr="00A83A6A" w:rsidR="00A83A6A" w:rsidP="00A83A6A" w:rsidRDefault="00A83A6A" w14:paraId="164B21B0" w14:textId="17F0909D">
      <w:pPr>
        <w:pStyle w:val="Zkladntext"/>
        <w:spacing w:line="276" w:lineRule="auto"/>
        <w:rPr>
          <w:i/>
          <w:iCs/>
        </w:rPr>
      </w:pPr>
      <w:r w:rsidRPr="00A83A6A">
        <w:rPr>
          <w:i/>
          <w:iCs/>
        </w:rPr>
        <w:lastRenderedPageBreak/>
        <w:t xml:space="preserve">     Podmínka spojení:</w:t>
      </w:r>
    </w:p>
    <w:p w:rsidRPr="00A83A6A" w:rsidR="00A83A6A" w:rsidP="00A83A6A" w:rsidRDefault="00A83A6A" w14:paraId="5B5814E8" w14:textId="77777777">
      <w:pPr>
        <w:pStyle w:val="Zkladntext"/>
        <w:spacing w:line="276" w:lineRule="auto"/>
        <w:rPr>
          <w:i/>
          <w:iCs/>
        </w:rPr>
      </w:pPr>
      <w:r w:rsidRPr="00A83A6A">
        <w:rPr>
          <w:i/>
          <w:iCs/>
        </w:rPr>
        <w:t xml:space="preserve">        t1.[Garantující </w:t>
      </w:r>
      <w:proofErr w:type="spellStart"/>
      <w:r w:rsidRPr="00A83A6A">
        <w:rPr>
          <w:i/>
          <w:iCs/>
        </w:rPr>
        <w:t>pracoviště_ID</w:t>
      </w:r>
      <w:proofErr w:type="spellEnd"/>
      <w:r w:rsidRPr="00A83A6A">
        <w:rPr>
          <w:i/>
          <w:iCs/>
        </w:rPr>
        <w:t>] = t2.Pracoviště_ID</w:t>
      </w:r>
    </w:p>
    <w:p w:rsidRPr="00A83A6A" w:rsidR="003F4DFA" w:rsidP="00A83A6A" w:rsidRDefault="00A83A6A" w14:paraId="0763C02D" w14:textId="5D26FC6B">
      <w:pPr>
        <w:pStyle w:val="Zkladntext"/>
        <w:spacing w:before="0" w:after="0" w:line="276" w:lineRule="auto"/>
        <w:rPr>
          <w:i/>
          <w:iCs/>
        </w:rPr>
      </w:pPr>
      <w:r w:rsidRPr="00A83A6A">
        <w:rPr>
          <w:i/>
          <w:iCs/>
        </w:rPr>
        <w:t xml:space="preserve">        t1.[</w:t>
      </w:r>
      <w:proofErr w:type="spellStart"/>
      <w:r w:rsidRPr="00A83A6A">
        <w:rPr>
          <w:i/>
          <w:iCs/>
        </w:rPr>
        <w:t>Dataset_ID</w:t>
      </w:r>
      <w:proofErr w:type="spellEnd"/>
      <w:r w:rsidRPr="00A83A6A">
        <w:rPr>
          <w:i/>
          <w:iCs/>
        </w:rPr>
        <w:t>] = t2.[</w:t>
      </w:r>
      <w:proofErr w:type="spellStart"/>
      <w:r w:rsidRPr="00A83A6A">
        <w:rPr>
          <w:i/>
          <w:iCs/>
        </w:rPr>
        <w:t>Dataset_ID</w:t>
      </w:r>
      <w:proofErr w:type="spellEnd"/>
      <w:r w:rsidRPr="00A83A6A">
        <w:rPr>
          <w:i/>
          <w:iCs/>
        </w:rPr>
        <w:t>]</w:t>
      </w:r>
    </w:p>
    <w:p w:rsidRPr="00A83A6A" w:rsidR="00A83A6A" w:rsidP="00A83A6A" w:rsidRDefault="00A83A6A" w14:paraId="03D41547" w14:textId="1E991AB5">
      <w:pPr>
        <w:pStyle w:val="Zkladntext"/>
        <w:spacing w:before="0" w:after="0" w:line="276" w:lineRule="auto"/>
        <w:rPr>
          <w:i/>
          <w:iCs/>
        </w:rPr>
      </w:pPr>
      <w:r w:rsidRPr="00A83A6A">
        <w:rPr>
          <w:i/>
          <w:iCs/>
        </w:rPr>
        <w:t>Druhý LEFT JOIN:</w:t>
      </w:r>
    </w:p>
    <w:p w:rsidRPr="00A83A6A" w:rsidR="00A83A6A" w:rsidP="00A83A6A" w:rsidRDefault="003F4DFA" w14:paraId="60467B39" w14:textId="77777777">
      <w:pPr>
        <w:pStyle w:val="Zkladntext"/>
        <w:spacing w:line="276" w:lineRule="auto"/>
        <w:rPr>
          <w:i/>
          <w:iCs/>
        </w:rPr>
      </w:pPr>
      <w:r w:rsidRPr="00A83A6A">
        <w:rPr>
          <w:i/>
          <w:iCs/>
        </w:rPr>
        <w:t xml:space="preserve">    </w:t>
      </w:r>
      <w:r w:rsidRPr="00A83A6A" w:rsidR="00A83A6A">
        <w:rPr>
          <w:i/>
          <w:iCs/>
        </w:rPr>
        <w:t>Tabulka 1: t2 (z předchozího spojení)</w:t>
      </w:r>
    </w:p>
    <w:p w:rsidRPr="00A83A6A" w:rsidR="00A83A6A" w:rsidP="00A83A6A" w:rsidRDefault="00A83A6A" w14:paraId="0AF21739" w14:textId="1369DFC3">
      <w:pPr>
        <w:pStyle w:val="Zkladntext"/>
        <w:spacing w:line="276" w:lineRule="auto"/>
        <w:rPr>
          <w:i/>
          <w:iCs/>
        </w:rPr>
      </w:pPr>
      <w:r w:rsidRPr="00A83A6A">
        <w:rPr>
          <w:i/>
          <w:iCs/>
        </w:rPr>
        <w:t xml:space="preserve">    Tabulka 2: [L1stage].[</w:t>
      </w:r>
      <w:proofErr w:type="spellStart"/>
      <w:r w:rsidRPr="00A83A6A">
        <w:rPr>
          <w:i/>
          <w:iCs/>
        </w:rPr>
        <w:t>F_h_cv</w:t>
      </w:r>
      <w:proofErr w:type="spellEnd"/>
      <w:r w:rsidRPr="00A83A6A">
        <w:rPr>
          <w:i/>
          <w:iCs/>
        </w:rPr>
        <w:t>] (t3)</w:t>
      </w:r>
    </w:p>
    <w:p w:rsidRPr="00A83A6A" w:rsidR="00A83A6A" w:rsidP="00A83A6A" w:rsidRDefault="00A83A6A" w14:paraId="04718D33" w14:textId="77777777">
      <w:pPr>
        <w:pStyle w:val="Zkladntext"/>
        <w:spacing w:line="276" w:lineRule="auto"/>
        <w:rPr>
          <w:i/>
          <w:iCs/>
        </w:rPr>
      </w:pPr>
      <w:r w:rsidRPr="00A83A6A">
        <w:rPr>
          <w:i/>
          <w:iCs/>
        </w:rPr>
        <w:t xml:space="preserve">    Podmínka spojení:</w:t>
      </w:r>
    </w:p>
    <w:p w:rsidRPr="00A83A6A" w:rsidR="00A83A6A" w:rsidP="00A83A6A" w:rsidRDefault="00A83A6A" w14:paraId="13428671" w14:textId="77777777">
      <w:pPr>
        <w:pStyle w:val="Zkladntext"/>
        <w:spacing w:line="276" w:lineRule="auto"/>
        <w:rPr>
          <w:i/>
          <w:iCs/>
        </w:rPr>
      </w:pPr>
      <w:r w:rsidRPr="00A83A6A">
        <w:rPr>
          <w:i/>
          <w:iCs/>
        </w:rPr>
        <w:t xml:space="preserve">        t2.[Fakulta] = t3.[Fakulta].</w:t>
      </w:r>
    </w:p>
    <w:p w:rsidRPr="00A83A6A" w:rsidR="00A83A6A" w:rsidP="00A83A6A" w:rsidRDefault="00A83A6A" w14:paraId="7A2C5744" w14:textId="77777777">
      <w:pPr>
        <w:pStyle w:val="Zkladntext"/>
        <w:spacing w:line="276" w:lineRule="auto"/>
        <w:rPr>
          <w:i/>
          <w:iCs/>
        </w:rPr>
      </w:pPr>
      <w:r w:rsidRPr="00A83A6A">
        <w:rPr>
          <w:i/>
          <w:iCs/>
        </w:rPr>
        <w:t xml:space="preserve">        t1.[</w:t>
      </w:r>
      <w:proofErr w:type="spellStart"/>
      <w:r w:rsidRPr="00A83A6A">
        <w:rPr>
          <w:i/>
          <w:iCs/>
        </w:rPr>
        <w:t>Dataset_ID</w:t>
      </w:r>
      <w:proofErr w:type="spellEnd"/>
      <w:r w:rsidRPr="00A83A6A">
        <w:rPr>
          <w:i/>
          <w:iCs/>
        </w:rPr>
        <w:t>] = t3.[</w:t>
      </w:r>
      <w:proofErr w:type="spellStart"/>
      <w:r w:rsidRPr="00A83A6A">
        <w:rPr>
          <w:i/>
          <w:iCs/>
        </w:rPr>
        <w:t>Dataset_ID</w:t>
      </w:r>
      <w:proofErr w:type="spellEnd"/>
      <w:r w:rsidRPr="00A83A6A">
        <w:rPr>
          <w:i/>
          <w:iCs/>
        </w:rPr>
        <w:t>]</w:t>
      </w:r>
    </w:p>
    <w:p w:rsidRPr="00A83A6A" w:rsidR="00A83A6A" w:rsidP="00A83A6A" w:rsidRDefault="00A83A6A" w14:paraId="14296E4B" w14:textId="77777777">
      <w:pPr>
        <w:pStyle w:val="Zkladntext"/>
        <w:spacing w:before="0" w:after="0" w:line="276" w:lineRule="auto"/>
        <w:rPr>
          <w:i/>
          <w:iCs/>
        </w:rPr>
      </w:pPr>
      <w:r w:rsidRPr="00A83A6A">
        <w:rPr>
          <w:i/>
          <w:iCs/>
        </w:rPr>
        <w:t xml:space="preserve">        t1.[Charakter výuky] = t3.[Charakter výuky]</w:t>
      </w:r>
      <w:r w:rsidRPr="00A83A6A" w:rsidR="003F4DFA">
        <w:rPr>
          <w:i/>
          <w:iCs/>
        </w:rPr>
        <w:t xml:space="preserve">   </w:t>
      </w:r>
    </w:p>
    <w:p w:rsidRPr="00A83A6A" w:rsidR="00A83A6A" w:rsidP="00A83A6A" w:rsidRDefault="00A83A6A" w14:paraId="4FD764C7" w14:textId="15976B3A">
      <w:pPr>
        <w:pStyle w:val="Zkladntext"/>
        <w:spacing w:before="0" w:after="0" w:line="276" w:lineRule="auto"/>
        <w:rPr>
          <w:i/>
          <w:iCs/>
        </w:rPr>
      </w:pPr>
      <w:r w:rsidRPr="00A83A6A">
        <w:rPr>
          <w:i/>
          <w:iCs/>
        </w:rPr>
        <w:t>Třetí LEFT JOIN:</w:t>
      </w:r>
    </w:p>
    <w:p w:rsidRPr="00A83A6A" w:rsidR="00A83A6A" w:rsidP="00A83A6A" w:rsidRDefault="00A83A6A" w14:paraId="5CCFDC6D" w14:textId="18453DA8">
      <w:pPr>
        <w:pStyle w:val="Zkladntext"/>
        <w:spacing w:line="276" w:lineRule="auto"/>
        <w:rPr>
          <w:i/>
          <w:iCs/>
          <w:lang w:val="sk-SK"/>
        </w:rPr>
      </w:pPr>
      <w:r w:rsidRPr="00A83A6A">
        <w:rPr>
          <w:i/>
          <w:iCs/>
          <w:lang w:val="sk-SK"/>
        </w:rPr>
        <w:t xml:space="preserve">    </w:t>
      </w:r>
      <w:proofErr w:type="spellStart"/>
      <w:r w:rsidRPr="00A83A6A">
        <w:rPr>
          <w:i/>
          <w:iCs/>
          <w:lang w:val="sk-SK"/>
        </w:rPr>
        <w:t>Tabulka</w:t>
      </w:r>
      <w:proofErr w:type="spellEnd"/>
      <w:r w:rsidRPr="00A83A6A">
        <w:rPr>
          <w:i/>
          <w:iCs/>
          <w:lang w:val="sk-SK"/>
        </w:rPr>
        <w:t xml:space="preserve"> 1: t1 (z </w:t>
      </w:r>
      <w:proofErr w:type="spellStart"/>
      <w:r w:rsidRPr="00A83A6A">
        <w:rPr>
          <w:i/>
          <w:iCs/>
          <w:lang w:val="sk-SK"/>
        </w:rPr>
        <w:t>prvního</w:t>
      </w:r>
      <w:proofErr w:type="spellEnd"/>
      <w:r w:rsidRPr="00A83A6A">
        <w:rPr>
          <w:i/>
          <w:iCs/>
          <w:lang w:val="sk-SK"/>
        </w:rPr>
        <w:t xml:space="preserve"> spojení)</w:t>
      </w:r>
    </w:p>
    <w:p w:rsidRPr="00A83A6A" w:rsidR="00A83A6A" w:rsidP="00A83A6A" w:rsidRDefault="00A83A6A" w14:paraId="2D482F4B" w14:textId="471BDFEA">
      <w:pPr>
        <w:pStyle w:val="Zkladntext"/>
        <w:spacing w:line="276" w:lineRule="auto"/>
        <w:rPr>
          <w:i/>
          <w:iCs/>
          <w:lang w:val="sk-SK"/>
        </w:rPr>
      </w:pPr>
      <w:r w:rsidRPr="00A83A6A">
        <w:rPr>
          <w:i/>
          <w:iCs/>
          <w:lang w:val="sk-SK"/>
        </w:rPr>
        <w:t xml:space="preserve">    </w:t>
      </w:r>
      <w:proofErr w:type="spellStart"/>
      <w:r w:rsidRPr="00A83A6A">
        <w:rPr>
          <w:i/>
          <w:iCs/>
          <w:lang w:val="sk-SK"/>
        </w:rPr>
        <w:t>Tabulka</w:t>
      </w:r>
      <w:proofErr w:type="spellEnd"/>
      <w:r w:rsidRPr="00A83A6A">
        <w:rPr>
          <w:i/>
          <w:iCs/>
          <w:lang w:val="sk-SK"/>
        </w:rPr>
        <w:t xml:space="preserve"> 2: [L1stage].[</w:t>
      </w:r>
      <w:proofErr w:type="spellStart"/>
      <w:r w:rsidRPr="00A83A6A">
        <w:rPr>
          <w:i/>
          <w:iCs/>
          <w:lang w:val="sk-SK"/>
        </w:rPr>
        <w:t>F_h_cv_g</w:t>
      </w:r>
      <w:proofErr w:type="spellEnd"/>
      <w:r w:rsidRPr="00A83A6A">
        <w:rPr>
          <w:i/>
          <w:iCs/>
          <w:lang w:val="sk-SK"/>
        </w:rPr>
        <w:t>] (t4)</w:t>
      </w:r>
    </w:p>
    <w:p w:rsidRPr="00A83A6A" w:rsidR="00A83A6A" w:rsidP="00A83A6A" w:rsidRDefault="00A83A6A" w14:paraId="454B2717" w14:textId="77777777">
      <w:pPr>
        <w:pStyle w:val="Zkladntext"/>
        <w:spacing w:line="276" w:lineRule="auto"/>
        <w:rPr>
          <w:i/>
          <w:iCs/>
          <w:lang w:val="sk-SK"/>
        </w:rPr>
      </w:pPr>
      <w:r w:rsidRPr="00A83A6A">
        <w:rPr>
          <w:i/>
          <w:iCs/>
          <w:lang w:val="sk-SK"/>
        </w:rPr>
        <w:t xml:space="preserve">    </w:t>
      </w:r>
      <w:proofErr w:type="spellStart"/>
      <w:r w:rsidRPr="00A83A6A">
        <w:rPr>
          <w:i/>
          <w:iCs/>
          <w:lang w:val="sk-SK"/>
        </w:rPr>
        <w:t>Podmínka</w:t>
      </w:r>
      <w:proofErr w:type="spellEnd"/>
      <w:r w:rsidRPr="00A83A6A">
        <w:rPr>
          <w:i/>
          <w:iCs/>
          <w:lang w:val="sk-SK"/>
        </w:rPr>
        <w:t xml:space="preserve"> spojení:</w:t>
      </w:r>
    </w:p>
    <w:p w:rsidRPr="00A83A6A" w:rsidR="00A83A6A" w:rsidP="00A83A6A" w:rsidRDefault="00A83A6A" w14:paraId="6F2764D6" w14:textId="4E7EFBCE">
      <w:pPr>
        <w:pStyle w:val="Zkladntext"/>
        <w:spacing w:line="276" w:lineRule="auto"/>
        <w:rPr>
          <w:i/>
          <w:iCs/>
          <w:lang w:val="sk-SK"/>
        </w:rPr>
      </w:pPr>
      <w:r w:rsidRPr="00A83A6A">
        <w:rPr>
          <w:i/>
          <w:iCs/>
          <w:lang w:val="sk-SK"/>
        </w:rPr>
        <w:t xml:space="preserve">        </w:t>
      </w:r>
      <w:r w:rsidR="00714860">
        <w:rPr>
          <w:i/>
          <w:iCs/>
          <w:lang w:val="sk-SK"/>
        </w:rPr>
        <w:t>t1.</w:t>
      </w:r>
      <w:r w:rsidRPr="00A83A6A">
        <w:rPr>
          <w:i/>
          <w:iCs/>
          <w:lang w:val="sk-SK"/>
        </w:rPr>
        <w:t xml:space="preserve">Garantující </w:t>
      </w:r>
      <w:proofErr w:type="spellStart"/>
      <w:r w:rsidRPr="00A83A6A">
        <w:rPr>
          <w:i/>
          <w:iCs/>
          <w:lang w:val="sk-SK"/>
        </w:rPr>
        <w:t>pracoviště_ID</w:t>
      </w:r>
      <w:proofErr w:type="spellEnd"/>
      <w:r w:rsidRPr="00A83A6A">
        <w:rPr>
          <w:i/>
          <w:iCs/>
          <w:lang w:val="sk-SK"/>
        </w:rPr>
        <w:t>] = t4.[</w:t>
      </w:r>
      <w:proofErr w:type="spellStart"/>
      <w:r w:rsidRPr="00A83A6A">
        <w:rPr>
          <w:i/>
          <w:iCs/>
          <w:lang w:val="sk-SK"/>
        </w:rPr>
        <w:t>Garantující</w:t>
      </w:r>
      <w:proofErr w:type="spellEnd"/>
      <w:r w:rsidRPr="00A83A6A">
        <w:rPr>
          <w:i/>
          <w:iCs/>
          <w:lang w:val="sk-SK"/>
        </w:rPr>
        <w:t xml:space="preserve"> </w:t>
      </w:r>
      <w:proofErr w:type="spellStart"/>
      <w:r w:rsidRPr="00A83A6A">
        <w:rPr>
          <w:i/>
          <w:iCs/>
          <w:lang w:val="sk-SK"/>
        </w:rPr>
        <w:t>pracoviště_ID</w:t>
      </w:r>
      <w:proofErr w:type="spellEnd"/>
      <w:r w:rsidRPr="00A83A6A">
        <w:rPr>
          <w:i/>
          <w:iCs/>
          <w:lang w:val="sk-SK"/>
        </w:rPr>
        <w:t>].</w:t>
      </w:r>
    </w:p>
    <w:p w:rsidRPr="00A83A6A" w:rsidR="00A83A6A" w:rsidP="00A83A6A" w:rsidRDefault="00A83A6A" w14:paraId="55544A85" w14:textId="77777777">
      <w:pPr>
        <w:pStyle w:val="Zkladntext"/>
        <w:spacing w:line="276" w:lineRule="auto"/>
        <w:rPr>
          <w:i/>
          <w:iCs/>
          <w:lang w:val="sk-SK"/>
        </w:rPr>
      </w:pPr>
      <w:r w:rsidRPr="00A83A6A">
        <w:rPr>
          <w:i/>
          <w:iCs/>
          <w:lang w:val="sk-SK"/>
        </w:rPr>
        <w:t xml:space="preserve">        t1.[</w:t>
      </w:r>
      <w:proofErr w:type="spellStart"/>
      <w:r w:rsidRPr="00A83A6A">
        <w:rPr>
          <w:i/>
          <w:iCs/>
          <w:lang w:val="sk-SK"/>
        </w:rPr>
        <w:t>Dataset_ID</w:t>
      </w:r>
      <w:proofErr w:type="spellEnd"/>
      <w:r w:rsidRPr="00A83A6A">
        <w:rPr>
          <w:i/>
          <w:iCs/>
          <w:lang w:val="sk-SK"/>
        </w:rPr>
        <w:t>] = t4.[</w:t>
      </w:r>
      <w:proofErr w:type="spellStart"/>
      <w:r w:rsidRPr="00A83A6A">
        <w:rPr>
          <w:i/>
          <w:iCs/>
          <w:lang w:val="sk-SK"/>
        </w:rPr>
        <w:t>Dataset_ID</w:t>
      </w:r>
      <w:proofErr w:type="spellEnd"/>
      <w:r w:rsidRPr="00A83A6A">
        <w:rPr>
          <w:i/>
          <w:iCs/>
          <w:lang w:val="sk-SK"/>
        </w:rPr>
        <w:t>]</w:t>
      </w:r>
    </w:p>
    <w:p w:rsidR="003F4DFA" w:rsidP="00A83A6A" w:rsidRDefault="00A83A6A" w14:paraId="104F9E91" w14:textId="335B2741">
      <w:pPr>
        <w:pStyle w:val="Zkladntext"/>
        <w:spacing w:before="0" w:after="0" w:line="276" w:lineRule="auto"/>
        <w:rPr>
          <w:i/>
          <w:iCs/>
          <w:lang w:val="sk-SK"/>
        </w:rPr>
      </w:pPr>
      <w:r w:rsidRPr="00A83A6A">
        <w:rPr>
          <w:i/>
          <w:iCs/>
          <w:lang w:val="sk-SK"/>
        </w:rPr>
        <w:t xml:space="preserve">        t1.[Charakter výuky] = t4.[Charakter výuky</w:t>
      </w:r>
    </w:p>
    <w:p w:rsidRPr="006D2679" w:rsidR="00A83A6A" w:rsidP="00A83A6A" w:rsidRDefault="00A83A6A" w14:paraId="0384348B" w14:textId="77777777">
      <w:pPr>
        <w:pStyle w:val="Zkladntext"/>
        <w:spacing w:before="0" w:after="0" w:line="276" w:lineRule="auto"/>
        <w:rPr>
          <w:i/>
          <w:iCs/>
        </w:rPr>
      </w:pPr>
    </w:p>
    <w:p w:rsidRPr="006D2679" w:rsidR="001E5316" w:rsidP="003F4DFA" w:rsidRDefault="003F4DFA" w14:paraId="364D6773" w14:textId="08AAB039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>Příkaz WHERE filtruje výsledky výběrem řádků, kde se hodnota [Typ jednotky výuky] rovná "</w:t>
      </w:r>
      <w:proofErr w:type="spellStart"/>
      <w:r w:rsidRPr="006D2679">
        <w:rPr>
          <w:i/>
          <w:iCs/>
        </w:rPr>
        <w:t>Cv</w:t>
      </w:r>
      <w:proofErr w:type="spellEnd"/>
      <w:r w:rsidRPr="006D2679">
        <w:rPr>
          <w:i/>
          <w:iCs/>
        </w:rPr>
        <w:t>".</w:t>
      </w:r>
    </w:p>
    <w:p w:rsidRPr="006D2679" w:rsidR="003F4DFA" w:rsidP="003F4DFA" w:rsidRDefault="003F4DFA" w14:paraId="290D3382" w14:textId="77777777">
      <w:pPr>
        <w:pStyle w:val="Zkladntext"/>
        <w:spacing w:before="0" w:after="0" w:line="276" w:lineRule="auto"/>
        <w:rPr>
          <w:i/>
          <w:iCs/>
        </w:rPr>
      </w:pPr>
    </w:p>
    <w:p w:rsidRPr="006D2679" w:rsidR="001E5316" w:rsidP="001E5316" w:rsidRDefault="001E5316" w14:paraId="5101EF06" w14:textId="51B4ADC3">
      <w:pPr>
        <w:pStyle w:val="Zkladntext"/>
        <w:spacing w:line="276" w:lineRule="auto"/>
        <w:rPr>
          <w:i/>
          <w:iCs/>
        </w:rPr>
      </w:pPr>
      <w:r w:rsidRPr="006D2679">
        <w:rPr>
          <w:i/>
          <w:iCs/>
        </w:rPr>
        <w:t xml:space="preserve">Druhý příkaz </w:t>
      </w:r>
      <w:proofErr w:type="spellStart"/>
      <w:r w:rsidRPr="006D2679">
        <w:rPr>
          <w:i/>
          <w:iCs/>
        </w:rPr>
        <w:t>select</w:t>
      </w:r>
      <w:proofErr w:type="spellEnd"/>
      <w:r w:rsidRPr="006D2679">
        <w:rPr>
          <w:i/>
          <w:iCs/>
        </w:rPr>
        <w:t xml:space="preserve"> vybere sloupce z tabulky [L1stage].[</w:t>
      </w:r>
      <w:proofErr w:type="spellStart"/>
      <w:r w:rsidRPr="006D2679">
        <w:rPr>
          <w:i/>
          <w:iCs/>
        </w:rPr>
        <w:t>F_pred_prehled</w:t>
      </w:r>
      <w:proofErr w:type="spellEnd"/>
      <w:r w:rsidRPr="006D2679">
        <w:rPr>
          <w:i/>
          <w:iCs/>
        </w:rPr>
        <w:t>]. Vyhledá řádky, kde hodnota [Typ jednotky výuky] není rovna '</w:t>
      </w:r>
      <w:proofErr w:type="spellStart"/>
      <w:r w:rsidRPr="006D2679">
        <w:rPr>
          <w:i/>
          <w:iCs/>
        </w:rPr>
        <w:t>Cv</w:t>
      </w:r>
      <w:proofErr w:type="spellEnd"/>
      <w:r w:rsidRPr="006D2679">
        <w:rPr>
          <w:i/>
          <w:iCs/>
        </w:rPr>
        <w:t>'.</w:t>
      </w:r>
    </w:p>
    <w:p w:rsidRPr="006D2679" w:rsidR="001E5316" w:rsidP="001E5316" w:rsidRDefault="001E5316" w14:paraId="0C600651" w14:textId="523BA8AC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>Operátor UNION spojí výsledky prvního a druhého dotazu a vrátí jedinou množinu výsledků. Výsledek bude obsahovat všechny sloupce vybrané v obou dotazech.</w:t>
      </w:r>
    </w:p>
    <w:p w:rsidRPr="006D2679" w:rsidR="0019350C" w:rsidP="0019350C" w:rsidRDefault="0019350C" w14:paraId="3C74BDA6" w14:textId="77777777">
      <w:pPr>
        <w:pStyle w:val="Zkladntext"/>
        <w:spacing w:line="276" w:lineRule="auto"/>
      </w:pPr>
    </w:p>
    <w:p w:rsidRPr="006D2679" w:rsidR="0075274D" w:rsidP="0075274D" w:rsidRDefault="003F4DFA" w14:paraId="1FBF192B" w14:textId="30FB9FB0">
      <w:pPr>
        <w:pStyle w:val="Zkladntext"/>
      </w:pPr>
      <w:r w:rsidRPr="006D2679">
        <w:rPr>
          <w:noProof/>
        </w:rPr>
        <w:lastRenderedPageBreak/>
        <w:drawing>
          <wp:inline distT="0" distB="0" distL="0" distR="0" wp14:anchorId="61DBC6DD" wp14:editId="4768F077">
            <wp:extent cx="5400675" cy="2872740"/>
            <wp:effectExtent l="0" t="0" r="9525" b="3810"/>
            <wp:docPr id="1251476395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47639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2679">
        <w:rPr>
          <w:noProof/>
        </w:rPr>
        <w:t xml:space="preserve"> </w:t>
      </w:r>
    </w:p>
    <w:p w:rsidRPr="006D2679" w:rsidR="0075274D" w:rsidP="0075274D" w:rsidRDefault="0075274D" w14:paraId="013553F4" w14:textId="7DA6E4A4">
      <w:pPr>
        <w:pStyle w:val="Zkladntext"/>
        <w:tabs>
          <w:tab w:val="left" w:pos="3045"/>
        </w:tabs>
        <w:spacing w:line="276" w:lineRule="auto"/>
        <w:jc w:val="center"/>
        <w:rPr>
          <w:szCs w:val="24"/>
        </w:rPr>
      </w:pPr>
      <w:r w:rsidRPr="006D2679">
        <w:rPr>
          <w:szCs w:val="24"/>
        </w:rPr>
        <w:t>Obrázek č.</w:t>
      </w:r>
      <w:r w:rsidR="00232F7C">
        <w:rPr>
          <w:szCs w:val="24"/>
        </w:rPr>
        <w:t>4</w:t>
      </w:r>
      <w:r w:rsidR="00D571C1">
        <w:rPr>
          <w:szCs w:val="24"/>
        </w:rPr>
        <w:t>4</w:t>
      </w:r>
      <w:r w:rsidRPr="006D2679">
        <w:rPr>
          <w:szCs w:val="24"/>
        </w:rPr>
        <w:t xml:space="preserve"> – Source v </w:t>
      </w:r>
      <w:r w:rsidRPr="006D2679" w:rsidR="00357B0C">
        <w:rPr>
          <w:szCs w:val="24"/>
        </w:rPr>
        <w:t>aktivitě</w:t>
      </w:r>
      <w:r w:rsidRPr="006D2679">
        <w:rPr>
          <w:szCs w:val="24"/>
        </w:rPr>
        <w:t xml:space="preserve"> L1stage_F_</w:t>
      </w:r>
      <w:r w:rsidRPr="006D2679" w:rsidR="003F4DFA">
        <w:rPr>
          <w:szCs w:val="24"/>
        </w:rPr>
        <w:t>prehledy</w:t>
      </w:r>
      <w:r w:rsidRPr="006D2679">
        <w:rPr>
          <w:szCs w:val="24"/>
        </w:rPr>
        <w:t>_</w:t>
      </w:r>
      <w:r w:rsidRPr="006D2679" w:rsidR="003F4DFA">
        <w:rPr>
          <w:szCs w:val="24"/>
        </w:rPr>
        <w:t>total – zdroj</w:t>
      </w:r>
      <w:r w:rsidRPr="006D2679">
        <w:t xml:space="preserve"> </w:t>
      </w:r>
      <w:r w:rsidRPr="006D2679">
        <w:rPr>
          <w:szCs w:val="24"/>
        </w:rPr>
        <w:t>(Zdroj: Autoři)</w:t>
      </w:r>
    </w:p>
    <w:p w:rsidRPr="006D2679" w:rsidR="00D50701" w:rsidP="003F4DFA" w:rsidRDefault="00D50701" w14:paraId="271B21FB" w14:textId="77777777">
      <w:pPr>
        <w:pStyle w:val="Zkladntext"/>
        <w:spacing w:line="276" w:lineRule="auto"/>
      </w:pPr>
    </w:p>
    <w:p w:rsidRPr="006D2679" w:rsidR="0075274D" w:rsidP="00861B29" w:rsidRDefault="003F4DFA" w14:paraId="178664C8" w14:textId="0FACB5EF">
      <w:pPr>
        <w:pStyle w:val="Zkladntext"/>
        <w:spacing w:line="276" w:lineRule="auto"/>
      </w:pPr>
      <w:r w:rsidRPr="006D2679">
        <w:t>Následně za pomocí funkce Union spojíme všechny 4 datové toky do jednoho.</w:t>
      </w:r>
    </w:p>
    <w:p w:rsidR="00554A6C" w:rsidP="00861B29" w:rsidRDefault="00554A6C" w14:paraId="13DB651E" w14:textId="77777777">
      <w:pPr>
        <w:pStyle w:val="Zkladntext"/>
        <w:spacing w:line="276" w:lineRule="auto"/>
      </w:pPr>
    </w:p>
    <w:p w:rsidRPr="006D2679" w:rsidR="003F4DFA" w:rsidP="00861B29" w:rsidRDefault="003F4DFA" w14:paraId="39A82473" w14:textId="62C2FB46">
      <w:pPr>
        <w:pStyle w:val="Zkladntext"/>
        <w:spacing w:line="276" w:lineRule="auto"/>
      </w:pPr>
      <w:r w:rsidRPr="006D2679">
        <w:t>Pak se v odvozeném sloupci vytvoří přirozený klíč, který</w:t>
      </w:r>
      <w:r w:rsidRPr="006D2679" w:rsidR="00861B29">
        <w:t xml:space="preserve"> spojí více hodnot z různých sloupců a výrazů do jednoho řetězce. Výsledný řetězec se skládá z těchto zřetězených částí oddělených znaky pomlčky (-). Funkce </w:t>
      </w:r>
      <w:proofErr w:type="spellStart"/>
      <w:r w:rsidRPr="006D2679" w:rsidR="00861B29">
        <w:t>trim</w:t>
      </w:r>
      <w:proofErr w:type="spellEnd"/>
      <w:r w:rsidRPr="006D2679" w:rsidR="00861B29">
        <w:t xml:space="preserve"> se použije k odstranění mezer z výsledného řetězce.</w:t>
      </w:r>
    </w:p>
    <w:p w:rsidRPr="006D2679" w:rsidR="003F4DFA" w:rsidP="00861B29" w:rsidRDefault="003F4DFA" w14:paraId="028B1BD5" w14:textId="024FCC02">
      <w:pPr>
        <w:pStyle w:val="Zkladntext"/>
        <w:spacing w:line="276" w:lineRule="auto"/>
      </w:pPr>
      <w:r w:rsidRPr="006D2679">
        <w:t>Přirozený klíč může pak vypadat následovně: "</w:t>
      </w:r>
      <w:proofErr w:type="spellStart"/>
      <w:r w:rsidRPr="006D2679" w:rsidR="00861B29">
        <w:t>prezencní</w:t>
      </w:r>
      <w:proofErr w:type="spellEnd"/>
      <w:r w:rsidRPr="006D2679" w:rsidR="00861B29">
        <w:t>--FFU-8-6716-238-Ved</w:t>
      </w:r>
      <w:r w:rsidRPr="006D2679">
        <w:t xml:space="preserve">" </w:t>
      </w:r>
    </w:p>
    <w:p w:rsidRPr="006D2679" w:rsidR="00861B29" w:rsidP="00861B29" w:rsidRDefault="00861B29" w14:paraId="01106F1C" w14:textId="4BE265E6">
      <w:pPr>
        <w:pStyle w:val="Zkladntext"/>
        <w:spacing w:line="276" w:lineRule="auto"/>
        <w:rPr>
          <w:lang w:val="sk-SK"/>
        </w:rPr>
      </w:pPr>
      <w:r w:rsidRPr="006D2679">
        <w:t xml:space="preserve">V operaci </w:t>
      </w:r>
      <w:proofErr w:type="spellStart"/>
      <w:r w:rsidRPr="006D2679">
        <w:t>sink</w:t>
      </w:r>
      <w:proofErr w:type="spellEnd"/>
      <w:r w:rsidRPr="006D2679">
        <w:t xml:space="preserve"> pak exportujeme data do </w:t>
      </w:r>
      <w:r w:rsidRPr="006D2679" w:rsidR="00E006A3">
        <w:t>tabulky</w:t>
      </w:r>
      <w:r w:rsidRPr="006D2679">
        <w:t xml:space="preserve"> L1stage_F_prehledy_total</w:t>
      </w:r>
      <w:r w:rsidRPr="006D2679">
        <w:rPr>
          <w:lang w:val="sk-SK"/>
        </w:rPr>
        <w:t>.</w:t>
      </w:r>
    </w:p>
    <w:p w:rsidRPr="006D2679" w:rsidR="00861B29" w:rsidP="00861B29" w:rsidRDefault="00861B29" w14:paraId="3A57F785" w14:textId="69CAE167">
      <w:pPr>
        <w:pStyle w:val="Zkladntext"/>
        <w:spacing w:line="276" w:lineRule="auto"/>
      </w:pPr>
      <w:r w:rsidRPr="006D2679">
        <w:rPr>
          <w:b/>
          <w:bCs/>
        </w:rPr>
        <w:t xml:space="preserve">L1stage_F_stat_dod </w:t>
      </w:r>
      <w:r w:rsidRPr="006D2679">
        <w:t>má na vstupu zdroj L0_stat_dod. L0_stat_dod má ve zdrojových možnostech vstupní dotaz místo tabulky. Tenhle dotaz provádí následující:</w:t>
      </w:r>
    </w:p>
    <w:p w:rsidRPr="006D2679" w:rsidR="00861B29" w:rsidP="00861B29" w:rsidRDefault="00861B29" w14:paraId="5F447C04" w14:textId="77777777">
      <w:pPr>
        <w:pStyle w:val="Zkladntext"/>
        <w:spacing w:line="276" w:lineRule="auto"/>
      </w:pPr>
    </w:p>
    <w:p w:rsidRPr="006D2679" w:rsidR="00861B29" w:rsidP="00861B29" w:rsidRDefault="00861B29" w14:paraId="6759AD0C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>Příkaz SELECT určuje sloupce, které se mají z dotazu získat:</w:t>
      </w:r>
    </w:p>
    <w:p w:rsidRPr="006D2679" w:rsidR="00861B29" w:rsidP="00861B29" w:rsidRDefault="00861B29" w14:paraId="7650A303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t1.[Období] načte sloupec "Období" z přiřazeného </w:t>
      </w:r>
      <w:proofErr w:type="spellStart"/>
      <w:r w:rsidRPr="006D2679">
        <w:rPr>
          <w:i/>
          <w:iCs/>
        </w:rPr>
        <w:t>poddotazu</w:t>
      </w:r>
      <w:proofErr w:type="spellEnd"/>
      <w:r w:rsidRPr="006D2679">
        <w:rPr>
          <w:i/>
          <w:iCs/>
        </w:rPr>
        <w:t xml:space="preserve"> t1.</w:t>
      </w:r>
    </w:p>
    <w:p w:rsidRPr="006D2679" w:rsidR="00861B29" w:rsidP="00861B29" w:rsidRDefault="00861B29" w14:paraId="0E8A9B62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t2.[</w:t>
      </w:r>
      <w:proofErr w:type="spellStart"/>
      <w:r w:rsidRPr="006D2679">
        <w:rPr>
          <w:i/>
          <w:iCs/>
        </w:rPr>
        <w:t>Dataset_ID</w:t>
      </w:r>
      <w:proofErr w:type="spellEnd"/>
      <w:r w:rsidRPr="006D2679">
        <w:rPr>
          <w:i/>
          <w:iCs/>
        </w:rPr>
        <w:t>] načte sloupec "</w:t>
      </w:r>
      <w:proofErr w:type="spellStart"/>
      <w:r w:rsidRPr="006D2679">
        <w:rPr>
          <w:i/>
          <w:iCs/>
        </w:rPr>
        <w:t>Dataset_ID</w:t>
      </w:r>
      <w:proofErr w:type="spellEnd"/>
      <w:r w:rsidRPr="006D2679">
        <w:rPr>
          <w:i/>
          <w:iCs/>
        </w:rPr>
        <w:t>" z přiřazené tabulky t2.</w:t>
      </w:r>
    </w:p>
    <w:p w:rsidRPr="006D2679" w:rsidR="00861B29" w:rsidP="00861B29" w:rsidRDefault="00861B29" w14:paraId="7677CAA7" w14:textId="01960FA4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[Typ studia]</w:t>
      </w:r>
    </w:p>
    <w:p w:rsidRPr="006D2679" w:rsidR="00861B29" w:rsidP="00861B29" w:rsidRDefault="00861B29" w14:paraId="6CA65084" w14:textId="44ED193C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[Počet bodů]</w:t>
      </w:r>
    </w:p>
    <w:p w:rsidRPr="006D2679" w:rsidR="00861B29" w:rsidP="00861B29" w:rsidRDefault="00861B29" w14:paraId="19EBD851" w14:textId="3571316C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t3. [</w:t>
      </w:r>
      <w:proofErr w:type="spellStart"/>
      <w:r w:rsidRPr="006D2679">
        <w:rPr>
          <w:i/>
          <w:iCs/>
        </w:rPr>
        <w:t>Pracoviště_ID</w:t>
      </w:r>
      <w:proofErr w:type="spellEnd"/>
      <w:r w:rsidRPr="006D2679">
        <w:rPr>
          <w:i/>
          <w:iCs/>
        </w:rPr>
        <w:t>] načte sloupec "</w:t>
      </w:r>
      <w:proofErr w:type="spellStart"/>
      <w:r w:rsidRPr="006D2679">
        <w:rPr>
          <w:i/>
          <w:iCs/>
        </w:rPr>
        <w:t>Pracoviště_ID</w:t>
      </w:r>
      <w:proofErr w:type="spellEnd"/>
      <w:r w:rsidRPr="006D2679">
        <w:rPr>
          <w:i/>
          <w:iCs/>
        </w:rPr>
        <w:t>" z přiřazené tabulky t3.</w:t>
      </w:r>
    </w:p>
    <w:p w:rsidRPr="006D2679" w:rsidR="00861B29" w:rsidP="00861B29" w:rsidRDefault="00861B29" w14:paraId="466F4521" w14:textId="55833784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Příkaz FROM začíná </w:t>
      </w:r>
      <w:proofErr w:type="spellStart"/>
      <w:r w:rsidRPr="006D2679">
        <w:rPr>
          <w:i/>
          <w:iCs/>
        </w:rPr>
        <w:t>poddotazem</w:t>
      </w:r>
      <w:proofErr w:type="spellEnd"/>
      <w:r w:rsidRPr="006D2679">
        <w:rPr>
          <w:i/>
          <w:iCs/>
        </w:rPr>
        <w:t>, který vybere všechny sloupce z tabulky [L0].[</w:t>
      </w:r>
      <w:proofErr w:type="spellStart"/>
      <w:r w:rsidRPr="006D2679">
        <w:rPr>
          <w:i/>
          <w:iCs/>
        </w:rPr>
        <w:t>stat_dod</w:t>
      </w:r>
      <w:proofErr w:type="spellEnd"/>
      <w:r w:rsidRPr="006D2679">
        <w:rPr>
          <w:i/>
          <w:iCs/>
        </w:rPr>
        <w:t>] a přiřadí jí alias t1.</w:t>
      </w:r>
    </w:p>
    <w:p w:rsidRPr="0035575A" w:rsidR="0035575A" w:rsidP="0035575A" w:rsidRDefault="0035575A" w14:paraId="10119971" w14:textId="2D27CF73">
      <w:pPr>
        <w:pStyle w:val="Zkladntext"/>
        <w:spacing w:line="276" w:lineRule="auto"/>
        <w:rPr>
          <w:i/>
          <w:iCs/>
        </w:rPr>
      </w:pPr>
      <w:r w:rsidRPr="0035575A">
        <w:rPr>
          <w:i/>
          <w:iCs/>
        </w:rPr>
        <w:lastRenderedPageBreak/>
        <w:t xml:space="preserve">První </w:t>
      </w:r>
      <w:r>
        <w:rPr>
          <w:i/>
          <w:iCs/>
        </w:rPr>
        <w:t>LEFT JOIN</w:t>
      </w:r>
      <w:r w:rsidRPr="0035575A">
        <w:rPr>
          <w:i/>
          <w:iCs/>
        </w:rPr>
        <w:t xml:space="preserve"> se provede mezi t1 a [L1].[</w:t>
      </w:r>
      <w:proofErr w:type="spellStart"/>
      <w:r w:rsidRPr="0035575A">
        <w:rPr>
          <w:i/>
          <w:iCs/>
        </w:rPr>
        <w:t>D_Dataset</w:t>
      </w:r>
      <w:proofErr w:type="spellEnd"/>
      <w:r w:rsidRPr="0035575A">
        <w:rPr>
          <w:i/>
          <w:iCs/>
        </w:rPr>
        <w:t xml:space="preserve">] </w:t>
      </w:r>
      <w:r>
        <w:rPr>
          <w:i/>
          <w:iCs/>
        </w:rPr>
        <w:t>(</w:t>
      </w:r>
      <w:r w:rsidRPr="0035575A">
        <w:rPr>
          <w:i/>
          <w:iCs/>
        </w:rPr>
        <w:t xml:space="preserve">t2). </w:t>
      </w:r>
      <w:r>
        <w:rPr>
          <w:i/>
          <w:iCs/>
        </w:rPr>
        <w:t>Podle podmínky</w:t>
      </w:r>
      <w:r w:rsidRPr="0035575A">
        <w:rPr>
          <w:i/>
          <w:iCs/>
        </w:rPr>
        <w:t>:</w:t>
      </w:r>
    </w:p>
    <w:p w:rsidRPr="0035575A" w:rsidR="0035575A" w:rsidP="0035575A" w:rsidRDefault="0035575A" w14:paraId="1FC5100D" w14:textId="1CCF3D6A">
      <w:pPr>
        <w:pStyle w:val="Zkladntext"/>
        <w:spacing w:line="276" w:lineRule="auto"/>
        <w:rPr>
          <w:i/>
          <w:iCs/>
        </w:rPr>
      </w:pPr>
      <w:r w:rsidRPr="0035575A">
        <w:rPr>
          <w:i/>
          <w:iCs/>
        </w:rPr>
        <w:t xml:space="preserve">    t1.[Kód </w:t>
      </w:r>
      <w:proofErr w:type="spellStart"/>
      <w:r w:rsidRPr="0035575A">
        <w:rPr>
          <w:i/>
          <w:iCs/>
        </w:rPr>
        <w:t>Datasetu</w:t>
      </w:r>
      <w:proofErr w:type="spellEnd"/>
      <w:r w:rsidRPr="0035575A">
        <w:rPr>
          <w:i/>
          <w:iCs/>
        </w:rPr>
        <w:t xml:space="preserve">] = t2.[Kód </w:t>
      </w:r>
      <w:proofErr w:type="spellStart"/>
      <w:r w:rsidRPr="0035575A">
        <w:rPr>
          <w:i/>
          <w:iCs/>
        </w:rPr>
        <w:t>Datasetu</w:t>
      </w:r>
      <w:proofErr w:type="spellEnd"/>
      <w:r w:rsidRPr="0035575A">
        <w:rPr>
          <w:i/>
          <w:iCs/>
        </w:rPr>
        <w:t>].</w:t>
      </w:r>
    </w:p>
    <w:p w:rsidRPr="0035575A" w:rsidR="0035575A" w:rsidP="0035575A" w:rsidRDefault="0035575A" w14:paraId="7C7A1E57" w14:textId="5EE9A4D5">
      <w:pPr>
        <w:pStyle w:val="Zkladntext"/>
        <w:spacing w:line="276" w:lineRule="auto"/>
        <w:rPr>
          <w:i/>
          <w:iCs/>
        </w:rPr>
      </w:pPr>
      <w:r w:rsidRPr="0035575A">
        <w:rPr>
          <w:i/>
          <w:iCs/>
        </w:rPr>
        <w:t>Druh</w:t>
      </w:r>
      <w:r>
        <w:rPr>
          <w:i/>
          <w:iCs/>
        </w:rPr>
        <w:t>ý</w:t>
      </w:r>
      <w:r w:rsidRPr="0035575A">
        <w:rPr>
          <w:i/>
          <w:iCs/>
        </w:rPr>
        <w:t xml:space="preserve"> </w:t>
      </w:r>
      <w:r>
        <w:rPr>
          <w:i/>
          <w:iCs/>
        </w:rPr>
        <w:t>LEFT JOIN</w:t>
      </w:r>
      <w:r w:rsidRPr="0035575A">
        <w:rPr>
          <w:i/>
          <w:iCs/>
        </w:rPr>
        <w:t xml:space="preserve"> se provede mezi t1 a [L1].[</w:t>
      </w:r>
      <w:proofErr w:type="spellStart"/>
      <w:r w:rsidRPr="0035575A">
        <w:rPr>
          <w:i/>
          <w:iCs/>
        </w:rPr>
        <w:t>D_Pracoviste</w:t>
      </w:r>
      <w:proofErr w:type="spellEnd"/>
      <w:r w:rsidRPr="0035575A">
        <w:rPr>
          <w:i/>
          <w:iCs/>
        </w:rPr>
        <w:t xml:space="preserve">] (t3). </w:t>
      </w:r>
      <w:r>
        <w:rPr>
          <w:i/>
          <w:iCs/>
        </w:rPr>
        <w:t>Podle podmínky</w:t>
      </w:r>
      <w:r w:rsidRPr="0035575A">
        <w:rPr>
          <w:i/>
          <w:iCs/>
        </w:rPr>
        <w:t>:</w:t>
      </w:r>
    </w:p>
    <w:p w:rsidRPr="0035575A" w:rsidR="0035575A" w:rsidP="0035575A" w:rsidRDefault="0035575A" w14:paraId="73EAE970" w14:textId="77777777">
      <w:pPr>
        <w:pStyle w:val="Zkladntext"/>
        <w:spacing w:line="276" w:lineRule="auto"/>
        <w:rPr>
          <w:i/>
          <w:iCs/>
        </w:rPr>
      </w:pPr>
      <w:r w:rsidRPr="0035575A">
        <w:rPr>
          <w:i/>
          <w:iCs/>
        </w:rPr>
        <w:t xml:space="preserve">    t1.[Dodavatel výkonu] = t3.Pracoviště</w:t>
      </w:r>
    </w:p>
    <w:p w:rsidRPr="0035575A" w:rsidR="0035575A" w:rsidP="0035575A" w:rsidRDefault="0035575A" w14:paraId="160A5504" w14:textId="77777777">
      <w:pPr>
        <w:pStyle w:val="Zkladntext"/>
        <w:spacing w:line="276" w:lineRule="auto"/>
        <w:rPr>
          <w:i/>
          <w:iCs/>
        </w:rPr>
      </w:pPr>
      <w:r w:rsidRPr="0035575A">
        <w:rPr>
          <w:i/>
          <w:iCs/>
        </w:rPr>
        <w:t xml:space="preserve">    t2.[</w:t>
      </w:r>
      <w:proofErr w:type="spellStart"/>
      <w:r w:rsidRPr="0035575A">
        <w:rPr>
          <w:i/>
          <w:iCs/>
        </w:rPr>
        <w:t>Dataset_ID</w:t>
      </w:r>
      <w:proofErr w:type="spellEnd"/>
      <w:r w:rsidRPr="0035575A">
        <w:rPr>
          <w:i/>
          <w:iCs/>
        </w:rPr>
        <w:t>] = t3.Dataset_ID</w:t>
      </w:r>
    </w:p>
    <w:p w:rsidRPr="006D2679" w:rsidR="0035575A" w:rsidP="0035575A" w:rsidRDefault="0035575A" w14:paraId="6DC8A95C" w14:textId="256C4083">
      <w:pPr>
        <w:pStyle w:val="Zkladntext"/>
        <w:spacing w:before="0" w:after="0" w:line="276" w:lineRule="auto"/>
        <w:rPr>
          <w:i/>
          <w:iCs/>
        </w:rPr>
      </w:pPr>
      <w:r w:rsidRPr="0035575A">
        <w:rPr>
          <w:i/>
          <w:iCs/>
        </w:rPr>
        <w:t xml:space="preserve">    t1.[Pracoviště nadřazené dodavateli výkonu] = t3.Fakulta</w:t>
      </w:r>
    </w:p>
    <w:p w:rsidRPr="006D2679" w:rsidR="00861B29" w:rsidP="0035575A" w:rsidRDefault="007C6F44" w14:paraId="521B66DA" w14:textId="538512F0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Příkaz </w:t>
      </w:r>
      <w:r w:rsidRPr="006D2679" w:rsidR="00861B29">
        <w:rPr>
          <w:i/>
          <w:iCs/>
        </w:rPr>
        <w:t>WHERE filtruje výsledky výběrem řádků, kde hodnota [Počet bodů] není rovna 0.</w:t>
      </w:r>
      <w:r w:rsidRPr="006D2679">
        <w:rPr>
          <w:noProof/>
        </w:rPr>
        <w:t xml:space="preserve"> </w:t>
      </w:r>
      <w:r w:rsidRPr="006D2679">
        <w:rPr>
          <w:noProof/>
        </w:rPr>
        <w:drawing>
          <wp:inline distT="0" distB="0" distL="0" distR="0" wp14:anchorId="0EF53F34" wp14:editId="58FA6A4A">
            <wp:extent cx="5400675" cy="2842895"/>
            <wp:effectExtent l="0" t="0" r="9525" b="0"/>
            <wp:docPr id="64645225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45225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D2679" w:rsidR="007328B9" w:rsidP="007328B9" w:rsidRDefault="007C6F44" w14:paraId="33193343" w14:textId="7D061D75">
      <w:pPr>
        <w:pStyle w:val="Zkladntext"/>
        <w:tabs>
          <w:tab w:val="left" w:pos="3045"/>
        </w:tabs>
        <w:spacing w:line="276" w:lineRule="auto"/>
        <w:jc w:val="center"/>
        <w:rPr>
          <w:szCs w:val="24"/>
        </w:rPr>
      </w:pPr>
      <w:r w:rsidRPr="006D2679">
        <w:rPr>
          <w:szCs w:val="24"/>
        </w:rPr>
        <w:t>Obrázek č.</w:t>
      </w:r>
      <w:r w:rsidR="00232F7C">
        <w:rPr>
          <w:szCs w:val="24"/>
        </w:rPr>
        <w:t>4</w:t>
      </w:r>
      <w:r w:rsidR="00D571C1">
        <w:rPr>
          <w:szCs w:val="24"/>
        </w:rPr>
        <w:t>5</w:t>
      </w:r>
      <w:r w:rsidRPr="006D2679">
        <w:rPr>
          <w:szCs w:val="24"/>
        </w:rPr>
        <w:t xml:space="preserve"> – Source </w:t>
      </w:r>
      <w:proofErr w:type="spellStart"/>
      <w:r w:rsidRPr="006D2679">
        <w:rPr>
          <w:szCs w:val="24"/>
        </w:rPr>
        <w:t>options</w:t>
      </w:r>
      <w:proofErr w:type="spellEnd"/>
      <w:r w:rsidRPr="006D2679">
        <w:rPr>
          <w:szCs w:val="24"/>
        </w:rPr>
        <w:t xml:space="preserve"> v </w:t>
      </w:r>
      <w:proofErr w:type="spellStart"/>
      <w:r w:rsidRPr="006D2679">
        <w:rPr>
          <w:szCs w:val="24"/>
        </w:rPr>
        <w:t>aktivite</w:t>
      </w:r>
      <w:proofErr w:type="spellEnd"/>
      <w:r w:rsidRPr="006D2679">
        <w:rPr>
          <w:szCs w:val="24"/>
        </w:rPr>
        <w:t xml:space="preserve"> </w:t>
      </w:r>
      <w:r w:rsidRPr="006D2679">
        <w:t>L1stage_F_stat_dod</w:t>
      </w:r>
      <w:r w:rsidRPr="006D2679">
        <w:rPr>
          <w:b/>
          <w:bCs/>
        </w:rPr>
        <w:t xml:space="preserve"> </w:t>
      </w:r>
      <w:r w:rsidRPr="006D2679">
        <w:rPr>
          <w:szCs w:val="24"/>
        </w:rPr>
        <w:t>(Zdroj: Autoři)</w:t>
      </w:r>
    </w:p>
    <w:p w:rsidRPr="006D2679" w:rsidR="007328B9" w:rsidP="007328B9" w:rsidRDefault="007328B9" w14:paraId="2BA8A440" w14:textId="77777777">
      <w:pPr>
        <w:pStyle w:val="Zkladntext"/>
        <w:tabs>
          <w:tab w:val="left" w:pos="3045"/>
        </w:tabs>
        <w:spacing w:line="276" w:lineRule="auto"/>
        <w:jc w:val="center"/>
        <w:rPr>
          <w:szCs w:val="24"/>
        </w:rPr>
      </w:pPr>
    </w:p>
    <w:p w:rsidRPr="006D2679" w:rsidR="007328B9" w:rsidP="007328B9" w:rsidRDefault="007328B9" w14:paraId="6702087F" w14:textId="77777777">
      <w:pPr>
        <w:pStyle w:val="Zkladntext"/>
        <w:tabs>
          <w:tab w:val="left" w:pos="3045"/>
        </w:tabs>
        <w:spacing w:line="276" w:lineRule="auto"/>
        <w:jc w:val="center"/>
        <w:rPr>
          <w:szCs w:val="24"/>
        </w:rPr>
      </w:pPr>
    </w:p>
    <w:p w:rsidRPr="006D2679" w:rsidR="007328B9" w:rsidP="007328B9" w:rsidRDefault="007328B9" w14:paraId="0DF19C5A" w14:textId="77777777">
      <w:pPr>
        <w:pStyle w:val="Zkladntext"/>
        <w:tabs>
          <w:tab w:val="left" w:pos="3045"/>
        </w:tabs>
        <w:spacing w:line="276" w:lineRule="auto"/>
        <w:jc w:val="center"/>
        <w:rPr>
          <w:szCs w:val="24"/>
        </w:rPr>
      </w:pPr>
    </w:p>
    <w:p w:rsidRPr="006D2679" w:rsidR="007328B9" w:rsidP="007328B9" w:rsidRDefault="007328B9" w14:paraId="2E4AD28C" w14:textId="4A0D15BB">
      <w:pPr>
        <w:pStyle w:val="Zkladntext"/>
        <w:spacing w:after="0"/>
      </w:pPr>
      <w:r w:rsidRPr="006D2679">
        <w:t>Pak se v odvozeném sloupci vytvoří přirozený klíč, který spojuje hodnoty "Typ studia", řetězcovou reprezentaci "</w:t>
      </w:r>
      <w:proofErr w:type="spellStart"/>
      <w:r w:rsidRPr="006D2679">
        <w:t>Pracoviště_ID</w:t>
      </w:r>
      <w:proofErr w:type="spellEnd"/>
      <w:r w:rsidRPr="006D2679">
        <w:t>" a "</w:t>
      </w:r>
      <w:proofErr w:type="spellStart"/>
      <w:r w:rsidRPr="006D2679">
        <w:t>Dataset_ID</w:t>
      </w:r>
      <w:proofErr w:type="spellEnd"/>
      <w:r w:rsidRPr="006D2679">
        <w:t>" dohromady.</w:t>
      </w:r>
    </w:p>
    <w:p w:rsidRPr="006D2679" w:rsidR="007328B9" w:rsidP="007328B9" w:rsidRDefault="007328B9" w14:paraId="077C12F0" w14:textId="7B11D73B">
      <w:pPr>
        <w:pStyle w:val="Zkladntext"/>
        <w:spacing w:after="0"/>
      </w:pPr>
      <w:r w:rsidRPr="006D2679">
        <w:t xml:space="preserve">Přirozený klíč může pak vypadat následovně: "B-232-8" </w:t>
      </w:r>
    </w:p>
    <w:p w:rsidRPr="006D2679" w:rsidR="007328B9" w:rsidP="007328B9" w:rsidRDefault="007328B9" w14:paraId="326AEE84" w14:textId="16BB81D2">
      <w:pPr>
        <w:pStyle w:val="Zkladntext"/>
        <w:spacing w:after="0"/>
        <w:rPr>
          <w:b/>
          <w:bCs/>
        </w:rPr>
      </w:pPr>
      <w:r w:rsidRPr="006D2679">
        <w:t xml:space="preserve">V operaci </w:t>
      </w:r>
      <w:proofErr w:type="spellStart"/>
      <w:r w:rsidRPr="006D2679">
        <w:t>sink</w:t>
      </w:r>
      <w:proofErr w:type="spellEnd"/>
      <w:r w:rsidRPr="006D2679">
        <w:t xml:space="preserve"> pak exportujeme data do </w:t>
      </w:r>
      <w:r w:rsidRPr="006D2679" w:rsidR="00E006A3">
        <w:t>tabulky</w:t>
      </w:r>
      <w:r w:rsidRPr="006D2679">
        <w:t xml:space="preserve"> L1stage_F_stat_dod</w:t>
      </w:r>
      <w:r w:rsidRPr="006D2679">
        <w:rPr>
          <w:b/>
          <w:bCs/>
        </w:rPr>
        <w:t>.</w:t>
      </w:r>
    </w:p>
    <w:p w:rsidRPr="006D2679" w:rsidR="007328B9" w:rsidP="007328B9" w:rsidRDefault="007328B9" w14:paraId="0E5B735A" w14:textId="77777777">
      <w:pPr>
        <w:pStyle w:val="Zkladntext"/>
        <w:spacing w:after="0"/>
        <w:rPr>
          <w:b/>
          <w:bCs/>
        </w:rPr>
      </w:pPr>
    </w:p>
    <w:p w:rsidRPr="006D2679" w:rsidR="007328B9" w:rsidP="00E76A8C" w:rsidRDefault="007328B9" w14:paraId="1F79F041" w14:textId="384F9CFE">
      <w:pPr>
        <w:pStyle w:val="Zkladntext"/>
        <w:keepNext/>
        <w:keepLines/>
        <w:spacing w:line="276" w:lineRule="auto"/>
      </w:pPr>
      <w:r w:rsidRPr="006D2679">
        <w:rPr>
          <w:b/>
          <w:bCs/>
        </w:rPr>
        <w:lastRenderedPageBreak/>
        <w:t xml:space="preserve">L1stage_F_stat_od </w:t>
      </w:r>
      <w:r w:rsidRPr="006D2679">
        <w:t>má na vstupu zdroj L0_stat_od. L0_stat_od má ve zdrojových možnostech vstupní dotaz místo tabulky. Tenhle dotaz provádí následující:</w:t>
      </w:r>
    </w:p>
    <w:p w:rsidRPr="006D2679" w:rsidR="007328B9" w:rsidP="00E76A8C" w:rsidRDefault="007328B9" w14:paraId="2FD10F07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>Příkaz SELECT určuje sloupce, které se mají z dotazu získat:</w:t>
      </w:r>
    </w:p>
    <w:p w:rsidRPr="006D2679" w:rsidR="007328B9" w:rsidP="00E76A8C" w:rsidRDefault="007328B9" w14:paraId="023A4AED" w14:textId="42CDA6BC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t1.[Období]</w:t>
      </w:r>
    </w:p>
    <w:p w:rsidRPr="006D2679" w:rsidR="007328B9" w:rsidP="00E76A8C" w:rsidRDefault="007328B9" w14:paraId="11590F3D" w14:textId="7FC29C50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</w:t>
      </w:r>
      <w:proofErr w:type="spellStart"/>
      <w:r w:rsidRPr="006D2679">
        <w:rPr>
          <w:i/>
          <w:iCs/>
        </w:rPr>
        <w:t>Dataset_ID</w:t>
      </w:r>
      <w:proofErr w:type="spellEnd"/>
      <w:r w:rsidRPr="006D2679">
        <w:rPr>
          <w:i/>
          <w:iCs/>
        </w:rPr>
        <w:t xml:space="preserve">] </w:t>
      </w:r>
    </w:p>
    <w:p w:rsidRPr="006D2679" w:rsidR="007328B9" w:rsidP="00E76A8C" w:rsidRDefault="007328B9" w14:paraId="20AA3FED" w14:textId="67F3A89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[Odběratel výkonu] </w:t>
      </w:r>
    </w:p>
    <w:p w:rsidRPr="006D2679" w:rsidR="007328B9" w:rsidP="00E76A8C" w:rsidRDefault="007328B9" w14:paraId="3E632A62" w14:textId="09979F9F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[Typ studia] </w:t>
      </w:r>
    </w:p>
    <w:p w:rsidRPr="006D2679" w:rsidR="007328B9" w:rsidP="00E76A8C" w:rsidRDefault="007328B9" w14:paraId="7D5DCFC8" w14:textId="18D3466B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[Počet bodů] </w:t>
      </w:r>
    </w:p>
    <w:p w:rsidRPr="006D2679" w:rsidR="007328B9" w:rsidP="00E76A8C" w:rsidRDefault="007328B9" w14:paraId="4F0861E5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</w:p>
    <w:p w:rsidRPr="006D2679" w:rsidR="007328B9" w:rsidP="00E76A8C" w:rsidRDefault="007328B9" w14:paraId="7DEEB340" w14:textId="23ECD086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Příkaz FROM začíná </w:t>
      </w:r>
      <w:proofErr w:type="spellStart"/>
      <w:r w:rsidRPr="006D2679">
        <w:rPr>
          <w:i/>
          <w:iCs/>
        </w:rPr>
        <w:t>poddotazem</w:t>
      </w:r>
      <w:proofErr w:type="spellEnd"/>
      <w:r w:rsidRPr="006D2679">
        <w:rPr>
          <w:i/>
          <w:iCs/>
        </w:rPr>
        <w:t>, který vybere všechny sloupce z tabulky [L0].[</w:t>
      </w:r>
      <w:proofErr w:type="spellStart"/>
      <w:r w:rsidRPr="006D2679">
        <w:rPr>
          <w:i/>
          <w:iCs/>
        </w:rPr>
        <w:t>stat_od</w:t>
      </w:r>
      <w:proofErr w:type="spellEnd"/>
      <w:r w:rsidRPr="006D2679">
        <w:rPr>
          <w:i/>
          <w:iCs/>
        </w:rPr>
        <w:t>] a přiřadí jí alias t1.</w:t>
      </w:r>
    </w:p>
    <w:p w:rsidRPr="006D2679" w:rsidR="007328B9" w:rsidP="00E76A8C" w:rsidRDefault="007328B9" w14:paraId="0AA28CD9" w14:textId="32E23D5E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>Kód provede operaci LEFT JOIN s tabulkou [L1].[</w:t>
      </w:r>
      <w:proofErr w:type="spellStart"/>
      <w:r w:rsidRPr="006D2679">
        <w:rPr>
          <w:i/>
          <w:iCs/>
        </w:rPr>
        <w:t>D_Dataset</w:t>
      </w:r>
      <w:proofErr w:type="spellEnd"/>
      <w:r w:rsidRPr="006D2679">
        <w:rPr>
          <w:i/>
          <w:iCs/>
        </w:rPr>
        <w:t xml:space="preserve">] pomocí podmínky t1.[Kód </w:t>
      </w:r>
      <w:proofErr w:type="spellStart"/>
      <w:r w:rsidRPr="006D2679">
        <w:rPr>
          <w:i/>
          <w:iCs/>
        </w:rPr>
        <w:t>datasetu</w:t>
      </w:r>
      <w:proofErr w:type="spellEnd"/>
      <w:r w:rsidRPr="006D2679">
        <w:rPr>
          <w:i/>
          <w:iCs/>
        </w:rPr>
        <w:t xml:space="preserve">] = t2.[Kód </w:t>
      </w:r>
      <w:proofErr w:type="spellStart"/>
      <w:r w:rsidRPr="006D2679">
        <w:rPr>
          <w:i/>
          <w:iCs/>
        </w:rPr>
        <w:t>datasetu</w:t>
      </w:r>
      <w:proofErr w:type="spellEnd"/>
      <w:r w:rsidRPr="006D2679">
        <w:rPr>
          <w:i/>
          <w:iCs/>
        </w:rPr>
        <w:t>].</w:t>
      </w:r>
    </w:p>
    <w:p w:rsidRPr="006D2679" w:rsidR="007328B9" w:rsidP="00E76A8C" w:rsidRDefault="007328B9" w14:paraId="62349A9F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>Příkaz WHERE filtruje výsledky výběrem řádků, kde hodnota [Počet bodů] není rovna 0.</w:t>
      </w:r>
    </w:p>
    <w:p w:rsidRPr="006D2679" w:rsidR="007328B9" w:rsidP="007328B9" w:rsidRDefault="007328B9" w14:paraId="63EEA9E7" w14:textId="77777777">
      <w:pPr>
        <w:pStyle w:val="Zkladntext"/>
        <w:spacing w:before="0" w:after="0" w:line="276" w:lineRule="auto"/>
        <w:rPr>
          <w:i/>
          <w:iCs/>
        </w:rPr>
      </w:pPr>
    </w:p>
    <w:p w:rsidRPr="006D2679" w:rsidR="007328B9" w:rsidP="007328B9" w:rsidRDefault="007328B9" w14:paraId="47DDA8C7" w14:textId="035360C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noProof/>
        </w:rPr>
        <w:drawing>
          <wp:inline distT="0" distB="0" distL="0" distR="0" wp14:anchorId="605023D6" wp14:editId="1D132A88">
            <wp:extent cx="5400675" cy="2693035"/>
            <wp:effectExtent l="0" t="0" r="9525" b="0"/>
            <wp:docPr id="1456040729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4072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D2679" w:rsidR="007328B9" w:rsidP="007328B9" w:rsidRDefault="007328B9" w14:paraId="3864F6F3" w14:textId="77777777">
      <w:pPr>
        <w:pStyle w:val="Zkladntext"/>
        <w:spacing w:before="0" w:after="0" w:line="276" w:lineRule="auto"/>
        <w:rPr>
          <w:i/>
          <w:iCs/>
        </w:rPr>
      </w:pPr>
    </w:p>
    <w:p w:rsidRPr="006D2679" w:rsidR="007328B9" w:rsidP="007328B9" w:rsidRDefault="007328B9" w14:paraId="5CF7A7EF" w14:textId="030F174A">
      <w:pPr>
        <w:pStyle w:val="Zkladntext"/>
        <w:spacing w:before="0" w:after="0" w:line="276" w:lineRule="auto"/>
        <w:jc w:val="center"/>
        <w:rPr>
          <w:i/>
          <w:iCs/>
        </w:rPr>
      </w:pPr>
      <w:r w:rsidRPr="006D2679">
        <w:rPr>
          <w:szCs w:val="24"/>
        </w:rPr>
        <w:t>Obrázek č.</w:t>
      </w:r>
      <w:r w:rsidR="00232F7C">
        <w:rPr>
          <w:szCs w:val="24"/>
        </w:rPr>
        <w:t>4</w:t>
      </w:r>
      <w:r w:rsidR="00D571C1">
        <w:rPr>
          <w:szCs w:val="24"/>
        </w:rPr>
        <w:t>6</w:t>
      </w:r>
      <w:r w:rsidRPr="006D2679">
        <w:rPr>
          <w:szCs w:val="24"/>
        </w:rPr>
        <w:t xml:space="preserve"> – Source </w:t>
      </w:r>
      <w:proofErr w:type="spellStart"/>
      <w:r w:rsidRPr="006D2679">
        <w:rPr>
          <w:szCs w:val="24"/>
        </w:rPr>
        <w:t>options</w:t>
      </w:r>
      <w:proofErr w:type="spellEnd"/>
      <w:r w:rsidRPr="006D2679">
        <w:rPr>
          <w:szCs w:val="24"/>
        </w:rPr>
        <w:t xml:space="preserve"> v </w:t>
      </w:r>
      <w:r w:rsidRPr="006D2679" w:rsidR="00357B0C">
        <w:rPr>
          <w:szCs w:val="24"/>
        </w:rPr>
        <w:t>aktivitě</w:t>
      </w:r>
      <w:r w:rsidRPr="006D2679">
        <w:rPr>
          <w:szCs w:val="24"/>
        </w:rPr>
        <w:t xml:space="preserve"> </w:t>
      </w:r>
      <w:r w:rsidRPr="006D2679">
        <w:t>L1stage_F_stat_od</w:t>
      </w:r>
      <w:r w:rsidRPr="006D2679">
        <w:rPr>
          <w:b/>
          <w:bCs/>
        </w:rPr>
        <w:t xml:space="preserve"> </w:t>
      </w:r>
      <w:r w:rsidRPr="006D2679">
        <w:rPr>
          <w:szCs w:val="24"/>
        </w:rPr>
        <w:t>(Zdroj: Autoři)</w:t>
      </w:r>
    </w:p>
    <w:p w:rsidRPr="006D2679" w:rsidR="007328B9" w:rsidP="007328B9" w:rsidRDefault="007328B9" w14:paraId="4AF4B036" w14:textId="77777777">
      <w:pPr>
        <w:pStyle w:val="Zkladntext"/>
        <w:spacing w:before="0" w:after="0" w:line="276" w:lineRule="auto"/>
        <w:rPr>
          <w:i/>
          <w:iCs/>
        </w:rPr>
      </w:pPr>
    </w:p>
    <w:p w:rsidRPr="006D2679" w:rsidR="007328B9" w:rsidP="007328B9" w:rsidRDefault="007328B9" w14:paraId="4E82D36E" w14:textId="33C0B7BD">
      <w:pPr>
        <w:pStyle w:val="Zkladntext"/>
        <w:spacing w:after="0" w:line="276" w:lineRule="auto"/>
      </w:pPr>
      <w:r w:rsidRPr="006D2679">
        <w:t>Pak se v odvozeném sloupci vytvoří přirozený klíč, který spojuje hodnoty "Odběratel výkonu", "Typ studia" a řetězcovou reprezentaci "</w:t>
      </w:r>
      <w:proofErr w:type="spellStart"/>
      <w:r w:rsidRPr="006D2679">
        <w:t>Dataset_ID</w:t>
      </w:r>
      <w:proofErr w:type="spellEnd"/>
      <w:r w:rsidRPr="006D2679">
        <w:t>" dohromady.</w:t>
      </w:r>
    </w:p>
    <w:p w:rsidRPr="006D2679" w:rsidR="007328B9" w:rsidP="007328B9" w:rsidRDefault="007328B9" w14:paraId="0BF6038C" w14:textId="77777777">
      <w:pPr>
        <w:pStyle w:val="Zkladntext"/>
        <w:spacing w:after="0" w:line="276" w:lineRule="auto"/>
      </w:pPr>
      <w:r w:rsidRPr="006D2679">
        <w:t xml:space="preserve">Přirozený klíč může pak vypadat následovně: "FFU-B-8" </w:t>
      </w:r>
    </w:p>
    <w:p w:rsidRPr="006D2679" w:rsidR="00554A6C" w:rsidP="007328B9" w:rsidRDefault="007328B9" w14:paraId="0D70540A" w14:textId="1A09B872">
      <w:pPr>
        <w:pStyle w:val="Zkladntext"/>
        <w:spacing w:after="0" w:line="276" w:lineRule="auto"/>
        <w:rPr>
          <w:b/>
          <w:bCs/>
        </w:rPr>
      </w:pPr>
      <w:r w:rsidRPr="006D2679">
        <w:t xml:space="preserve">V operaci </w:t>
      </w:r>
      <w:proofErr w:type="spellStart"/>
      <w:r w:rsidRPr="006D2679">
        <w:t>sink</w:t>
      </w:r>
      <w:proofErr w:type="spellEnd"/>
      <w:r w:rsidRPr="006D2679">
        <w:t xml:space="preserve"> pak exportujeme data do </w:t>
      </w:r>
      <w:r w:rsidRPr="006D2679" w:rsidR="00E006A3">
        <w:t>tabulky</w:t>
      </w:r>
      <w:r w:rsidRPr="006D2679">
        <w:t xml:space="preserve"> L1stage_F_stat_od</w:t>
      </w:r>
      <w:r w:rsidRPr="006D2679">
        <w:rPr>
          <w:b/>
          <w:bCs/>
        </w:rPr>
        <w:t>.</w:t>
      </w:r>
    </w:p>
    <w:p w:rsidRPr="006D2679" w:rsidR="007328B9" w:rsidP="007328B9" w:rsidRDefault="007328B9" w14:paraId="4CDA5718" w14:textId="540392A1">
      <w:pPr>
        <w:pStyle w:val="Zkladntext"/>
        <w:spacing w:line="276" w:lineRule="auto"/>
      </w:pPr>
      <w:r w:rsidRPr="006D2679">
        <w:rPr>
          <w:b/>
          <w:bCs/>
        </w:rPr>
        <w:lastRenderedPageBreak/>
        <w:t xml:space="preserve">L1stage_F_stat_prehled </w:t>
      </w:r>
      <w:r w:rsidRPr="006D2679">
        <w:t>má na vstupu zdroj L0_stat_prehled. L0_stat_prehled</w:t>
      </w:r>
      <w:r w:rsidRPr="006D2679" w:rsidR="007505C5">
        <w:t xml:space="preserve"> </w:t>
      </w:r>
      <w:r w:rsidRPr="006D2679">
        <w:t>má ve zdrojových možnostech vstupní dotaz místo tabulky. Tenhle dotaz provádí následující:</w:t>
      </w:r>
    </w:p>
    <w:p w:rsidRPr="006D2679" w:rsidR="007328B9" w:rsidP="00704A05" w:rsidRDefault="007328B9" w14:paraId="33C17583" w14:textId="77777777">
      <w:pPr>
        <w:pStyle w:val="Zkladntext"/>
      </w:pPr>
    </w:p>
    <w:p w:rsidRPr="006D2679" w:rsidR="00704A05" w:rsidP="00704A05" w:rsidRDefault="00704A05" w14:paraId="7275999C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>Příkaz SELECT slouží k určení sloupců, které mají být zahrnuty do sady výsledků:</w:t>
      </w:r>
    </w:p>
    <w:p w:rsidRPr="006D2679" w:rsidR="00704A05" w:rsidP="00704A05" w:rsidRDefault="00704A05" w14:paraId="2492F55A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t1.[Období]</w:t>
      </w:r>
    </w:p>
    <w:p w:rsidRPr="006D2679" w:rsidR="00704A05" w:rsidP="00704A05" w:rsidRDefault="00704A05" w14:paraId="34DB44F4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t2.[</w:t>
      </w:r>
      <w:proofErr w:type="spellStart"/>
      <w:r w:rsidRPr="006D2679">
        <w:rPr>
          <w:i/>
          <w:iCs/>
        </w:rPr>
        <w:t>Dataset_ID</w:t>
      </w:r>
      <w:proofErr w:type="spellEnd"/>
      <w:r w:rsidRPr="006D2679">
        <w:rPr>
          <w:i/>
          <w:iCs/>
        </w:rPr>
        <w:t>]</w:t>
      </w:r>
    </w:p>
    <w:p w:rsidRPr="006D2679" w:rsidR="00704A05" w:rsidP="00704A05" w:rsidRDefault="00704A05" w14:paraId="5AF11483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[Typ studia]</w:t>
      </w:r>
    </w:p>
    <w:p w:rsidRPr="006D2679" w:rsidR="00704A05" w:rsidP="00704A05" w:rsidRDefault="00704A05" w14:paraId="6DACD78E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[Forma studia]</w:t>
      </w:r>
    </w:p>
    <w:p w:rsidRPr="006D2679" w:rsidR="00704A05" w:rsidP="00704A05" w:rsidRDefault="00704A05" w14:paraId="1AD646FE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[Odběratel výkonu]</w:t>
      </w:r>
    </w:p>
    <w:p w:rsidRPr="006D2679" w:rsidR="00704A05" w:rsidP="00704A05" w:rsidRDefault="00704A05" w14:paraId="296E4109" w14:textId="280CA04F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[Podíl - nepřímá výuka - prezenční] * [Počet pokusů] (vypočtený sloupec s </w:t>
      </w:r>
      <w:r w:rsidR="0035575A">
        <w:rPr>
          <w:i/>
          <w:iCs/>
        </w:rPr>
        <w:t>jménem</w:t>
      </w:r>
      <w:r w:rsidRPr="006D2679">
        <w:rPr>
          <w:i/>
          <w:iCs/>
        </w:rPr>
        <w:t xml:space="preserve"> [Počet bodů])</w:t>
      </w:r>
    </w:p>
    <w:p w:rsidRPr="006D2679" w:rsidR="00704A05" w:rsidP="00704A05" w:rsidRDefault="00704A05" w14:paraId="05C1CA0B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t3.[</w:t>
      </w:r>
      <w:proofErr w:type="spellStart"/>
      <w:r w:rsidRPr="006D2679">
        <w:rPr>
          <w:i/>
          <w:iCs/>
        </w:rPr>
        <w:t>Předmět_ID</w:t>
      </w:r>
      <w:proofErr w:type="spellEnd"/>
      <w:r w:rsidRPr="006D2679">
        <w:rPr>
          <w:i/>
          <w:iCs/>
        </w:rPr>
        <w:t>]</w:t>
      </w:r>
    </w:p>
    <w:p w:rsidRPr="006D2679" w:rsidR="00704A05" w:rsidP="00704A05" w:rsidRDefault="00704A05" w14:paraId="7670BE51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</w:t>
      </w:r>
      <w:proofErr w:type="spellStart"/>
      <w:r w:rsidRPr="006D2679">
        <w:rPr>
          <w:i/>
          <w:iCs/>
        </w:rPr>
        <w:t>Pracoviště_ID</w:t>
      </w:r>
      <w:proofErr w:type="spellEnd"/>
    </w:p>
    <w:p w:rsidRPr="006D2679" w:rsidR="00704A05" w:rsidP="00704A05" w:rsidRDefault="00704A05" w14:paraId="5E421DB7" w14:textId="77777777">
      <w:pPr>
        <w:pStyle w:val="Zkladntext"/>
        <w:spacing w:before="0" w:after="0" w:line="276" w:lineRule="auto"/>
        <w:rPr>
          <w:i/>
          <w:iCs/>
        </w:rPr>
      </w:pPr>
    </w:p>
    <w:p w:rsidRPr="006D2679" w:rsidR="00704A05" w:rsidP="00704A05" w:rsidRDefault="00704A05" w14:paraId="66E654AB" w14:textId="6050D41D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Příkaz FROM určuje zdrojové tabulky pro dotaz. V tomto případě se použije </w:t>
      </w:r>
      <w:proofErr w:type="spellStart"/>
      <w:r w:rsidRPr="006D2679">
        <w:rPr>
          <w:i/>
          <w:iCs/>
        </w:rPr>
        <w:t>poddotaz</w:t>
      </w:r>
      <w:proofErr w:type="spellEnd"/>
      <w:r w:rsidRPr="006D2679">
        <w:rPr>
          <w:i/>
          <w:iCs/>
        </w:rPr>
        <w:t xml:space="preserve"> pro výběr všech sloupců z tabulky [L0].[</w:t>
      </w:r>
      <w:proofErr w:type="spellStart"/>
      <w:r w:rsidRPr="006D2679">
        <w:rPr>
          <w:i/>
          <w:iCs/>
        </w:rPr>
        <w:t>stat_prehled</w:t>
      </w:r>
      <w:proofErr w:type="spellEnd"/>
      <w:r w:rsidRPr="006D2679">
        <w:rPr>
          <w:i/>
          <w:iCs/>
        </w:rPr>
        <w:t xml:space="preserve">] a výsledek se označí </w:t>
      </w:r>
      <w:proofErr w:type="spellStart"/>
      <w:r w:rsidRPr="006D2679">
        <w:rPr>
          <w:i/>
          <w:iCs/>
        </w:rPr>
        <w:t>aliasem</w:t>
      </w:r>
      <w:proofErr w:type="spellEnd"/>
      <w:r w:rsidRPr="006D2679">
        <w:rPr>
          <w:i/>
          <w:iCs/>
        </w:rPr>
        <w:t xml:space="preserve"> t1.</w:t>
      </w:r>
    </w:p>
    <w:p w:rsidRPr="006D2679" w:rsidR="00704A05" w:rsidP="00704A05" w:rsidRDefault="00704A05" w14:paraId="2D4B0382" w14:textId="17E640B8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>Dotaz používá několik operací LEFT JOIN ke spojení dalších tabulek:</w:t>
      </w:r>
    </w:p>
    <w:p w:rsidRPr="006D2679" w:rsidR="00704A05" w:rsidP="00704A05" w:rsidRDefault="00704A05" w14:paraId="31D24E78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LEFT JOIN [L1].[</w:t>
      </w:r>
      <w:proofErr w:type="spellStart"/>
      <w:r w:rsidRPr="006D2679">
        <w:rPr>
          <w:i/>
          <w:iCs/>
        </w:rPr>
        <w:t>D_Dataset</w:t>
      </w:r>
      <w:proofErr w:type="spellEnd"/>
      <w:r w:rsidRPr="006D2679">
        <w:rPr>
          <w:i/>
          <w:iCs/>
        </w:rPr>
        <w:t xml:space="preserve">] t2 ON t1.[Kód </w:t>
      </w:r>
      <w:proofErr w:type="spellStart"/>
      <w:r w:rsidRPr="006D2679">
        <w:rPr>
          <w:i/>
          <w:iCs/>
        </w:rPr>
        <w:t>Datasetu</w:t>
      </w:r>
      <w:proofErr w:type="spellEnd"/>
      <w:r w:rsidRPr="006D2679">
        <w:rPr>
          <w:i/>
          <w:iCs/>
        </w:rPr>
        <w:t xml:space="preserve">] = t2.[Kód </w:t>
      </w:r>
      <w:proofErr w:type="spellStart"/>
      <w:r w:rsidRPr="006D2679">
        <w:rPr>
          <w:i/>
          <w:iCs/>
        </w:rPr>
        <w:t>Datasetu</w:t>
      </w:r>
      <w:proofErr w:type="spellEnd"/>
      <w:r w:rsidRPr="006D2679">
        <w:rPr>
          <w:i/>
          <w:iCs/>
        </w:rPr>
        <w:t>].</w:t>
      </w:r>
    </w:p>
    <w:p w:rsidRPr="006D2679" w:rsidR="00704A05" w:rsidP="00704A05" w:rsidRDefault="00704A05" w14:paraId="6C192CEE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LEFT JOIN [L1].[</w:t>
      </w:r>
      <w:proofErr w:type="spellStart"/>
      <w:r w:rsidRPr="006D2679">
        <w:rPr>
          <w:i/>
          <w:iCs/>
        </w:rPr>
        <w:t>D_Predmety</w:t>
      </w:r>
      <w:proofErr w:type="spellEnd"/>
      <w:r w:rsidRPr="006D2679">
        <w:rPr>
          <w:i/>
          <w:iCs/>
        </w:rPr>
        <w:t>] t3 ON t1.[Kód] = t3.[Kód] AND t2.[</w:t>
      </w:r>
      <w:proofErr w:type="spellStart"/>
      <w:r w:rsidRPr="006D2679">
        <w:rPr>
          <w:i/>
          <w:iCs/>
        </w:rPr>
        <w:t>Dataset_ID</w:t>
      </w:r>
      <w:proofErr w:type="spellEnd"/>
      <w:r w:rsidRPr="006D2679">
        <w:rPr>
          <w:i/>
          <w:iCs/>
        </w:rPr>
        <w:t>] = t3.Dataset_ID</w:t>
      </w:r>
    </w:p>
    <w:p w:rsidRPr="006D2679" w:rsidR="00704A05" w:rsidP="00704A05" w:rsidRDefault="00704A05" w14:paraId="7AF9DFFC" w14:textId="406A8788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>LEFT JOIN [L1].[</w:t>
      </w:r>
      <w:proofErr w:type="spellStart"/>
      <w:r w:rsidRPr="006D2679">
        <w:rPr>
          <w:i/>
          <w:iCs/>
        </w:rPr>
        <w:t>D_Pracoviste</w:t>
      </w:r>
      <w:proofErr w:type="spellEnd"/>
      <w:r w:rsidRPr="006D2679">
        <w:rPr>
          <w:i/>
          <w:iCs/>
        </w:rPr>
        <w:t>] t4 ON t1.[Zúčastněné pracoviště] = t4.Pracoviště AND t2.[</w:t>
      </w:r>
      <w:proofErr w:type="spellStart"/>
      <w:r w:rsidRPr="006D2679">
        <w:rPr>
          <w:i/>
          <w:iCs/>
        </w:rPr>
        <w:t>Dataset_ID</w:t>
      </w:r>
      <w:proofErr w:type="spellEnd"/>
      <w:r w:rsidRPr="006D2679">
        <w:rPr>
          <w:i/>
          <w:iCs/>
        </w:rPr>
        <w:t>] = t4.Dataset_ID AND t1.[Nadřazené pracoviště zúčastněného pracoviště] = t4.Fakulta</w:t>
      </w:r>
    </w:p>
    <w:p w:rsidRPr="006D2679" w:rsidR="00704A05" w:rsidP="00704A05" w:rsidRDefault="00704A05" w14:paraId="5F12D090" w14:textId="734F3328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>Tato spojení se provádějí na základě konkrétních podmínek sloupců mezi tabulkami.</w:t>
      </w:r>
    </w:p>
    <w:p w:rsidRPr="006D2679" w:rsidR="00704A05" w:rsidP="00704A05" w:rsidRDefault="00704A05" w14:paraId="6FD814A1" w14:textId="77777777">
      <w:pPr>
        <w:pStyle w:val="Zkladntext"/>
        <w:spacing w:before="0" w:after="0" w:line="276" w:lineRule="auto"/>
        <w:rPr>
          <w:i/>
          <w:iCs/>
        </w:rPr>
      </w:pPr>
    </w:p>
    <w:p w:rsidRPr="006D2679" w:rsidR="00704A05" w:rsidP="00704A05" w:rsidRDefault="00704A05" w14:paraId="1FE71E4C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>Příkaz WHERE filtruje výsledky na základě podmínky [Počet pokusů] &lt;&gt; 0. Tato podmínka zajišťuje, že do výsledné množiny budou zahrnuty pouze řádky, kde hodnota sloupce [Počet pokusů] není rovna nule.</w:t>
      </w:r>
    </w:p>
    <w:p w:rsidRPr="006D2679" w:rsidR="007505C5" w:rsidP="00704A05" w:rsidRDefault="007505C5" w14:paraId="3B7EC3CA" w14:textId="77777777">
      <w:pPr>
        <w:pStyle w:val="Zkladntext"/>
        <w:spacing w:before="0" w:after="0" w:line="276" w:lineRule="auto"/>
        <w:rPr>
          <w:i/>
          <w:iCs/>
        </w:rPr>
      </w:pPr>
    </w:p>
    <w:p w:rsidRPr="006D2679" w:rsidR="007505C5" w:rsidP="00704A05" w:rsidRDefault="007505C5" w14:paraId="2AA3D133" w14:textId="73F61C42">
      <w:pPr>
        <w:pStyle w:val="Zkladntext"/>
        <w:spacing w:before="0" w:after="0" w:line="276" w:lineRule="auto"/>
        <w:rPr>
          <w:i/>
          <w:iCs/>
        </w:rPr>
      </w:pPr>
      <w:r w:rsidRPr="006D2679">
        <w:rPr>
          <w:noProof/>
        </w:rPr>
        <w:lastRenderedPageBreak/>
        <w:drawing>
          <wp:inline distT="0" distB="0" distL="0" distR="0" wp14:anchorId="43A712A7" wp14:editId="463A8C6B">
            <wp:extent cx="5400675" cy="3930650"/>
            <wp:effectExtent l="0" t="0" r="9525" b="0"/>
            <wp:docPr id="139708354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0835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D2679" w:rsidR="007505C5" w:rsidP="007505C5" w:rsidRDefault="007505C5" w14:paraId="43D40943" w14:textId="305DD747">
      <w:pPr>
        <w:pStyle w:val="Zkladntext"/>
        <w:spacing w:before="0" w:after="0" w:line="276" w:lineRule="auto"/>
        <w:jc w:val="center"/>
        <w:rPr>
          <w:i/>
          <w:iCs/>
        </w:rPr>
      </w:pPr>
      <w:r w:rsidRPr="006D2679">
        <w:rPr>
          <w:szCs w:val="24"/>
        </w:rPr>
        <w:t>Obrázek č.</w:t>
      </w:r>
      <w:r w:rsidR="00232F7C">
        <w:rPr>
          <w:szCs w:val="24"/>
        </w:rPr>
        <w:t>4</w:t>
      </w:r>
      <w:r w:rsidR="00D571C1">
        <w:rPr>
          <w:szCs w:val="24"/>
        </w:rPr>
        <w:t>7</w:t>
      </w:r>
      <w:r w:rsidRPr="006D2679">
        <w:rPr>
          <w:szCs w:val="24"/>
        </w:rPr>
        <w:t xml:space="preserve"> – Source </w:t>
      </w:r>
      <w:proofErr w:type="spellStart"/>
      <w:r w:rsidRPr="006D2679">
        <w:rPr>
          <w:szCs w:val="24"/>
        </w:rPr>
        <w:t>options</w:t>
      </w:r>
      <w:proofErr w:type="spellEnd"/>
      <w:r w:rsidRPr="006D2679">
        <w:rPr>
          <w:szCs w:val="24"/>
        </w:rPr>
        <w:t xml:space="preserve"> v </w:t>
      </w:r>
      <w:r w:rsidRPr="006D2679" w:rsidR="00357B0C">
        <w:rPr>
          <w:szCs w:val="24"/>
        </w:rPr>
        <w:t>aktivitě</w:t>
      </w:r>
      <w:r w:rsidRPr="006D2679">
        <w:rPr>
          <w:szCs w:val="24"/>
        </w:rPr>
        <w:t xml:space="preserve"> </w:t>
      </w:r>
      <w:r w:rsidRPr="006D2679">
        <w:t xml:space="preserve">L1stage_F_stat_prehled </w:t>
      </w:r>
      <w:r w:rsidRPr="006D2679">
        <w:rPr>
          <w:szCs w:val="24"/>
        </w:rPr>
        <w:t>(Zdroj: Autoři)</w:t>
      </w:r>
    </w:p>
    <w:p w:rsidRPr="006D2679" w:rsidR="007505C5" w:rsidP="00704A05" w:rsidRDefault="007505C5" w14:paraId="79BA8EFA" w14:textId="77777777">
      <w:pPr>
        <w:pStyle w:val="Zkladntext"/>
        <w:spacing w:before="0" w:after="0" w:line="276" w:lineRule="auto"/>
        <w:rPr>
          <w:i/>
          <w:iCs/>
        </w:rPr>
      </w:pPr>
    </w:p>
    <w:p w:rsidRPr="006D2679" w:rsidR="00704A05" w:rsidP="00704A05" w:rsidRDefault="00704A05" w14:paraId="164721A0" w14:textId="77777777">
      <w:pPr>
        <w:pStyle w:val="Zkladntext"/>
        <w:spacing w:before="0" w:after="0" w:line="276" w:lineRule="auto"/>
        <w:rPr>
          <w:i/>
          <w:iCs/>
        </w:rPr>
      </w:pPr>
    </w:p>
    <w:p w:rsidRPr="006D2679" w:rsidR="007505C5" w:rsidP="007505C5" w:rsidRDefault="007505C5" w14:paraId="65E5A26C" w14:textId="224C7987">
      <w:pPr>
        <w:pStyle w:val="Zkladntext"/>
        <w:spacing w:after="0" w:line="276" w:lineRule="auto"/>
      </w:pPr>
      <w:r w:rsidRPr="006D2679">
        <w:t>Pak se v odvozeném sloupci vytvoří přirozený klíč, který spojuje hodnoty "Typ studia", "Forma studia", "Odběratel výkonu" a řetězcovou reprezentaci "</w:t>
      </w:r>
      <w:proofErr w:type="spellStart"/>
      <w:r w:rsidRPr="006D2679">
        <w:t>Předmět_ID</w:t>
      </w:r>
      <w:proofErr w:type="spellEnd"/>
      <w:r w:rsidRPr="006D2679">
        <w:t>", "</w:t>
      </w:r>
      <w:proofErr w:type="spellStart"/>
      <w:r w:rsidRPr="006D2679">
        <w:t>Pracoviště_ID</w:t>
      </w:r>
      <w:proofErr w:type="spellEnd"/>
      <w:r w:rsidRPr="006D2679">
        <w:t>", "</w:t>
      </w:r>
      <w:proofErr w:type="spellStart"/>
      <w:r w:rsidRPr="006D2679">
        <w:t>Dataset_ID</w:t>
      </w:r>
      <w:proofErr w:type="spellEnd"/>
      <w:r w:rsidRPr="006D2679">
        <w:t>" dohromady.</w:t>
      </w:r>
    </w:p>
    <w:p w:rsidRPr="006D2679" w:rsidR="007505C5" w:rsidP="007505C5" w:rsidRDefault="007505C5" w14:paraId="3594FB80" w14:textId="4BB0B223">
      <w:pPr>
        <w:pStyle w:val="Zkladntext"/>
        <w:spacing w:after="0" w:line="276" w:lineRule="auto"/>
      </w:pPr>
      <w:r w:rsidRPr="006D2679">
        <w:t>Přirozený klíč může pak vypadat následovně: "N-</w:t>
      </w:r>
      <w:proofErr w:type="spellStart"/>
      <w:r w:rsidRPr="006D2679">
        <w:t>prezencní</w:t>
      </w:r>
      <w:proofErr w:type="spellEnd"/>
      <w:r w:rsidRPr="006D2679">
        <w:t xml:space="preserve">-N-IB (FMV)-8427-293-9" </w:t>
      </w:r>
    </w:p>
    <w:p w:rsidRPr="006D2679" w:rsidR="007505C5" w:rsidP="007505C5" w:rsidRDefault="007505C5" w14:paraId="2F81376A" w14:textId="0281B270">
      <w:pPr>
        <w:pStyle w:val="Zkladntext"/>
        <w:spacing w:after="0" w:line="276" w:lineRule="auto"/>
        <w:rPr>
          <w:b/>
          <w:bCs/>
        </w:rPr>
      </w:pPr>
      <w:r w:rsidRPr="006D2679">
        <w:t xml:space="preserve">V operaci </w:t>
      </w:r>
      <w:proofErr w:type="spellStart"/>
      <w:r w:rsidRPr="006D2679">
        <w:t>sink</w:t>
      </w:r>
      <w:proofErr w:type="spellEnd"/>
      <w:r w:rsidRPr="006D2679">
        <w:t xml:space="preserve"> pak exportujeme data do </w:t>
      </w:r>
      <w:r w:rsidRPr="006D2679" w:rsidR="00E006A3">
        <w:t>tabulky</w:t>
      </w:r>
      <w:r w:rsidRPr="006D2679">
        <w:t xml:space="preserve"> L1stage_F_stat_prehled</w:t>
      </w:r>
      <w:r w:rsidRPr="006D2679">
        <w:rPr>
          <w:b/>
          <w:bCs/>
        </w:rPr>
        <w:t>.</w:t>
      </w:r>
    </w:p>
    <w:p w:rsidRPr="006D2679" w:rsidR="007505C5" w:rsidP="00E76A8C" w:rsidRDefault="007505C5" w14:paraId="281D1E7B" w14:textId="59684939">
      <w:pPr>
        <w:pStyle w:val="Zkladntext"/>
        <w:keepNext/>
        <w:keepLines/>
        <w:spacing w:line="276" w:lineRule="auto"/>
      </w:pPr>
      <w:r w:rsidRPr="006D2679">
        <w:rPr>
          <w:b/>
          <w:bCs/>
        </w:rPr>
        <w:lastRenderedPageBreak/>
        <w:t xml:space="preserve">L1stage_F_ved_p_dod </w:t>
      </w:r>
      <w:r w:rsidRPr="006D2679">
        <w:t>má na vstupu zdroj L0_ved_p_dod. L0_ved_p_dod má ve zdrojových možnostech vstupní dotaz místo tabulky. Tenhle dotaz provádí následující:</w:t>
      </w:r>
    </w:p>
    <w:p w:rsidRPr="006D2679" w:rsidR="007505C5" w:rsidP="00E76A8C" w:rsidRDefault="007505C5" w14:paraId="0C2B7A0E" w14:textId="77777777">
      <w:pPr>
        <w:pStyle w:val="Zkladntext"/>
        <w:keepNext/>
        <w:keepLines/>
        <w:spacing w:after="0" w:line="276" w:lineRule="auto"/>
        <w:rPr>
          <w:b/>
          <w:bCs/>
        </w:rPr>
      </w:pPr>
    </w:p>
    <w:p w:rsidRPr="00554A6C" w:rsidR="007505C5" w:rsidP="00E76A8C" w:rsidRDefault="007505C5" w14:paraId="09DC119D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554A6C">
        <w:rPr>
          <w:i/>
          <w:iCs/>
        </w:rPr>
        <w:t>Příkaz SELECT slouží k určení sloupců, které mají být zahrnuty do sady výsledků:</w:t>
      </w:r>
    </w:p>
    <w:p w:rsidRPr="00554A6C" w:rsidR="007505C5" w:rsidP="00E76A8C" w:rsidRDefault="007505C5" w14:paraId="5A9C62CA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554A6C">
        <w:rPr>
          <w:i/>
          <w:iCs/>
        </w:rPr>
        <w:t xml:space="preserve">        t1.[Období]</w:t>
      </w:r>
    </w:p>
    <w:p w:rsidRPr="00554A6C" w:rsidR="007505C5" w:rsidP="00E76A8C" w:rsidRDefault="007505C5" w14:paraId="3C86C669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554A6C">
        <w:rPr>
          <w:i/>
          <w:iCs/>
        </w:rPr>
        <w:t xml:space="preserve">        t2.[</w:t>
      </w:r>
      <w:proofErr w:type="spellStart"/>
      <w:r w:rsidRPr="00554A6C">
        <w:rPr>
          <w:i/>
          <w:iCs/>
        </w:rPr>
        <w:t>Dataset_ID</w:t>
      </w:r>
      <w:proofErr w:type="spellEnd"/>
      <w:r w:rsidRPr="00554A6C">
        <w:rPr>
          <w:i/>
          <w:iCs/>
        </w:rPr>
        <w:t>]</w:t>
      </w:r>
    </w:p>
    <w:p w:rsidRPr="00554A6C" w:rsidR="007505C5" w:rsidP="00E76A8C" w:rsidRDefault="007505C5" w14:paraId="19767A9F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554A6C">
        <w:rPr>
          <w:i/>
          <w:iCs/>
        </w:rPr>
        <w:t xml:space="preserve">        [Typ studia]</w:t>
      </w:r>
    </w:p>
    <w:p w:rsidRPr="00554A6C" w:rsidR="007505C5" w:rsidP="00E76A8C" w:rsidRDefault="007505C5" w14:paraId="714ADC62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554A6C">
        <w:rPr>
          <w:i/>
          <w:iCs/>
        </w:rPr>
        <w:t xml:space="preserve">        [Počet bodů]</w:t>
      </w:r>
    </w:p>
    <w:p w:rsidRPr="00554A6C" w:rsidR="007505C5" w:rsidP="00E76A8C" w:rsidRDefault="007505C5" w14:paraId="690B862D" w14:textId="7C50B52E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554A6C">
        <w:rPr>
          <w:i/>
          <w:iCs/>
        </w:rPr>
        <w:t xml:space="preserve">        t3.[</w:t>
      </w:r>
      <w:proofErr w:type="spellStart"/>
      <w:r w:rsidRPr="00554A6C">
        <w:rPr>
          <w:i/>
          <w:iCs/>
        </w:rPr>
        <w:t>Pracoviště_ID</w:t>
      </w:r>
      <w:proofErr w:type="spellEnd"/>
      <w:r w:rsidRPr="00554A6C">
        <w:rPr>
          <w:i/>
          <w:iCs/>
        </w:rPr>
        <w:t>]</w:t>
      </w:r>
    </w:p>
    <w:p w:rsidRPr="006D2679" w:rsidR="007505C5" w:rsidP="00E76A8C" w:rsidRDefault="007505C5" w14:paraId="21D08D4A" w14:textId="77777777">
      <w:pPr>
        <w:pStyle w:val="Zkladntext"/>
        <w:keepNext/>
        <w:keepLines/>
        <w:spacing w:line="276" w:lineRule="auto"/>
      </w:pPr>
    </w:p>
    <w:p w:rsidRPr="00554A6C" w:rsidR="007505C5" w:rsidP="00E76A8C" w:rsidRDefault="007505C5" w14:paraId="505A89FF" w14:textId="7B880A3C">
      <w:pPr>
        <w:pStyle w:val="Zkladntext"/>
        <w:keepNext/>
        <w:keepLines/>
        <w:spacing w:line="276" w:lineRule="auto"/>
        <w:rPr>
          <w:i/>
          <w:iCs/>
        </w:rPr>
      </w:pPr>
      <w:r w:rsidRPr="00554A6C">
        <w:rPr>
          <w:i/>
          <w:iCs/>
        </w:rPr>
        <w:t xml:space="preserve">Příkaz FROM určuje zdrojovou tabulku dotazu. V tomto případě se použije </w:t>
      </w:r>
      <w:proofErr w:type="spellStart"/>
      <w:r w:rsidRPr="00554A6C">
        <w:rPr>
          <w:i/>
          <w:iCs/>
        </w:rPr>
        <w:t>poddotaz</w:t>
      </w:r>
      <w:proofErr w:type="spellEnd"/>
      <w:r w:rsidRPr="00554A6C">
        <w:rPr>
          <w:i/>
          <w:iCs/>
        </w:rPr>
        <w:t xml:space="preserve"> pro výběr všech sloupců z tabulky [L0].[</w:t>
      </w:r>
      <w:proofErr w:type="spellStart"/>
      <w:r w:rsidRPr="00554A6C">
        <w:rPr>
          <w:i/>
          <w:iCs/>
        </w:rPr>
        <w:t>ved_p_dod</w:t>
      </w:r>
      <w:proofErr w:type="spellEnd"/>
      <w:r w:rsidRPr="00554A6C">
        <w:rPr>
          <w:i/>
          <w:iCs/>
        </w:rPr>
        <w:t xml:space="preserve">] a výsledek se </w:t>
      </w:r>
      <w:proofErr w:type="spellStart"/>
      <w:r w:rsidRPr="00554A6C">
        <w:rPr>
          <w:i/>
          <w:iCs/>
        </w:rPr>
        <w:t>aliasuje</w:t>
      </w:r>
      <w:proofErr w:type="spellEnd"/>
      <w:r w:rsidRPr="00554A6C">
        <w:rPr>
          <w:i/>
          <w:iCs/>
        </w:rPr>
        <w:t xml:space="preserve"> jako t1.</w:t>
      </w:r>
    </w:p>
    <w:p w:rsidRPr="00554A6C" w:rsidR="007505C5" w:rsidP="00E76A8C" w:rsidRDefault="007505C5" w14:paraId="3C6CD8A0" w14:textId="4D4226CD">
      <w:pPr>
        <w:pStyle w:val="Zkladntext"/>
        <w:keepNext/>
        <w:keepLines/>
        <w:spacing w:line="276" w:lineRule="auto"/>
        <w:rPr>
          <w:i/>
          <w:iCs/>
        </w:rPr>
      </w:pPr>
      <w:r w:rsidRPr="00554A6C">
        <w:rPr>
          <w:i/>
          <w:iCs/>
        </w:rPr>
        <w:t>Dotaz používá dvě operace LEFT JOIN ke spojení dalších tabulek:</w:t>
      </w:r>
    </w:p>
    <w:p w:rsidRPr="00554A6C" w:rsidR="007505C5" w:rsidP="00E76A8C" w:rsidRDefault="007505C5" w14:paraId="36BF3590" w14:textId="7214D798">
      <w:pPr>
        <w:pStyle w:val="Zkladntext"/>
        <w:keepNext/>
        <w:keepLines/>
        <w:spacing w:line="276" w:lineRule="auto"/>
        <w:rPr>
          <w:i/>
          <w:iCs/>
        </w:rPr>
      </w:pPr>
      <w:r w:rsidRPr="00554A6C">
        <w:rPr>
          <w:i/>
          <w:iCs/>
        </w:rPr>
        <w:t>LEFT JOIN [L1].[</w:t>
      </w:r>
      <w:proofErr w:type="spellStart"/>
      <w:r w:rsidRPr="00554A6C">
        <w:rPr>
          <w:i/>
          <w:iCs/>
        </w:rPr>
        <w:t>D_Dataset</w:t>
      </w:r>
      <w:proofErr w:type="spellEnd"/>
      <w:r w:rsidRPr="00554A6C">
        <w:rPr>
          <w:i/>
          <w:iCs/>
        </w:rPr>
        <w:t xml:space="preserve">] t2 ON t1.[Kód </w:t>
      </w:r>
      <w:proofErr w:type="spellStart"/>
      <w:r w:rsidRPr="00554A6C">
        <w:rPr>
          <w:i/>
          <w:iCs/>
        </w:rPr>
        <w:t>Datasetu</w:t>
      </w:r>
      <w:proofErr w:type="spellEnd"/>
      <w:r w:rsidRPr="00554A6C">
        <w:rPr>
          <w:i/>
          <w:iCs/>
        </w:rPr>
        <w:t xml:space="preserve">] = t2.[Kód </w:t>
      </w:r>
      <w:proofErr w:type="spellStart"/>
      <w:r w:rsidRPr="00554A6C">
        <w:rPr>
          <w:i/>
          <w:iCs/>
        </w:rPr>
        <w:t>Datasetu</w:t>
      </w:r>
      <w:proofErr w:type="spellEnd"/>
      <w:r w:rsidRPr="00554A6C">
        <w:rPr>
          <w:i/>
          <w:iCs/>
        </w:rPr>
        <w:t>].</w:t>
      </w:r>
    </w:p>
    <w:p w:rsidRPr="00554A6C" w:rsidR="007505C5" w:rsidP="00E76A8C" w:rsidRDefault="007505C5" w14:paraId="2E38CF45" w14:textId="77777777">
      <w:pPr>
        <w:pStyle w:val="Zkladntext"/>
        <w:keepNext/>
        <w:keepLines/>
        <w:spacing w:line="276" w:lineRule="auto"/>
        <w:rPr>
          <w:i/>
          <w:iCs/>
        </w:rPr>
      </w:pPr>
      <w:r w:rsidRPr="00554A6C">
        <w:rPr>
          <w:i/>
          <w:iCs/>
        </w:rPr>
        <w:t>LEFT JOIN [L1].[</w:t>
      </w:r>
      <w:proofErr w:type="spellStart"/>
      <w:r w:rsidRPr="00554A6C">
        <w:rPr>
          <w:i/>
          <w:iCs/>
        </w:rPr>
        <w:t>D_Pracoviste</w:t>
      </w:r>
      <w:proofErr w:type="spellEnd"/>
      <w:r w:rsidRPr="00554A6C">
        <w:rPr>
          <w:i/>
          <w:iCs/>
        </w:rPr>
        <w:t>] t3 ON t1.[Dodavatel výkonu] = t3.Pracoviště AND t2.[</w:t>
      </w:r>
      <w:proofErr w:type="spellStart"/>
      <w:r w:rsidRPr="00554A6C">
        <w:rPr>
          <w:i/>
          <w:iCs/>
        </w:rPr>
        <w:t>Dataset_ID</w:t>
      </w:r>
      <w:proofErr w:type="spellEnd"/>
      <w:r w:rsidRPr="00554A6C">
        <w:rPr>
          <w:i/>
          <w:iCs/>
        </w:rPr>
        <w:t>] = t3.Dataset_ID AND t1.[Pracoviště nadřazené dodavateli výkonu] = t3.Fakulta</w:t>
      </w:r>
    </w:p>
    <w:p w:rsidRPr="00554A6C" w:rsidR="007505C5" w:rsidP="00E76A8C" w:rsidRDefault="007505C5" w14:paraId="31B602CC" w14:textId="3C6FF5E3">
      <w:pPr>
        <w:pStyle w:val="Zkladntext"/>
        <w:keepNext/>
        <w:keepLines/>
        <w:spacing w:line="276" w:lineRule="auto"/>
        <w:rPr>
          <w:i/>
          <w:iCs/>
        </w:rPr>
      </w:pPr>
      <w:r w:rsidRPr="00554A6C">
        <w:rPr>
          <w:i/>
          <w:iCs/>
        </w:rPr>
        <w:t>Tato spojení se provádějí na základě konkrétních podmínek sloupců mezi tabulkami.</w:t>
      </w:r>
    </w:p>
    <w:p w:rsidRPr="00554A6C" w:rsidR="007505C5" w:rsidP="00E76A8C" w:rsidRDefault="007505C5" w14:paraId="05720BC0" w14:textId="77777777">
      <w:pPr>
        <w:pStyle w:val="Zkladntext"/>
        <w:keepNext/>
        <w:keepLines/>
        <w:spacing w:line="276" w:lineRule="auto"/>
        <w:rPr>
          <w:i/>
          <w:iCs/>
        </w:rPr>
      </w:pPr>
      <w:r w:rsidRPr="00554A6C">
        <w:rPr>
          <w:i/>
          <w:iCs/>
        </w:rPr>
        <w:t>Příkaz WHERE filtruje výsledky na základě podmínky [Počet bodů] &lt;&gt; 0. Tato podmínka zajišťuje, že do množiny výsledků budou zahrnuty pouze řádky, u nichž hodnota sloupce [Počet bodů] není rovna nule.</w:t>
      </w:r>
    </w:p>
    <w:p w:rsidRPr="00554A6C" w:rsidR="007505C5" w:rsidP="007505C5" w:rsidRDefault="007505C5" w14:paraId="08198662" w14:textId="77777777">
      <w:pPr>
        <w:pStyle w:val="Zkladntext"/>
        <w:spacing w:line="276" w:lineRule="auto"/>
        <w:rPr>
          <w:i/>
          <w:iCs/>
        </w:rPr>
      </w:pPr>
    </w:p>
    <w:p w:rsidRPr="006D2679" w:rsidR="007505C5" w:rsidP="007505C5" w:rsidRDefault="007505C5" w14:paraId="310C30B1" w14:textId="7F58BAA7">
      <w:pPr>
        <w:pStyle w:val="Zkladntext"/>
        <w:spacing w:line="276" w:lineRule="auto"/>
      </w:pPr>
      <w:r w:rsidRPr="006D2679">
        <w:rPr>
          <w:noProof/>
        </w:rPr>
        <w:lastRenderedPageBreak/>
        <w:drawing>
          <wp:inline distT="0" distB="0" distL="0" distR="0" wp14:anchorId="09FD9DE5" wp14:editId="41E17974">
            <wp:extent cx="5400675" cy="3629660"/>
            <wp:effectExtent l="0" t="0" r="9525" b="8890"/>
            <wp:docPr id="194934114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3411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D2679" w:rsidR="007505C5" w:rsidP="009A655B" w:rsidRDefault="007505C5" w14:paraId="2C356DA0" w14:textId="1593BF58">
      <w:pPr>
        <w:pStyle w:val="Zkladntext"/>
        <w:spacing w:line="276" w:lineRule="auto"/>
        <w:jc w:val="center"/>
        <w:rPr>
          <w:szCs w:val="24"/>
        </w:rPr>
      </w:pPr>
      <w:r w:rsidRPr="006D2679">
        <w:rPr>
          <w:szCs w:val="24"/>
        </w:rPr>
        <w:t>Obrázek č.</w:t>
      </w:r>
      <w:r w:rsidR="00232F7C">
        <w:rPr>
          <w:szCs w:val="24"/>
        </w:rPr>
        <w:t>4</w:t>
      </w:r>
      <w:r w:rsidR="00D571C1">
        <w:rPr>
          <w:szCs w:val="24"/>
        </w:rPr>
        <w:t>8</w:t>
      </w:r>
      <w:r w:rsidRPr="006D2679">
        <w:rPr>
          <w:szCs w:val="24"/>
        </w:rPr>
        <w:t xml:space="preserve"> – Source </w:t>
      </w:r>
      <w:proofErr w:type="spellStart"/>
      <w:r w:rsidRPr="006D2679">
        <w:rPr>
          <w:szCs w:val="24"/>
        </w:rPr>
        <w:t>options</w:t>
      </w:r>
      <w:proofErr w:type="spellEnd"/>
      <w:r w:rsidRPr="006D2679">
        <w:rPr>
          <w:szCs w:val="24"/>
        </w:rPr>
        <w:t xml:space="preserve"> v </w:t>
      </w:r>
      <w:r w:rsidRPr="006D2679" w:rsidR="00357B0C">
        <w:rPr>
          <w:szCs w:val="24"/>
        </w:rPr>
        <w:t>aktivitě</w:t>
      </w:r>
      <w:r w:rsidRPr="006D2679">
        <w:rPr>
          <w:szCs w:val="24"/>
        </w:rPr>
        <w:t xml:space="preserve"> </w:t>
      </w:r>
      <w:r w:rsidRPr="006D2679">
        <w:t>L1stage_F_ved_p_dod</w:t>
      </w:r>
      <w:r w:rsidRPr="006D2679">
        <w:rPr>
          <w:b/>
          <w:bCs/>
        </w:rPr>
        <w:t xml:space="preserve"> </w:t>
      </w:r>
      <w:r w:rsidRPr="006D2679">
        <w:rPr>
          <w:szCs w:val="24"/>
        </w:rPr>
        <w:t>(Zdroj: Autoři)</w:t>
      </w:r>
    </w:p>
    <w:p w:rsidRPr="006D2679" w:rsidR="007505C5" w:rsidP="007505C5" w:rsidRDefault="007505C5" w14:paraId="686FDB7D" w14:textId="77777777">
      <w:pPr>
        <w:pStyle w:val="Zkladntext"/>
        <w:spacing w:line="276" w:lineRule="auto"/>
        <w:rPr>
          <w:szCs w:val="24"/>
        </w:rPr>
      </w:pPr>
    </w:p>
    <w:p w:rsidRPr="006D2679" w:rsidR="007505C5" w:rsidP="007505C5" w:rsidRDefault="007505C5" w14:paraId="26443256" w14:textId="3AF7883F">
      <w:pPr>
        <w:pStyle w:val="Zkladntext"/>
        <w:spacing w:after="0" w:line="276" w:lineRule="auto"/>
      </w:pPr>
      <w:r w:rsidRPr="006D2679">
        <w:t>Pak se v odvozeném sloupci vytvoří přirozený klíč, který spojuje hodnoty "Typ studia", a řetězcovou reprezentaci "</w:t>
      </w:r>
      <w:proofErr w:type="spellStart"/>
      <w:r w:rsidRPr="006D2679">
        <w:t>Pracoviště_ID</w:t>
      </w:r>
      <w:proofErr w:type="spellEnd"/>
      <w:r w:rsidRPr="006D2679">
        <w:t>" a "</w:t>
      </w:r>
      <w:proofErr w:type="spellStart"/>
      <w:r w:rsidRPr="006D2679">
        <w:t>Dataset_ID</w:t>
      </w:r>
      <w:proofErr w:type="spellEnd"/>
      <w:r w:rsidRPr="006D2679">
        <w:t>" dohromady.</w:t>
      </w:r>
    </w:p>
    <w:p w:rsidRPr="006D2679" w:rsidR="007505C5" w:rsidP="007505C5" w:rsidRDefault="007505C5" w14:paraId="214BE49C" w14:textId="177A3F9E">
      <w:pPr>
        <w:pStyle w:val="Zkladntext"/>
        <w:spacing w:after="0" w:line="276" w:lineRule="auto"/>
      </w:pPr>
      <w:r w:rsidRPr="006D2679">
        <w:t xml:space="preserve">Přirozený klíč může pak vypadat následovně: "B-232-8" </w:t>
      </w:r>
    </w:p>
    <w:p w:rsidRPr="006D2679" w:rsidR="007505C5" w:rsidP="007505C5" w:rsidRDefault="007505C5" w14:paraId="778E0691" w14:textId="5AFA103C">
      <w:pPr>
        <w:pStyle w:val="Zkladntext"/>
        <w:spacing w:after="0" w:line="276" w:lineRule="auto"/>
        <w:rPr>
          <w:b/>
          <w:bCs/>
        </w:rPr>
      </w:pPr>
      <w:r w:rsidRPr="006D2679">
        <w:t xml:space="preserve">V operaci </w:t>
      </w:r>
      <w:proofErr w:type="spellStart"/>
      <w:r w:rsidRPr="006D2679">
        <w:t>sink</w:t>
      </w:r>
      <w:proofErr w:type="spellEnd"/>
      <w:r w:rsidRPr="006D2679">
        <w:t xml:space="preserve"> pak exportujeme data do </w:t>
      </w:r>
      <w:r w:rsidRPr="006D2679" w:rsidR="00E006A3">
        <w:t>tabulky</w:t>
      </w:r>
      <w:r w:rsidRPr="006D2679">
        <w:t xml:space="preserve"> L1stage_F_ved_p_dod.</w:t>
      </w:r>
    </w:p>
    <w:p w:rsidRPr="006D2679" w:rsidR="009A655B" w:rsidP="00E76A8C" w:rsidRDefault="009A655B" w14:paraId="0F876622" w14:textId="72F8D23B">
      <w:pPr>
        <w:pStyle w:val="Zkladntext"/>
        <w:keepNext/>
        <w:keepLines/>
        <w:spacing w:line="276" w:lineRule="auto"/>
      </w:pPr>
      <w:r w:rsidRPr="006D2679">
        <w:rPr>
          <w:b/>
          <w:bCs/>
        </w:rPr>
        <w:lastRenderedPageBreak/>
        <w:t xml:space="preserve">L1stage_F_ved_p_od </w:t>
      </w:r>
      <w:r w:rsidRPr="006D2679">
        <w:t>má na vstupu zdroj L0_ved_p_od. L0_ved_p_od má ve zdrojových možnostech vstupní dotaz místo tabulky. Tenhle dotaz provádí následující:</w:t>
      </w:r>
    </w:p>
    <w:p w:rsidRPr="006D2679" w:rsidR="009A655B" w:rsidP="00E76A8C" w:rsidRDefault="009A655B" w14:paraId="480B7FA1" w14:textId="77777777">
      <w:pPr>
        <w:pStyle w:val="Zkladntext"/>
        <w:keepNext/>
        <w:keepLines/>
      </w:pPr>
    </w:p>
    <w:p w:rsidRPr="006D2679" w:rsidR="009A655B" w:rsidP="00E76A8C" w:rsidRDefault="009A655B" w14:paraId="768DC425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>Příkaz SELECT slouží k určení sloupců, které mají být zahrnuty do sady výsledků:</w:t>
      </w:r>
    </w:p>
    <w:p w:rsidRPr="006D2679" w:rsidR="009A655B" w:rsidP="00E76A8C" w:rsidRDefault="009A655B" w14:paraId="37AAB77A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t1.[Období]</w:t>
      </w:r>
    </w:p>
    <w:p w:rsidRPr="006D2679" w:rsidR="009A655B" w:rsidP="00E76A8C" w:rsidRDefault="009A655B" w14:paraId="2B4D9CDC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</w:t>
      </w:r>
      <w:proofErr w:type="spellStart"/>
      <w:r w:rsidRPr="006D2679">
        <w:rPr>
          <w:i/>
          <w:iCs/>
        </w:rPr>
        <w:t>Dataset_ID</w:t>
      </w:r>
      <w:proofErr w:type="spellEnd"/>
      <w:r w:rsidRPr="006D2679">
        <w:rPr>
          <w:i/>
          <w:iCs/>
        </w:rPr>
        <w:t>]</w:t>
      </w:r>
    </w:p>
    <w:p w:rsidRPr="006D2679" w:rsidR="009A655B" w:rsidP="00E76A8C" w:rsidRDefault="009A655B" w14:paraId="5B878015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[Odběratel výkonu]</w:t>
      </w:r>
    </w:p>
    <w:p w:rsidRPr="006D2679" w:rsidR="009A655B" w:rsidP="00E76A8C" w:rsidRDefault="009A655B" w14:paraId="78498F80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[Typ studia]</w:t>
      </w:r>
    </w:p>
    <w:p w:rsidRPr="006D2679" w:rsidR="009A655B" w:rsidP="00E76A8C" w:rsidRDefault="009A655B" w14:paraId="39131497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[Počet bodů]</w:t>
      </w:r>
    </w:p>
    <w:p w:rsidRPr="006D2679" w:rsidR="009A655B" w:rsidP="00E76A8C" w:rsidRDefault="009A655B" w14:paraId="6876003B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</w:p>
    <w:p w:rsidRPr="006D2679" w:rsidR="009A655B" w:rsidP="00E76A8C" w:rsidRDefault="009A655B" w14:paraId="601ABFE9" w14:textId="3F6EE7C2">
      <w:pPr>
        <w:pStyle w:val="Zkladntext"/>
        <w:keepNext/>
        <w:keepLines/>
        <w:spacing w:line="276" w:lineRule="auto"/>
        <w:rPr>
          <w:i/>
          <w:iCs/>
        </w:rPr>
      </w:pPr>
      <w:r w:rsidRPr="006D2679">
        <w:rPr>
          <w:i/>
          <w:iCs/>
        </w:rPr>
        <w:t xml:space="preserve">Příkaz FROM určuje zdrojovou tabulku dotazu. V tomto případě se použije </w:t>
      </w:r>
      <w:proofErr w:type="spellStart"/>
      <w:r w:rsidRPr="006D2679">
        <w:rPr>
          <w:i/>
          <w:iCs/>
        </w:rPr>
        <w:t>poddotaz</w:t>
      </w:r>
      <w:proofErr w:type="spellEnd"/>
      <w:r w:rsidRPr="006D2679">
        <w:rPr>
          <w:i/>
          <w:iCs/>
        </w:rPr>
        <w:t xml:space="preserve"> pro výběr všech sloupců z tabulky [L0].[</w:t>
      </w:r>
      <w:proofErr w:type="spellStart"/>
      <w:r w:rsidRPr="006D2679">
        <w:rPr>
          <w:i/>
          <w:iCs/>
        </w:rPr>
        <w:t>ved_p_od</w:t>
      </w:r>
      <w:proofErr w:type="spellEnd"/>
      <w:r w:rsidRPr="006D2679">
        <w:rPr>
          <w:i/>
          <w:iCs/>
        </w:rPr>
        <w:t xml:space="preserve">] a výsledek se </w:t>
      </w:r>
      <w:proofErr w:type="spellStart"/>
      <w:r w:rsidRPr="006D2679">
        <w:rPr>
          <w:i/>
          <w:iCs/>
        </w:rPr>
        <w:t>aliasuje</w:t>
      </w:r>
      <w:proofErr w:type="spellEnd"/>
      <w:r w:rsidRPr="006D2679">
        <w:rPr>
          <w:i/>
          <w:iCs/>
        </w:rPr>
        <w:t xml:space="preserve"> jako t1.</w:t>
      </w:r>
    </w:p>
    <w:p w:rsidRPr="006D2679" w:rsidR="009A655B" w:rsidP="00E76A8C" w:rsidRDefault="009A655B" w14:paraId="540F0513" w14:textId="132DD395">
      <w:pPr>
        <w:pStyle w:val="Zkladntext"/>
        <w:keepNext/>
        <w:keepLines/>
        <w:spacing w:line="276" w:lineRule="auto"/>
        <w:rPr>
          <w:i/>
          <w:iCs/>
        </w:rPr>
      </w:pPr>
      <w:r w:rsidRPr="006D2679">
        <w:rPr>
          <w:i/>
          <w:iCs/>
        </w:rPr>
        <w:t>Dotaz používá operaci LEFT JOIN pro připojení k jiné tabulce:</w:t>
      </w:r>
    </w:p>
    <w:p w:rsidRPr="006D2679" w:rsidR="009A655B" w:rsidP="00E76A8C" w:rsidRDefault="009A655B" w14:paraId="5F429C04" w14:textId="45222118">
      <w:pPr>
        <w:pStyle w:val="Zkladntext"/>
        <w:keepNext/>
        <w:keepLines/>
        <w:spacing w:line="276" w:lineRule="auto"/>
        <w:rPr>
          <w:i/>
          <w:iCs/>
        </w:rPr>
      </w:pPr>
      <w:r w:rsidRPr="006D2679">
        <w:rPr>
          <w:i/>
          <w:iCs/>
        </w:rPr>
        <w:t>LEFT JOIN [L1].[</w:t>
      </w:r>
      <w:proofErr w:type="spellStart"/>
      <w:r w:rsidRPr="006D2679">
        <w:rPr>
          <w:i/>
          <w:iCs/>
        </w:rPr>
        <w:t>D_Dataset</w:t>
      </w:r>
      <w:proofErr w:type="spellEnd"/>
      <w:r w:rsidRPr="006D2679">
        <w:rPr>
          <w:i/>
          <w:iCs/>
        </w:rPr>
        <w:t xml:space="preserve">] t2 ON t1.[Kód </w:t>
      </w:r>
      <w:proofErr w:type="spellStart"/>
      <w:r w:rsidRPr="006D2679">
        <w:rPr>
          <w:i/>
          <w:iCs/>
        </w:rPr>
        <w:t>Datasetu</w:t>
      </w:r>
      <w:proofErr w:type="spellEnd"/>
      <w:r w:rsidRPr="006D2679">
        <w:rPr>
          <w:i/>
          <w:iCs/>
        </w:rPr>
        <w:t xml:space="preserve">] = t2.[Kód </w:t>
      </w:r>
      <w:proofErr w:type="spellStart"/>
      <w:r w:rsidRPr="006D2679">
        <w:rPr>
          <w:i/>
          <w:iCs/>
        </w:rPr>
        <w:t>Datasetu</w:t>
      </w:r>
      <w:proofErr w:type="spellEnd"/>
      <w:r w:rsidRPr="006D2679">
        <w:rPr>
          <w:i/>
          <w:iCs/>
        </w:rPr>
        <w:t>].</w:t>
      </w:r>
    </w:p>
    <w:p w:rsidRPr="006D2679" w:rsidR="009A655B" w:rsidP="00E76A8C" w:rsidRDefault="009A655B" w14:paraId="03288B70" w14:textId="4EA627C8">
      <w:pPr>
        <w:pStyle w:val="Zkladntext"/>
        <w:keepNext/>
        <w:keepLines/>
        <w:spacing w:line="276" w:lineRule="auto"/>
        <w:rPr>
          <w:i/>
          <w:iCs/>
        </w:rPr>
      </w:pPr>
      <w:r w:rsidRPr="006D2679">
        <w:rPr>
          <w:i/>
          <w:iCs/>
        </w:rPr>
        <w:t xml:space="preserve">Toto spojení se provádí na základě podmínky, že sloupec t1.[Kód </w:t>
      </w:r>
      <w:proofErr w:type="spellStart"/>
      <w:r w:rsidRPr="006D2679">
        <w:rPr>
          <w:i/>
          <w:iCs/>
        </w:rPr>
        <w:t>Datasetu</w:t>
      </w:r>
      <w:proofErr w:type="spellEnd"/>
      <w:r w:rsidRPr="006D2679">
        <w:rPr>
          <w:i/>
          <w:iCs/>
        </w:rPr>
        <w:t xml:space="preserve">] odpovídá sloupci t2.[Kód </w:t>
      </w:r>
      <w:proofErr w:type="spellStart"/>
      <w:r w:rsidRPr="006D2679">
        <w:rPr>
          <w:i/>
          <w:iCs/>
        </w:rPr>
        <w:t>Datasetu</w:t>
      </w:r>
      <w:proofErr w:type="spellEnd"/>
      <w:r w:rsidRPr="006D2679">
        <w:rPr>
          <w:i/>
          <w:iCs/>
        </w:rPr>
        <w:t>].</w:t>
      </w:r>
    </w:p>
    <w:p w:rsidRPr="006D2679" w:rsidR="009A655B" w:rsidP="00E76A8C" w:rsidRDefault="009A655B" w14:paraId="4DA521E7" w14:textId="77777777">
      <w:pPr>
        <w:pStyle w:val="Zkladntext"/>
        <w:keepNext/>
        <w:keepLines/>
        <w:spacing w:line="276" w:lineRule="auto"/>
        <w:rPr>
          <w:i/>
          <w:iCs/>
        </w:rPr>
      </w:pPr>
      <w:r w:rsidRPr="006D2679">
        <w:rPr>
          <w:i/>
          <w:iCs/>
        </w:rPr>
        <w:t>Příkaz WHERE filtruje výsledky na základě podmínky [Počet bodů] &lt;&gt; 0. Tato podmínka zajišťuje, že do množiny výsledků budou zahrnuty pouze řádky, kde hodnota sloupce [Počet bodů] není rovna nule.</w:t>
      </w:r>
    </w:p>
    <w:p w:rsidRPr="006D2679" w:rsidR="009A655B" w:rsidP="009A655B" w:rsidRDefault="009A655B" w14:paraId="25ADB9F5" w14:textId="77777777">
      <w:pPr>
        <w:pStyle w:val="Zkladntext"/>
        <w:spacing w:line="276" w:lineRule="auto"/>
        <w:rPr>
          <w:i/>
          <w:iCs/>
        </w:rPr>
      </w:pPr>
    </w:p>
    <w:p w:rsidRPr="006D2679" w:rsidR="009A655B" w:rsidP="009A655B" w:rsidRDefault="009A655B" w14:paraId="04C5B749" w14:textId="10370268">
      <w:pPr>
        <w:pStyle w:val="Zkladntext"/>
        <w:spacing w:line="276" w:lineRule="auto"/>
        <w:rPr>
          <w:i/>
          <w:iCs/>
        </w:rPr>
      </w:pPr>
      <w:r w:rsidRPr="006D2679">
        <w:rPr>
          <w:noProof/>
        </w:rPr>
        <w:lastRenderedPageBreak/>
        <w:drawing>
          <wp:inline distT="0" distB="0" distL="0" distR="0" wp14:anchorId="004E7442" wp14:editId="16D7ACCF">
            <wp:extent cx="5400675" cy="3579495"/>
            <wp:effectExtent l="0" t="0" r="9525" b="1905"/>
            <wp:docPr id="767505729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50572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D2679" w:rsidR="009A655B" w:rsidP="009A655B" w:rsidRDefault="009A655B" w14:paraId="66B0303A" w14:textId="2364B81E">
      <w:pPr>
        <w:pStyle w:val="Zkladntext"/>
        <w:spacing w:line="276" w:lineRule="auto"/>
        <w:jc w:val="center"/>
      </w:pPr>
      <w:r>
        <w:t>Obrázek č.</w:t>
      </w:r>
      <w:r w:rsidR="00232F7C">
        <w:t>4</w:t>
      </w:r>
      <w:r w:rsidR="00D571C1">
        <w:t>9</w:t>
      </w:r>
      <w:r>
        <w:t xml:space="preserve"> – Source </w:t>
      </w:r>
      <w:proofErr w:type="spellStart"/>
      <w:r>
        <w:t>options</w:t>
      </w:r>
      <w:proofErr w:type="spellEnd"/>
      <w:r>
        <w:t xml:space="preserve"> v </w:t>
      </w:r>
      <w:r w:rsidR="2C236CEB">
        <w:t>aktivitě</w:t>
      </w:r>
      <w:r>
        <w:t xml:space="preserve"> L1stage_F_ved_p_od</w:t>
      </w:r>
      <w:r w:rsidRPr="183B363D">
        <w:rPr>
          <w:b/>
          <w:bCs/>
        </w:rPr>
        <w:t xml:space="preserve"> </w:t>
      </w:r>
      <w:r>
        <w:t>(Zdroj: Autoři)</w:t>
      </w:r>
    </w:p>
    <w:p w:rsidRPr="006D2679" w:rsidR="007328B9" w:rsidP="007328B9" w:rsidRDefault="007328B9" w14:paraId="2D27C096" w14:textId="77777777">
      <w:pPr>
        <w:pStyle w:val="Zkladntext"/>
        <w:tabs>
          <w:tab w:val="left" w:pos="3045"/>
        </w:tabs>
        <w:spacing w:line="276" w:lineRule="auto"/>
        <w:jc w:val="center"/>
        <w:rPr>
          <w:szCs w:val="24"/>
        </w:rPr>
      </w:pPr>
    </w:p>
    <w:p w:rsidRPr="006D2679" w:rsidR="007328B9" w:rsidP="007C6F44" w:rsidRDefault="007328B9" w14:paraId="2F50BD44" w14:textId="3B15882F">
      <w:pPr>
        <w:pStyle w:val="Zkladntext"/>
        <w:spacing w:line="276" w:lineRule="auto"/>
        <w:rPr>
          <w:lang w:val="sk-SK"/>
        </w:rPr>
      </w:pPr>
    </w:p>
    <w:p w:rsidRPr="006D2679" w:rsidR="009A655B" w:rsidP="009A655B" w:rsidRDefault="009A655B" w14:paraId="3D8035D4" w14:textId="035B20FB">
      <w:pPr>
        <w:pStyle w:val="Zkladntext"/>
        <w:spacing w:after="0" w:line="276" w:lineRule="auto"/>
      </w:pPr>
      <w:r w:rsidRPr="006D2679">
        <w:t>Pak se v odvozeném sloupci vytvoří přirozený klíč, který spojuje hodnoty "Odběratel výkonu", "Typ studia", a řetězcovou reprezentaci "</w:t>
      </w:r>
      <w:proofErr w:type="spellStart"/>
      <w:r w:rsidRPr="006D2679">
        <w:t>Dataset_ID</w:t>
      </w:r>
      <w:proofErr w:type="spellEnd"/>
      <w:r w:rsidRPr="006D2679">
        <w:t>" dohromady.</w:t>
      </w:r>
    </w:p>
    <w:p w:rsidRPr="006D2679" w:rsidR="009A655B" w:rsidP="009A655B" w:rsidRDefault="009A655B" w14:paraId="7A9DECBD" w14:textId="586BFECE">
      <w:pPr>
        <w:pStyle w:val="Zkladntext"/>
        <w:spacing w:after="0" w:line="276" w:lineRule="auto"/>
      </w:pPr>
      <w:r w:rsidRPr="006D2679">
        <w:t>Přirozený klíč může pak vypadat následovně: "FFU-B-8"</w:t>
      </w:r>
    </w:p>
    <w:p w:rsidRPr="006D2679" w:rsidR="009A655B" w:rsidP="009A655B" w:rsidRDefault="009A655B" w14:paraId="17900FFD" w14:textId="2C196A68">
      <w:pPr>
        <w:pStyle w:val="Zkladntext"/>
        <w:spacing w:after="0" w:line="276" w:lineRule="auto"/>
      </w:pPr>
      <w:r w:rsidRPr="006D2679">
        <w:t xml:space="preserve">V operaci </w:t>
      </w:r>
      <w:proofErr w:type="spellStart"/>
      <w:r w:rsidRPr="006D2679">
        <w:t>sink</w:t>
      </w:r>
      <w:proofErr w:type="spellEnd"/>
      <w:r w:rsidRPr="006D2679">
        <w:t xml:space="preserve"> pak exportujeme data do </w:t>
      </w:r>
      <w:r w:rsidRPr="006D2679" w:rsidR="00E006A3">
        <w:t>tabulky</w:t>
      </w:r>
      <w:r w:rsidRPr="006D2679">
        <w:t xml:space="preserve"> L1stage_F_ved_p_od.</w:t>
      </w:r>
    </w:p>
    <w:p w:rsidRPr="006D2679" w:rsidR="009A655B" w:rsidP="00E76A8C" w:rsidRDefault="009A655B" w14:paraId="18550962" w14:textId="65418D1B">
      <w:pPr>
        <w:pStyle w:val="Zkladntext"/>
        <w:keepNext/>
        <w:keepLines/>
        <w:spacing w:line="276" w:lineRule="auto"/>
      </w:pPr>
      <w:r w:rsidRPr="006D2679">
        <w:rPr>
          <w:b/>
          <w:bCs/>
        </w:rPr>
        <w:lastRenderedPageBreak/>
        <w:t xml:space="preserve">L1stage_F_ved_p_prehled </w:t>
      </w:r>
      <w:r w:rsidRPr="006D2679">
        <w:t>má na vstupu zdroj L0_ved_p_prehled. L0_ved_p_prehled má ve zdrojových možnostech vstupní dotaz místo tabulky. Tenhle dotaz provádí následující:</w:t>
      </w:r>
    </w:p>
    <w:p w:rsidRPr="006D2679" w:rsidR="001643E7" w:rsidP="00E76A8C" w:rsidRDefault="001643E7" w14:paraId="1FC19F82" w14:textId="77777777">
      <w:pPr>
        <w:pStyle w:val="Zkladntext"/>
        <w:keepNext/>
        <w:keepLines/>
        <w:spacing w:line="276" w:lineRule="auto"/>
      </w:pPr>
    </w:p>
    <w:p w:rsidRPr="003B036B" w:rsidR="001643E7" w:rsidP="00E76A8C" w:rsidRDefault="001643E7" w14:paraId="44292421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3B036B">
        <w:rPr>
          <w:i/>
          <w:iCs/>
        </w:rPr>
        <w:t>Příkaz SELECT určuje sloupce, které se mají načíst:</w:t>
      </w:r>
    </w:p>
    <w:p w:rsidRPr="003B036B" w:rsidR="001643E7" w:rsidP="00E76A8C" w:rsidRDefault="001643E7" w14:paraId="795BE28F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3B036B">
        <w:rPr>
          <w:i/>
          <w:iCs/>
        </w:rPr>
        <w:t xml:space="preserve">        t1.[Období]</w:t>
      </w:r>
    </w:p>
    <w:p w:rsidRPr="003B036B" w:rsidR="001643E7" w:rsidP="00E76A8C" w:rsidRDefault="001643E7" w14:paraId="550F84EE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3B036B">
        <w:rPr>
          <w:i/>
          <w:iCs/>
        </w:rPr>
        <w:t xml:space="preserve">        t2.[</w:t>
      </w:r>
      <w:proofErr w:type="spellStart"/>
      <w:r w:rsidRPr="003B036B">
        <w:rPr>
          <w:i/>
          <w:iCs/>
        </w:rPr>
        <w:t>Dataset_ID</w:t>
      </w:r>
      <w:proofErr w:type="spellEnd"/>
      <w:r w:rsidRPr="003B036B">
        <w:rPr>
          <w:i/>
          <w:iCs/>
        </w:rPr>
        <w:t>]</w:t>
      </w:r>
    </w:p>
    <w:p w:rsidRPr="003B036B" w:rsidR="001643E7" w:rsidP="00E76A8C" w:rsidRDefault="001643E7" w14:paraId="4F6B7766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3B036B">
        <w:rPr>
          <w:i/>
          <w:iCs/>
        </w:rPr>
        <w:t xml:space="preserve">        [Typ studia]</w:t>
      </w:r>
    </w:p>
    <w:p w:rsidRPr="003B036B" w:rsidR="001643E7" w:rsidP="00E76A8C" w:rsidRDefault="001643E7" w14:paraId="68D07532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3B036B">
        <w:rPr>
          <w:i/>
          <w:iCs/>
        </w:rPr>
        <w:t xml:space="preserve">        [Forma studia]</w:t>
      </w:r>
    </w:p>
    <w:p w:rsidRPr="003B036B" w:rsidR="001643E7" w:rsidP="00E76A8C" w:rsidRDefault="001643E7" w14:paraId="202CE3A5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3B036B">
        <w:rPr>
          <w:i/>
          <w:iCs/>
        </w:rPr>
        <w:t xml:space="preserve">        [Odběratel výkonu]</w:t>
      </w:r>
    </w:p>
    <w:p w:rsidRPr="003B036B" w:rsidR="001643E7" w:rsidP="00E76A8C" w:rsidRDefault="001643E7" w14:paraId="20842ACC" w14:textId="35EC26A4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183B363D">
        <w:rPr>
          <w:i/>
          <w:iCs/>
        </w:rPr>
        <w:t>[Počet bodů za vedení] - kód vypočítá hodnotu [Počet bodů za vedení] na základě hodnoty [Typ studia]. Pokud je [Typ studia] - "B", hodnota [Počet pokusů] se vynásobí 6</w:t>
      </w:r>
      <w:r w:rsidRPr="183B363D" w:rsidR="003B036B">
        <w:rPr>
          <w:i/>
          <w:iCs/>
        </w:rPr>
        <w:t>(</w:t>
      </w:r>
      <w:r w:rsidRPr="183B363D" w:rsidR="003B036B">
        <w:rPr>
          <w:rStyle w:val="normaltextrun"/>
          <w:i/>
          <w:iCs/>
          <w:color w:val="000000" w:themeColor="text1"/>
          <w:shd w:val="clear" w:color="auto" w:fill="FFFFFF"/>
        </w:rPr>
        <w:t>5 bod</w:t>
      </w:r>
      <w:r w:rsidRPr="183B363D" w:rsidR="5C7F3D14">
        <w:rPr>
          <w:rStyle w:val="normaltextrun"/>
          <w:i/>
          <w:iCs/>
          <w:color w:val="000000" w:themeColor="text1"/>
          <w:shd w:val="clear" w:color="auto" w:fill="FFFFFF"/>
        </w:rPr>
        <w:t>ů</w:t>
      </w:r>
      <w:r w:rsidRPr="183B363D" w:rsidR="003B036B">
        <w:rPr>
          <w:rStyle w:val="normaltextrun"/>
          <w:i/>
          <w:iCs/>
          <w:color w:val="000000" w:themeColor="text1"/>
          <w:shd w:val="clear" w:color="auto" w:fill="FFFFFF"/>
        </w:rPr>
        <w:t xml:space="preserve"> za veden</w:t>
      </w:r>
      <w:r w:rsidRPr="183B363D" w:rsidR="517AB8F0">
        <w:rPr>
          <w:rStyle w:val="normaltextrun"/>
          <w:i/>
          <w:iCs/>
          <w:color w:val="000000" w:themeColor="text1"/>
          <w:shd w:val="clear" w:color="auto" w:fill="FFFFFF"/>
        </w:rPr>
        <w:t>í</w:t>
      </w:r>
      <w:r w:rsidRPr="183B363D" w:rsidR="003B036B">
        <w:rPr>
          <w:rStyle w:val="normaltextrun"/>
          <w:i/>
          <w:iCs/>
          <w:color w:val="000000" w:themeColor="text1"/>
          <w:shd w:val="clear" w:color="auto" w:fill="FFFFFF"/>
        </w:rPr>
        <w:t xml:space="preserve"> bakalářské práce plus 1 bod za posudek</w:t>
      </w:r>
      <w:r w:rsidR="003B036B">
        <w:rPr>
          <w:rStyle w:val="normaltextrun"/>
          <w:color w:val="000000" w:themeColor="text1"/>
          <w:shd w:val="clear" w:color="auto" w:fill="FFFFFF"/>
        </w:rPr>
        <w:t>)</w:t>
      </w:r>
      <w:r w:rsidRPr="183B363D">
        <w:rPr>
          <w:i/>
          <w:iCs/>
        </w:rPr>
        <w:t>. V opačném případě, pokud [Typ studia] není "B",</w:t>
      </w:r>
      <w:r w:rsidRPr="183B363D" w:rsidR="003B036B">
        <w:rPr>
          <w:i/>
          <w:iCs/>
        </w:rPr>
        <w:t xml:space="preserve"> tj. jedná se o diplomovou práci,</w:t>
      </w:r>
      <w:r w:rsidRPr="183B363D">
        <w:rPr>
          <w:i/>
          <w:iCs/>
        </w:rPr>
        <w:t xml:space="preserve"> hodnota [Počet pokusů] se vynásobí 11</w:t>
      </w:r>
      <w:r w:rsidRPr="183B363D" w:rsidR="003B036B">
        <w:rPr>
          <w:i/>
          <w:iCs/>
        </w:rPr>
        <w:t xml:space="preserve"> </w:t>
      </w:r>
      <w:r w:rsidRPr="183B363D" w:rsidR="003B036B">
        <w:rPr>
          <w:rStyle w:val="normaltextrun"/>
          <w:i/>
          <w:iCs/>
          <w:color w:val="000000" w:themeColor="text1"/>
          <w:shd w:val="clear" w:color="auto" w:fill="FFFFFF"/>
        </w:rPr>
        <w:t>(10 bod</w:t>
      </w:r>
      <w:r w:rsidRPr="183B363D" w:rsidR="476D3C58">
        <w:rPr>
          <w:rStyle w:val="normaltextrun"/>
          <w:i/>
          <w:iCs/>
          <w:color w:val="000000" w:themeColor="text1"/>
          <w:shd w:val="clear" w:color="auto" w:fill="FFFFFF"/>
        </w:rPr>
        <w:t>ů</w:t>
      </w:r>
      <w:r w:rsidRPr="183B363D" w:rsidR="003B036B">
        <w:rPr>
          <w:rStyle w:val="normaltextrun"/>
          <w:i/>
          <w:iCs/>
          <w:color w:val="000000" w:themeColor="text1"/>
          <w:shd w:val="clear" w:color="auto" w:fill="FFFFFF"/>
        </w:rPr>
        <w:t xml:space="preserve"> za veden</w:t>
      </w:r>
      <w:r w:rsidRPr="183B363D" w:rsidR="2E22AC34">
        <w:rPr>
          <w:rStyle w:val="normaltextrun"/>
          <w:i/>
          <w:iCs/>
          <w:color w:val="000000" w:themeColor="text1"/>
          <w:shd w:val="clear" w:color="auto" w:fill="FFFFFF"/>
        </w:rPr>
        <w:t>í</w:t>
      </w:r>
      <w:r w:rsidRPr="183B363D" w:rsidR="003B036B">
        <w:rPr>
          <w:rStyle w:val="normaltextrun"/>
          <w:i/>
          <w:iCs/>
          <w:color w:val="000000" w:themeColor="text1"/>
          <w:shd w:val="clear" w:color="auto" w:fill="FFFFFF"/>
        </w:rPr>
        <w:t xml:space="preserve"> diplomové práce plus 1 bod za posudek).</w:t>
      </w:r>
      <w:r w:rsidRPr="183B363D">
        <w:rPr>
          <w:i/>
          <w:iCs/>
          <w:color w:val="000000" w:themeColor="text1"/>
        </w:rPr>
        <w:t xml:space="preserve">    </w:t>
      </w:r>
    </w:p>
    <w:p w:rsidRPr="003B036B" w:rsidR="001643E7" w:rsidP="00E76A8C" w:rsidRDefault="001643E7" w14:paraId="4D0E6822" w14:textId="61E16611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3B036B">
        <w:rPr>
          <w:i/>
          <w:iCs/>
        </w:rPr>
        <w:t xml:space="preserve">        [Počet pokusů] jako [Počet bodů za obhajoby]</w:t>
      </w:r>
    </w:p>
    <w:p w:rsidRPr="003B036B" w:rsidR="001643E7" w:rsidP="00E76A8C" w:rsidRDefault="001643E7" w14:paraId="3CBDBD7D" w14:textId="5ED1EF35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3B036B">
        <w:rPr>
          <w:i/>
          <w:iCs/>
        </w:rPr>
        <w:t xml:space="preserve">        t3. [</w:t>
      </w:r>
      <w:proofErr w:type="spellStart"/>
      <w:r w:rsidRPr="003B036B">
        <w:rPr>
          <w:i/>
          <w:iCs/>
        </w:rPr>
        <w:t>Předmět_ID</w:t>
      </w:r>
      <w:proofErr w:type="spellEnd"/>
      <w:r w:rsidRPr="003B036B">
        <w:rPr>
          <w:i/>
          <w:iCs/>
        </w:rPr>
        <w:t>]</w:t>
      </w:r>
    </w:p>
    <w:p w:rsidRPr="003B036B" w:rsidR="001643E7" w:rsidP="00E76A8C" w:rsidRDefault="001643E7" w14:paraId="561B35C8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3B036B">
        <w:rPr>
          <w:i/>
          <w:iCs/>
        </w:rPr>
        <w:t xml:space="preserve">        t4. [</w:t>
      </w:r>
      <w:proofErr w:type="spellStart"/>
      <w:r w:rsidRPr="003B036B">
        <w:rPr>
          <w:i/>
          <w:iCs/>
        </w:rPr>
        <w:t>Pracoviště_ID</w:t>
      </w:r>
      <w:proofErr w:type="spellEnd"/>
      <w:r w:rsidRPr="003B036B">
        <w:rPr>
          <w:i/>
          <w:iCs/>
        </w:rPr>
        <w:t>]</w:t>
      </w:r>
    </w:p>
    <w:p w:rsidRPr="003B036B" w:rsidR="001643E7" w:rsidP="00E76A8C" w:rsidRDefault="001643E7" w14:paraId="6CEB1D89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</w:p>
    <w:p w:rsidRPr="003B036B" w:rsidR="001643E7" w:rsidP="00E76A8C" w:rsidRDefault="001643E7" w14:paraId="12D8EF7B" w14:textId="3A2D4AA6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3B036B">
        <w:rPr>
          <w:i/>
          <w:iCs/>
        </w:rPr>
        <w:t xml:space="preserve">Příkaz FROM určuje tabulky použité v dotazu. </w:t>
      </w:r>
      <w:proofErr w:type="spellStart"/>
      <w:r w:rsidRPr="003B036B">
        <w:rPr>
          <w:i/>
          <w:iCs/>
        </w:rPr>
        <w:t>Poddotaz</w:t>
      </w:r>
      <w:proofErr w:type="spellEnd"/>
      <w:r w:rsidRPr="003B036B">
        <w:rPr>
          <w:i/>
          <w:iCs/>
        </w:rPr>
        <w:t xml:space="preserve"> (SELECT * FROM [L0].[</w:t>
      </w:r>
      <w:proofErr w:type="spellStart"/>
      <w:r w:rsidRPr="003B036B">
        <w:rPr>
          <w:i/>
          <w:iCs/>
        </w:rPr>
        <w:t>ved_p_prehled</w:t>
      </w:r>
      <w:proofErr w:type="spellEnd"/>
      <w:r w:rsidRPr="003B036B">
        <w:rPr>
          <w:i/>
          <w:iCs/>
        </w:rPr>
        <w:t>]) t1 vybere všechny sloupce z tabulky [L0].[</w:t>
      </w:r>
      <w:proofErr w:type="spellStart"/>
      <w:r w:rsidRPr="003B036B">
        <w:rPr>
          <w:i/>
          <w:iCs/>
        </w:rPr>
        <w:t>ved_p_prehled</w:t>
      </w:r>
      <w:proofErr w:type="spellEnd"/>
      <w:r w:rsidRPr="003B036B">
        <w:rPr>
          <w:i/>
          <w:iCs/>
        </w:rPr>
        <w:t>] a označí ji jako t1.</w:t>
      </w:r>
    </w:p>
    <w:p w:rsidRPr="006D2679" w:rsidR="001643E7" w:rsidP="00E76A8C" w:rsidRDefault="001643E7" w14:paraId="27680BF0" w14:textId="77777777">
      <w:pPr>
        <w:pStyle w:val="Zkladntext"/>
        <w:keepNext/>
        <w:keepLines/>
        <w:spacing w:before="0" w:after="0" w:line="276" w:lineRule="auto"/>
      </w:pPr>
    </w:p>
    <w:p w:rsidRPr="006D2679" w:rsidR="001643E7" w:rsidP="00E76A8C" w:rsidRDefault="001643E7" w14:paraId="5D9ED040" w14:textId="737C9804">
      <w:pPr>
        <w:pStyle w:val="Zkladntext"/>
        <w:keepNext/>
        <w:keepLines/>
        <w:spacing w:before="0" w:after="0" w:line="276" w:lineRule="auto"/>
      </w:pPr>
      <w:r w:rsidRPr="006D2679">
        <w:t xml:space="preserve">Dotaz provádí </w:t>
      </w:r>
      <w:proofErr w:type="spellStart"/>
      <w:r w:rsidRPr="006D2679">
        <w:t>left</w:t>
      </w:r>
      <w:proofErr w:type="spellEnd"/>
      <w:r w:rsidRPr="006D2679">
        <w:t xml:space="preserve"> </w:t>
      </w:r>
      <w:proofErr w:type="spellStart"/>
      <w:r w:rsidRPr="006D2679">
        <w:t>join</w:t>
      </w:r>
      <w:proofErr w:type="spellEnd"/>
      <w:r w:rsidRPr="006D2679">
        <w:t xml:space="preserve"> na více tabulek:</w:t>
      </w:r>
    </w:p>
    <w:p w:rsidRPr="006D2679" w:rsidR="001643E7" w:rsidP="00E76A8C" w:rsidRDefault="001643E7" w14:paraId="5AEB443C" w14:textId="77777777">
      <w:pPr>
        <w:pStyle w:val="Zkladntext"/>
        <w:keepNext/>
        <w:keepLines/>
        <w:spacing w:before="0" w:after="0" w:line="276" w:lineRule="auto"/>
      </w:pPr>
    </w:p>
    <w:p w:rsidRPr="003B036B" w:rsidR="001643E7" w:rsidP="00E76A8C" w:rsidRDefault="003B036B" w14:paraId="30A80DD4" w14:textId="0366F804">
      <w:pPr>
        <w:pStyle w:val="Zkladntext"/>
        <w:keepNext/>
        <w:keepLines/>
        <w:spacing w:before="0" w:after="0" w:line="276" w:lineRule="auto"/>
        <w:rPr>
          <w:i/>
          <w:iCs/>
        </w:rPr>
      </w:pPr>
      <w:proofErr w:type="spellStart"/>
      <w:r w:rsidRPr="003B036B">
        <w:rPr>
          <w:i/>
          <w:iCs/>
        </w:rPr>
        <w:t>Left</w:t>
      </w:r>
      <w:proofErr w:type="spellEnd"/>
      <w:r w:rsidRPr="003B036B">
        <w:rPr>
          <w:i/>
          <w:iCs/>
        </w:rPr>
        <w:t xml:space="preserve"> </w:t>
      </w:r>
      <w:proofErr w:type="spellStart"/>
      <w:r w:rsidRPr="003B036B">
        <w:rPr>
          <w:i/>
          <w:iCs/>
        </w:rPr>
        <w:t>join</w:t>
      </w:r>
      <w:proofErr w:type="spellEnd"/>
      <w:r w:rsidRPr="003B036B">
        <w:rPr>
          <w:i/>
          <w:iCs/>
        </w:rPr>
        <w:t xml:space="preserve"> </w:t>
      </w:r>
      <w:r w:rsidRPr="003B036B" w:rsidR="001643E7">
        <w:rPr>
          <w:i/>
          <w:iCs/>
        </w:rPr>
        <w:t>[L1].[</w:t>
      </w:r>
      <w:proofErr w:type="spellStart"/>
      <w:r w:rsidRPr="003B036B" w:rsidR="001643E7">
        <w:rPr>
          <w:i/>
          <w:iCs/>
        </w:rPr>
        <w:t>D_Dataset</w:t>
      </w:r>
      <w:proofErr w:type="spellEnd"/>
      <w:r w:rsidRPr="003B036B" w:rsidR="001643E7">
        <w:rPr>
          <w:i/>
          <w:iCs/>
        </w:rPr>
        <w:t xml:space="preserve">] t2 je založeno na podmínce t1.[Kód </w:t>
      </w:r>
      <w:proofErr w:type="spellStart"/>
      <w:r w:rsidRPr="003B036B" w:rsidR="001643E7">
        <w:rPr>
          <w:i/>
          <w:iCs/>
        </w:rPr>
        <w:t>Datasetu</w:t>
      </w:r>
      <w:proofErr w:type="spellEnd"/>
      <w:r w:rsidRPr="003B036B" w:rsidR="001643E7">
        <w:rPr>
          <w:i/>
          <w:iCs/>
        </w:rPr>
        <w:t xml:space="preserve">] = t2.[Kód </w:t>
      </w:r>
      <w:proofErr w:type="spellStart"/>
      <w:r w:rsidRPr="003B036B" w:rsidR="001643E7">
        <w:rPr>
          <w:i/>
          <w:iCs/>
        </w:rPr>
        <w:t>Datasetu</w:t>
      </w:r>
      <w:proofErr w:type="spellEnd"/>
      <w:r w:rsidRPr="003B036B" w:rsidR="001643E7">
        <w:rPr>
          <w:i/>
          <w:iCs/>
        </w:rPr>
        <w:t>].</w:t>
      </w:r>
    </w:p>
    <w:p w:rsidRPr="003B036B" w:rsidR="001643E7" w:rsidP="00E76A8C" w:rsidRDefault="001643E7" w14:paraId="3A274B0B" w14:textId="15BFDA16">
      <w:pPr>
        <w:pStyle w:val="Zkladntext"/>
        <w:keepNext/>
        <w:keepLines/>
        <w:spacing w:before="0" w:after="0" w:line="276" w:lineRule="auto"/>
        <w:rPr>
          <w:i/>
          <w:iCs/>
        </w:rPr>
      </w:pPr>
      <w:proofErr w:type="spellStart"/>
      <w:r w:rsidRPr="003B036B">
        <w:rPr>
          <w:i/>
          <w:iCs/>
        </w:rPr>
        <w:t>Left</w:t>
      </w:r>
      <w:proofErr w:type="spellEnd"/>
      <w:r w:rsidRPr="003B036B">
        <w:rPr>
          <w:i/>
          <w:iCs/>
        </w:rPr>
        <w:t xml:space="preserve"> </w:t>
      </w:r>
      <w:proofErr w:type="spellStart"/>
      <w:r w:rsidRPr="003B036B">
        <w:rPr>
          <w:i/>
          <w:iCs/>
        </w:rPr>
        <w:t>join</w:t>
      </w:r>
      <w:proofErr w:type="spellEnd"/>
      <w:r w:rsidRPr="003B036B">
        <w:rPr>
          <w:i/>
          <w:iCs/>
        </w:rPr>
        <w:t xml:space="preserve"> s [L1].[</w:t>
      </w:r>
      <w:proofErr w:type="spellStart"/>
      <w:r w:rsidRPr="003B036B">
        <w:rPr>
          <w:i/>
          <w:iCs/>
        </w:rPr>
        <w:t>D_Predmety</w:t>
      </w:r>
      <w:proofErr w:type="spellEnd"/>
      <w:r w:rsidRPr="003B036B">
        <w:rPr>
          <w:i/>
          <w:iCs/>
        </w:rPr>
        <w:t>] t3 je založeno na podmínkách t1.[Kód] = t3.[Kód] a t2.[</w:t>
      </w:r>
      <w:proofErr w:type="spellStart"/>
      <w:r w:rsidRPr="003B036B">
        <w:rPr>
          <w:i/>
          <w:iCs/>
        </w:rPr>
        <w:t>Dataset_ID</w:t>
      </w:r>
      <w:proofErr w:type="spellEnd"/>
      <w:r w:rsidRPr="003B036B">
        <w:rPr>
          <w:i/>
          <w:iCs/>
        </w:rPr>
        <w:t>] = t3.Dataset_ID.</w:t>
      </w:r>
    </w:p>
    <w:p w:rsidRPr="003B036B" w:rsidR="001643E7" w:rsidP="00E76A8C" w:rsidRDefault="001643E7" w14:paraId="1076B459" w14:textId="5BA726E7">
      <w:pPr>
        <w:pStyle w:val="Zkladntext"/>
        <w:keepNext/>
        <w:keepLines/>
        <w:spacing w:before="0" w:after="0" w:line="276" w:lineRule="auto"/>
        <w:rPr>
          <w:i/>
          <w:iCs/>
        </w:rPr>
      </w:pPr>
      <w:proofErr w:type="spellStart"/>
      <w:r w:rsidRPr="003B036B">
        <w:rPr>
          <w:i/>
          <w:iCs/>
        </w:rPr>
        <w:t>Left</w:t>
      </w:r>
      <w:proofErr w:type="spellEnd"/>
      <w:r w:rsidRPr="003B036B">
        <w:rPr>
          <w:i/>
          <w:iCs/>
        </w:rPr>
        <w:t xml:space="preserve"> </w:t>
      </w:r>
      <w:proofErr w:type="spellStart"/>
      <w:r w:rsidRPr="003B036B">
        <w:rPr>
          <w:i/>
          <w:iCs/>
        </w:rPr>
        <w:t>join</w:t>
      </w:r>
      <w:proofErr w:type="spellEnd"/>
      <w:r w:rsidRPr="003B036B">
        <w:rPr>
          <w:i/>
          <w:iCs/>
        </w:rPr>
        <w:t xml:space="preserve"> s [L1].[</w:t>
      </w:r>
      <w:proofErr w:type="spellStart"/>
      <w:r w:rsidRPr="003B036B">
        <w:rPr>
          <w:i/>
          <w:iCs/>
        </w:rPr>
        <w:t>D_Pracoviste</w:t>
      </w:r>
      <w:proofErr w:type="spellEnd"/>
      <w:r w:rsidRPr="003B036B">
        <w:rPr>
          <w:i/>
          <w:iCs/>
        </w:rPr>
        <w:t>] t4 je založeno na podmínkách t1.[Pracoviště kde byla práce vedena] = t4.Pracoviště, t2.[</w:t>
      </w:r>
      <w:proofErr w:type="spellStart"/>
      <w:r w:rsidRPr="003B036B">
        <w:rPr>
          <w:i/>
          <w:iCs/>
        </w:rPr>
        <w:t>Dataset_ID</w:t>
      </w:r>
      <w:proofErr w:type="spellEnd"/>
      <w:r w:rsidRPr="003B036B">
        <w:rPr>
          <w:i/>
          <w:iCs/>
        </w:rPr>
        <w:t>] = t4.Dataset_ID a t1.[Pracoviště nadřazené pracovišti kde byla práce vedena] = t4.Fakulta.</w:t>
      </w:r>
    </w:p>
    <w:p w:rsidRPr="003B036B" w:rsidR="001643E7" w:rsidP="00E76A8C" w:rsidRDefault="001643E7" w14:paraId="4242D377" w14:textId="4D211329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3B036B">
        <w:rPr>
          <w:i/>
          <w:iCs/>
        </w:rPr>
        <w:t>Příkaz WHERE filtruje řádky na základě podmínky [Počet pokusů] &lt;&gt; 0. Vybírá řádky, kde hodnota [Počet pokusů] není rovna 0.</w:t>
      </w:r>
    </w:p>
    <w:p w:rsidRPr="006D2679" w:rsidR="009A655B" w:rsidP="001643E7" w:rsidRDefault="009A655B" w14:paraId="0EB46B7E" w14:textId="77777777">
      <w:pPr>
        <w:pStyle w:val="Zkladntext"/>
        <w:spacing w:before="0" w:after="0" w:line="276" w:lineRule="auto"/>
      </w:pPr>
    </w:p>
    <w:p w:rsidRPr="006D2679" w:rsidR="009A655B" w:rsidP="001643E7" w:rsidRDefault="001643E7" w14:paraId="39884A98" w14:textId="1F1D62C9">
      <w:pPr>
        <w:pStyle w:val="Zkladntext"/>
        <w:spacing w:before="0" w:after="0" w:line="276" w:lineRule="auto"/>
      </w:pPr>
      <w:r w:rsidRPr="006D2679">
        <w:rPr>
          <w:noProof/>
        </w:rPr>
        <w:lastRenderedPageBreak/>
        <w:drawing>
          <wp:inline distT="0" distB="0" distL="0" distR="0" wp14:anchorId="52438D71" wp14:editId="3672E22F">
            <wp:extent cx="5400675" cy="4237990"/>
            <wp:effectExtent l="0" t="0" r="9525" b="0"/>
            <wp:docPr id="143149597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959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D2679" w:rsidR="001643E7" w:rsidP="001643E7" w:rsidRDefault="001643E7" w14:paraId="4F8839F7" w14:textId="50835D5D">
      <w:pPr>
        <w:pStyle w:val="Zkladntext"/>
        <w:spacing w:line="276" w:lineRule="auto"/>
        <w:jc w:val="center"/>
        <w:rPr>
          <w:szCs w:val="24"/>
        </w:rPr>
      </w:pPr>
      <w:r w:rsidRPr="006D2679">
        <w:rPr>
          <w:szCs w:val="24"/>
        </w:rPr>
        <w:t>Obrázek č.</w:t>
      </w:r>
      <w:r w:rsidR="00D571C1">
        <w:rPr>
          <w:szCs w:val="24"/>
        </w:rPr>
        <w:t>50</w:t>
      </w:r>
      <w:r w:rsidRPr="006D2679">
        <w:rPr>
          <w:szCs w:val="24"/>
        </w:rPr>
        <w:t xml:space="preserve"> – Source </w:t>
      </w:r>
      <w:proofErr w:type="spellStart"/>
      <w:r w:rsidRPr="006D2679">
        <w:rPr>
          <w:szCs w:val="24"/>
        </w:rPr>
        <w:t>options</w:t>
      </w:r>
      <w:proofErr w:type="spellEnd"/>
      <w:r w:rsidRPr="006D2679">
        <w:rPr>
          <w:szCs w:val="24"/>
        </w:rPr>
        <w:t xml:space="preserve"> v </w:t>
      </w:r>
      <w:r w:rsidRPr="006D2679" w:rsidR="00357B0C">
        <w:rPr>
          <w:szCs w:val="24"/>
        </w:rPr>
        <w:t>aktivitě</w:t>
      </w:r>
      <w:r w:rsidRPr="006D2679">
        <w:rPr>
          <w:szCs w:val="24"/>
        </w:rPr>
        <w:t xml:space="preserve"> </w:t>
      </w:r>
      <w:r w:rsidRPr="006D2679">
        <w:t>L1stage_F_ved_p_prehled</w:t>
      </w:r>
      <w:r w:rsidRPr="006D2679">
        <w:rPr>
          <w:b/>
          <w:bCs/>
        </w:rPr>
        <w:t xml:space="preserve"> </w:t>
      </w:r>
      <w:r w:rsidRPr="006D2679">
        <w:rPr>
          <w:szCs w:val="24"/>
        </w:rPr>
        <w:t>(Zdroj: Autoři)</w:t>
      </w:r>
    </w:p>
    <w:p w:rsidRPr="006D2679" w:rsidR="001643E7" w:rsidP="001643E7" w:rsidRDefault="001643E7" w14:paraId="3948230D" w14:textId="77777777">
      <w:pPr>
        <w:spacing w:line="276" w:lineRule="auto"/>
        <w:rPr>
          <w:lang w:val="sk-SK"/>
        </w:rPr>
      </w:pPr>
    </w:p>
    <w:p w:rsidRPr="006D2679" w:rsidR="001643E7" w:rsidP="001643E7" w:rsidRDefault="001643E7" w14:paraId="7BE2EA5C" w14:textId="77777777">
      <w:pPr>
        <w:spacing w:line="276" w:lineRule="auto"/>
        <w:rPr>
          <w:lang w:val="sk-SK"/>
        </w:rPr>
      </w:pPr>
    </w:p>
    <w:p w:rsidRPr="006D2679" w:rsidR="001643E7" w:rsidP="001643E7" w:rsidRDefault="001643E7" w14:paraId="4B45B931" w14:textId="54FE8A5A">
      <w:pPr>
        <w:pStyle w:val="Zkladntext"/>
        <w:spacing w:after="0" w:line="276" w:lineRule="auto"/>
      </w:pPr>
      <w:r w:rsidRPr="006D2679">
        <w:t>Pak se v odvozeném sloupci vytvoří přirozený klíč, který spojuje hodnoty "Typ studia", "</w:t>
      </w:r>
      <w:r w:rsidRPr="006D2679" w:rsidR="00B15DE7">
        <w:t>Forma studia</w:t>
      </w:r>
      <w:r w:rsidRPr="006D2679">
        <w:t>",</w:t>
      </w:r>
      <w:r w:rsidRPr="006D2679" w:rsidR="00B15DE7">
        <w:t xml:space="preserve"> </w:t>
      </w:r>
      <w:r w:rsidRPr="006D2679">
        <w:t>"</w:t>
      </w:r>
      <w:r w:rsidRPr="006D2679" w:rsidR="00B15DE7">
        <w:t>Odběratel výkonu</w:t>
      </w:r>
      <w:r w:rsidRPr="006D2679">
        <w:t>" a řetězcovou reprezentaci</w:t>
      </w:r>
      <w:r w:rsidRPr="006D2679" w:rsidR="00B15DE7">
        <w:t xml:space="preserve"> "</w:t>
      </w:r>
      <w:proofErr w:type="spellStart"/>
      <w:r w:rsidRPr="006D2679" w:rsidR="00B15DE7">
        <w:t>Předmět_ID</w:t>
      </w:r>
      <w:proofErr w:type="spellEnd"/>
      <w:r w:rsidRPr="006D2679" w:rsidR="00B15DE7">
        <w:t xml:space="preserve">", </w:t>
      </w:r>
      <w:r w:rsidRPr="006D2679">
        <w:t>"</w:t>
      </w:r>
      <w:proofErr w:type="spellStart"/>
      <w:r w:rsidRPr="006D2679" w:rsidR="00B15DE7">
        <w:t>Pracoviště_ID</w:t>
      </w:r>
      <w:proofErr w:type="spellEnd"/>
      <w:r w:rsidRPr="006D2679">
        <w:t>"</w:t>
      </w:r>
      <w:r w:rsidRPr="006D2679" w:rsidR="00B15DE7">
        <w:t xml:space="preserve"> a "</w:t>
      </w:r>
      <w:proofErr w:type="spellStart"/>
      <w:r w:rsidRPr="006D2679" w:rsidR="00B15DE7">
        <w:t>Dataset_ID</w:t>
      </w:r>
      <w:proofErr w:type="spellEnd"/>
      <w:r w:rsidRPr="006D2679" w:rsidR="00B15DE7">
        <w:t xml:space="preserve">" </w:t>
      </w:r>
      <w:r w:rsidRPr="006D2679">
        <w:t>dohromady.</w:t>
      </w:r>
    </w:p>
    <w:p w:rsidRPr="006D2679" w:rsidR="001643E7" w:rsidP="001643E7" w:rsidRDefault="001643E7" w14:paraId="4CDE6AAF" w14:textId="149D8D35">
      <w:pPr>
        <w:pStyle w:val="Zkladntext"/>
        <w:spacing w:after="0" w:line="276" w:lineRule="auto"/>
      </w:pPr>
      <w:r w:rsidRPr="006D2679">
        <w:t>Přirozený klíč může pak vypadat následovně: "</w:t>
      </w:r>
      <w:r w:rsidRPr="006D2679" w:rsidR="00B15DE7">
        <w:t>B-prezencní-FFU-6716-238-8</w:t>
      </w:r>
      <w:r w:rsidRPr="006D2679">
        <w:t>"</w:t>
      </w:r>
    </w:p>
    <w:p w:rsidRPr="006D2679" w:rsidR="001643E7" w:rsidP="001643E7" w:rsidRDefault="001643E7" w14:paraId="0BAFAC45" w14:textId="22D098FA">
      <w:pPr>
        <w:pStyle w:val="Zkladntext"/>
        <w:spacing w:after="0" w:line="276" w:lineRule="auto"/>
      </w:pPr>
      <w:r w:rsidRPr="006D2679">
        <w:t xml:space="preserve">V operaci </w:t>
      </w:r>
      <w:proofErr w:type="spellStart"/>
      <w:r w:rsidRPr="006D2679">
        <w:t>sink</w:t>
      </w:r>
      <w:proofErr w:type="spellEnd"/>
      <w:r w:rsidRPr="006D2679">
        <w:t xml:space="preserve"> pak exportujeme data do </w:t>
      </w:r>
      <w:r w:rsidRPr="006D2679" w:rsidR="00E006A3">
        <w:t>tabulky</w:t>
      </w:r>
      <w:r w:rsidRPr="006D2679">
        <w:t xml:space="preserve"> L1stage_F_ved_p_</w:t>
      </w:r>
      <w:r w:rsidRPr="006D2679" w:rsidR="00B15DE7">
        <w:t>prehled</w:t>
      </w:r>
      <w:r w:rsidRPr="006D2679">
        <w:t>.</w:t>
      </w:r>
    </w:p>
    <w:p w:rsidRPr="006D2679" w:rsidR="00B15DE7" w:rsidP="00E76A8C" w:rsidRDefault="00B15DE7" w14:paraId="409B1611" w14:textId="1E3D6919">
      <w:pPr>
        <w:pStyle w:val="Zkladntext"/>
        <w:keepNext/>
        <w:keepLines/>
        <w:spacing w:line="276" w:lineRule="auto"/>
      </w:pPr>
      <w:r w:rsidRPr="006D2679">
        <w:rPr>
          <w:b/>
          <w:bCs/>
        </w:rPr>
        <w:lastRenderedPageBreak/>
        <w:t xml:space="preserve">L1stage_F_vy_dod_pred </w:t>
      </w:r>
      <w:r w:rsidRPr="006D2679">
        <w:t>má na vstupu zdroj L0_vy_dod_pred. L0_vy_dod_pred má ve zdrojových možnostech vstupní dotaz místo tabulky. Tenhle dotaz provádí následující:</w:t>
      </w:r>
    </w:p>
    <w:p w:rsidRPr="006D2679" w:rsidR="00B15DE7" w:rsidP="00E76A8C" w:rsidRDefault="00B15DE7" w14:paraId="4DAFD004" w14:textId="77777777">
      <w:pPr>
        <w:pStyle w:val="Zkladntext"/>
        <w:keepNext/>
        <w:keepLines/>
        <w:spacing w:line="276" w:lineRule="auto"/>
      </w:pPr>
    </w:p>
    <w:p w:rsidRPr="006D2679" w:rsidR="00EB7996" w:rsidP="00E76A8C" w:rsidRDefault="00EB7996" w14:paraId="0507AE93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>Příkaz SELECT určuje sloupce, které se mají načíst:</w:t>
      </w:r>
    </w:p>
    <w:p w:rsidRPr="006D2679" w:rsidR="00EB7996" w:rsidP="00E76A8C" w:rsidRDefault="00EB7996" w14:paraId="12C0E544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t1.[Období]</w:t>
      </w:r>
    </w:p>
    <w:p w:rsidRPr="006D2679" w:rsidR="00EB7996" w:rsidP="00E76A8C" w:rsidRDefault="00EB7996" w14:paraId="0D282D76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t2.[</w:t>
      </w:r>
      <w:proofErr w:type="spellStart"/>
      <w:r w:rsidRPr="006D2679">
        <w:rPr>
          <w:i/>
          <w:iCs/>
        </w:rPr>
        <w:t>Dataset_ID</w:t>
      </w:r>
      <w:proofErr w:type="spellEnd"/>
      <w:r w:rsidRPr="006D2679">
        <w:rPr>
          <w:i/>
          <w:iCs/>
        </w:rPr>
        <w:t>]</w:t>
      </w:r>
    </w:p>
    <w:p w:rsidRPr="006D2679" w:rsidR="00EB7996" w:rsidP="00E76A8C" w:rsidRDefault="00EB7996" w14:paraId="5964AD7B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COALESCE([Charakter výuky], '-') as [Charakter výuky]</w:t>
      </w:r>
    </w:p>
    <w:p w:rsidRPr="006D2679" w:rsidR="00EB7996" w:rsidP="00E76A8C" w:rsidRDefault="00EB7996" w14:paraId="06602892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[Forma studia]</w:t>
      </w:r>
    </w:p>
    <w:p w:rsidRPr="006D2679" w:rsidR="00EB7996" w:rsidP="00E76A8C" w:rsidRDefault="00EB7996" w14:paraId="32011732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</w:t>
      </w:r>
      <w:proofErr w:type="spellStart"/>
      <w:r w:rsidRPr="006D2679">
        <w:rPr>
          <w:i/>
          <w:iCs/>
        </w:rPr>
        <w:t>Mimosemestrální</w:t>
      </w:r>
      <w:proofErr w:type="spellEnd"/>
      <w:r w:rsidRPr="006D2679">
        <w:rPr>
          <w:i/>
          <w:iCs/>
        </w:rPr>
        <w:t xml:space="preserve"> výuka]</w:t>
      </w:r>
    </w:p>
    <w:p w:rsidRPr="006D2679" w:rsidR="00EB7996" w:rsidP="00E76A8C" w:rsidRDefault="00EB7996" w14:paraId="6EE3AECE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[Typ jednotky výuky]</w:t>
      </w:r>
    </w:p>
    <w:p w:rsidRPr="006D2679" w:rsidR="00EB7996" w:rsidP="00E76A8C" w:rsidRDefault="00EB7996" w14:paraId="2FB60647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SUM([Počet bodů]) AS [Počet bodů]</w:t>
      </w:r>
    </w:p>
    <w:p w:rsidRPr="006D2679" w:rsidR="00EB7996" w:rsidP="00E76A8C" w:rsidRDefault="00EB7996" w14:paraId="751BABEE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t3.[</w:t>
      </w:r>
      <w:proofErr w:type="spellStart"/>
      <w:r w:rsidRPr="006D2679">
        <w:rPr>
          <w:i/>
          <w:iCs/>
        </w:rPr>
        <w:t>Předmět_ID</w:t>
      </w:r>
      <w:proofErr w:type="spellEnd"/>
      <w:r w:rsidRPr="006D2679">
        <w:rPr>
          <w:i/>
          <w:iCs/>
        </w:rPr>
        <w:t>]</w:t>
      </w:r>
    </w:p>
    <w:p w:rsidRPr="006D2679" w:rsidR="00EB7996" w:rsidP="00E76A8C" w:rsidRDefault="00EB7996" w14:paraId="419FB702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t4.[</w:t>
      </w:r>
      <w:proofErr w:type="spellStart"/>
      <w:r w:rsidRPr="006D2679">
        <w:rPr>
          <w:i/>
          <w:iCs/>
        </w:rPr>
        <w:t>Pracoviště_ID</w:t>
      </w:r>
      <w:proofErr w:type="spellEnd"/>
      <w:r w:rsidRPr="006D2679">
        <w:rPr>
          <w:i/>
          <w:iCs/>
        </w:rPr>
        <w:t>]</w:t>
      </w:r>
    </w:p>
    <w:p w:rsidRPr="006D2679" w:rsidR="00EB7996" w:rsidP="00E76A8C" w:rsidRDefault="00EB7996" w14:paraId="273C90C9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</w:p>
    <w:p w:rsidRPr="006D2679" w:rsidR="00EB7996" w:rsidP="00E76A8C" w:rsidRDefault="00EB7996" w14:paraId="0D9AF959" w14:textId="75B72941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Příkaz FROM určuje tabulky použité v dotazu. </w:t>
      </w:r>
      <w:proofErr w:type="spellStart"/>
      <w:r w:rsidRPr="006D2679">
        <w:rPr>
          <w:i/>
          <w:iCs/>
        </w:rPr>
        <w:t>Poddotaz</w:t>
      </w:r>
      <w:proofErr w:type="spellEnd"/>
      <w:r w:rsidRPr="006D2679">
        <w:rPr>
          <w:i/>
          <w:iCs/>
        </w:rPr>
        <w:t xml:space="preserve"> (SELECT * FROM [L0].[</w:t>
      </w:r>
      <w:proofErr w:type="spellStart"/>
      <w:r w:rsidRPr="006D2679">
        <w:rPr>
          <w:i/>
          <w:iCs/>
        </w:rPr>
        <w:t>vy_dod_pred</w:t>
      </w:r>
      <w:proofErr w:type="spellEnd"/>
      <w:r w:rsidRPr="006D2679">
        <w:rPr>
          <w:i/>
          <w:iCs/>
        </w:rPr>
        <w:t>]) t1 vybere všechny sloupce z tabulky [L0].[</w:t>
      </w:r>
      <w:proofErr w:type="spellStart"/>
      <w:r w:rsidRPr="006D2679">
        <w:rPr>
          <w:i/>
          <w:iCs/>
        </w:rPr>
        <w:t>vy_dod_pred</w:t>
      </w:r>
      <w:proofErr w:type="spellEnd"/>
      <w:r w:rsidRPr="006D2679">
        <w:rPr>
          <w:i/>
          <w:iCs/>
        </w:rPr>
        <w:t>] a označí ji jako t1.</w:t>
      </w:r>
    </w:p>
    <w:p w:rsidRPr="006D2679" w:rsidR="00EB7996" w:rsidP="00E76A8C" w:rsidRDefault="00EB7996" w14:paraId="0C527E04" w14:textId="677EFC1E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>Dotaz provádí spojení vlevo na více tabulek:</w:t>
      </w:r>
    </w:p>
    <w:p w:rsidRPr="006D2679" w:rsidR="00EB7996" w:rsidP="00E76A8C" w:rsidRDefault="00EB7996" w14:paraId="53B91A6C" w14:textId="0297C5F3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</w:t>
      </w:r>
      <w:proofErr w:type="spellStart"/>
      <w:r w:rsidRPr="006D2679">
        <w:rPr>
          <w:i/>
          <w:iCs/>
        </w:rPr>
        <w:t>Left</w:t>
      </w:r>
      <w:proofErr w:type="spellEnd"/>
      <w:r w:rsidRPr="006D2679">
        <w:rPr>
          <w:i/>
          <w:iCs/>
        </w:rPr>
        <w:t xml:space="preserve"> </w:t>
      </w:r>
      <w:proofErr w:type="spellStart"/>
      <w:r w:rsidRPr="006D2679">
        <w:rPr>
          <w:i/>
          <w:iCs/>
        </w:rPr>
        <w:t>join</w:t>
      </w:r>
      <w:proofErr w:type="spellEnd"/>
      <w:r w:rsidRPr="006D2679">
        <w:rPr>
          <w:i/>
          <w:iCs/>
        </w:rPr>
        <w:t xml:space="preserve"> s [L1].[</w:t>
      </w:r>
      <w:proofErr w:type="spellStart"/>
      <w:r w:rsidRPr="006D2679">
        <w:rPr>
          <w:i/>
          <w:iCs/>
        </w:rPr>
        <w:t>D_dataset</w:t>
      </w:r>
      <w:proofErr w:type="spellEnd"/>
      <w:r w:rsidRPr="006D2679">
        <w:rPr>
          <w:i/>
          <w:iCs/>
        </w:rPr>
        <w:t xml:space="preserve">] t2 je založeno na podmínce t1.[Kód </w:t>
      </w:r>
      <w:proofErr w:type="spellStart"/>
      <w:r w:rsidRPr="006D2679">
        <w:rPr>
          <w:i/>
          <w:iCs/>
        </w:rPr>
        <w:t>datasetu</w:t>
      </w:r>
      <w:proofErr w:type="spellEnd"/>
      <w:r w:rsidRPr="006D2679">
        <w:rPr>
          <w:i/>
          <w:iCs/>
        </w:rPr>
        <w:t xml:space="preserve">] = t2.[Kód </w:t>
      </w:r>
      <w:proofErr w:type="spellStart"/>
      <w:r w:rsidRPr="006D2679">
        <w:rPr>
          <w:i/>
          <w:iCs/>
        </w:rPr>
        <w:t>datasetu</w:t>
      </w:r>
      <w:proofErr w:type="spellEnd"/>
      <w:r w:rsidRPr="006D2679">
        <w:rPr>
          <w:i/>
          <w:iCs/>
        </w:rPr>
        <w:t>].</w:t>
      </w:r>
    </w:p>
    <w:p w:rsidRPr="006D2679" w:rsidR="00EB7996" w:rsidP="00E76A8C" w:rsidRDefault="00EB7996" w14:paraId="7F377932" w14:textId="74F16336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</w:t>
      </w:r>
      <w:proofErr w:type="spellStart"/>
      <w:r w:rsidRPr="006D2679">
        <w:rPr>
          <w:i/>
          <w:iCs/>
        </w:rPr>
        <w:t>Left</w:t>
      </w:r>
      <w:proofErr w:type="spellEnd"/>
      <w:r w:rsidRPr="006D2679">
        <w:rPr>
          <w:i/>
          <w:iCs/>
        </w:rPr>
        <w:t xml:space="preserve"> </w:t>
      </w:r>
      <w:proofErr w:type="spellStart"/>
      <w:r w:rsidRPr="006D2679">
        <w:rPr>
          <w:i/>
          <w:iCs/>
        </w:rPr>
        <w:t>join</w:t>
      </w:r>
      <w:proofErr w:type="spellEnd"/>
      <w:r w:rsidRPr="006D2679">
        <w:rPr>
          <w:i/>
          <w:iCs/>
        </w:rPr>
        <w:t xml:space="preserve"> s [L1].[</w:t>
      </w:r>
      <w:proofErr w:type="spellStart"/>
      <w:r w:rsidRPr="006D2679">
        <w:rPr>
          <w:i/>
          <w:iCs/>
        </w:rPr>
        <w:t>D_Predmety</w:t>
      </w:r>
      <w:proofErr w:type="spellEnd"/>
      <w:r w:rsidRPr="006D2679">
        <w:rPr>
          <w:i/>
          <w:iCs/>
        </w:rPr>
        <w:t>] t3 je založeno na podmínkách t1.[Kód] = t3.[Kód] a t2.[</w:t>
      </w:r>
      <w:proofErr w:type="spellStart"/>
      <w:r w:rsidRPr="006D2679">
        <w:rPr>
          <w:i/>
          <w:iCs/>
        </w:rPr>
        <w:t>Dataset_ID</w:t>
      </w:r>
      <w:proofErr w:type="spellEnd"/>
      <w:r w:rsidRPr="006D2679">
        <w:rPr>
          <w:i/>
          <w:iCs/>
        </w:rPr>
        <w:t>] = t3.Dataset_ID.</w:t>
      </w:r>
    </w:p>
    <w:p w:rsidRPr="006D2679" w:rsidR="00EB7996" w:rsidP="00E76A8C" w:rsidRDefault="00EB7996" w14:paraId="1B8DDE9A" w14:textId="0EB6A4EB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</w:t>
      </w:r>
      <w:proofErr w:type="spellStart"/>
      <w:r w:rsidRPr="006D2679">
        <w:rPr>
          <w:i/>
          <w:iCs/>
        </w:rPr>
        <w:t>Left</w:t>
      </w:r>
      <w:proofErr w:type="spellEnd"/>
      <w:r w:rsidRPr="006D2679">
        <w:rPr>
          <w:i/>
          <w:iCs/>
        </w:rPr>
        <w:t xml:space="preserve"> </w:t>
      </w:r>
      <w:proofErr w:type="spellStart"/>
      <w:r w:rsidRPr="006D2679">
        <w:rPr>
          <w:i/>
          <w:iCs/>
        </w:rPr>
        <w:t>join</w:t>
      </w:r>
      <w:proofErr w:type="spellEnd"/>
      <w:r w:rsidRPr="006D2679">
        <w:rPr>
          <w:i/>
          <w:iCs/>
        </w:rPr>
        <w:t xml:space="preserve"> s [L1].[</w:t>
      </w:r>
      <w:proofErr w:type="spellStart"/>
      <w:r w:rsidRPr="006D2679">
        <w:rPr>
          <w:i/>
          <w:iCs/>
        </w:rPr>
        <w:t>D_Pracoviste</w:t>
      </w:r>
      <w:proofErr w:type="spellEnd"/>
      <w:r w:rsidRPr="006D2679">
        <w:rPr>
          <w:i/>
          <w:iCs/>
        </w:rPr>
        <w:t>] t4 je založeno na podmínkách t1.[Pracoviště podílející se na výuce] = t4.Pracoviště, t2.[</w:t>
      </w:r>
      <w:proofErr w:type="spellStart"/>
      <w:r w:rsidRPr="006D2679">
        <w:rPr>
          <w:i/>
          <w:iCs/>
        </w:rPr>
        <w:t>Dataset_ID</w:t>
      </w:r>
      <w:proofErr w:type="spellEnd"/>
      <w:r w:rsidRPr="006D2679">
        <w:rPr>
          <w:i/>
          <w:iCs/>
        </w:rPr>
        <w:t>] = t4.Dataset_ID a t1.[Pracoviště nadřazené pracovišti podílejícímu se na výuce] = t4.Fakulta.</w:t>
      </w:r>
    </w:p>
    <w:p w:rsidRPr="006D2679" w:rsidR="00EB7996" w:rsidP="00E76A8C" w:rsidRDefault="00EB7996" w14:paraId="4B95CFE0" w14:textId="468BFAB1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>Příkaz WHERE filtruje řádky na základě podmínky [Počet bodů] &lt;&gt; 0. Vybírá řádky, kde hodnota [Počet bodů] není rovna 0.</w:t>
      </w:r>
    </w:p>
    <w:p w:rsidRPr="006D2679" w:rsidR="00EB7996" w:rsidP="00E76A8C" w:rsidRDefault="00EB7996" w14:paraId="581424C8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</w:p>
    <w:p w:rsidRPr="006D2679" w:rsidR="00EB7996" w:rsidP="00E76A8C" w:rsidRDefault="00EB7996" w14:paraId="4D54A123" w14:textId="41F3F1B1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>Příkaz GROUP BY seskupuje množinu výsledků podle následujících sloupců:</w:t>
      </w:r>
    </w:p>
    <w:p w:rsidRPr="006D2679" w:rsidR="00EB7996" w:rsidP="00E76A8C" w:rsidRDefault="00EB7996" w14:paraId="42B6909C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t1.[Období]</w:t>
      </w:r>
    </w:p>
    <w:p w:rsidRPr="006D2679" w:rsidR="00EB7996" w:rsidP="00E76A8C" w:rsidRDefault="00EB7996" w14:paraId="70D682CA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t2.[</w:t>
      </w:r>
      <w:proofErr w:type="spellStart"/>
      <w:r w:rsidRPr="006D2679">
        <w:rPr>
          <w:i/>
          <w:iCs/>
        </w:rPr>
        <w:t>Dataset_ID</w:t>
      </w:r>
      <w:proofErr w:type="spellEnd"/>
      <w:r w:rsidRPr="006D2679">
        <w:rPr>
          <w:i/>
          <w:iCs/>
        </w:rPr>
        <w:t>]</w:t>
      </w:r>
    </w:p>
    <w:p w:rsidRPr="006D2679" w:rsidR="00EB7996" w:rsidP="00E76A8C" w:rsidRDefault="00EB7996" w14:paraId="70648294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t1.[Charakter výuky]</w:t>
      </w:r>
    </w:p>
    <w:p w:rsidRPr="006D2679" w:rsidR="00EB7996" w:rsidP="00E76A8C" w:rsidRDefault="00EB7996" w14:paraId="5AF26A11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t1.[Forma studia]</w:t>
      </w:r>
    </w:p>
    <w:p w:rsidRPr="006D2679" w:rsidR="00EB7996" w:rsidP="00E76A8C" w:rsidRDefault="00EB7996" w14:paraId="20DBE339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t1.[</w:t>
      </w:r>
      <w:proofErr w:type="spellStart"/>
      <w:r w:rsidRPr="006D2679">
        <w:rPr>
          <w:i/>
          <w:iCs/>
        </w:rPr>
        <w:t>Mimosemestrální</w:t>
      </w:r>
      <w:proofErr w:type="spellEnd"/>
      <w:r w:rsidRPr="006D2679">
        <w:rPr>
          <w:i/>
          <w:iCs/>
        </w:rPr>
        <w:t xml:space="preserve"> výuka]</w:t>
      </w:r>
    </w:p>
    <w:p w:rsidRPr="006D2679" w:rsidR="00EB7996" w:rsidP="00E76A8C" w:rsidRDefault="00EB7996" w14:paraId="2EA8BB67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t1.[Typ jednotky výuky]</w:t>
      </w:r>
    </w:p>
    <w:p w:rsidRPr="006D2679" w:rsidR="00EB7996" w:rsidP="00E76A8C" w:rsidRDefault="00EB7996" w14:paraId="1A2A3304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t3.[</w:t>
      </w:r>
      <w:proofErr w:type="spellStart"/>
      <w:r w:rsidRPr="006D2679">
        <w:rPr>
          <w:i/>
          <w:iCs/>
        </w:rPr>
        <w:t>Předmět_ID</w:t>
      </w:r>
      <w:proofErr w:type="spellEnd"/>
      <w:r w:rsidRPr="006D2679">
        <w:rPr>
          <w:i/>
          <w:iCs/>
        </w:rPr>
        <w:t>]</w:t>
      </w:r>
    </w:p>
    <w:p w:rsidRPr="006D2679" w:rsidR="00EB7996" w:rsidP="00E76A8C" w:rsidRDefault="00EB7996" w14:paraId="5FF3D6B3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t4.[</w:t>
      </w:r>
      <w:proofErr w:type="spellStart"/>
      <w:r w:rsidRPr="006D2679">
        <w:rPr>
          <w:i/>
          <w:iCs/>
        </w:rPr>
        <w:t>Pracoviště_ID</w:t>
      </w:r>
      <w:proofErr w:type="spellEnd"/>
      <w:r w:rsidRPr="006D2679">
        <w:rPr>
          <w:i/>
          <w:iCs/>
        </w:rPr>
        <w:t>]</w:t>
      </w:r>
    </w:p>
    <w:p w:rsidRPr="006D2679" w:rsidR="00EB7996" w:rsidP="00E76A8C" w:rsidRDefault="00EB7996" w14:paraId="28807E59" w14:textId="77777777">
      <w:pPr>
        <w:pStyle w:val="Zkladntext"/>
        <w:keepNext/>
        <w:keepLines/>
        <w:spacing w:before="0" w:after="0" w:line="276" w:lineRule="auto"/>
        <w:rPr>
          <w:i/>
          <w:iCs/>
        </w:rPr>
      </w:pPr>
    </w:p>
    <w:p w:rsidRPr="006D2679" w:rsidR="00EB7996" w:rsidP="00EB7996" w:rsidRDefault="006E48A4" w14:paraId="325F1D32" w14:textId="0CF98BFF">
      <w:pPr>
        <w:pStyle w:val="Zkladntext"/>
        <w:spacing w:before="0" w:after="0" w:line="276" w:lineRule="auto"/>
        <w:rPr>
          <w:i/>
          <w:iCs/>
        </w:rPr>
      </w:pPr>
      <w:r w:rsidRPr="006D2679">
        <w:rPr>
          <w:noProof/>
        </w:rPr>
        <w:lastRenderedPageBreak/>
        <w:drawing>
          <wp:anchor distT="0" distB="0" distL="114300" distR="114300" simplePos="0" relativeHeight="251658242" behindDoc="0" locked="0" layoutInCell="1" allowOverlap="1" wp14:anchorId="4C833FFA" wp14:editId="45E21082">
            <wp:simplePos x="0" y="0"/>
            <wp:positionH relativeFrom="margin">
              <wp:align>center</wp:align>
            </wp:positionH>
            <wp:positionV relativeFrom="paragraph">
              <wp:posOffset>1171575</wp:posOffset>
            </wp:positionV>
            <wp:extent cx="6629400" cy="4735195"/>
            <wp:effectExtent l="0" t="0" r="0" b="8255"/>
            <wp:wrapTopAndBottom/>
            <wp:docPr id="850321937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321937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73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2679" w:rsidR="00EB7996">
        <w:rPr>
          <w:i/>
          <w:iCs/>
        </w:rPr>
        <w:t xml:space="preserve">Souhrnně řečeno, kód SQL načítá konkrétní sloupce z více tabulek pomocí </w:t>
      </w:r>
      <w:proofErr w:type="spellStart"/>
      <w:r w:rsidRPr="006D2679" w:rsidR="00EB7996">
        <w:rPr>
          <w:i/>
          <w:iCs/>
        </w:rPr>
        <w:t>left</w:t>
      </w:r>
      <w:proofErr w:type="spellEnd"/>
      <w:r w:rsidRPr="006D2679" w:rsidR="00EB7996">
        <w:rPr>
          <w:i/>
          <w:iCs/>
        </w:rPr>
        <w:t xml:space="preserve"> </w:t>
      </w:r>
      <w:proofErr w:type="spellStart"/>
      <w:r w:rsidRPr="006D2679" w:rsidR="00EB7996">
        <w:rPr>
          <w:i/>
          <w:iCs/>
        </w:rPr>
        <w:t>join</w:t>
      </w:r>
      <w:proofErr w:type="spellEnd"/>
      <w:r w:rsidRPr="006D2679" w:rsidR="00EB7996">
        <w:rPr>
          <w:i/>
          <w:iCs/>
        </w:rPr>
        <w:t xml:space="preserve"> Jeho součástí je agregace pomocí funkce SUM pro výpočet součtu sloupce [Počet bodů]. Funkce COALESCE se používá k nahrazení hodnot NULL ve sloupci [</w:t>
      </w:r>
      <w:r w:rsidRPr="003B036B" w:rsidR="003B036B">
        <w:rPr>
          <w:i/>
          <w:iCs/>
        </w:rPr>
        <w:t>Charakter výuky</w:t>
      </w:r>
      <w:r w:rsidRPr="006D2679" w:rsidR="00EB7996">
        <w:rPr>
          <w:i/>
          <w:iCs/>
        </w:rPr>
        <w:t>] pomlčkou ("-"). Výsledkem je seskupený a agregovaný soubor dat na základě zadaných sloupců.</w:t>
      </w:r>
    </w:p>
    <w:p w:rsidRPr="006D2679" w:rsidR="006E48A4" w:rsidP="006E48A4" w:rsidRDefault="006E48A4" w14:paraId="21B37D40" w14:textId="02B99EDB">
      <w:pPr>
        <w:pStyle w:val="Zkladntext"/>
        <w:spacing w:line="276" w:lineRule="auto"/>
        <w:jc w:val="center"/>
        <w:rPr>
          <w:szCs w:val="24"/>
        </w:rPr>
      </w:pPr>
      <w:r w:rsidRPr="006D2679">
        <w:rPr>
          <w:szCs w:val="24"/>
        </w:rPr>
        <w:t>Obrázek č.</w:t>
      </w:r>
      <w:r w:rsidR="00071F1E">
        <w:rPr>
          <w:szCs w:val="24"/>
        </w:rPr>
        <w:t>5</w:t>
      </w:r>
      <w:r w:rsidR="00D571C1">
        <w:rPr>
          <w:szCs w:val="24"/>
        </w:rPr>
        <w:t>1</w:t>
      </w:r>
      <w:r w:rsidRPr="006D2679">
        <w:rPr>
          <w:szCs w:val="24"/>
        </w:rPr>
        <w:t xml:space="preserve"> – Source </w:t>
      </w:r>
      <w:proofErr w:type="spellStart"/>
      <w:r w:rsidRPr="006D2679">
        <w:rPr>
          <w:szCs w:val="24"/>
        </w:rPr>
        <w:t>options</w:t>
      </w:r>
      <w:proofErr w:type="spellEnd"/>
      <w:r w:rsidRPr="006D2679">
        <w:rPr>
          <w:szCs w:val="24"/>
        </w:rPr>
        <w:t xml:space="preserve"> v </w:t>
      </w:r>
      <w:r w:rsidRPr="006D2679" w:rsidR="00357B0C">
        <w:rPr>
          <w:szCs w:val="24"/>
        </w:rPr>
        <w:t>aktivitě</w:t>
      </w:r>
      <w:r w:rsidRPr="006D2679">
        <w:rPr>
          <w:szCs w:val="24"/>
        </w:rPr>
        <w:t xml:space="preserve"> </w:t>
      </w:r>
      <w:r w:rsidRPr="006D2679">
        <w:t>L1stage_F_vy_dod_pred</w:t>
      </w:r>
      <w:r w:rsidRPr="006D2679">
        <w:rPr>
          <w:b/>
          <w:bCs/>
        </w:rPr>
        <w:t xml:space="preserve"> </w:t>
      </w:r>
      <w:r w:rsidRPr="006D2679">
        <w:rPr>
          <w:szCs w:val="24"/>
        </w:rPr>
        <w:t>(Zdroj: Autoři)</w:t>
      </w:r>
    </w:p>
    <w:p w:rsidRPr="006D2679" w:rsidR="00B15DE7" w:rsidP="00EB7996" w:rsidRDefault="00B15DE7" w14:paraId="6AAF9A05" w14:textId="05261F02">
      <w:pPr>
        <w:pStyle w:val="Zkladntext"/>
        <w:spacing w:before="0" w:after="0" w:line="276" w:lineRule="auto"/>
      </w:pPr>
    </w:p>
    <w:p w:rsidRPr="006D2679" w:rsidR="006E48A4" w:rsidP="006E48A4" w:rsidRDefault="006E48A4" w14:paraId="5C120E09" w14:textId="1022566E">
      <w:pPr>
        <w:pStyle w:val="Zkladntext"/>
        <w:spacing w:after="0" w:line="276" w:lineRule="auto"/>
      </w:pPr>
      <w:r w:rsidRPr="006D2679">
        <w:t>Pak se v odvozeném sloupci vytvoří přirozený klíč, který spojuje hodnoty "Charakter výuky", "Forma studia", "</w:t>
      </w:r>
      <w:proofErr w:type="spellStart"/>
      <w:r w:rsidRPr="006D2679">
        <w:t>Mimosemestrální</w:t>
      </w:r>
      <w:proofErr w:type="spellEnd"/>
      <w:r w:rsidRPr="006D2679">
        <w:t xml:space="preserve"> výuka", "Typ jednotky výuky" a řetězcovou reprezentaci "</w:t>
      </w:r>
      <w:proofErr w:type="spellStart"/>
      <w:r w:rsidRPr="006D2679">
        <w:t>Předmět_ID</w:t>
      </w:r>
      <w:proofErr w:type="spellEnd"/>
      <w:r w:rsidRPr="006D2679">
        <w:t>", "</w:t>
      </w:r>
      <w:proofErr w:type="spellStart"/>
      <w:r w:rsidRPr="006D2679">
        <w:t>Pracoviště_ID</w:t>
      </w:r>
      <w:proofErr w:type="spellEnd"/>
      <w:r w:rsidRPr="006D2679">
        <w:t>" a "</w:t>
      </w:r>
      <w:proofErr w:type="spellStart"/>
      <w:r w:rsidRPr="006D2679">
        <w:t>Dataset_ID</w:t>
      </w:r>
      <w:proofErr w:type="spellEnd"/>
      <w:r w:rsidRPr="006D2679">
        <w:t>" dohromady.</w:t>
      </w:r>
    </w:p>
    <w:p w:rsidRPr="006D2679" w:rsidR="006E48A4" w:rsidP="006E48A4" w:rsidRDefault="006E48A4" w14:paraId="3BB14F1A" w14:textId="6A0EF5B7">
      <w:pPr>
        <w:pStyle w:val="Zkladntext"/>
        <w:spacing w:after="0" w:line="276" w:lineRule="auto"/>
      </w:pPr>
      <w:r w:rsidRPr="006D2679">
        <w:t>Přirozený klíč může pak vypadat následovně: "--distancní-ne-Cv-7494-243-8"</w:t>
      </w:r>
    </w:p>
    <w:p w:rsidRPr="006D2679" w:rsidR="006E48A4" w:rsidP="006E48A4" w:rsidRDefault="006E48A4" w14:paraId="5076C59B" w14:textId="2C8CCF48">
      <w:pPr>
        <w:pStyle w:val="Zkladntext"/>
        <w:spacing w:after="0" w:line="276" w:lineRule="auto"/>
      </w:pPr>
      <w:r w:rsidRPr="006D2679">
        <w:t xml:space="preserve">V operaci </w:t>
      </w:r>
      <w:proofErr w:type="spellStart"/>
      <w:r w:rsidRPr="006D2679">
        <w:t>sink</w:t>
      </w:r>
      <w:proofErr w:type="spellEnd"/>
      <w:r w:rsidRPr="006D2679">
        <w:t xml:space="preserve"> pak exportujeme data do </w:t>
      </w:r>
      <w:r w:rsidRPr="006D2679" w:rsidR="00E006A3">
        <w:t>tabulky</w:t>
      </w:r>
      <w:r w:rsidRPr="006D2679">
        <w:t xml:space="preserve"> L1stage_F_vy_dod_pred.</w:t>
      </w:r>
    </w:p>
    <w:p w:rsidRPr="006D2679" w:rsidR="006E48A4" w:rsidP="006E48A4" w:rsidRDefault="006E48A4" w14:paraId="6D7C2E2E" w14:textId="2DC4A9BF">
      <w:pPr>
        <w:pStyle w:val="Zkladntext"/>
        <w:spacing w:after="0" w:line="276" w:lineRule="auto"/>
      </w:pPr>
      <w:r w:rsidRPr="006D2679">
        <w:rPr>
          <w:b/>
          <w:bCs/>
        </w:rPr>
        <w:lastRenderedPageBreak/>
        <w:t xml:space="preserve">L1stage_F_vy_od_pred </w:t>
      </w:r>
      <w:r w:rsidRPr="006D2679">
        <w:t>má na vstupu zdroj L0_vy_od_pred. L0_vy_od_pred má ve zdrojových možnostech vstupní dotaz místo tabulky. Tenhle dotaz provádí následující:</w:t>
      </w:r>
    </w:p>
    <w:p w:rsidRPr="006D2679" w:rsidR="006E48A4" w:rsidP="006E48A4" w:rsidRDefault="006E48A4" w14:paraId="3517CF65" w14:textId="77777777">
      <w:pPr>
        <w:pStyle w:val="Zkladntext"/>
        <w:spacing w:after="0" w:line="276" w:lineRule="auto"/>
      </w:pPr>
    </w:p>
    <w:p w:rsidRPr="006D2679" w:rsidR="006E48A4" w:rsidP="006E48A4" w:rsidRDefault="006E48A4" w14:paraId="5CF56565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>Příkaz SELECT určuje sloupce, které se mají načíst:</w:t>
      </w:r>
    </w:p>
    <w:p w:rsidRPr="006D2679" w:rsidR="006E48A4" w:rsidP="006E48A4" w:rsidRDefault="006E48A4" w14:paraId="4D3FC8E1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t1.[Období]</w:t>
      </w:r>
    </w:p>
    <w:p w:rsidRPr="006D2679" w:rsidR="006E48A4" w:rsidP="006E48A4" w:rsidRDefault="006E48A4" w14:paraId="230A3CE0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t2.[</w:t>
      </w:r>
      <w:proofErr w:type="spellStart"/>
      <w:r w:rsidRPr="006D2679">
        <w:rPr>
          <w:i/>
          <w:iCs/>
        </w:rPr>
        <w:t>Dataset_ID</w:t>
      </w:r>
      <w:proofErr w:type="spellEnd"/>
      <w:r w:rsidRPr="006D2679">
        <w:rPr>
          <w:i/>
          <w:iCs/>
        </w:rPr>
        <w:t>]</w:t>
      </w:r>
    </w:p>
    <w:p w:rsidRPr="006D2679" w:rsidR="006E48A4" w:rsidP="006E48A4" w:rsidRDefault="006E48A4" w14:paraId="5ACE2EBF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COALESCE([Charakter výuky], '-') as [Charakter výuky]</w:t>
      </w:r>
    </w:p>
    <w:p w:rsidRPr="006D2679" w:rsidR="006E48A4" w:rsidP="006E48A4" w:rsidRDefault="006E48A4" w14:paraId="32E43944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[Forma studia]</w:t>
      </w:r>
    </w:p>
    <w:p w:rsidRPr="006D2679" w:rsidR="006E48A4" w:rsidP="006E48A4" w:rsidRDefault="006E48A4" w14:paraId="7875C469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</w:t>
      </w:r>
      <w:proofErr w:type="spellStart"/>
      <w:r w:rsidRPr="006D2679">
        <w:rPr>
          <w:i/>
          <w:iCs/>
        </w:rPr>
        <w:t>Mimosemestrální</w:t>
      </w:r>
      <w:proofErr w:type="spellEnd"/>
      <w:r w:rsidRPr="006D2679">
        <w:rPr>
          <w:i/>
          <w:iCs/>
        </w:rPr>
        <w:t xml:space="preserve"> výuka]</w:t>
      </w:r>
    </w:p>
    <w:p w:rsidRPr="006D2679" w:rsidR="006E48A4" w:rsidP="006E48A4" w:rsidRDefault="006E48A4" w14:paraId="58FCE0C3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[Odběratel výkonu]</w:t>
      </w:r>
    </w:p>
    <w:p w:rsidRPr="006D2679" w:rsidR="006E48A4" w:rsidP="006E48A4" w:rsidRDefault="006E48A4" w14:paraId="784772FA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[Typ jednotky výuky]</w:t>
      </w:r>
    </w:p>
    <w:p w:rsidRPr="006D2679" w:rsidR="006E48A4" w:rsidP="006E48A4" w:rsidRDefault="006E48A4" w14:paraId="6812CE5D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SUM(t1.[Počet bodů]) AS [Počet bodů]</w:t>
      </w:r>
    </w:p>
    <w:p w:rsidRPr="006D2679" w:rsidR="006E48A4" w:rsidP="006E48A4" w:rsidRDefault="006E48A4" w14:paraId="3483B534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t3.[</w:t>
      </w:r>
      <w:proofErr w:type="spellStart"/>
      <w:r w:rsidRPr="006D2679">
        <w:rPr>
          <w:i/>
          <w:iCs/>
        </w:rPr>
        <w:t>Předmět_ID</w:t>
      </w:r>
      <w:proofErr w:type="spellEnd"/>
      <w:r w:rsidRPr="006D2679">
        <w:rPr>
          <w:i/>
          <w:iCs/>
        </w:rPr>
        <w:t>]</w:t>
      </w:r>
    </w:p>
    <w:p w:rsidRPr="006D2679" w:rsidR="006E48A4" w:rsidP="006E48A4" w:rsidRDefault="006E48A4" w14:paraId="3BCB698D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t3.[Garantující </w:t>
      </w:r>
      <w:proofErr w:type="spellStart"/>
      <w:r w:rsidRPr="006D2679">
        <w:rPr>
          <w:i/>
          <w:iCs/>
        </w:rPr>
        <w:t>pracoviště_ID</w:t>
      </w:r>
      <w:proofErr w:type="spellEnd"/>
      <w:r w:rsidRPr="006D2679">
        <w:rPr>
          <w:i/>
          <w:iCs/>
        </w:rPr>
        <w:t>]</w:t>
      </w:r>
    </w:p>
    <w:p w:rsidRPr="006D2679" w:rsidR="006E48A4" w:rsidP="006E48A4" w:rsidRDefault="006E48A4" w14:paraId="059D2204" w14:textId="77777777">
      <w:pPr>
        <w:pStyle w:val="Zkladntext"/>
        <w:spacing w:before="0" w:after="0" w:line="276" w:lineRule="auto"/>
        <w:rPr>
          <w:i/>
          <w:iCs/>
        </w:rPr>
      </w:pPr>
    </w:p>
    <w:p w:rsidRPr="006D2679" w:rsidR="006E48A4" w:rsidP="006E48A4" w:rsidRDefault="006E48A4" w14:paraId="782E941E" w14:textId="631CEF2F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Příkaz FROM určuje tabulky použité v dotazu. </w:t>
      </w:r>
      <w:proofErr w:type="spellStart"/>
      <w:r w:rsidRPr="006D2679">
        <w:rPr>
          <w:i/>
          <w:iCs/>
        </w:rPr>
        <w:t>Poddotaz</w:t>
      </w:r>
      <w:proofErr w:type="spellEnd"/>
      <w:r w:rsidRPr="006D2679">
        <w:rPr>
          <w:i/>
          <w:iCs/>
        </w:rPr>
        <w:t xml:space="preserve"> (SELECT * FROM [L0].[</w:t>
      </w:r>
      <w:proofErr w:type="spellStart"/>
      <w:r w:rsidRPr="006D2679">
        <w:rPr>
          <w:i/>
          <w:iCs/>
        </w:rPr>
        <w:t>vy_od_pred</w:t>
      </w:r>
      <w:proofErr w:type="spellEnd"/>
      <w:r w:rsidRPr="006D2679">
        <w:rPr>
          <w:i/>
          <w:iCs/>
        </w:rPr>
        <w:t>]) t1 vybere všechny sloupce z tabulky [L0].[</w:t>
      </w:r>
      <w:proofErr w:type="spellStart"/>
      <w:r w:rsidRPr="006D2679">
        <w:rPr>
          <w:i/>
          <w:iCs/>
        </w:rPr>
        <w:t>vy_od_pred</w:t>
      </w:r>
      <w:proofErr w:type="spellEnd"/>
      <w:r w:rsidRPr="006D2679">
        <w:rPr>
          <w:i/>
          <w:iCs/>
        </w:rPr>
        <w:t>] a označí ji jako t1.</w:t>
      </w:r>
    </w:p>
    <w:p w:rsidRPr="006D2679" w:rsidR="006E48A4" w:rsidP="006E48A4" w:rsidRDefault="006E48A4" w14:paraId="363B8143" w14:textId="47E460B6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Dotaz provádí </w:t>
      </w:r>
      <w:proofErr w:type="spellStart"/>
      <w:r w:rsidRPr="006D2679">
        <w:rPr>
          <w:i/>
          <w:iCs/>
        </w:rPr>
        <w:t>left</w:t>
      </w:r>
      <w:proofErr w:type="spellEnd"/>
      <w:r w:rsidRPr="006D2679">
        <w:rPr>
          <w:i/>
          <w:iCs/>
        </w:rPr>
        <w:t xml:space="preserve"> </w:t>
      </w:r>
      <w:proofErr w:type="spellStart"/>
      <w:r w:rsidRPr="006D2679">
        <w:rPr>
          <w:i/>
          <w:iCs/>
        </w:rPr>
        <w:t>join</w:t>
      </w:r>
      <w:proofErr w:type="spellEnd"/>
      <w:r w:rsidRPr="006D2679">
        <w:rPr>
          <w:i/>
          <w:iCs/>
        </w:rPr>
        <w:t xml:space="preserve"> na více tabulek:</w:t>
      </w:r>
    </w:p>
    <w:p w:rsidRPr="006D2679" w:rsidR="006E48A4" w:rsidP="006E48A4" w:rsidRDefault="006E48A4" w14:paraId="0587F932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[L1].[</w:t>
      </w:r>
      <w:proofErr w:type="spellStart"/>
      <w:r w:rsidRPr="006D2679">
        <w:rPr>
          <w:i/>
          <w:iCs/>
        </w:rPr>
        <w:t>D_Dataset</w:t>
      </w:r>
      <w:proofErr w:type="spellEnd"/>
      <w:r w:rsidRPr="006D2679">
        <w:rPr>
          <w:i/>
          <w:iCs/>
        </w:rPr>
        <w:t xml:space="preserve">] t2 je založeno na podmínce t1.[Kód </w:t>
      </w:r>
      <w:proofErr w:type="spellStart"/>
      <w:r w:rsidRPr="006D2679">
        <w:rPr>
          <w:i/>
          <w:iCs/>
        </w:rPr>
        <w:t>Datasetu</w:t>
      </w:r>
      <w:proofErr w:type="spellEnd"/>
      <w:r w:rsidRPr="006D2679">
        <w:rPr>
          <w:i/>
          <w:iCs/>
        </w:rPr>
        <w:t xml:space="preserve">] = t2.[Kód </w:t>
      </w:r>
      <w:proofErr w:type="spellStart"/>
      <w:r w:rsidRPr="006D2679">
        <w:rPr>
          <w:i/>
          <w:iCs/>
        </w:rPr>
        <w:t>Datasetu</w:t>
      </w:r>
      <w:proofErr w:type="spellEnd"/>
      <w:r w:rsidRPr="006D2679">
        <w:rPr>
          <w:i/>
          <w:iCs/>
        </w:rPr>
        <w:t>].</w:t>
      </w:r>
    </w:p>
    <w:p w:rsidRPr="006D2679" w:rsidR="006E48A4" w:rsidP="006E48A4" w:rsidRDefault="006E48A4" w14:paraId="4DEFFE07" w14:textId="5D8D6140">
      <w:pPr>
        <w:pStyle w:val="Zkladntext"/>
        <w:spacing w:before="0" w:after="0" w:line="276" w:lineRule="auto"/>
        <w:rPr>
          <w:i/>
          <w:iCs/>
        </w:rPr>
      </w:pPr>
      <w:proofErr w:type="spellStart"/>
      <w:r w:rsidRPr="006D2679">
        <w:rPr>
          <w:i/>
          <w:iCs/>
        </w:rPr>
        <w:t>Left</w:t>
      </w:r>
      <w:proofErr w:type="spellEnd"/>
      <w:r w:rsidRPr="006D2679">
        <w:rPr>
          <w:i/>
          <w:iCs/>
        </w:rPr>
        <w:t xml:space="preserve"> </w:t>
      </w:r>
      <w:proofErr w:type="spellStart"/>
      <w:r w:rsidRPr="006D2679">
        <w:rPr>
          <w:i/>
          <w:iCs/>
        </w:rPr>
        <w:t>join</w:t>
      </w:r>
      <w:proofErr w:type="spellEnd"/>
      <w:r w:rsidRPr="006D2679">
        <w:rPr>
          <w:i/>
          <w:iCs/>
        </w:rPr>
        <w:t xml:space="preserve"> s [L1].[</w:t>
      </w:r>
      <w:proofErr w:type="spellStart"/>
      <w:r w:rsidRPr="006D2679">
        <w:rPr>
          <w:i/>
          <w:iCs/>
        </w:rPr>
        <w:t>D_Predmety</w:t>
      </w:r>
      <w:proofErr w:type="spellEnd"/>
      <w:r w:rsidRPr="006D2679">
        <w:rPr>
          <w:i/>
          <w:iCs/>
        </w:rPr>
        <w:t>] t3 je založeno na podmínkách t1.[Kód] = t3.[Kód] a t2.[</w:t>
      </w:r>
      <w:proofErr w:type="spellStart"/>
      <w:r w:rsidRPr="006D2679">
        <w:rPr>
          <w:i/>
          <w:iCs/>
        </w:rPr>
        <w:t>Dataset_ID</w:t>
      </w:r>
      <w:proofErr w:type="spellEnd"/>
      <w:r w:rsidRPr="006D2679">
        <w:rPr>
          <w:i/>
          <w:iCs/>
        </w:rPr>
        <w:t>] = t3.Dataset_ID.</w:t>
      </w:r>
    </w:p>
    <w:p w:rsidRPr="006D2679" w:rsidR="006E48A4" w:rsidP="006E48A4" w:rsidRDefault="006E48A4" w14:paraId="0AF12617" w14:textId="4F6B2C40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>Příkaz WHERE filtruje řádky na základě podmínky [Počet bodů] &lt;&gt; 0. Vybírá řádky, u nichž hodnota [Počet bodů] není rovna 0.</w:t>
      </w:r>
    </w:p>
    <w:p w:rsidRPr="006D2679" w:rsidR="006E48A4" w:rsidP="006E48A4" w:rsidRDefault="006E48A4" w14:paraId="51F2A292" w14:textId="77777777">
      <w:pPr>
        <w:pStyle w:val="Zkladntext"/>
        <w:spacing w:before="0" w:after="0" w:line="276" w:lineRule="auto"/>
        <w:rPr>
          <w:i/>
          <w:iCs/>
        </w:rPr>
      </w:pPr>
    </w:p>
    <w:p w:rsidRPr="006D2679" w:rsidR="006E48A4" w:rsidP="006E48A4" w:rsidRDefault="006E48A4" w14:paraId="52F80101" w14:textId="18A01FDA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>Příkaz GROUP BY seskupuje množinu výsledků podle následujících sloupců:</w:t>
      </w:r>
    </w:p>
    <w:p w:rsidRPr="006D2679" w:rsidR="006E48A4" w:rsidP="006E48A4" w:rsidRDefault="006E48A4" w14:paraId="0F4B587C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t1.[Období]</w:t>
      </w:r>
    </w:p>
    <w:p w:rsidRPr="006D2679" w:rsidR="006E48A4" w:rsidP="006E48A4" w:rsidRDefault="006E48A4" w14:paraId="588E4DB5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t2.[</w:t>
      </w:r>
      <w:proofErr w:type="spellStart"/>
      <w:r w:rsidRPr="006D2679">
        <w:rPr>
          <w:i/>
          <w:iCs/>
        </w:rPr>
        <w:t>Dataset_ID</w:t>
      </w:r>
      <w:proofErr w:type="spellEnd"/>
      <w:r w:rsidRPr="006D2679">
        <w:rPr>
          <w:i/>
          <w:iCs/>
        </w:rPr>
        <w:t>]</w:t>
      </w:r>
    </w:p>
    <w:p w:rsidRPr="006D2679" w:rsidR="006E48A4" w:rsidP="006E48A4" w:rsidRDefault="006E48A4" w14:paraId="66480F97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t1.[Charakter výuky]</w:t>
      </w:r>
    </w:p>
    <w:p w:rsidRPr="006D2679" w:rsidR="006E48A4" w:rsidP="006E48A4" w:rsidRDefault="006E48A4" w14:paraId="758AF0D7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t1.[Forma studia]</w:t>
      </w:r>
    </w:p>
    <w:p w:rsidRPr="006D2679" w:rsidR="006E48A4" w:rsidP="006E48A4" w:rsidRDefault="006E48A4" w14:paraId="6E4651E7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t1.[</w:t>
      </w:r>
      <w:proofErr w:type="spellStart"/>
      <w:r w:rsidRPr="006D2679">
        <w:rPr>
          <w:i/>
          <w:iCs/>
        </w:rPr>
        <w:t>Mimosemestrální</w:t>
      </w:r>
      <w:proofErr w:type="spellEnd"/>
      <w:r w:rsidRPr="006D2679">
        <w:rPr>
          <w:i/>
          <w:iCs/>
        </w:rPr>
        <w:t xml:space="preserve"> výuka]</w:t>
      </w:r>
    </w:p>
    <w:p w:rsidRPr="006D2679" w:rsidR="006E48A4" w:rsidP="006E48A4" w:rsidRDefault="006E48A4" w14:paraId="1AC0F70B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t1.[Odběratel výkonu]</w:t>
      </w:r>
    </w:p>
    <w:p w:rsidRPr="006D2679" w:rsidR="006E48A4" w:rsidP="006E48A4" w:rsidRDefault="006E48A4" w14:paraId="77D218AA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t1.[Typ jednotky výuky]</w:t>
      </w:r>
    </w:p>
    <w:p w:rsidRPr="006D2679" w:rsidR="006E48A4" w:rsidP="006E48A4" w:rsidRDefault="006E48A4" w14:paraId="52093063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t3.[</w:t>
      </w:r>
      <w:proofErr w:type="spellStart"/>
      <w:r w:rsidRPr="006D2679">
        <w:rPr>
          <w:i/>
          <w:iCs/>
        </w:rPr>
        <w:t>Předmět_ID</w:t>
      </w:r>
      <w:proofErr w:type="spellEnd"/>
      <w:r w:rsidRPr="006D2679">
        <w:rPr>
          <w:i/>
          <w:iCs/>
        </w:rPr>
        <w:t>]</w:t>
      </w:r>
    </w:p>
    <w:p w:rsidRPr="006D2679" w:rsidR="006E48A4" w:rsidP="006E48A4" w:rsidRDefault="006E48A4" w14:paraId="45921EE8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t3.[Garantující </w:t>
      </w:r>
      <w:proofErr w:type="spellStart"/>
      <w:r w:rsidRPr="006D2679">
        <w:rPr>
          <w:i/>
          <w:iCs/>
        </w:rPr>
        <w:t>pracoviště_ID</w:t>
      </w:r>
      <w:proofErr w:type="spellEnd"/>
      <w:r w:rsidRPr="006D2679">
        <w:rPr>
          <w:i/>
          <w:iCs/>
        </w:rPr>
        <w:t>]</w:t>
      </w:r>
    </w:p>
    <w:p w:rsidRPr="006D2679" w:rsidR="006E48A4" w:rsidP="006E48A4" w:rsidRDefault="006E48A4" w14:paraId="76908664" w14:textId="77777777">
      <w:pPr>
        <w:pStyle w:val="Zkladntext"/>
        <w:spacing w:before="0" w:after="0" w:line="276" w:lineRule="auto"/>
        <w:rPr>
          <w:i/>
          <w:iCs/>
        </w:rPr>
      </w:pPr>
    </w:p>
    <w:p w:rsidRPr="006D2679" w:rsidR="006E48A4" w:rsidP="003969B5" w:rsidRDefault="006E48A4" w14:paraId="20476E21" w14:textId="76C74BDB">
      <w:pPr>
        <w:pStyle w:val="Zkladntext"/>
        <w:spacing w:before="0" w:after="0" w:line="276" w:lineRule="auto"/>
        <w:rPr>
          <w:i/>
          <w:iCs/>
        </w:rPr>
      </w:pPr>
      <w:r w:rsidRPr="006D2679">
        <w:rPr>
          <w:noProof/>
        </w:rPr>
        <w:lastRenderedPageBreak/>
        <w:drawing>
          <wp:anchor distT="0" distB="0" distL="114300" distR="114300" simplePos="0" relativeHeight="251658243" behindDoc="0" locked="0" layoutInCell="1" allowOverlap="1" wp14:anchorId="556EFF79" wp14:editId="617BA1EB">
            <wp:simplePos x="0" y="0"/>
            <wp:positionH relativeFrom="page">
              <wp:align>center</wp:align>
            </wp:positionH>
            <wp:positionV relativeFrom="paragraph">
              <wp:posOffset>1009015</wp:posOffset>
            </wp:positionV>
            <wp:extent cx="6508840" cy="4603505"/>
            <wp:effectExtent l="0" t="0" r="0" b="1270"/>
            <wp:wrapTopAndBottom/>
            <wp:docPr id="1069516769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516769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8840" cy="4603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183B363D">
        <w:rPr>
          <w:i/>
          <w:iCs/>
        </w:rPr>
        <w:t>SQL načítá konkrétní sloupce z více tabulek pomocí levého spojení. Zahrnuje agregaci pomocí funkce SUM pro výpočet součtu sloupce [Počet bodů]. Funkce COALESCE se používá k nahrazení hodnot NULL ve sloupci [</w:t>
      </w:r>
      <w:r w:rsidRPr="183B363D" w:rsidR="003B036B">
        <w:rPr>
          <w:i/>
          <w:iCs/>
        </w:rPr>
        <w:t>Charakter výuky</w:t>
      </w:r>
      <w:r w:rsidRPr="183B363D">
        <w:rPr>
          <w:i/>
          <w:iCs/>
        </w:rPr>
        <w:t>] pomlčkou ("-"). Výsledkem je seskupený a agregovaný soubor dat na základě zadaných sloupců.</w:t>
      </w:r>
    </w:p>
    <w:p w:rsidRPr="006D2679" w:rsidR="006E48A4" w:rsidP="006E48A4" w:rsidRDefault="006E48A4" w14:paraId="55D4BE2B" w14:textId="2D2F843C">
      <w:pPr>
        <w:pStyle w:val="Zkladntext"/>
        <w:spacing w:before="0" w:after="0" w:line="276" w:lineRule="auto"/>
        <w:rPr>
          <w:i/>
          <w:iCs/>
        </w:rPr>
      </w:pPr>
    </w:p>
    <w:p w:rsidRPr="006D2679" w:rsidR="006E48A4" w:rsidP="006E48A4" w:rsidRDefault="006E48A4" w14:paraId="40A3F62A" w14:textId="48E42A89">
      <w:pPr>
        <w:pStyle w:val="Zkladntext"/>
        <w:spacing w:line="276" w:lineRule="auto"/>
        <w:jc w:val="center"/>
        <w:rPr>
          <w:szCs w:val="24"/>
        </w:rPr>
      </w:pPr>
      <w:r w:rsidRPr="006D2679">
        <w:rPr>
          <w:szCs w:val="24"/>
        </w:rPr>
        <w:t>Obrázek č.</w:t>
      </w:r>
      <w:r w:rsidR="00071F1E">
        <w:rPr>
          <w:szCs w:val="24"/>
        </w:rPr>
        <w:t>5</w:t>
      </w:r>
      <w:r w:rsidR="00D571C1">
        <w:rPr>
          <w:szCs w:val="24"/>
        </w:rPr>
        <w:t>2</w:t>
      </w:r>
      <w:r w:rsidRPr="006D2679">
        <w:rPr>
          <w:szCs w:val="24"/>
        </w:rPr>
        <w:t xml:space="preserve"> – Source </w:t>
      </w:r>
      <w:proofErr w:type="spellStart"/>
      <w:r w:rsidRPr="006D2679">
        <w:rPr>
          <w:szCs w:val="24"/>
        </w:rPr>
        <w:t>options</w:t>
      </w:r>
      <w:proofErr w:type="spellEnd"/>
      <w:r w:rsidRPr="006D2679">
        <w:rPr>
          <w:szCs w:val="24"/>
        </w:rPr>
        <w:t xml:space="preserve"> v </w:t>
      </w:r>
      <w:r w:rsidRPr="006D2679" w:rsidR="00357B0C">
        <w:rPr>
          <w:szCs w:val="24"/>
        </w:rPr>
        <w:t>aktivitě</w:t>
      </w:r>
      <w:r w:rsidRPr="006D2679">
        <w:rPr>
          <w:szCs w:val="24"/>
        </w:rPr>
        <w:t xml:space="preserve"> </w:t>
      </w:r>
      <w:r w:rsidRPr="006D2679">
        <w:t>L1stage_F_vy_od_pred</w:t>
      </w:r>
      <w:r w:rsidRPr="006D2679">
        <w:rPr>
          <w:b/>
          <w:bCs/>
        </w:rPr>
        <w:t xml:space="preserve"> </w:t>
      </w:r>
      <w:r w:rsidRPr="006D2679">
        <w:rPr>
          <w:szCs w:val="24"/>
        </w:rPr>
        <w:t>(Zdroj: Autoři)</w:t>
      </w:r>
    </w:p>
    <w:p w:rsidRPr="006D2679" w:rsidR="006E48A4" w:rsidP="006E48A4" w:rsidRDefault="006E48A4" w14:paraId="51C469D6" w14:textId="77777777">
      <w:pPr>
        <w:pStyle w:val="Zkladntext"/>
        <w:spacing w:line="276" w:lineRule="auto"/>
        <w:jc w:val="center"/>
        <w:rPr>
          <w:szCs w:val="24"/>
        </w:rPr>
      </w:pPr>
    </w:p>
    <w:p w:rsidRPr="006D2679" w:rsidR="006E48A4" w:rsidP="003969B5" w:rsidRDefault="006E48A4" w14:paraId="4C89E64F" w14:textId="10C56E7F">
      <w:pPr>
        <w:pStyle w:val="Zkladntext"/>
        <w:spacing w:after="0" w:line="276" w:lineRule="auto"/>
      </w:pPr>
      <w:r w:rsidRPr="006D2679">
        <w:t>Pak se v odvozeném sloupci vytvoří přirozený klíč, který spojuje hodnoty "Charakter výuky", "Forma studia", "</w:t>
      </w:r>
      <w:proofErr w:type="spellStart"/>
      <w:r w:rsidRPr="006D2679">
        <w:t>Mimosemestrální</w:t>
      </w:r>
      <w:proofErr w:type="spellEnd"/>
      <w:r w:rsidRPr="006D2679">
        <w:t xml:space="preserve"> výuka", "Odběratel výkonu", "Typ jednotky výuky" a řetězcovou reprezentaci "</w:t>
      </w:r>
      <w:proofErr w:type="spellStart"/>
      <w:r w:rsidRPr="006D2679">
        <w:t>Předmět_ID</w:t>
      </w:r>
      <w:proofErr w:type="spellEnd"/>
      <w:r w:rsidRPr="006D2679">
        <w:t>", "</w:t>
      </w:r>
      <w:r w:rsidRPr="006D2679" w:rsidR="003969B5">
        <w:t xml:space="preserve">Garantující </w:t>
      </w:r>
      <w:proofErr w:type="spellStart"/>
      <w:r w:rsidRPr="006D2679" w:rsidR="003969B5">
        <w:t>pracoviště_ID</w:t>
      </w:r>
      <w:proofErr w:type="spellEnd"/>
      <w:r w:rsidRPr="006D2679">
        <w:t>" a "</w:t>
      </w:r>
      <w:proofErr w:type="spellStart"/>
      <w:r w:rsidRPr="006D2679">
        <w:t>Dataset_ID</w:t>
      </w:r>
      <w:proofErr w:type="spellEnd"/>
      <w:r w:rsidRPr="006D2679">
        <w:t>" dohromady.</w:t>
      </w:r>
    </w:p>
    <w:p w:rsidRPr="006D2679" w:rsidR="003969B5" w:rsidP="003969B5" w:rsidRDefault="003969B5" w14:paraId="2C1F34C4" w14:textId="77777777">
      <w:pPr>
        <w:pStyle w:val="Zkladntext"/>
        <w:spacing w:after="0" w:line="276" w:lineRule="auto"/>
      </w:pPr>
    </w:p>
    <w:p w:rsidRPr="006D2679" w:rsidR="006E48A4" w:rsidP="003969B5" w:rsidRDefault="006E48A4" w14:paraId="6155341F" w14:textId="44CC5308">
      <w:pPr>
        <w:pStyle w:val="Zkladntext"/>
        <w:spacing w:after="0" w:line="276" w:lineRule="auto"/>
      </w:pPr>
      <w:r w:rsidRPr="006D2679">
        <w:t>Přirozený klíč může pak vypadat následovně: "</w:t>
      </w:r>
      <w:r w:rsidRPr="006D2679" w:rsidR="003969B5">
        <w:t>--kombinovaná-ne-FMV-Cv-8562-312-9</w:t>
      </w:r>
      <w:r w:rsidRPr="006D2679">
        <w:t>"</w:t>
      </w:r>
    </w:p>
    <w:p w:rsidRPr="006D2679" w:rsidR="006E48A4" w:rsidP="003969B5" w:rsidRDefault="006E48A4" w14:paraId="1CBD77C9" w14:textId="554B8715">
      <w:pPr>
        <w:pStyle w:val="Zkladntext"/>
        <w:spacing w:after="0" w:line="276" w:lineRule="auto"/>
      </w:pPr>
      <w:r w:rsidRPr="006D2679">
        <w:t xml:space="preserve">V operaci </w:t>
      </w:r>
      <w:proofErr w:type="spellStart"/>
      <w:r w:rsidRPr="006D2679">
        <w:t>sink</w:t>
      </w:r>
      <w:proofErr w:type="spellEnd"/>
      <w:r w:rsidRPr="006D2679">
        <w:t xml:space="preserve"> pak exportujeme data do </w:t>
      </w:r>
      <w:r w:rsidRPr="006D2679" w:rsidR="00E006A3">
        <w:t>tabulky</w:t>
      </w:r>
      <w:r w:rsidRPr="006D2679">
        <w:t xml:space="preserve"> L1stage_F_vy_od_pred.</w:t>
      </w:r>
    </w:p>
    <w:p w:rsidRPr="006D2679" w:rsidR="006E48A4" w:rsidP="003969B5" w:rsidRDefault="006E48A4" w14:paraId="0BDF6846" w14:textId="77777777">
      <w:pPr>
        <w:pStyle w:val="Zkladntext"/>
        <w:spacing w:line="276" w:lineRule="auto"/>
      </w:pPr>
    </w:p>
    <w:p w:rsidRPr="006D2679" w:rsidR="003969B5" w:rsidP="003969B5" w:rsidRDefault="003969B5" w14:paraId="02BB302A" w14:textId="79D001D5">
      <w:pPr>
        <w:pStyle w:val="Zkladntext"/>
        <w:spacing w:after="0" w:line="276" w:lineRule="auto"/>
      </w:pPr>
      <w:r w:rsidRPr="006D2679">
        <w:rPr>
          <w:b/>
          <w:bCs/>
        </w:rPr>
        <w:t xml:space="preserve">L1stage_F_vy_hlv </w:t>
      </w:r>
      <w:r w:rsidRPr="006D2679">
        <w:t>má na vstupu zdroj L0_vy_hlv. L0_vy_hlv má ve zdrojových možnostech vstupní dotaz místo tabulky. Tenhle dotaz provádí následující:</w:t>
      </w:r>
    </w:p>
    <w:p w:rsidRPr="006D2679" w:rsidR="003969B5" w:rsidP="003969B5" w:rsidRDefault="003969B5" w14:paraId="19EE47AC" w14:textId="77777777">
      <w:pPr>
        <w:pStyle w:val="Zkladntext"/>
        <w:spacing w:after="0" w:line="276" w:lineRule="auto"/>
      </w:pPr>
    </w:p>
    <w:p w:rsidRPr="006D2679" w:rsidR="003969B5" w:rsidP="003969B5" w:rsidRDefault="003969B5" w14:paraId="4E866872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>Příkaz SELECT určuje sloupce, které se mají načíst:</w:t>
      </w:r>
    </w:p>
    <w:p w:rsidRPr="006D2679" w:rsidR="003969B5" w:rsidP="003969B5" w:rsidRDefault="003969B5" w14:paraId="1561C348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t1.[Období]</w:t>
      </w:r>
    </w:p>
    <w:p w:rsidRPr="006D2679" w:rsidR="003969B5" w:rsidP="003969B5" w:rsidRDefault="003969B5" w14:paraId="628D657D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t2.[</w:t>
      </w:r>
      <w:proofErr w:type="spellStart"/>
      <w:r w:rsidRPr="006D2679">
        <w:rPr>
          <w:i/>
          <w:iCs/>
        </w:rPr>
        <w:t>Dataset_ID</w:t>
      </w:r>
      <w:proofErr w:type="spellEnd"/>
      <w:r w:rsidRPr="006D2679">
        <w:rPr>
          <w:i/>
          <w:iCs/>
        </w:rPr>
        <w:t>]</w:t>
      </w:r>
    </w:p>
    <w:p w:rsidRPr="006D2679" w:rsidR="003969B5" w:rsidP="003969B5" w:rsidRDefault="003969B5" w14:paraId="657B5F6C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[ID]</w:t>
      </w:r>
    </w:p>
    <w:p w:rsidRPr="006D2679" w:rsidR="003969B5" w:rsidP="003969B5" w:rsidRDefault="003969B5" w14:paraId="4908AB78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[Akce]</w:t>
      </w:r>
    </w:p>
    <w:p w:rsidRPr="006D2679" w:rsidR="003969B5" w:rsidP="003969B5" w:rsidRDefault="003969B5" w14:paraId="6CA6F062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[Studentů]</w:t>
      </w:r>
    </w:p>
    <w:p w:rsidRPr="006D2679" w:rsidR="003969B5" w:rsidP="003969B5" w:rsidRDefault="003969B5" w14:paraId="5B60DEFA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t3.[</w:t>
      </w:r>
      <w:proofErr w:type="spellStart"/>
      <w:r w:rsidRPr="006D2679">
        <w:rPr>
          <w:i/>
          <w:iCs/>
        </w:rPr>
        <w:t>Předmět_ID</w:t>
      </w:r>
      <w:proofErr w:type="spellEnd"/>
      <w:r w:rsidRPr="006D2679">
        <w:rPr>
          <w:i/>
          <w:iCs/>
        </w:rPr>
        <w:t>]</w:t>
      </w:r>
    </w:p>
    <w:p w:rsidRPr="006D2679" w:rsidR="003969B5" w:rsidP="003969B5" w:rsidRDefault="003969B5" w14:paraId="2E5714EF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[Unikátní ID]</w:t>
      </w:r>
    </w:p>
    <w:p w:rsidRPr="006D2679" w:rsidR="003969B5" w:rsidP="003969B5" w:rsidRDefault="003969B5" w14:paraId="5DCACED1" w14:textId="77777777">
      <w:pPr>
        <w:pStyle w:val="Zkladntext"/>
        <w:spacing w:before="0" w:after="0" w:line="276" w:lineRule="auto"/>
        <w:rPr>
          <w:i/>
          <w:iCs/>
        </w:rPr>
      </w:pPr>
    </w:p>
    <w:p w:rsidRPr="006D2679" w:rsidR="003969B5" w:rsidP="003969B5" w:rsidRDefault="003969B5" w14:paraId="486D1865" w14:textId="59120004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Příkaz FROM určuje tabulky použité v dotazu. </w:t>
      </w:r>
      <w:proofErr w:type="spellStart"/>
      <w:r w:rsidRPr="006D2679">
        <w:rPr>
          <w:i/>
          <w:iCs/>
        </w:rPr>
        <w:t>Poddotaz</w:t>
      </w:r>
      <w:proofErr w:type="spellEnd"/>
      <w:r w:rsidRPr="006D2679">
        <w:rPr>
          <w:i/>
          <w:iCs/>
        </w:rPr>
        <w:t xml:space="preserve"> (SELECT * FROM [L0].[</w:t>
      </w:r>
      <w:proofErr w:type="spellStart"/>
      <w:r w:rsidRPr="006D2679">
        <w:rPr>
          <w:i/>
          <w:iCs/>
        </w:rPr>
        <w:t>vy_hlv</w:t>
      </w:r>
      <w:proofErr w:type="spellEnd"/>
      <w:r w:rsidRPr="006D2679">
        <w:rPr>
          <w:i/>
          <w:iCs/>
        </w:rPr>
        <w:t>]) t1 vybere všechny sloupce z tabulky [L0].[</w:t>
      </w:r>
      <w:proofErr w:type="spellStart"/>
      <w:r w:rsidRPr="006D2679">
        <w:rPr>
          <w:i/>
          <w:iCs/>
        </w:rPr>
        <w:t>vy_hlv</w:t>
      </w:r>
      <w:proofErr w:type="spellEnd"/>
      <w:r w:rsidRPr="006D2679">
        <w:rPr>
          <w:i/>
          <w:iCs/>
        </w:rPr>
        <w:t>] a označí ji jako t1.</w:t>
      </w:r>
    </w:p>
    <w:p w:rsidRPr="006D2679" w:rsidR="003969B5" w:rsidP="003969B5" w:rsidRDefault="003969B5" w14:paraId="759DF696" w14:textId="77777777">
      <w:pPr>
        <w:pStyle w:val="Zkladntext"/>
        <w:spacing w:before="0" w:after="0" w:line="276" w:lineRule="auto"/>
        <w:rPr>
          <w:i/>
          <w:iCs/>
        </w:rPr>
      </w:pPr>
    </w:p>
    <w:p w:rsidRPr="006D2679" w:rsidR="003969B5" w:rsidP="003969B5" w:rsidRDefault="003969B5" w14:paraId="6A058EBE" w14:textId="748D8E6E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>Dotaz provádí spojení vlevo na dvě tabulky:</w:t>
      </w:r>
    </w:p>
    <w:p w:rsidRPr="006D2679" w:rsidR="003969B5" w:rsidP="003969B5" w:rsidRDefault="003969B5" w14:paraId="724201A9" w14:textId="207DABBA">
      <w:pPr>
        <w:pStyle w:val="Zkladntext"/>
        <w:spacing w:before="0" w:after="0" w:line="276" w:lineRule="auto"/>
        <w:rPr>
          <w:i/>
          <w:iCs/>
        </w:rPr>
      </w:pPr>
      <w:proofErr w:type="spellStart"/>
      <w:r w:rsidRPr="006D2679">
        <w:rPr>
          <w:i/>
          <w:iCs/>
        </w:rPr>
        <w:t>Left</w:t>
      </w:r>
      <w:proofErr w:type="spellEnd"/>
      <w:r w:rsidRPr="006D2679">
        <w:rPr>
          <w:i/>
          <w:iCs/>
        </w:rPr>
        <w:t xml:space="preserve"> </w:t>
      </w:r>
      <w:proofErr w:type="spellStart"/>
      <w:r w:rsidRPr="006D2679">
        <w:rPr>
          <w:i/>
          <w:iCs/>
        </w:rPr>
        <w:t>join</w:t>
      </w:r>
      <w:proofErr w:type="spellEnd"/>
      <w:r w:rsidRPr="006D2679">
        <w:rPr>
          <w:i/>
          <w:iCs/>
        </w:rPr>
        <w:t xml:space="preserve"> s [L1].[</w:t>
      </w:r>
      <w:proofErr w:type="spellStart"/>
      <w:r w:rsidRPr="006D2679">
        <w:rPr>
          <w:i/>
          <w:iCs/>
        </w:rPr>
        <w:t>D_Dataset</w:t>
      </w:r>
      <w:proofErr w:type="spellEnd"/>
      <w:r w:rsidRPr="006D2679">
        <w:rPr>
          <w:i/>
          <w:iCs/>
        </w:rPr>
        <w:t xml:space="preserve">] t2 je založeno na podmínce t1.[Kód </w:t>
      </w:r>
      <w:proofErr w:type="spellStart"/>
      <w:r w:rsidRPr="006D2679">
        <w:rPr>
          <w:i/>
          <w:iCs/>
        </w:rPr>
        <w:t>Datasetu</w:t>
      </w:r>
      <w:proofErr w:type="spellEnd"/>
      <w:r w:rsidRPr="006D2679">
        <w:rPr>
          <w:i/>
          <w:iCs/>
        </w:rPr>
        <w:t xml:space="preserve">] = t2.[Kód </w:t>
      </w:r>
      <w:proofErr w:type="spellStart"/>
      <w:r w:rsidRPr="006D2679">
        <w:rPr>
          <w:i/>
          <w:iCs/>
        </w:rPr>
        <w:t>Datasetu</w:t>
      </w:r>
      <w:proofErr w:type="spellEnd"/>
      <w:r w:rsidRPr="006D2679">
        <w:rPr>
          <w:i/>
          <w:iCs/>
        </w:rPr>
        <w:t>].</w:t>
      </w:r>
    </w:p>
    <w:p w:rsidRPr="006D2679" w:rsidR="003969B5" w:rsidP="003969B5" w:rsidRDefault="003969B5" w14:paraId="6DB68222" w14:textId="323D4BB1">
      <w:pPr>
        <w:pStyle w:val="Zkladntext"/>
        <w:spacing w:before="0" w:after="0" w:line="276" w:lineRule="auto"/>
        <w:rPr>
          <w:i/>
          <w:iCs/>
        </w:rPr>
      </w:pPr>
      <w:proofErr w:type="spellStart"/>
      <w:r w:rsidRPr="006D2679">
        <w:rPr>
          <w:i/>
          <w:iCs/>
        </w:rPr>
        <w:t>Left</w:t>
      </w:r>
      <w:proofErr w:type="spellEnd"/>
      <w:r w:rsidRPr="006D2679">
        <w:rPr>
          <w:i/>
          <w:iCs/>
        </w:rPr>
        <w:t xml:space="preserve"> </w:t>
      </w:r>
      <w:proofErr w:type="spellStart"/>
      <w:r w:rsidRPr="006D2679">
        <w:rPr>
          <w:i/>
          <w:iCs/>
        </w:rPr>
        <w:t>join</w:t>
      </w:r>
      <w:proofErr w:type="spellEnd"/>
      <w:r w:rsidRPr="006D2679">
        <w:rPr>
          <w:i/>
          <w:iCs/>
        </w:rPr>
        <w:t xml:space="preserve"> s [L1].[</w:t>
      </w:r>
      <w:proofErr w:type="spellStart"/>
      <w:r w:rsidRPr="006D2679">
        <w:rPr>
          <w:i/>
          <w:iCs/>
        </w:rPr>
        <w:t>D_Predmety</w:t>
      </w:r>
      <w:proofErr w:type="spellEnd"/>
      <w:r w:rsidRPr="006D2679">
        <w:rPr>
          <w:i/>
          <w:iCs/>
        </w:rPr>
        <w:t xml:space="preserve">] t3 je založeno na podmínkách t1.[Kód </w:t>
      </w:r>
      <w:proofErr w:type="spellStart"/>
      <w:r w:rsidRPr="006D2679">
        <w:rPr>
          <w:i/>
          <w:iCs/>
        </w:rPr>
        <w:t>predmětu</w:t>
      </w:r>
      <w:proofErr w:type="spellEnd"/>
      <w:r w:rsidRPr="006D2679">
        <w:rPr>
          <w:i/>
          <w:iCs/>
        </w:rPr>
        <w:t>] = t3.[Kód] a t2.[</w:t>
      </w:r>
      <w:proofErr w:type="spellStart"/>
      <w:r w:rsidRPr="006D2679">
        <w:rPr>
          <w:i/>
          <w:iCs/>
        </w:rPr>
        <w:t>Dataset_ID</w:t>
      </w:r>
      <w:proofErr w:type="spellEnd"/>
      <w:r w:rsidRPr="006D2679">
        <w:rPr>
          <w:i/>
          <w:iCs/>
        </w:rPr>
        <w:t>] = t3.Dataset_ID.</w:t>
      </w:r>
    </w:p>
    <w:p w:rsidRPr="006D2679" w:rsidR="003969B5" w:rsidP="003969B5" w:rsidRDefault="003969B5" w14:paraId="5FD12BCC" w14:textId="2DA12699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>Výsledkem je kombinace sloupců z těchto tabulek, u nichž jsou splněny podmínky spojení.</w:t>
      </w:r>
    </w:p>
    <w:p w:rsidRPr="006D2679" w:rsidR="003969B5" w:rsidP="003969B5" w:rsidRDefault="003969B5" w14:paraId="49719D17" w14:textId="77777777">
      <w:pPr>
        <w:pStyle w:val="Zkladntext"/>
        <w:spacing w:line="276" w:lineRule="auto"/>
        <w:rPr>
          <w:i/>
          <w:iCs/>
        </w:rPr>
      </w:pPr>
    </w:p>
    <w:p w:rsidRPr="006D2679" w:rsidR="003969B5" w:rsidP="003969B5" w:rsidRDefault="003969B5" w14:paraId="6D5220DF" w14:textId="451242C3">
      <w:pPr>
        <w:pStyle w:val="Zkladntext"/>
      </w:pPr>
      <w:r w:rsidRPr="006D2679">
        <w:rPr>
          <w:noProof/>
        </w:rPr>
        <w:lastRenderedPageBreak/>
        <w:drawing>
          <wp:inline distT="0" distB="0" distL="0" distR="0" wp14:anchorId="68980389" wp14:editId="57E8333B">
            <wp:extent cx="5941973" cy="3067050"/>
            <wp:effectExtent l="0" t="0" r="1905" b="0"/>
            <wp:docPr id="1184519095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51909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8163" cy="307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D2679" w:rsidR="000873FA" w:rsidP="000873FA" w:rsidRDefault="003969B5" w14:paraId="73280711" w14:textId="6CDA5FF9">
      <w:pPr>
        <w:pStyle w:val="Zkladntext"/>
        <w:spacing w:line="276" w:lineRule="auto"/>
        <w:jc w:val="center"/>
        <w:rPr>
          <w:szCs w:val="24"/>
        </w:rPr>
      </w:pPr>
      <w:r w:rsidRPr="006D2679">
        <w:rPr>
          <w:szCs w:val="24"/>
        </w:rPr>
        <w:t>Obrázek č.</w:t>
      </w:r>
      <w:r w:rsidR="00232F7C">
        <w:rPr>
          <w:szCs w:val="24"/>
        </w:rPr>
        <w:t>5</w:t>
      </w:r>
      <w:r w:rsidR="00D571C1">
        <w:rPr>
          <w:szCs w:val="24"/>
        </w:rPr>
        <w:t>3</w:t>
      </w:r>
      <w:r w:rsidRPr="006D2679">
        <w:rPr>
          <w:szCs w:val="24"/>
        </w:rPr>
        <w:t xml:space="preserve"> – Source </w:t>
      </w:r>
      <w:proofErr w:type="spellStart"/>
      <w:r w:rsidRPr="006D2679">
        <w:rPr>
          <w:szCs w:val="24"/>
        </w:rPr>
        <w:t>options</w:t>
      </w:r>
      <w:proofErr w:type="spellEnd"/>
      <w:r w:rsidRPr="006D2679">
        <w:rPr>
          <w:szCs w:val="24"/>
        </w:rPr>
        <w:t xml:space="preserve"> v </w:t>
      </w:r>
      <w:r w:rsidRPr="006D2679" w:rsidR="00357B0C">
        <w:rPr>
          <w:szCs w:val="24"/>
        </w:rPr>
        <w:t>aktivitě</w:t>
      </w:r>
      <w:r w:rsidRPr="006D2679">
        <w:rPr>
          <w:szCs w:val="24"/>
        </w:rPr>
        <w:t xml:space="preserve"> </w:t>
      </w:r>
      <w:r w:rsidRPr="006D2679" w:rsidR="000873FA">
        <w:t xml:space="preserve">L1stage_F_vy_hlv </w:t>
      </w:r>
      <w:r w:rsidRPr="006D2679">
        <w:rPr>
          <w:szCs w:val="24"/>
        </w:rPr>
        <w:t>(Zdroj: Autoři)</w:t>
      </w:r>
    </w:p>
    <w:p w:rsidRPr="006D2679" w:rsidR="000873FA" w:rsidP="000873FA" w:rsidRDefault="000873FA" w14:paraId="30274C00" w14:textId="77777777">
      <w:pPr>
        <w:pStyle w:val="Zkladntext"/>
        <w:spacing w:after="0" w:line="276" w:lineRule="auto"/>
      </w:pPr>
    </w:p>
    <w:p w:rsidRPr="006D2679" w:rsidR="000873FA" w:rsidP="000873FA" w:rsidRDefault="000873FA" w14:paraId="55B3876E" w14:textId="4763C55D">
      <w:pPr>
        <w:pStyle w:val="Zkladntext"/>
        <w:spacing w:after="0" w:line="276" w:lineRule="auto"/>
      </w:pPr>
      <w:r w:rsidRPr="006D2679">
        <w:t xml:space="preserve">V operaci </w:t>
      </w:r>
      <w:proofErr w:type="spellStart"/>
      <w:r w:rsidRPr="006D2679">
        <w:t>sink</w:t>
      </w:r>
      <w:proofErr w:type="spellEnd"/>
      <w:r w:rsidRPr="006D2679">
        <w:t xml:space="preserve"> pak exportujeme data do </w:t>
      </w:r>
      <w:r w:rsidRPr="006D2679" w:rsidR="00E006A3">
        <w:t>tabulky</w:t>
      </w:r>
      <w:r w:rsidRPr="006D2679">
        <w:t xml:space="preserve"> L1stage_F_vy_hlv.</w:t>
      </w:r>
    </w:p>
    <w:p w:rsidRPr="006D2679" w:rsidR="000873FA" w:rsidP="000873FA" w:rsidRDefault="000873FA" w14:paraId="6F33CF2C" w14:textId="77777777">
      <w:pPr>
        <w:pStyle w:val="Zkladntext"/>
        <w:spacing w:after="0" w:line="276" w:lineRule="auto"/>
      </w:pPr>
    </w:p>
    <w:p w:rsidRPr="006D2679" w:rsidR="000873FA" w:rsidP="000873FA" w:rsidRDefault="000873FA" w14:paraId="6D85CA92" w14:textId="3E88D554">
      <w:pPr>
        <w:pStyle w:val="Zkladntext"/>
        <w:spacing w:after="0" w:line="276" w:lineRule="auto"/>
      </w:pPr>
      <w:r w:rsidRPr="006D2679">
        <w:rPr>
          <w:b/>
          <w:bCs/>
        </w:rPr>
        <w:t xml:space="preserve">L0_vy_spoj </w:t>
      </w:r>
      <w:r w:rsidRPr="006D2679">
        <w:t>má na vstupu zdroj L0_vy_spoj. L0_vy_spoj má ve zdrojových možnostech vstupní dotaz místo tabulky. Tenhle dotaz provádí následující:</w:t>
      </w:r>
    </w:p>
    <w:p w:rsidRPr="006D2679" w:rsidR="000873FA" w:rsidP="000873FA" w:rsidRDefault="000873FA" w14:paraId="4235926A" w14:textId="77777777">
      <w:pPr>
        <w:pStyle w:val="Zkladntext"/>
        <w:spacing w:after="0" w:line="276" w:lineRule="auto"/>
      </w:pPr>
    </w:p>
    <w:p w:rsidRPr="006D2679" w:rsidR="000873FA" w:rsidP="000873FA" w:rsidRDefault="000873FA" w14:paraId="0D6AA305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>Příkaz SELECT určuje sloupce, které se mají načíst:</w:t>
      </w:r>
    </w:p>
    <w:p w:rsidRPr="006D2679" w:rsidR="000873FA" w:rsidP="000873FA" w:rsidRDefault="000873FA" w14:paraId="4EFCBAA0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t1.[Období]</w:t>
      </w:r>
    </w:p>
    <w:p w:rsidRPr="006D2679" w:rsidR="000873FA" w:rsidP="000873FA" w:rsidRDefault="000873FA" w14:paraId="509074B9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t2.[</w:t>
      </w:r>
      <w:proofErr w:type="spellStart"/>
      <w:r w:rsidRPr="006D2679">
        <w:rPr>
          <w:i/>
          <w:iCs/>
        </w:rPr>
        <w:t>Dataset_ID</w:t>
      </w:r>
      <w:proofErr w:type="spellEnd"/>
      <w:r w:rsidRPr="006D2679">
        <w:rPr>
          <w:i/>
          <w:iCs/>
        </w:rPr>
        <w:t>]</w:t>
      </w:r>
    </w:p>
    <w:p w:rsidRPr="006D2679" w:rsidR="000873FA" w:rsidP="000873FA" w:rsidRDefault="000873FA" w14:paraId="50DACCED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[ID]</w:t>
      </w:r>
    </w:p>
    <w:p w:rsidRPr="006D2679" w:rsidR="000873FA" w:rsidP="000873FA" w:rsidRDefault="000873FA" w14:paraId="74F47344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[Akce]</w:t>
      </w:r>
    </w:p>
    <w:p w:rsidRPr="006D2679" w:rsidR="000873FA" w:rsidP="000873FA" w:rsidRDefault="000873FA" w14:paraId="60F6E95E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[Studentů]</w:t>
      </w:r>
    </w:p>
    <w:p w:rsidRPr="006D2679" w:rsidR="000873FA" w:rsidP="000873FA" w:rsidRDefault="000873FA" w14:paraId="7B63AA1D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t3.[</w:t>
      </w:r>
      <w:proofErr w:type="spellStart"/>
      <w:r w:rsidRPr="006D2679">
        <w:rPr>
          <w:i/>
          <w:iCs/>
        </w:rPr>
        <w:t>Předmět_ID</w:t>
      </w:r>
      <w:proofErr w:type="spellEnd"/>
      <w:r w:rsidRPr="006D2679">
        <w:rPr>
          <w:i/>
          <w:iCs/>
        </w:rPr>
        <w:t>]</w:t>
      </w:r>
    </w:p>
    <w:p w:rsidRPr="006D2679" w:rsidR="000873FA" w:rsidP="000873FA" w:rsidRDefault="000873FA" w14:paraId="39821B1D" w14:textId="77777777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    [Unikátní ID]</w:t>
      </w:r>
    </w:p>
    <w:p w:rsidRPr="006D2679" w:rsidR="000873FA" w:rsidP="000873FA" w:rsidRDefault="000873FA" w14:paraId="4F56F5AF" w14:textId="77777777">
      <w:pPr>
        <w:pStyle w:val="Zkladntext"/>
        <w:spacing w:before="0" w:after="0" w:line="276" w:lineRule="auto"/>
        <w:rPr>
          <w:i/>
          <w:iCs/>
        </w:rPr>
      </w:pPr>
    </w:p>
    <w:p w:rsidRPr="006D2679" w:rsidR="000873FA" w:rsidP="000873FA" w:rsidRDefault="000873FA" w14:paraId="561C25B8" w14:textId="26837F05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Příkaz FROM určuje tabulky použité v dotazu. </w:t>
      </w:r>
      <w:proofErr w:type="spellStart"/>
      <w:r w:rsidRPr="006D2679">
        <w:rPr>
          <w:i/>
          <w:iCs/>
        </w:rPr>
        <w:t>Poddotaz</w:t>
      </w:r>
      <w:proofErr w:type="spellEnd"/>
      <w:r w:rsidRPr="006D2679">
        <w:rPr>
          <w:i/>
          <w:iCs/>
        </w:rPr>
        <w:t xml:space="preserve"> (SELECT * FROM [L0].[</w:t>
      </w:r>
      <w:proofErr w:type="spellStart"/>
      <w:r w:rsidRPr="006D2679">
        <w:rPr>
          <w:i/>
          <w:iCs/>
        </w:rPr>
        <w:t>vy_spoj</w:t>
      </w:r>
      <w:proofErr w:type="spellEnd"/>
      <w:r w:rsidRPr="006D2679">
        <w:rPr>
          <w:i/>
          <w:iCs/>
        </w:rPr>
        <w:t>]) t1 vybere všechny sloupce z tabulky [L0].[</w:t>
      </w:r>
      <w:proofErr w:type="spellStart"/>
      <w:r w:rsidRPr="006D2679">
        <w:rPr>
          <w:i/>
          <w:iCs/>
        </w:rPr>
        <w:t>vy_spoj</w:t>
      </w:r>
      <w:proofErr w:type="spellEnd"/>
      <w:r w:rsidRPr="006D2679">
        <w:rPr>
          <w:i/>
          <w:iCs/>
        </w:rPr>
        <w:t>] a označí ji jako t1.</w:t>
      </w:r>
    </w:p>
    <w:p w:rsidRPr="006D2679" w:rsidR="000873FA" w:rsidP="000873FA" w:rsidRDefault="000873FA" w14:paraId="10DFFA4F" w14:textId="77777777">
      <w:pPr>
        <w:pStyle w:val="Zkladntext"/>
        <w:spacing w:before="0" w:after="0" w:line="276" w:lineRule="auto"/>
        <w:rPr>
          <w:i/>
          <w:iCs/>
        </w:rPr>
      </w:pPr>
    </w:p>
    <w:p w:rsidRPr="006D2679" w:rsidR="000873FA" w:rsidP="000873FA" w:rsidRDefault="000873FA" w14:paraId="04EB606F" w14:textId="77777777">
      <w:pPr>
        <w:pStyle w:val="Zkladntext"/>
        <w:spacing w:before="0" w:after="0" w:line="276" w:lineRule="auto"/>
        <w:rPr>
          <w:i/>
          <w:iCs/>
        </w:rPr>
      </w:pPr>
    </w:p>
    <w:p w:rsidRPr="006D2679" w:rsidR="000873FA" w:rsidP="000873FA" w:rsidRDefault="000873FA" w14:paraId="7B9262D7" w14:textId="7B10B254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 xml:space="preserve">    Dotaz provádí </w:t>
      </w:r>
      <w:proofErr w:type="spellStart"/>
      <w:r w:rsidRPr="006D2679">
        <w:rPr>
          <w:i/>
          <w:iCs/>
        </w:rPr>
        <w:t>left</w:t>
      </w:r>
      <w:proofErr w:type="spellEnd"/>
      <w:r w:rsidRPr="006D2679">
        <w:rPr>
          <w:i/>
          <w:iCs/>
        </w:rPr>
        <w:t xml:space="preserve"> </w:t>
      </w:r>
      <w:proofErr w:type="spellStart"/>
      <w:r w:rsidRPr="006D2679">
        <w:rPr>
          <w:i/>
          <w:iCs/>
        </w:rPr>
        <w:t>join</w:t>
      </w:r>
      <w:proofErr w:type="spellEnd"/>
      <w:r w:rsidRPr="006D2679">
        <w:rPr>
          <w:i/>
          <w:iCs/>
        </w:rPr>
        <w:t xml:space="preserve"> na dvě tabulky:</w:t>
      </w:r>
    </w:p>
    <w:p w:rsidRPr="006D2679" w:rsidR="000873FA" w:rsidP="000873FA" w:rsidRDefault="000873FA" w14:paraId="39E6D083" w14:textId="7E13C40D">
      <w:pPr>
        <w:pStyle w:val="Zkladntext"/>
        <w:spacing w:before="0" w:after="0" w:line="276" w:lineRule="auto"/>
        <w:rPr>
          <w:i/>
          <w:iCs/>
        </w:rPr>
      </w:pPr>
      <w:proofErr w:type="spellStart"/>
      <w:r w:rsidRPr="006D2679">
        <w:rPr>
          <w:i/>
          <w:iCs/>
        </w:rPr>
        <w:lastRenderedPageBreak/>
        <w:t>Left</w:t>
      </w:r>
      <w:proofErr w:type="spellEnd"/>
      <w:r w:rsidRPr="006D2679">
        <w:rPr>
          <w:i/>
          <w:iCs/>
        </w:rPr>
        <w:t xml:space="preserve"> </w:t>
      </w:r>
      <w:proofErr w:type="spellStart"/>
      <w:r w:rsidRPr="006D2679">
        <w:rPr>
          <w:i/>
          <w:iCs/>
        </w:rPr>
        <w:t>join</w:t>
      </w:r>
      <w:proofErr w:type="spellEnd"/>
      <w:r w:rsidRPr="006D2679">
        <w:rPr>
          <w:i/>
          <w:iCs/>
        </w:rPr>
        <w:t xml:space="preserve"> s [L1].[</w:t>
      </w:r>
      <w:proofErr w:type="spellStart"/>
      <w:r w:rsidRPr="006D2679">
        <w:rPr>
          <w:i/>
          <w:iCs/>
        </w:rPr>
        <w:t>D_Dataset</w:t>
      </w:r>
      <w:proofErr w:type="spellEnd"/>
      <w:r w:rsidRPr="006D2679">
        <w:rPr>
          <w:i/>
          <w:iCs/>
        </w:rPr>
        <w:t xml:space="preserve">] t2 je založeno na podmínce t1.[Kód </w:t>
      </w:r>
      <w:proofErr w:type="spellStart"/>
      <w:r w:rsidRPr="006D2679">
        <w:rPr>
          <w:i/>
          <w:iCs/>
        </w:rPr>
        <w:t>Datasetu</w:t>
      </w:r>
      <w:proofErr w:type="spellEnd"/>
      <w:r w:rsidRPr="006D2679">
        <w:rPr>
          <w:i/>
          <w:iCs/>
        </w:rPr>
        <w:t xml:space="preserve">] = t2.[Kód </w:t>
      </w:r>
      <w:proofErr w:type="spellStart"/>
      <w:r w:rsidRPr="006D2679">
        <w:rPr>
          <w:i/>
          <w:iCs/>
        </w:rPr>
        <w:t>Datasetu</w:t>
      </w:r>
      <w:proofErr w:type="spellEnd"/>
      <w:r w:rsidRPr="006D2679">
        <w:rPr>
          <w:i/>
          <w:iCs/>
        </w:rPr>
        <w:t>].</w:t>
      </w:r>
    </w:p>
    <w:p w:rsidRPr="006D2679" w:rsidR="000873FA" w:rsidP="000873FA" w:rsidRDefault="000873FA" w14:paraId="66D9F58C" w14:textId="57552773">
      <w:pPr>
        <w:pStyle w:val="Zkladntext"/>
        <w:spacing w:before="0" w:after="0" w:line="276" w:lineRule="auto"/>
        <w:rPr>
          <w:i/>
          <w:iCs/>
        </w:rPr>
      </w:pPr>
      <w:proofErr w:type="spellStart"/>
      <w:r w:rsidRPr="006D2679">
        <w:rPr>
          <w:i/>
          <w:iCs/>
        </w:rPr>
        <w:t>Left</w:t>
      </w:r>
      <w:proofErr w:type="spellEnd"/>
      <w:r w:rsidRPr="006D2679">
        <w:rPr>
          <w:i/>
          <w:iCs/>
        </w:rPr>
        <w:t xml:space="preserve"> </w:t>
      </w:r>
      <w:proofErr w:type="spellStart"/>
      <w:r w:rsidRPr="006D2679">
        <w:rPr>
          <w:i/>
          <w:iCs/>
        </w:rPr>
        <w:t>join</w:t>
      </w:r>
      <w:proofErr w:type="spellEnd"/>
      <w:r w:rsidRPr="006D2679">
        <w:rPr>
          <w:i/>
          <w:iCs/>
        </w:rPr>
        <w:t xml:space="preserve"> s [L1].[</w:t>
      </w:r>
      <w:proofErr w:type="spellStart"/>
      <w:r w:rsidRPr="006D2679">
        <w:rPr>
          <w:i/>
          <w:iCs/>
        </w:rPr>
        <w:t>D_Predmety</w:t>
      </w:r>
      <w:proofErr w:type="spellEnd"/>
      <w:r w:rsidRPr="006D2679">
        <w:rPr>
          <w:i/>
          <w:iCs/>
        </w:rPr>
        <w:t xml:space="preserve">] t3 je založeno na podmínkách t1.[Kód </w:t>
      </w:r>
      <w:proofErr w:type="spellStart"/>
      <w:r w:rsidRPr="006D2679">
        <w:rPr>
          <w:i/>
          <w:iCs/>
        </w:rPr>
        <w:t>predmětu</w:t>
      </w:r>
      <w:proofErr w:type="spellEnd"/>
      <w:r w:rsidRPr="006D2679">
        <w:rPr>
          <w:i/>
          <w:iCs/>
        </w:rPr>
        <w:t>] = t3.[Kód] a t2.[</w:t>
      </w:r>
      <w:proofErr w:type="spellStart"/>
      <w:r w:rsidRPr="006D2679">
        <w:rPr>
          <w:i/>
          <w:iCs/>
        </w:rPr>
        <w:t>Dataset_ID</w:t>
      </w:r>
      <w:proofErr w:type="spellEnd"/>
      <w:r w:rsidRPr="006D2679">
        <w:rPr>
          <w:i/>
          <w:iCs/>
        </w:rPr>
        <w:t>] = t3.Dataset_ID.</w:t>
      </w:r>
    </w:p>
    <w:p w:rsidRPr="006D2679" w:rsidR="000873FA" w:rsidP="000873FA" w:rsidRDefault="000873FA" w14:paraId="2E690039" w14:textId="754110A0">
      <w:pPr>
        <w:pStyle w:val="Zkladntext"/>
        <w:spacing w:before="0" w:after="0" w:line="276" w:lineRule="auto"/>
        <w:rPr>
          <w:i/>
          <w:iCs/>
        </w:rPr>
      </w:pPr>
      <w:r w:rsidRPr="006D2679">
        <w:rPr>
          <w:i/>
          <w:iCs/>
        </w:rPr>
        <w:t>Výsledkem je kombinace sloupců z těchto tabulek, u nichž jsou splněny podmínky spojení.</w:t>
      </w:r>
    </w:p>
    <w:p w:rsidRPr="006D2679" w:rsidR="000873FA" w:rsidP="000873FA" w:rsidRDefault="000873FA" w14:paraId="7532BAEE" w14:textId="77777777">
      <w:pPr>
        <w:pStyle w:val="Zkladntext"/>
        <w:spacing w:before="0" w:after="0" w:line="276" w:lineRule="auto"/>
        <w:rPr>
          <w:i/>
          <w:iCs/>
        </w:rPr>
      </w:pPr>
    </w:p>
    <w:p w:rsidRPr="006D2679" w:rsidR="000873FA" w:rsidP="000873FA" w:rsidRDefault="000873FA" w14:paraId="70A6B4FD" w14:textId="2B91EC60">
      <w:pPr>
        <w:pStyle w:val="Zkladntext"/>
        <w:spacing w:before="0" w:after="0" w:line="276" w:lineRule="auto"/>
        <w:rPr>
          <w:i/>
          <w:iCs/>
        </w:rPr>
      </w:pPr>
      <w:r w:rsidRPr="006D2679">
        <w:rPr>
          <w:noProof/>
        </w:rPr>
        <w:drawing>
          <wp:inline distT="0" distB="0" distL="0" distR="0" wp14:anchorId="1825E8AF" wp14:editId="35BC74C1">
            <wp:extent cx="5400675" cy="3235960"/>
            <wp:effectExtent l="0" t="0" r="9525" b="2540"/>
            <wp:docPr id="917932722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93272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D2679" w:rsidR="000873FA" w:rsidP="000873FA" w:rsidRDefault="000873FA" w14:paraId="5F3264F6" w14:textId="4CB4A235">
      <w:pPr>
        <w:pStyle w:val="Zkladntext"/>
        <w:spacing w:line="276" w:lineRule="auto"/>
        <w:jc w:val="center"/>
        <w:rPr>
          <w:szCs w:val="24"/>
        </w:rPr>
      </w:pPr>
      <w:r w:rsidRPr="006D2679">
        <w:rPr>
          <w:szCs w:val="24"/>
        </w:rPr>
        <w:t>Obrázek č.</w:t>
      </w:r>
      <w:r w:rsidR="00232F7C">
        <w:rPr>
          <w:szCs w:val="24"/>
        </w:rPr>
        <w:t>5</w:t>
      </w:r>
      <w:r w:rsidR="00D571C1">
        <w:rPr>
          <w:szCs w:val="24"/>
        </w:rPr>
        <w:t>4</w:t>
      </w:r>
      <w:r w:rsidRPr="006D2679">
        <w:rPr>
          <w:szCs w:val="24"/>
        </w:rPr>
        <w:t xml:space="preserve"> – Source </w:t>
      </w:r>
      <w:proofErr w:type="spellStart"/>
      <w:r w:rsidRPr="006D2679">
        <w:rPr>
          <w:szCs w:val="24"/>
        </w:rPr>
        <w:t>options</w:t>
      </w:r>
      <w:proofErr w:type="spellEnd"/>
      <w:r w:rsidRPr="006D2679">
        <w:rPr>
          <w:szCs w:val="24"/>
        </w:rPr>
        <w:t xml:space="preserve"> v </w:t>
      </w:r>
      <w:r w:rsidRPr="006D2679">
        <w:t>L0_vy_spoj</w:t>
      </w:r>
      <w:r w:rsidRPr="006D2679">
        <w:rPr>
          <w:b/>
          <w:bCs/>
        </w:rPr>
        <w:t xml:space="preserve"> </w:t>
      </w:r>
      <w:r w:rsidRPr="006D2679">
        <w:rPr>
          <w:szCs w:val="24"/>
        </w:rPr>
        <w:t>(Zdroj: Autoři)</w:t>
      </w:r>
    </w:p>
    <w:p w:rsidRPr="006D2679" w:rsidR="006E48A4" w:rsidP="000873FA" w:rsidRDefault="006E48A4" w14:paraId="32F7BFF2" w14:textId="77777777">
      <w:pPr>
        <w:pStyle w:val="Zkladntext"/>
        <w:spacing w:line="276" w:lineRule="auto"/>
        <w:rPr>
          <w:i/>
          <w:iCs/>
          <w:szCs w:val="24"/>
        </w:rPr>
      </w:pPr>
    </w:p>
    <w:p w:rsidRPr="006D2679" w:rsidR="000873FA" w:rsidP="000873FA" w:rsidRDefault="000873FA" w14:paraId="6D564250" w14:textId="1F8AB1A4">
      <w:pPr>
        <w:pStyle w:val="Zkladntext"/>
        <w:spacing w:after="0" w:line="276" w:lineRule="auto"/>
      </w:pPr>
      <w:r w:rsidRPr="006D2679">
        <w:t xml:space="preserve">V operaci </w:t>
      </w:r>
      <w:proofErr w:type="spellStart"/>
      <w:r w:rsidRPr="006D2679">
        <w:t>sink</w:t>
      </w:r>
      <w:proofErr w:type="spellEnd"/>
      <w:r w:rsidRPr="006D2679">
        <w:t xml:space="preserve"> pak exportujeme data do </w:t>
      </w:r>
      <w:r w:rsidRPr="006D2679" w:rsidR="00E006A3">
        <w:t>tabulky</w:t>
      </w:r>
      <w:r w:rsidRPr="006D2679">
        <w:t xml:space="preserve"> L1stage_F_vy_spoj.</w:t>
      </w:r>
    </w:p>
    <w:p w:rsidRPr="004604A7" w:rsidR="001643E7" w:rsidP="004604A7" w:rsidRDefault="61C40DC6" w14:paraId="3510C0E6" w14:textId="512A9C63">
      <w:pPr>
        <w:pStyle w:val="Nadpis3"/>
      </w:pPr>
      <w:r>
        <w:lastRenderedPageBreak/>
        <w:t>Vrstva L1</w:t>
      </w:r>
    </w:p>
    <w:p w:rsidRPr="0073397B" w:rsidR="006D2679" w:rsidP="0073397B" w:rsidRDefault="00C41811" w14:paraId="62D61441" w14:textId="316E4889">
      <w:pPr>
        <w:keepNext/>
        <w:spacing w:before="240" w:line="276" w:lineRule="auto"/>
        <w:jc w:val="both"/>
        <w:rPr>
          <w:rFonts w:ascii="Times New Roman" w:hAnsi="Times New Roman"/>
          <w:sz w:val="24"/>
          <w:szCs w:val="24"/>
          <w:lang w:val="sk-SK"/>
        </w:rPr>
      </w:pPr>
      <w:r w:rsidRPr="00C41811">
        <w:rPr>
          <w:rFonts w:ascii="Times New Roman" w:hAnsi="Times New Roman"/>
          <w:sz w:val="24"/>
          <w:szCs w:val="24"/>
          <w:lang w:val="sk-SK"/>
        </w:rPr>
        <w:t xml:space="preserve">V </w:t>
      </w:r>
      <w:proofErr w:type="spellStart"/>
      <w:r w:rsidRPr="00C41811">
        <w:rPr>
          <w:rFonts w:ascii="Times New Roman" w:hAnsi="Times New Roman"/>
          <w:sz w:val="24"/>
          <w:szCs w:val="24"/>
          <w:lang w:val="sk-SK"/>
        </w:rPr>
        <w:t>činnostech</w:t>
      </w:r>
      <w:proofErr w:type="spellEnd"/>
      <w:r w:rsidRPr="00C41811">
        <w:rPr>
          <w:rFonts w:ascii="Times New Roman" w:hAnsi="Times New Roman"/>
          <w:sz w:val="24"/>
          <w:szCs w:val="24"/>
          <w:lang w:val="sk-SK"/>
        </w:rPr>
        <w:t xml:space="preserve"> L1 </w:t>
      </w:r>
      <w:proofErr w:type="spellStart"/>
      <w:r w:rsidRPr="00C41811">
        <w:rPr>
          <w:rFonts w:ascii="Times New Roman" w:hAnsi="Times New Roman"/>
          <w:sz w:val="24"/>
          <w:szCs w:val="24"/>
          <w:lang w:val="sk-SK"/>
        </w:rPr>
        <w:t>se</w:t>
      </w:r>
      <w:proofErr w:type="spellEnd"/>
      <w:r w:rsidRPr="00C41811">
        <w:rPr>
          <w:rFonts w:ascii="Times New Roman" w:hAnsi="Times New Roman"/>
          <w:sz w:val="24"/>
          <w:szCs w:val="24"/>
          <w:lang w:val="sk-SK"/>
        </w:rPr>
        <w:t xml:space="preserve"> </w:t>
      </w:r>
      <w:proofErr w:type="spellStart"/>
      <w:r w:rsidRPr="00C41811">
        <w:rPr>
          <w:rFonts w:ascii="Times New Roman" w:hAnsi="Times New Roman"/>
          <w:sz w:val="24"/>
          <w:szCs w:val="24"/>
          <w:lang w:val="sk-SK"/>
        </w:rPr>
        <w:t>již</w:t>
      </w:r>
      <w:proofErr w:type="spellEnd"/>
      <w:r w:rsidRPr="00C41811">
        <w:rPr>
          <w:rFonts w:ascii="Times New Roman" w:hAnsi="Times New Roman"/>
          <w:sz w:val="24"/>
          <w:szCs w:val="24"/>
          <w:lang w:val="sk-SK"/>
        </w:rPr>
        <w:t xml:space="preserve"> </w:t>
      </w:r>
      <w:proofErr w:type="spellStart"/>
      <w:r w:rsidRPr="00C41811">
        <w:rPr>
          <w:rFonts w:ascii="Times New Roman" w:hAnsi="Times New Roman"/>
          <w:sz w:val="24"/>
          <w:szCs w:val="24"/>
          <w:lang w:val="sk-SK"/>
        </w:rPr>
        <w:t>neprovádějí</w:t>
      </w:r>
      <w:proofErr w:type="spellEnd"/>
      <w:r w:rsidRPr="00C41811">
        <w:rPr>
          <w:rFonts w:ascii="Times New Roman" w:hAnsi="Times New Roman"/>
          <w:sz w:val="24"/>
          <w:szCs w:val="24"/>
          <w:lang w:val="sk-SK"/>
        </w:rPr>
        <w:t xml:space="preserve"> </w:t>
      </w:r>
      <w:proofErr w:type="spellStart"/>
      <w:r w:rsidRPr="00C41811">
        <w:rPr>
          <w:rFonts w:ascii="Times New Roman" w:hAnsi="Times New Roman"/>
          <w:sz w:val="24"/>
          <w:szCs w:val="24"/>
          <w:lang w:val="sk-SK"/>
        </w:rPr>
        <w:t>žádné</w:t>
      </w:r>
      <w:proofErr w:type="spellEnd"/>
      <w:r w:rsidRPr="00C41811">
        <w:rPr>
          <w:rFonts w:ascii="Times New Roman" w:hAnsi="Times New Roman"/>
          <w:sz w:val="24"/>
          <w:szCs w:val="24"/>
          <w:lang w:val="sk-SK"/>
        </w:rPr>
        <w:t xml:space="preserve"> </w:t>
      </w:r>
      <w:proofErr w:type="spellStart"/>
      <w:r w:rsidRPr="00C41811">
        <w:rPr>
          <w:rFonts w:ascii="Times New Roman" w:hAnsi="Times New Roman"/>
          <w:sz w:val="24"/>
          <w:szCs w:val="24"/>
          <w:lang w:val="sk-SK"/>
        </w:rPr>
        <w:t>transformace</w:t>
      </w:r>
      <w:proofErr w:type="spellEnd"/>
      <w:r w:rsidRPr="00C41811">
        <w:rPr>
          <w:rFonts w:ascii="Times New Roman" w:hAnsi="Times New Roman"/>
          <w:sz w:val="24"/>
          <w:szCs w:val="24"/>
          <w:lang w:val="sk-SK"/>
        </w:rPr>
        <w:t xml:space="preserve">. Jediné, </w:t>
      </w:r>
      <w:proofErr w:type="spellStart"/>
      <w:r w:rsidRPr="00C41811">
        <w:rPr>
          <w:rFonts w:ascii="Times New Roman" w:hAnsi="Times New Roman"/>
          <w:sz w:val="24"/>
          <w:szCs w:val="24"/>
          <w:lang w:val="sk-SK"/>
        </w:rPr>
        <w:t>co</w:t>
      </w:r>
      <w:proofErr w:type="spellEnd"/>
      <w:r w:rsidRPr="00C41811">
        <w:rPr>
          <w:rFonts w:ascii="Times New Roman" w:hAnsi="Times New Roman"/>
          <w:sz w:val="24"/>
          <w:szCs w:val="24"/>
          <w:lang w:val="sk-SK"/>
        </w:rPr>
        <w:t xml:space="preserve"> </w:t>
      </w:r>
      <w:proofErr w:type="spellStart"/>
      <w:r w:rsidRPr="00C41811">
        <w:rPr>
          <w:rFonts w:ascii="Times New Roman" w:hAnsi="Times New Roman"/>
          <w:sz w:val="24"/>
          <w:szCs w:val="24"/>
          <w:lang w:val="sk-SK"/>
        </w:rPr>
        <w:t>se</w:t>
      </w:r>
      <w:proofErr w:type="spellEnd"/>
      <w:r w:rsidRPr="00C41811">
        <w:rPr>
          <w:rFonts w:ascii="Times New Roman" w:hAnsi="Times New Roman"/>
          <w:sz w:val="24"/>
          <w:szCs w:val="24"/>
          <w:lang w:val="sk-SK"/>
        </w:rPr>
        <w:t xml:space="preserve"> v aktivitách L1 </w:t>
      </w:r>
      <w:proofErr w:type="spellStart"/>
      <w:r w:rsidRPr="00C41811">
        <w:rPr>
          <w:rFonts w:ascii="Times New Roman" w:hAnsi="Times New Roman"/>
          <w:sz w:val="24"/>
          <w:szCs w:val="24"/>
          <w:lang w:val="sk-SK"/>
        </w:rPr>
        <w:t>děje</w:t>
      </w:r>
      <w:proofErr w:type="spellEnd"/>
      <w:r w:rsidRPr="00C41811">
        <w:rPr>
          <w:rFonts w:ascii="Times New Roman" w:hAnsi="Times New Roman"/>
          <w:sz w:val="24"/>
          <w:szCs w:val="24"/>
          <w:lang w:val="sk-SK"/>
        </w:rPr>
        <w:t xml:space="preserve">, je </w:t>
      </w:r>
      <w:proofErr w:type="spellStart"/>
      <w:r w:rsidRPr="00C41811">
        <w:rPr>
          <w:rFonts w:ascii="Times New Roman" w:hAnsi="Times New Roman"/>
          <w:sz w:val="24"/>
          <w:szCs w:val="24"/>
          <w:lang w:val="sk-SK"/>
        </w:rPr>
        <w:t>kopírování</w:t>
      </w:r>
      <w:proofErr w:type="spellEnd"/>
      <w:r w:rsidRPr="00C41811">
        <w:rPr>
          <w:rFonts w:ascii="Times New Roman" w:hAnsi="Times New Roman"/>
          <w:sz w:val="24"/>
          <w:szCs w:val="24"/>
          <w:lang w:val="sk-SK"/>
        </w:rPr>
        <w:t xml:space="preserve"> </w:t>
      </w:r>
      <w:proofErr w:type="spellStart"/>
      <w:r w:rsidRPr="00C41811">
        <w:rPr>
          <w:rFonts w:ascii="Times New Roman" w:hAnsi="Times New Roman"/>
          <w:sz w:val="24"/>
          <w:szCs w:val="24"/>
          <w:lang w:val="sk-SK"/>
        </w:rPr>
        <w:t>dat</w:t>
      </w:r>
      <w:proofErr w:type="spellEnd"/>
      <w:r w:rsidRPr="00C41811">
        <w:rPr>
          <w:rFonts w:ascii="Times New Roman" w:hAnsi="Times New Roman"/>
          <w:sz w:val="24"/>
          <w:szCs w:val="24"/>
          <w:lang w:val="sk-SK"/>
        </w:rPr>
        <w:t xml:space="preserve"> 1:1 z </w:t>
      </w:r>
      <w:proofErr w:type="spellStart"/>
      <w:r w:rsidRPr="00C41811">
        <w:rPr>
          <w:rFonts w:ascii="Times New Roman" w:hAnsi="Times New Roman"/>
          <w:sz w:val="24"/>
          <w:szCs w:val="24"/>
          <w:lang w:val="sk-SK"/>
        </w:rPr>
        <w:t>tabulek</w:t>
      </w:r>
      <w:proofErr w:type="spellEnd"/>
      <w:r w:rsidRPr="00C41811">
        <w:rPr>
          <w:rFonts w:ascii="Times New Roman" w:hAnsi="Times New Roman"/>
          <w:sz w:val="24"/>
          <w:szCs w:val="24"/>
          <w:lang w:val="sk-SK"/>
        </w:rPr>
        <w:t xml:space="preserve">  L1</w:t>
      </w:r>
      <w:r>
        <w:rPr>
          <w:rFonts w:ascii="Times New Roman" w:hAnsi="Times New Roman"/>
          <w:sz w:val="24"/>
          <w:szCs w:val="24"/>
          <w:lang w:val="sk-SK"/>
        </w:rPr>
        <w:t>stage</w:t>
      </w:r>
      <w:r w:rsidRPr="00C41811">
        <w:rPr>
          <w:rFonts w:ascii="Times New Roman" w:hAnsi="Times New Roman"/>
          <w:sz w:val="24"/>
          <w:szCs w:val="24"/>
          <w:lang w:val="sk-SK"/>
        </w:rPr>
        <w:t xml:space="preserve"> do </w:t>
      </w:r>
      <w:proofErr w:type="spellStart"/>
      <w:r w:rsidRPr="00C41811">
        <w:rPr>
          <w:rFonts w:ascii="Times New Roman" w:hAnsi="Times New Roman"/>
          <w:sz w:val="24"/>
          <w:szCs w:val="24"/>
          <w:lang w:val="sk-SK"/>
        </w:rPr>
        <w:t>tabulek</w:t>
      </w:r>
      <w:proofErr w:type="spellEnd"/>
      <w:r w:rsidRPr="00C41811">
        <w:rPr>
          <w:rFonts w:ascii="Times New Roman" w:hAnsi="Times New Roman"/>
          <w:sz w:val="24"/>
          <w:szCs w:val="24"/>
          <w:lang w:val="sk-SK"/>
        </w:rPr>
        <w:t xml:space="preserve">  L1.</w:t>
      </w:r>
      <w:r>
        <w:rPr>
          <w:rFonts w:ascii="Times New Roman" w:hAnsi="Times New Roman"/>
          <w:sz w:val="24"/>
          <w:szCs w:val="24"/>
          <w:lang w:val="sk-SK"/>
        </w:rPr>
        <w:t xml:space="preserve"> </w:t>
      </w:r>
      <w:proofErr w:type="spellStart"/>
      <w:r w:rsidRPr="00C41811">
        <w:rPr>
          <w:rFonts w:ascii="Times New Roman" w:hAnsi="Times New Roman"/>
          <w:sz w:val="24"/>
          <w:szCs w:val="24"/>
          <w:lang w:val="sk-SK"/>
        </w:rPr>
        <w:t>Konkrétně</w:t>
      </w:r>
      <w:proofErr w:type="spellEnd"/>
      <w:r w:rsidRPr="00C41811">
        <w:rPr>
          <w:rFonts w:ascii="Times New Roman" w:hAnsi="Times New Roman"/>
          <w:sz w:val="24"/>
          <w:szCs w:val="24"/>
          <w:lang w:val="sk-SK"/>
        </w:rPr>
        <w:t xml:space="preserve"> je do L1 </w:t>
      </w:r>
      <w:proofErr w:type="spellStart"/>
      <w:r w:rsidRPr="00C41811">
        <w:rPr>
          <w:rFonts w:ascii="Times New Roman" w:hAnsi="Times New Roman"/>
          <w:sz w:val="24"/>
          <w:szCs w:val="24"/>
          <w:lang w:val="sk-SK"/>
        </w:rPr>
        <w:t>exportováno</w:t>
      </w:r>
      <w:proofErr w:type="spellEnd"/>
      <w:r w:rsidRPr="00C41811">
        <w:rPr>
          <w:rFonts w:ascii="Times New Roman" w:hAnsi="Times New Roman"/>
          <w:sz w:val="24"/>
          <w:szCs w:val="24"/>
          <w:lang w:val="sk-SK"/>
        </w:rPr>
        <w:t xml:space="preserve"> 35 </w:t>
      </w:r>
      <w:proofErr w:type="spellStart"/>
      <w:r w:rsidRPr="00C41811">
        <w:rPr>
          <w:rFonts w:ascii="Times New Roman" w:hAnsi="Times New Roman"/>
          <w:sz w:val="24"/>
          <w:szCs w:val="24"/>
          <w:lang w:val="sk-SK"/>
        </w:rPr>
        <w:t>tabulek</w:t>
      </w:r>
      <w:proofErr w:type="spellEnd"/>
      <w:r w:rsidRPr="00C41811">
        <w:rPr>
          <w:rFonts w:ascii="Times New Roman" w:hAnsi="Times New Roman"/>
          <w:sz w:val="24"/>
          <w:szCs w:val="24"/>
          <w:lang w:val="sk-SK"/>
        </w:rPr>
        <w:t xml:space="preserve"> z L1stage.</w:t>
      </w:r>
      <w:r w:rsidRPr="00C41811">
        <w:t xml:space="preserve"> </w:t>
      </w:r>
      <w:proofErr w:type="spellStart"/>
      <w:r w:rsidRPr="00C41811">
        <w:rPr>
          <w:rFonts w:ascii="Times New Roman" w:hAnsi="Times New Roman"/>
          <w:sz w:val="24"/>
          <w:szCs w:val="24"/>
          <w:lang w:val="sk-SK"/>
        </w:rPr>
        <w:t>Tyto</w:t>
      </w:r>
      <w:proofErr w:type="spellEnd"/>
      <w:r w:rsidRPr="00C41811">
        <w:rPr>
          <w:rFonts w:ascii="Times New Roman" w:hAnsi="Times New Roman"/>
          <w:sz w:val="24"/>
          <w:szCs w:val="24"/>
          <w:lang w:val="sk-SK"/>
        </w:rPr>
        <w:t xml:space="preserve"> </w:t>
      </w:r>
      <w:proofErr w:type="spellStart"/>
      <w:r w:rsidRPr="00C41811">
        <w:rPr>
          <w:rFonts w:ascii="Times New Roman" w:hAnsi="Times New Roman"/>
          <w:sz w:val="24"/>
          <w:szCs w:val="24"/>
          <w:lang w:val="sk-SK"/>
        </w:rPr>
        <w:t>tabulky</w:t>
      </w:r>
      <w:proofErr w:type="spellEnd"/>
      <w:r w:rsidRPr="00C41811">
        <w:rPr>
          <w:rFonts w:ascii="Times New Roman" w:hAnsi="Times New Roman"/>
          <w:sz w:val="24"/>
          <w:szCs w:val="24"/>
          <w:lang w:val="sk-SK"/>
        </w:rPr>
        <w:t xml:space="preserve"> </w:t>
      </w:r>
      <w:proofErr w:type="spellStart"/>
      <w:r w:rsidRPr="00C41811">
        <w:rPr>
          <w:rFonts w:ascii="Times New Roman" w:hAnsi="Times New Roman"/>
          <w:sz w:val="24"/>
          <w:szCs w:val="24"/>
          <w:lang w:val="sk-SK"/>
        </w:rPr>
        <w:t>jsou</w:t>
      </w:r>
      <w:proofErr w:type="spellEnd"/>
      <w:r w:rsidRPr="00C41811">
        <w:rPr>
          <w:rFonts w:ascii="Times New Roman" w:hAnsi="Times New Roman"/>
          <w:sz w:val="24"/>
          <w:szCs w:val="24"/>
          <w:lang w:val="sk-SK"/>
        </w:rPr>
        <w:t xml:space="preserve"> </w:t>
      </w:r>
      <w:proofErr w:type="spellStart"/>
      <w:r w:rsidRPr="00C41811">
        <w:rPr>
          <w:rFonts w:ascii="Times New Roman" w:hAnsi="Times New Roman"/>
          <w:sz w:val="24"/>
          <w:szCs w:val="24"/>
          <w:lang w:val="sk-SK"/>
        </w:rPr>
        <w:t>uvedeny</w:t>
      </w:r>
      <w:proofErr w:type="spellEnd"/>
      <w:r w:rsidRPr="00C41811">
        <w:rPr>
          <w:rFonts w:ascii="Times New Roman" w:hAnsi="Times New Roman"/>
          <w:sz w:val="24"/>
          <w:szCs w:val="24"/>
          <w:lang w:val="sk-SK"/>
        </w:rPr>
        <w:t xml:space="preserve"> v </w:t>
      </w:r>
      <w:proofErr w:type="spellStart"/>
      <w:r w:rsidRPr="00C41811">
        <w:rPr>
          <w:rFonts w:ascii="Times New Roman" w:hAnsi="Times New Roman"/>
          <w:sz w:val="24"/>
          <w:szCs w:val="24"/>
          <w:lang w:val="sk-SK"/>
        </w:rPr>
        <w:t>příloze</w:t>
      </w:r>
      <w:proofErr w:type="spellEnd"/>
      <w:r w:rsidRPr="00C41811">
        <w:rPr>
          <w:rFonts w:ascii="Times New Roman" w:hAnsi="Times New Roman"/>
          <w:sz w:val="24"/>
          <w:szCs w:val="24"/>
          <w:lang w:val="sk-SK"/>
        </w:rPr>
        <w:t xml:space="preserve"> B </w:t>
      </w:r>
      <w:r>
        <w:rPr>
          <w:rFonts w:ascii="Times New Roman" w:hAnsi="Times New Roman"/>
          <w:sz w:val="24"/>
          <w:szCs w:val="24"/>
          <w:lang w:val="sk-SK"/>
        </w:rPr>
        <w:t>–</w:t>
      </w:r>
      <w:r w:rsidRPr="00C41811">
        <w:rPr>
          <w:rFonts w:ascii="Times New Roman" w:hAnsi="Times New Roman"/>
          <w:sz w:val="24"/>
          <w:szCs w:val="24"/>
          <w:lang w:val="sk-SK"/>
        </w:rPr>
        <w:t xml:space="preserve"> </w:t>
      </w:r>
      <w:proofErr w:type="spellStart"/>
      <w:r w:rsidRPr="00C41811">
        <w:rPr>
          <w:rFonts w:ascii="Times New Roman" w:hAnsi="Times New Roman"/>
          <w:sz w:val="24"/>
          <w:szCs w:val="24"/>
          <w:lang w:val="sk-SK"/>
        </w:rPr>
        <w:t>Tabulky</w:t>
      </w:r>
      <w:proofErr w:type="spellEnd"/>
      <w:r>
        <w:rPr>
          <w:rFonts w:ascii="Times New Roman" w:hAnsi="Times New Roman"/>
          <w:sz w:val="24"/>
          <w:szCs w:val="24"/>
          <w:lang w:val="sk-SK"/>
        </w:rPr>
        <w:t>.</w:t>
      </w:r>
    </w:p>
    <w:p w:rsidRPr="00C41811" w:rsidR="00C41811" w:rsidP="00C41811" w:rsidRDefault="00C41811" w14:paraId="34316BFF" w14:textId="7E917455">
      <w:pPr>
        <w:spacing w:line="276" w:lineRule="auto"/>
        <w:jc w:val="center"/>
        <w:rPr>
          <w:rFonts w:ascii="Times New Roman" w:hAnsi="Times New Roman"/>
          <w:sz w:val="24"/>
          <w:szCs w:val="24"/>
          <w:lang w:val="sk-SK"/>
        </w:rPr>
      </w:pPr>
      <w:r>
        <w:rPr>
          <w:noProof/>
        </w:rPr>
        <w:drawing>
          <wp:inline distT="0" distB="0" distL="0" distR="0" wp14:anchorId="1332007D" wp14:editId="004968D2">
            <wp:extent cx="5114925" cy="3143250"/>
            <wp:effectExtent l="0" t="0" r="9525" b="0"/>
            <wp:docPr id="1514362195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6219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811">
        <w:rPr>
          <w:rFonts w:ascii="Times New Roman" w:hAnsi="Times New Roman"/>
          <w:sz w:val="24"/>
          <w:szCs w:val="24"/>
        </w:rPr>
        <w:t>Obrázek č.</w:t>
      </w:r>
      <w:r w:rsidR="00232F7C">
        <w:rPr>
          <w:rFonts w:ascii="Times New Roman" w:hAnsi="Times New Roman"/>
          <w:sz w:val="24"/>
          <w:szCs w:val="24"/>
        </w:rPr>
        <w:t>5</w:t>
      </w:r>
      <w:r w:rsidR="00D571C1">
        <w:rPr>
          <w:rFonts w:ascii="Times New Roman" w:hAnsi="Times New Roman"/>
          <w:sz w:val="24"/>
          <w:szCs w:val="24"/>
        </w:rPr>
        <w:t>5</w:t>
      </w:r>
      <w:r w:rsidRPr="00C41811">
        <w:rPr>
          <w:rFonts w:ascii="Times New Roman" w:hAnsi="Times New Roman"/>
          <w:sz w:val="24"/>
          <w:szCs w:val="24"/>
        </w:rPr>
        <w:t xml:space="preserve"> – </w:t>
      </w:r>
      <w:r>
        <w:rPr>
          <w:rFonts w:ascii="Times New Roman" w:hAnsi="Times New Roman"/>
          <w:sz w:val="24"/>
          <w:szCs w:val="24"/>
        </w:rPr>
        <w:t xml:space="preserve">Export dat z </w:t>
      </w:r>
      <w:r w:rsidRPr="00C41811">
        <w:rPr>
          <w:rFonts w:ascii="Times New Roman" w:hAnsi="Times New Roman"/>
          <w:sz w:val="24"/>
          <w:szCs w:val="24"/>
        </w:rPr>
        <w:t>L1stage_F_bl_koop_f_poskyt</w:t>
      </w:r>
      <w:r>
        <w:rPr>
          <w:rFonts w:ascii="Times New Roman" w:hAnsi="Times New Roman"/>
          <w:sz w:val="24"/>
          <w:szCs w:val="24"/>
        </w:rPr>
        <w:t xml:space="preserve"> do </w:t>
      </w:r>
      <w:r w:rsidRPr="00C41811">
        <w:rPr>
          <w:rFonts w:ascii="Times New Roman" w:hAnsi="Times New Roman"/>
          <w:sz w:val="24"/>
          <w:szCs w:val="24"/>
        </w:rPr>
        <w:t>L1_F_bl_koop_f_poskyt</w:t>
      </w:r>
      <w:r>
        <w:rPr>
          <w:rFonts w:ascii="Times New Roman" w:hAnsi="Times New Roman"/>
          <w:sz w:val="24"/>
          <w:szCs w:val="24"/>
        </w:rPr>
        <w:t xml:space="preserve"> tabulek</w:t>
      </w:r>
      <w:r w:rsidRPr="00C41811">
        <w:rPr>
          <w:rFonts w:ascii="Times New Roman" w:hAnsi="Times New Roman"/>
          <w:b/>
          <w:bCs/>
          <w:sz w:val="24"/>
          <w:szCs w:val="24"/>
        </w:rPr>
        <w:t xml:space="preserve"> </w:t>
      </w:r>
      <w:r w:rsidRPr="00C41811">
        <w:rPr>
          <w:rFonts w:ascii="Times New Roman" w:hAnsi="Times New Roman"/>
          <w:sz w:val="24"/>
          <w:szCs w:val="24"/>
        </w:rPr>
        <w:t>(Zdroj: Autoři)</w:t>
      </w:r>
    </w:p>
    <w:p w:rsidR="006D2679" w:rsidP="001643E7" w:rsidRDefault="006D2679" w14:paraId="0FE3531E" w14:textId="77777777">
      <w:pPr>
        <w:spacing w:line="276" w:lineRule="auto"/>
        <w:rPr>
          <w:lang w:val="sk-SK"/>
        </w:rPr>
      </w:pPr>
    </w:p>
    <w:p w:rsidRPr="003A0152" w:rsidR="00805948" w:rsidP="007540D5" w:rsidRDefault="007540D5" w14:paraId="3B246B8B" w14:textId="044BFEC9">
      <w:pPr>
        <w:spacing w:line="276" w:lineRule="auto"/>
        <w:jc w:val="both"/>
        <w:rPr>
          <w:rFonts w:ascii="Times New Roman" w:hAnsi="Times New Roman"/>
          <w:i/>
          <w:iCs/>
          <w:sz w:val="24"/>
          <w:szCs w:val="24"/>
          <w:lang w:val="sk-SK"/>
        </w:rPr>
      </w:pPr>
      <w:r w:rsidRPr="007540D5">
        <w:rPr>
          <w:rFonts w:ascii="Times New Roman" w:hAnsi="Times New Roman"/>
          <w:sz w:val="24"/>
          <w:szCs w:val="24"/>
          <w:lang w:val="sk-SK"/>
        </w:rPr>
        <w:t xml:space="preserve">Také </w:t>
      </w:r>
      <w:proofErr w:type="spellStart"/>
      <w:r w:rsidRPr="007540D5">
        <w:rPr>
          <w:rFonts w:ascii="Times New Roman" w:hAnsi="Times New Roman"/>
          <w:sz w:val="24"/>
          <w:szCs w:val="24"/>
          <w:lang w:val="sk-SK"/>
        </w:rPr>
        <w:t>byly</w:t>
      </w:r>
      <w:proofErr w:type="spellEnd"/>
      <w:r w:rsidRPr="007540D5">
        <w:rPr>
          <w:rFonts w:ascii="Times New Roman" w:hAnsi="Times New Roman"/>
          <w:sz w:val="24"/>
          <w:szCs w:val="24"/>
          <w:lang w:val="sk-SK"/>
        </w:rPr>
        <w:t xml:space="preserve"> </w:t>
      </w:r>
      <w:proofErr w:type="spellStart"/>
      <w:r w:rsidRPr="007540D5">
        <w:rPr>
          <w:rFonts w:ascii="Times New Roman" w:hAnsi="Times New Roman"/>
          <w:sz w:val="24"/>
          <w:szCs w:val="24"/>
          <w:lang w:val="sk-SK"/>
        </w:rPr>
        <w:t>vytvořeny</w:t>
      </w:r>
      <w:proofErr w:type="spellEnd"/>
      <w:r w:rsidRPr="007540D5">
        <w:rPr>
          <w:rFonts w:ascii="Times New Roman" w:hAnsi="Times New Roman"/>
          <w:sz w:val="24"/>
          <w:szCs w:val="24"/>
          <w:lang w:val="sk-SK"/>
        </w:rPr>
        <w:t xml:space="preserve"> v </w:t>
      </w:r>
      <w:proofErr w:type="spellStart"/>
      <w:r w:rsidRPr="007540D5">
        <w:rPr>
          <w:rFonts w:ascii="Times New Roman" w:hAnsi="Times New Roman"/>
          <w:sz w:val="24"/>
          <w:szCs w:val="24"/>
          <w:lang w:val="sk-SK"/>
        </w:rPr>
        <w:t>datovém</w:t>
      </w:r>
      <w:proofErr w:type="spellEnd"/>
      <w:r w:rsidRPr="007540D5">
        <w:rPr>
          <w:rFonts w:ascii="Times New Roman" w:hAnsi="Times New Roman"/>
          <w:sz w:val="24"/>
          <w:szCs w:val="24"/>
          <w:lang w:val="sk-SK"/>
        </w:rPr>
        <w:t xml:space="preserve"> skladu </w:t>
      </w:r>
      <w:proofErr w:type="spellStart"/>
      <w:r w:rsidRPr="007540D5">
        <w:rPr>
          <w:rFonts w:ascii="Times New Roman" w:hAnsi="Times New Roman"/>
          <w:sz w:val="24"/>
          <w:szCs w:val="24"/>
          <w:lang w:val="sk-SK"/>
        </w:rPr>
        <w:t>relace</w:t>
      </w:r>
      <w:proofErr w:type="spellEnd"/>
      <w:r w:rsidRPr="007540D5">
        <w:rPr>
          <w:rFonts w:ascii="Times New Roman" w:hAnsi="Times New Roman"/>
          <w:sz w:val="24"/>
          <w:szCs w:val="24"/>
          <w:lang w:val="sk-SK"/>
        </w:rPr>
        <w:t xml:space="preserve"> </w:t>
      </w:r>
      <w:proofErr w:type="spellStart"/>
      <w:r w:rsidRPr="007540D5">
        <w:rPr>
          <w:rFonts w:ascii="Times New Roman" w:hAnsi="Times New Roman"/>
          <w:sz w:val="24"/>
          <w:szCs w:val="24"/>
          <w:lang w:val="sk-SK"/>
        </w:rPr>
        <w:t>mezi</w:t>
      </w:r>
      <w:proofErr w:type="spellEnd"/>
      <w:r w:rsidRPr="007540D5">
        <w:rPr>
          <w:rFonts w:ascii="Times New Roman" w:hAnsi="Times New Roman"/>
          <w:sz w:val="24"/>
          <w:szCs w:val="24"/>
          <w:lang w:val="sk-SK"/>
        </w:rPr>
        <w:t xml:space="preserve"> </w:t>
      </w:r>
      <w:proofErr w:type="spellStart"/>
      <w:r w:rsidRPr="007540D5">
        <w:rPr>
          <w:rFonts w:ascii="Times New Roman" w:hAnsi="Times New Roman"/>
          <w:sz w:val="24"/>
          <w:szCs w:val="24"/>
          <w:lang w:val="sk-SK"/>
        </w:rPr>
        <w:t>tabulkami</w:t>
      </w:r>
      <w:proofErr w:type="spellEnd"/>
      <w:r w:rsidRPr="007540D5">
        <w:rPr>
          <w:rFonts w:ascii="Times New Roman" w:hAnsi="Times New Roman"/>
          <w:sz w:val="24"/>
          <w:szCs w:val="24"/>
          <w:lang w:val="sk-SK"/>
        </w:rPr>
        <w:t xml:space="preserve"> L1. Diagramy jednotlivých </w:t>
      </w:r>
      <w:proofErr w:type="spellStart"/>
      <w:r w:rsidRPr="007540D5">
        <w:rPr>
          <w:rFonts w:ascii="Times New Roman" w:hAnsi="Times New Roman"/>
          <w:sz w:val="24"/>
          <w:szCs w:val="24"/>
          <w:lang w:val="sk-SK"/>
        </w:rPr>
        <w:t>relací</w:t>
      </w:r>
      <w:proofErr w:type="spellEnd"/>
      <w:r w:rsidRPr="007540D5">
        <w:rPr>
          <w:rFonts w:ascii="Times New Roman" w:hAnsi="Times New Roman"/>
          <w:sz w:val="24"/>
          <w:szCs w:val="24"/>
          <w:lang w:val="sk-SK"/>
        </w:rPr>
        <w:t xml:space="preserve"> </w:t>
      </w:r>
      <w:proofErr w:type="spellStart"/>
      <w:r w:rsidRPr="007540D5">
        <w:rPr>
          <w:rFonts w:ascii="Times New Roman" w:hAnsi="Times New Roman"/>
          <w:sz w:val="24"/>
          <w:szCs w:val="24"/>
          <w:lang w:val="sk-SK"/>
        </w:rPr>
        <w:t>jsou</w:t>
      </w:r>
      <w:proofErr w:type="spellEnd"/>
      <w:r w:rsidRPr="007540D5">
        <w:rPr>
          <w:rFonts w:ascii="Times New Roman" w:hAnsi="Times New Roman"/>
          <w:sz w:val="24"/>
          <w:szCs w:val="24"/>
          <w:lang w:val="sk-SK"/>
        </w:rPr>
        <w:t xml:space="preserve"> v</w:t>
      </w:r>
      <w:r w:rsidR="00D415D1">
        <w:rPr>
          <w:rFonts w:ascii="Times New Roman" w:hAnsi="Times New Roman"/>
          <w:sz w:val="24"/>
          <w:szCs w:val="24"/>
          <w:lang w:val="sk-SK"/>
        </w:rPr>
        <w:t> </w:t>
      </w:r>
      <w:proofErr w:type="spellStart"/>
      <w:r w:rsidRPr="007540D5">
        <w:rPr>
          <w:rFonts w:ascii="Times New Roman" w:hAnsi="Times New Roman"/>
          <w:sz w:val="24"/>
          <w:szCs w:val="24"/>
          <w:lang w:val="sk-SK"/>
        </w:rPr>
        <w:t>příloze</w:t>
      </w:r>
      <w:proofErr w:type="spellEnd"/>
      <w:r w:rsidR="00D415D1">
        <w:rPr>
          <w:rFonts w:ascii="Times New Roman" w:hAnsi="Times New Roman"/>
          <w:sz w:val="24"/>
          <w:szCs w:val="24"/>
          <w:lang w:val="sk-SK"/>
        </w:rPr>
        <w:t>:</w:t>
      </w:r>
      <w:r w:rsidRPr="007540D5">
        <w:rPr>
          <w:rFonts w:ascii="Times New Roman" w:hAnsi="Times New Roman"/>
          <w:sz w:val="24"/>
          <w:szCs w:val="24"/>
          <w:lang w:val="sk-SK"/>
        </w:rPr>
        <w:t xml:space="preserve"> </w:t>
      </w:r>
      <w:proofErr w:type="spellStart"/>
      <w:r w:rsidRPr="003A0152" w:rsidR="005A7931">
        <w:rPr>
          <w:rFonts w:ascii="Times New Roman" w:hAnsi="Times New Roman"/>
          <w:i/>
          <w:iCs/>
          <w:sz w:val="24"/>
          <w:szCs w:val="24"/>
          <w:lang w:val="sk-SK"/>
        </w:rPr>
        <w:t>Příloha</w:t>
      </w:r>
      <w:proofErr w:type="spellEnd"/>
      <w:r w:rsidRPr="003A0152" w:rsidR="005A7931">
        <w:rPr>
          <w:rFonts w:ascii="Times New Roman" w:hAnsi="Times New Roman"/>
          <w:i/>
          <w:iCs/>
          <w:sz w:val="24"/>
          <w:szCs w:val="24"/>
          <w:lang w:val="sk-SK"/>
        </w:rPr>
        <w:t xml:space="preserve"> C – </w:t>
      </w:r>
      <w:proofErr w:type="spellStart"/>
      <w:r w:rsidRPr="003A0152" w:rsidR="005A7931">
        <w:rPr>
          <w:rFonts w:ascii="Times New Roman" w:hAnsi="Times New Roman"/>
          <w:i/>
          <w:iCs/>
          <w:sz w:val="24"/>
          <w:szCs w:val="24"/>
          <w:lang w:val="sk-SK"/>
        </w:rPr>
        <w:t>Schémata</w:t>
      </w:r>
      <w:proofErr w:type="spellEnd"/>
      <w:r w:rsidRPr="003A0152" w:rsidR="005A7931">
        <w:rPr>
          <w:rFonts w:ascii="Times New Roman" w:hAnsi="Times New Roman"/>
          <w:i/>
          <w:iCs/>
          <w:sz w:val="24"/>
          <w:szCs w:val="24"/>
          <w:lang w:val="sk-SK"/>
        </w:rPr>
        <w:t xml:space="preserve"> L1</w:t>
      </w:r>
      <w:r w:rsidR="005A7931">
        <w:rPr>
          <w:rFonts w:ascii="Times New Roman" w:hAnsi="Times New Roman"/>
          <w:b/>
          <w:bCs/>
          <w:sz w:val="24"/>
          <w:szCs w:val="24"/>
          <w:lang w:val="sk-SK"/>
        </w:rPr>
        <w:t xml:space="preserve"> </w:t>
      </w:r>
      <w:r w:rsidRPr="007540D5">
        <w:rPr>
          <w:rFonts w:ascii="Times New Roman" w:hAnsi="Times New Roman"/>
          <w:sz w:val="24"/>
          <w:szCs w:val="24"/>
          <w:lang w:val="sk-SK"/>
        </w:rPr>
        <w:t>nebo kódy SQL v</w:t>
      </w:r>
      <w:r w:rsidR="00D415D1">
        <w:rPr>
          <w:rFonts w:ascii="Times New Roman" w:hAnsi="Times New Roman"/>
          <w:sz w:val="24"/>
          <w:szCs w:val="24"/>
          <w:lang w:val="sk-SK"/>
        </w:rPr>
        <w:t> </w:t>
      </w:r>
      <w:proofErr w:type="spellStart"/>
      <w:r w:rsidRPr="007540D5">
        <w:rPr>
          <w:rFonts w:ascii="Times New Roman" w:hAnsi="Times New Roman"/>
          <w:sz w:val="24"/>
          <w:szCs w:val="24"/>
          <w:lang w:val="sk-SK"/>
        </w:rPr>
        <w:t>příloze</w:t>
      </w:r>
      <w:proofErr w:type="spellEnd"/>
      <w:r w:rsidR="00D415D1">
        <w:rPr>
          <w:rFonts w:ascii="Times New Roman" w:hAnsi="Times New Roman"/>
          <w:sz w:val="24"/>
          <w:szCs w:val="24"/>
          <w:lang w:val="sk-SK"/>
        </w:rPr>
        <w:t>:</w:t>
      </w:r>
      <w:r>
        <w:rPr>
          <w:rFonts w:ascii="Times New Roman" w:hAnsi="Times New Roman"/>
          <w:sz w:val="24"/>
          <w:szCs w:val="24"/>
          <w:lang w:val="sk-SK"/>
        </w:rPr>
        <w:t xml:space="preserve"> </w:t>
      </w:r>
      <w:proofErr w:type="spellStart"/>
      <w:r w:rsidRPr="003A0152" w:rsidR="0044376A">
        <w:rPr>
          <w:rFonts w:ascii="Times New Roman" w:hAnsi="Times New Roman"/>
          <w:i/>
          <w:iCs/>
          <w:sz w:val="24"/>
          <w:szCs w:val="24"/>
          <w:lang w:val="sk-SK"/>
        </w:rPr>
        <w:t>Příloha</w:t>
      </w:r>
      <w:proofErr w:type="spellEnd"/>
      <w:r w:rsidRPr="003A0152" w:rsidR="0044376A">
        <w:rPr>
          <w:rFonts w:ascii="Times New Roman" w:hAnsi="Times New Roman"/>
          <w:i/>
          <w:iCs/>
          <w:sz w:val="24"/>
          <w:szCs w:val="24"/>
          <w:lang w:val="sk-SK"/>
        </w:rPr>
        <w:t xml:space="preserve"> A – SQL kódy</w:t>
      </w:r>
      <w:r w:rsidRPr="003A0152" w:rsidR="00D415D1">
        <w:rPr>
          <w:rFonts w:ascii="Times New Roman" w:hAnsi="Times New Roman"/>
          <w:sz w:val="24"/>
          <w:szCs w:val="24"/>
          <w:lang w:val="sk-SK"/>
        </w:rPr>
        <w:t>.</w:t>
      </w:r>
    </w:p>
    <w:p w:rsidRPr="00987F17" w:rsidR="001F6E5F" w:rsidP="00987F17" w:rsidRDefault="5FA90835" w14:paraId="33224AA7" w14:textId="6C05B82E">
      <w:pPr>
        <w:pStyle w:val="Nadpis3"/>
      </w:pPr>
      <w:proofErr w:type="spellStart"/>
      <w:r>
        <w:lastRenderedPageBreak/>
        <w:t>Pipeline</w:t>
      </w:r>
      <w:proofErr w:type="spellEnd"/>
      <w:r>
        <w:t xml:space="preserve"> </w:t>
      </w:r>
      <w:r w:rsidR="35CA7A6E">
        <w:t xml:space="preserve">– datové pumpy </w:t>
      </w:r>
    </w:p>
    <w:p w:rsidRPr="001F6E5F" w:rsidR="00454E53" w:rsidP="0073397B" w:rsidRDefault="001F6E5F" w14:paraId="3653A8B2" w14:textId="7A4E05B5">
      <w:pPr>
        <w:pStyle w:val="Zkladntext"/>
        <w:keepNext/>
        <w:spacing w:line="276" w:lineRule="auto"/>
        <w:rPr>
          <w:szCs w:val="24"/>
        </w:rPr>
      </w:pPr>
      <w:r>
        <w:rPr>
          <w:szCs w:val="24"/>
        </w:rPr>
        <w:t xml:space="preserve">Pumpa </w:t>
      </w:r>
      <w:r w:rsidRPr="001F6E5F">
        <w:rPr>
          <w:i/>
          <w:iCs/>
          <w:szCs w:val="24"/>
        </w:rPr>
        <w:t>L0_all</w:t>
      </w:r>
      <w:r>
        <w:rPr>
          <w:i/>
          <w:iCs/>
          <w:szCs w:val="24"/>
        </w:rPr>
        <w:t xml:space="preserve"> </w:t>
      </w:r>
      <w:r>
        <w:rPr>
          <w:szCs w:val="24"/>
        </w:rPr>
        <w:t xml:space="preserve">nahraje data do </w:t>
      </w:r>
      <w:r w:rsidR="00B10953">
        <w:rPr>
          <w:szCs w:val="24"/>
        </w:rPr>
        <w:t xml:space="preserve">tabulek vrstvy L0. V podstatě nakopíruje data 1:1 tak jak jsou ve </w:t>
      </w:r>
      <w:proofErr w:type="spellStart"/>
      <w:r w:rsidRPr="00B10953" w:rsidR="00B10953">
        <w:rPr>
          <w:i/>
          <w:iCs/>
          <w:szCs w:val="24"/>
        </w:rPr>
        <w:t>vystupni</w:t>
      </w:r>
      <w:proofErr w:type="spellEnd"/>
      <w:r w:rsidRPr="00B10953" w:rsidR="00B10953">
        <w:rPr>
          <w:i/>
          <w:iCs/>
          <w:szCs w:val="24"/>
        </w:rPr>
        <w:t>-excel-data</w:t>
      </w:r>
      <w:r w:rsidR="00B10953">
        <w:rPr>
          <w:szCs w:val="24"/>
        </w:rPr>
        <w:t xml:space="preserve"> až na výjimku L0_vyuk_hlv a L0_vyuk_spoj ve kterých se ještě vytvářejí odvozené sloupce. </w:t>
      </w:r>
    </w:p>
    <w:p w:rsidR="00454E53" w:rsidP="00454E53" w:rsidRDefault="00454E53" w14:paraId="18696D6E" w14:textId="14BDDB3D">
      <w:pPr>
        <w:pStyle w:val="Zkladntext"/>
        <w:spacing w:line="276" w:lineRule="auto"/>
        <w:rPr>
          <w:szCs w:val="24"/>
        </w:rPr>
      </w:pPr>
      <w:r>
        <w:rPr>
          <w:noProof/>
        </w:rPr>
        <w:drawing>
          <wp:inline distT="0" distB="0" distL="0" distR="0" wp14:anchorId="5290698F" wp14:editId="11E47E2A">
            <wp:extent cx="5400675" cy="5018405"/>
            <wp:effectExtent l="0" t="0" r="9525" b="0"/>
            <wp:docPr id="1263484225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48422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D6E62" w:rsidR="00454E53" w:rsidP="00454E53" w:rsidRDefault="00454E53" w14:paraId="1CB20535" w14:textId="3E51057B">
      <w:pPr>
        <w:pStyle w:val="Zkladntext"/>
        <w:spacing w:line="276" w:lineRule="auto"/>
        <w:rPr>
          <w:szCs w:val="24"/>
        </w:rPr>
      </w:pPr>
    </w:p>
    <w:p w:rsidR="00454E53" w:rsidP="00454E53" w:rsidRDefault="00454E53" w14:paraId="000F8BFE" w14:textId="11B4D262">
      <w:pPr>
        <w:spacing w:line="276" w:lineRule="auto"/>
        <w:jc w:val="center"/>
        <w:rPr>
          <w:rFonts w:ascii="Times New Roman" w:hAnsi="Times New Roman"/>
          <w:sz w:val="24"/>
          <w:szCs w:val="24"/>
        </w:rPr>
      </w:pPr>
      <w:r w:rsidRPr="00C41811">
        <w:rPr>
          <w:rFonts w:ascii="Times New Roman" w:hAnsi="Times New Roman"/>
          <w:sz w:val="24"/>
          <w:szCs w:val="24"/>
        </w:rPr>
        <w:t>Obrázek č.</w:t>
      </w:r>
      <w:r>
        <w:rPr>
          <w:rFonts w:ascii="Times New Roman" w:hAnsi="Times New Roman"/>
          <w:sz w:val="24"/>
          <w:szCs w:val="24"/>
        </w:rPr>
        <w:t>5</w:t>
      </w:r>
      <w:r w:rsidR="00D571C1">
        <w:rPr>
          <w:rFonts w:ascii="Times New Roman" w:hAnsi="Times New Roman"/>
          <w:sz w:val="24"/>
          <w:szCs w:val="24"/>
        </w:rPr>
        <w:t>6</w:t>
      </w:r>
      <w:r w:rsidRPr="00C41811">
        <w:rPr>
          <w:rFonts w:ascii="Times New Roman" w:hAnsi="Times New Roman"/>
          <w:sz w:val="24"/>
          <w:szCs w:val="24"/>
        </w:rPr>
        <w:t xml:space="preserve"> – </w:t>
      </w:r>
      <w:r>
        <w:rPr>
          <w:rFonts w:ascii="Times New Roman" w:hAnsi="Times New Roman"/>
          <w:sz w:val="24"/>
          <w:szCs w:val="24"/>
        </w:rPr>
        <w:t xml:space="preserve">Datová pumpa </w:t>
      </w:r>
      <w:r w:rsidRPr="00454E53">
        <w:rPr>
          <w:rFonts w:ascii="Times New Roman" w:hAnsi="Times New Roman"/>
          <w:i/>
          <w:iCs/>
          <w:sz w:val="24"/>
          <w:szCs w:val="24"/>
        </w:rPr>
        <w:t>L0_all</w:t>
      </w:r>
      <w:r w:rsidRPr="00C41811">
        <w:rPr>
          <w:rFonts w:ascii="Times New Roman" w:hAnsi="Times New Roman"/>
          <w:b/>
          <w:bCs/>
          <w:sz w:val="24"/>
          <w:szCs w:val="24"/>
        </w:rPr>
        <w:t xml:space="preserve"> </w:t>
      </w:r>
      <w:r w:rsidRPr="00C41811">
        <w:rPr>
          <w:rFonts w:ascii="Times New Roman" w:hAnsi="Times New Roman"/>
          <w:sz w:val="24"/>
          <w:szCs w:val="24"/>
        </w:rPr>
        <w:t>(Zdroj: Autoři)</w:t>
      </w:r>
    </w:p>
    <w:p w:rsidRPr="00ED7E12" w:rsidR="00454E53" w:rsidP="00ED7E12" w:rsidRDefault="00454E53" w14:paraId="4EC7A351" w14:textId="599C2E91">
      <w:pPr>
        <w:spacing w:line="276" w:lineRule="auto"/>
        <w:jc w:val="both"/>
        <w:rPr>
          <w:rFonts w:ascii="Times New Roman" w:hAnsi="Times New Roman"/>
          <w:sz w:val="24"/>
          <w:szCs w:val="24"/>
        </w:rPr>
      </w:pPr>
    </w:p>
    <w:p w:rsidR="00ED7E12" w:rsidP="00ED7E12" w:rsidRDefault="00ED7E12" w14:paraId="23F4A91A" w14:textId="366D1DE3">
      <w:pPr>
        <w:spacing w:line="276" w:lineRule="auto"/>
        <w:jc w:val="both"/>
        <w:rPr>
          <w:rFonts w:ascii="Times New Roman" w:hAnsi="Times New Roman"/>
          <w:sz w:val="24"/>
          <w:szCs w:val="24"/>
        </w:rPr>
      </w:pPr>
      <w:r w:rsidRPr="00ED7E12">
        <w:rPr>
          <w:rFonts w:ascii="Times New Roman" w:hAnsi="Times New Roman"/>
          <w:sz w:val="24"/>
          <w:szCs w:val="24"/>
        </w:rPr>
        <w:t xml:space="preserve">Další datová pumpa je pumpa, která nahrává tabulky dimenzí. Tyto pumpy jsou dvě: jedna načítá tabulky dimenzí static (static v tomto případě znamenají, že se jedná o dimenze, ve kterých se data téměř vůbec nebo alespoň minimálně nemění. Na rozdíl od dimenzí nazývaných </w:t>
      </w:r>
      <w:proofErr w:type="spellStart"/>
      <w:r w:rsidRPr="00ED7E12">
        <w:rPr>
          <w:rFonts w:ascii="Times New Roman" w:hAnsi="Times New Roman"/>
          <w:sz w:val="24"/>
          <w:szCs w:val="24"/>
        </w:rPr>
        <w:t>dynamic</w:t>
      </w:r>
      <w:proofErr w:type="spellEnd"/>
      <w:r w:rsidRPr="00ED7E12">
        <w:rPr>
          <w:rFonts w:ascii="Times New Roman" w:hAnsi="Times New Roman"/>
          <w:sz w:val="24"/>
          <w:szCs w:val="24"/>
        </w:rPr>
        <w:t>.</w:t>
      </w:r>
    </w:p>
    <w:p w:rsidR="00ED7E12" w:rsidP="00ED7E12" w:rsidRDefault="00ED7E12" w14:paraId="5B516523" w14:textId="77777777">
      <w:pPr>
        <w:spacing w:line="276" w:lineRule="auto"/>
        <w:jc w:val="both"/>
        <w:rPr>
          <w:rFonts w:ascii="Times New Roman" w:hAnsi="Times New Roman"/>
          <w:sz w:val="24"/>
          <w:szCs w:val="24"/>
        </w:rPr>
      </w:pPr>
    </w:p>
    <w:p w:rsidR="00ED7E12" w:rsidP="00ED7E12" w:rsidRDefault="00ED7E12" w14:paraId="0193A83C" w14:textId="6A319F6F">
      <w:pPr>
        <w:spacing w:line="276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0CBE4A08" wp14:editId="7B2ACD2D">
            <wp:extent cx="4914900" cy="3571875"/>
            <wp:effectExtent l="0" t="0" r="0" b="9525"/>
            <wp:docPr id="920971495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97149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E12" w:rsidP="00ED7E12" w:rsidRDefault="00ED7E12" w14:paraId="373CACD4" w14:textId="193EC3DD">
      <w:pPr>
        <w:spacing w:line="276" w:lineRule="auto"/>
        <w:jc w:val="center"/>
        <w:rPr>
          <w:rFonts w:ascii="Times New Roman" w:hAnsi="Times New Roman"/>
          <w:sz w:val="24"/>
          <w:szCs w:val="24"/>
        </w:rPr>
      </w:pPr>
      <w:r w:rsidRPr="00C41811">
        <w:rPr>
          <w:rFonts w:ascii="Times New Roman" w:hAnsi="Times New Roman"/>
          <w:sz w:val="24"/>
          <w:szCs w:val="24"/>
        </w:rPr>
        <w:t>Obrázek č.</w:t>
      </w:r>
      <w:r>
        <w:rPr>
          <w:rFonts w:ascii="Times New Roman" w:hAnsi="Times New Roman"/>
          <w:sz w:val="24"/>
          <w:szCs w:val="24"/>
        </w:rPr>
        <w:t>5</w:t>
      </w:r>
      <w:r w:rsidR="00D571C1">
        <w:rPr>
          <w:rFonts w:ascii="Times New Roman" w:hAnsi="Times New Roman"/>
          <w:sz w:val="24"/>
          <w:szCs w:val="24"/>
        </w:rPr>
        <w:t>7</w:t>
      </w:r>
      <w:r w:rsidRPr="00C41811">
        <w:rPr>
          <w:rFonts w:ascii="Times New Roman" w:hAnsi="Times New Roman"/>
          <w:sz w:val="24"/>
          <w:szCs w:val="24"/>
        </w:rPr>
        <w:t xml:space="preserve"> – </w:t>
      </w:r>
      <w:r>
        <w:rPr>
          <w:rFonts w:ascii="Times New Roman" w:hAnsi="Times New Roman"/>
          <w:sz w:val="24"/>
          <w:szCs w:val="24"/>
        </w:rPr>
        <w:t xml:space="preserve">Datová pumpa </w:t>
      </w:r>
      <w:proofErr w:type="spellStart"/>
      <w:r>
        <w:rPr>
          <w:rFonts w:ascii="Times New Roman" w:hAnsi="Times New Roman"/>
          <w:i/>
          <w:iCs/>
          <w:sz w:val="24"/>
          <w:szCs w:val="24"/>
        </w:rPr>
        <w:t>D_static</w:t>
      </w:r>
      <w:proofErr w:type="spellEnd"/>
      <w:r w:rsidRPr="00C41811">
        <w:rPr>
          <w:rFonts w:ascii="Times New Roman" w:hAnsi="Times New Roman"/>
          <w:b/>
          <w:bCs/>
          <w:sz w:val="24"/>
          <w:szCs w:val="24"/>
        </w:rPr>
        <w:t xml:space="preserve"> </w:t>
      </w:r>
      <w:r w:rsidRPr="00C41811">
        <w:rPr>
          <w:rFonts w:ascii="Times New Roman" w:hAnsi="Times New Roman"/>
          <w:sz w:val="24"/>
          <w:szCs w:val="24"/>
        </w:rPr>
        <w:t>(Zdroj: Autoři)</w:t>
      </w:r>
    </w:p>
    <w:p w:rsidR="0073397B" w:rsidP="00ED7E12" w:rsidRDefault="0073397B" w14:paraId="025CCEA7" w14:textId="77777777">
      <w:pPr>
        <w:spacing w:line="276" w:lineRule="auto"/>
        <w:jc w:val="center"/>
        <w:rPr>
          <w:rFonts w:ascii="Times New Roman" w:hAnsi="Times New Roman"/>
          <w:sz w:val="24"/>
          <w:szCs w:val="24"/>
        </w:rPr>
      </w:pPr>
    </w:p>
    <w:p w:rsidR="00756DFD" w:rsidP="00756DFD" w:rsidRDefault="00756DFD" w14:paraId="44C21EF9" w14:textId="6CB9F685">
      <w:pPr>
        <w:spacing w:line="276" w:lineRule="auto"/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7" behindDoc="0" locked="0" layoutInCell="1" allowOverlap="1" wp14:anchorId="5A6D7BC1" wp14:editId="34203188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7479012" cy="2085975"/>
            <wp:effectExtent l="0" t="0" r="8255" b="0"/>
            <wp:wrapTopAndBottom/>
            <wp:docPr id="264852076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52076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9012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41811">
        <w:rPr>
          <w:rFonts w:ascii="Times New Roman" w:hAnsi="Times New Roman"/>
          <w:sz w:val="24"/>
          <w:szCs w:val="24"/>
        </w:rPr>
        <w:t>Obrázek č.</w:t>
      </w:r>
      <w:r>
        <w:rPr>
          <w:rFonts w:ascii="Times New Roman" w:hAnsi="Times New Roman"/>
          <w:sz w:val="24"/>
          <w:szCs w:val="24"/>
        </w:rPr>
        <w:t>5</w:t>
      </w:r>
      <w:r w:rsidR="00D571C1">
        <w:rPr>
          <w:rFonts w:ascii="Times New Roman" w:hAnsi="Times New Roman"/>
          <w:sz w:val="24"/>
          <w:szCs w:val="24"/>
        </w:rPr>
        <w:t>8</w:t>
      </w:r>
      <w:r w:rsidRPr="00C41811">
        <w:rPr>
          <w:rFonts w:ascii="Times New Roman" w:hAnsi="Times New Roman"/>
          <w:sz w:val="24"/>
          <w:szCs w:val="24"/>
        </w:rPr>
        <w:t xml:space="preserve"> – </w:t>
      </w:r>
      <w:r>
        <w:rPr>
          <w:rFonts w:ascii="Times New Roman" w:hAnsi="Times New Roman"/>
          <w:sz w:val="24"/>
          <w:szCs w:val="24"/>
        </w:rPr>
        <w:t xml:space="preserve">Datová pumpa </w:t>
      </w:r>
      <w:r>
        <w:rPr>
          <w:rFonts w:ascii="Times New Roman" w:hAnsi="Times New Roman"/>
          <w:i/>
          <w:iCs/>
          <w:sz w:val="24"/>
          <w:szCs w:val="24"/>
        </w:rPr>
        <w:t>Dimenze</w:t>
      </w:r>
      <w:r w:rsidRPr="00C41811">
        <w:rPr>
          <w:rFonts w:ascii="Times New Roman" w:hAnsi="Times New Roman"/>
          <w:b/>
          <w:bCs/>
          <w:sz w:val="24"/>
          <w:szCs w:val="24"/>
        </w:rPr>
        <w:t xml:space="preserve"> </w:t>
      </w:r>
      <w:r w:rsidRPr="00C41811">
        <w:rPr>
          <w:rFonts w:ascii="Times New Roman" w:hAnsi="Times New Roman"/>
          <w:sz w:val="24"/>
          <w:szCs w:val="24"/>
        </w:rPr>
        <w:t>(Zdroj: Autoři)</w:t>
      </w:r>
    </w:p>
    <w:p w:rsidRPr="00C41811" w:rsidR="00454E53" w:rsidP="00F622D4" w:rsidRDefault="00454E53" w14:paraId="188FA43B" w14:textId="0AF4F5B0">
      <w:pPr>
        <w:spacing w:line="276" w:lineRule="auto"/>
        <w:rPr>
          <w:rFonts w:ascii="Times New Roman" w:hAnsi="Times New Roman"/>
          <w:sz w:val="24"/>
          <w:szCs w:val="24"/>
          <w:lang w:val="sk-SK"/>
        </w:rPr>
      </w:pPr>
    </w:p>
    <w:p w:rsidR="00371D74" w:rsidP="00F622D4" w:rsidRDefault="00756DFD" w14:paraId="65E5E470" w14:textId="35654FDD">
      <w:pPr>
        <w:pStyle w:val="Zkladntext"/>
        <w:spacing w:line="276" w:lineRule="auto"/>
        <w:rPr>
          <w:szCs w:val="24"/>
        </w:rPr>
      </w:pPr>
      <w:r w:rsidRPr="001D6E62">
        <w:rPr>
          <w:szCs w:val="24"/>
        </w:rPr>
        <w:t xml:space="preserve">Všechny aktivity jsou spojené vazbou </w:t>
      </w:r>
      <w:r>
        <w:rPr>
          <w:szCs w:val="24"/>
        </w:rPr>
        <w:t>Úspěch</w:t>
      </w:r>
      <w:r w:rsidRPr="001D6E62">
        <w:rPr>
          <w:szCs w:val="24"/>
        </w:rPr>
        <w:t xml:space="preserve">, tzn., že se </w:t>
      </w:r>
      <w:r>
        <w:rPr>
          <w:szCs w:val="24"/>
        </w:rPr>
        <w:t>další aktivita spustí</w:t>
      </w:r>
      <w:r w:rsidRPr="001D6E62">
        <w:rPr>
          <w:szCs w:val="24"/>
        </w:rPr>
        <w:t xml:space="preserve"> až po </w:t>
      </w:r>
      <w:r>
        <w:rPr>
          <w:szCs w:val="24"/>
        </w:rPr>
        <w:t>úspěchu</w:t>
      </w:r>
      <w:r w:rsidRPr="001D6E62">
        <w:rPr>
          <w:szCs w:val="24"/>
        </w:rPr>
        <w:t xml:space="preserve"> předešlé aktivity. </w:t>
      </w:r>
      <w:r w:rsidRPr="00756DFD">
        <w:rPr>
          <w:szCs w:val="24"/>
        </w:rPr>
        <w:t>Například</w:t>
      </w:r>
      <w:r>
        <w:rPr>
          <w:szCs w:val="24"/>
        </w:rPr>
        <w:t xml:space="preserve"> </w:t>
      </w:r>
      <w:r w:rsidRPr="00756DFD">
        <w:rPr>
          <w:szCs w:val="24"/>
        </w:rPr>
        <w:t xml:space="preserve">když selže </w:t>
      </w:r>
      <w:r>
        <w:rPr>
          <w:szCs w:val="24"/>
        </w:rPr>
        <w:t>aktivita</w:t>
      </w:r>
      <w:r w:rsidRPr="00756DFD">
        <w:rPr>
          <w:szCs w:val="24"/>
        </w:rPr>
        <w:t xml:space="preserve"> </w:t>
      </w:r>
      <w:r w:rsidRPr="00756DFD">
        <w:rPr>
          <w:i/>
          <w:iCs/>
          <w:szCs w:val="24"/>
        </w:rPr>
        <w:t>L1stage_D_Dataset</w:t>
      </w:r>
      <w:r w:rsidRPr="00756DFD">
        <w:rPr>
          <w:szCs w:val="24"/>
        </w:rPr>
        <w:t xml:space="preserve">, </w:t>
      </w:r>
      <w:r>
        <w:rPr>
          <w:szCs w:val="24"/>
        </w:rPr>
        <w:t xml:space="preserve">aktivita </w:t>
      </w:r>
      <w:r w:rsidRPr="00756DFD">
        <w:rPr>
          <w:i/>
          <w:iCs/>
          <w:szCs w:val="24"/>
        </w:rPr>
        <w:t>L1_D_Dataset</w:t>
      </w:r>
      <w:r w:rsidRPr="00756DFD">
        <w:rPr>
          <w:szCs w:val="24"/>
        </w:rPr>
        <w:t xml:space="preserve"> se nespustí.</w:t>
      </w:r>
    </w:p>
    <w:p w:rsidR="00F622D4" w:rsidP="00F622D4" w:rsidRDefault="00F622D4" w14:paraId="72CF6632" w14:textId="77777777">
      <w:pPr>
        <w:pStyle w:val="Zkladntext"/>
        <w:spacing w:line="276" w:lineRule="auto"/>
        <w:rPr>
          <w:szCs w:val="24"/>
        </w:rPr>
      </w:pPr>
    </w:p>
    <w:p w:rsidR="00371D74" w:rsidP="00F622D4" w:rsidRDefault="00371D74" w14:paraId="3400F0FB" w14:textId="6570BCDA">
      <w:pPr>
        <w:pStyle w:val="Zkladntext"/>
        <w:spacing w:line="276" w:lineRule="auto"/>
        <w:rPr>
          <w:i/>
          <w:iCs/>
          <w:szCs w:val="24"/>
        </w:rPr>
      </w:pPr>
      <w:r w:rsidRPr="00371D74">
        <w:rPr>
          <w:szCs w:val="24"/>
        </w:rPr>
        <w:lastRenderedPageBreak/>
        <w:t xml:space="preserve">Následují datové pumpy pro </w:t>
      </w:r>
      <w:r w:rsidR="00B10953">
        <w:rPr>
          <w:szCs w:val="24"/>
        </w:rPr>
        <w:t>tabulky</w:t>
      </w:r>
      <w:r>
        <w:rPr>
          <w:szCs w:val="24"/>
        </w:rPr>
        <w:t xml:space="preserve"> fakt</w:t>
      </w:r>
      <w:r w:rsidRPr="00371D74">
        <w:rPr>
          <w:szCs w:val="24"/>
        </w:rPr>
        <w:t>ů</w:t>
      </w:r>
      <w:r>
        <w:rPr>
          <w:szCs w:val="24"/>
        </w:rPr>
        <w:t xml:space="preserve">, </w:t>
      </w:r>
      <w:r w:rsidRPr="00371D74">
        <w:rPr>
          <w:szCs w:val="24"/>
        </w:rPr>
        <w:t xml:space="preserve">které jsou pro přehlednost rozděleny </w:t>
      </w:r>
      <w:r>
        <w:rPr>
          <w:szCs w:val="24"/>
        </w:rPr>
        <w:t>na</w:t>
      </w:r>
      <w:r w:rsidRPr="00371D74">
        <w:rPr>
          <w:szCs w:val="24"/>
        </w:rPr>
        <w:t xml:space="preserve"> 2 pumpy</w:t>
      </w:r>
      <w:r>
        <w:rPr>
          <w:szCs w:val="24"/>
        </w:rPr>
        <w:t xml:space="preserve"> a to: </w:t>
      </w:r>
      <w:r w:rsidRPr="00371D74">
        <w:rPr>
          <w:i/>
          <w:iCs/>
          <w:szCs w:val="24"/>
        </w:rPr>
        <w:t>L1stage_F_step1</w:t>
      </w:r>
      <w:r>
        <w:rPr>
          <w:szCs w:val="24"/>
        </w:rPr>
        <w:t xml:space="preserve"> a </w:t>
      </w:r>
      <w:r w:rsidRPr="00371D74">
        <w:rPr>
          <w:i/>
          <w:iCs/>
          <w:szCs w:val="24"/>
        </w:rPr>
        <w:t>L1stage_F_step2</w:t>
      </w:r>
      <w:r>
        <w:rPr>
          <w:i/>
          <w:iCs/>
          <w:szCs w:val="24"/>
        </w:rPr>
        <w:t>.</w:t>
      </w:r>
    </w:p>
    <w:p w:rsidRPr="00095650" w:rsidR="00735038" w:rsidP="00F622D4" w:rsidRDefault="00371D74" w14:paraId="3D7ED2B1" w14:textId="5644A32E">
      <w:pPr>
        <w:pStyle w:val="Zkladntext"/>
        <w:spacing w:line="276" w:lineRule="auto"/>
      </w:pPr>
      <w:r>
        <w:t xml:space="preserve">Je to rozdělené, </w:t>
      </w:r>
      <w:r w:rsidRPr="00371D74">
        <w:t xml:space="preserve">protože </w:t>
      </w:r>
      <w:r w:rsidR="00095650">
        <w:t>tabulky v </w:t>
      </w:r>
      <w:r w:rsidRPr="00095650" w:rsidR="00095650">
        <w:rPr>
          <w:i/>
          <w:iCs/>
        </w:rPr>
        <w:t>L1stage_F_step2</w:t>
      </w:r>
      <w:r w:rsidR="00095650">
        <w:t xml:space="preserve"> jsou aktualizovány odvozením dat z jiných tabulek L1stage. A když selže nahrávaní dat ze zdrojových souborů již jsou ve </w:t>
      </w:r>
      <w:r w:rsidRPr="00095650" w:rsidR="00095650">
        <w:rPr>
          <w:i/>
          <w:iCs/>
        </w:rPr>
        <w:t xml:space="preserve">L1stage_F_step1 </w:t>
      </w:r>
      <w:r w:rsidR="00095650">
        <w:t xml:space="preserve">pak by aktualizace tabulek v L1stage_F_step2 </w:t>
      </w:r>
      <w:r w:rsidRPr="002E57B1" w:rsidR="002E57B1">
        <w:t>neměla</w:t>
      </w:r>
      <w:r w:rsidR="00095650">
        <w:t xml:space="preserve"> proběhnout</w:t>
      </w:r>
      <w:r w:rsidR="002E57B1">
        <w:t>.</w:t>
      </w:r>
      <w:r w:rsidR="00095650">
        <w:t xml:space="preserve"> </w:t>
      </w:r>
    </w:p>
    <w:p w:rsidR="00371D74" w:rsidP="00371D74" w:rsidRDefault="00371D74" w14:paraId="6FDBF4EF" w14:textId="77777777">
      <w:pPr>
        <w:pStyle w:val="Zkladntext"/>
        <w:spacing w:line="276" w:lineRule="auto"/>
      </w:pPr>
    </w:p>
    <w:p w:rsidR="00371D74" w:rsidP="00371D74" w:rsidRDefault="00F622D4" w14:paraId="5BBBF1DD" w14:textId="4B4848BA">
      <w:pPr>
        <w:pStyle w:val="Zkladntext"/>
        <w:spacing w:line="276" w:lineRule="auto"/>
      </w:pPr>
      <w:r>
        <w:rPr>
          <w:noProof/>
        </w:rPr>
        <w:lastRenderedPageBreak/>
        <w:drawing>
          <wp:anchor distT="0" distB="0" distL="114300" distR="114300" simplePos="0" relativeHeight="251658250" behindDoc="0" locked="0" layoutInCell="1" allowOverlap="1" wp14:anchorId="40A95B58" wp14:editId="4F5D93A4">
            <wp:simplePos x="0" y="0"/>
            <wp:positionH relativeFrom="column">
              <wp:posOffset>3890010</wp:posOffset>
            </wp:positionH>
            <wp:positionV relativeFrom="paragraph">
              <wp:posOffset>0</wp:posOffset>
            </wp:positionV>
            <wp:extent cx="1819275" cy="6619875"/>
            <wp:effectExtent l="0" t="0" r="9525" b="9525"/>
            <wp:wrapTopAndBottom/>
            <wp:docPr id="1358304655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304655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6619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1D74">
        <w:rPr>
          <w:noProof/>
        </w:rPr>
        <w:drawing>
          <wp:anchor distT="0" distB="0" distL="114300" distR="114300" simplePos="0" relativeHeight="251658249" behindDoc="0" locked="0" layoutInCell="1" allowOverlap="1" wp14:anchorId="26367888" wp14:editId="5F7BC6B8">
            <wp:simplePos x="0" y="0"/>
            <wp:positionH relativeFrom="page">
              <wp:posOffset>3284376</wp:posOffset>
            </wp:positionH>
            <wp:positionV relativeFrom="paragraph">
              <wp:posOffset>90</wp:posOffset>
            </wp:positionV>
            <wp:extent cx="1442085" cy="7067550"/>
            <wp:effectExtent l="0" t="0" r="5715" b="0"/>
            <wp:wrapTopAndBottom/>
            <wp:docPr id="584740548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740548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2085" cy="7067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1D74">
        <w:rPr>
          <w:noProof/>
        </w:rPr>
        <w:drawing>
          <wp:anchor distT="0" distB="0" distL="114300" distR="114300" simplePos="0" relativeHeight="251658248" behindDoc="0" locked="0" layoutInCell="1" allowOverlap="1" wp14:anchorId="404C83B4" wp14:editId="3A06BFBE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543050" cy="7067550"/>
            <wp:effectExtent l="0" t="0" r="0" b="0"/>
            <wp:wrapTopAndBottom/>
            <wp:docPr id="987400795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400795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7067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71D74" w:rsidR="00371D74">
        <w:rPr>
          <w:noProof/>
        </w:rPr>
        <w:t xml:space="preserve">  </w:t>
      </w:r>
    </w:p>
    <w:p w:rsidR="00F622D4" w:rsidP="00F622D4" w:rsidRDefault="00F622D4" w14:paraId="300F053A" w14:textId="08202947">
      <w:pPr>
        <w:spacing w:line="276" w:lineRule="auto"/>
        <w:jc w:val="center"/>
        <w:rPr>
          <w:rFonts w:ascii="Times New Roman" w:hAnsi="Times New Roman"/>
          <w:sz w:val="24"/>
          <w:szCs w:val="24"/>
        </w:rPr>
      </w:pPr>
      <w:r w:rsidRPr="00C41811">
        <w:rPr>
          <w:rFonts w:ascii="Times New Roman" w:hAnsi="Times New Roman"/>
          <w:sz w:val="24"/>
          <w:szCs w:val="24"/>
        </w:rPr>
        <w:t>Obrázek č.</w:t>
      </w:r>
      <w:r>
        <w:rPr>
          <w:rFonts w:ascii="Times New Roman" w:hAnsi="Times New Roman"/>
          <w:sz w:val="24"/>
          <w:szCs w:val="24"/>
        </w:rPr>
        <w:t>5</w:t>
      </w:r>
      <w:r w:rsidR="00D571C1">
        <w:rPr>
          <w:rFonts w:ascii="Times New Roman" w:hAnsi="Times New Roman"/>
          <w:sz w:val="24"/>
          <w:szCs w:val="24"/>
        </w:rPr>
        <w:t>9</w:t>
      </w:r>
      <w:r w:rsidRPr="00C41811">
        <w:rPr>
          <w:rFonts w:ascii="Times New Roman" w:hAnsi="Times New Roman"/>
          <w:sz w:val="24"/>
          <w:szCs w:val="24"/>
        </w:rPr>
        <w:t xml:space="preserve"> – </w:t>
      </w:r>
      <w:r>
        <w:rPr>
          <w:rFonts w:ascii="Times New Roman" w:hAnsi="Times New Roman"/>
          <w:sz w:val="24"/>
          <w:szCs w:val="24"/>
        </w:rPr>
        <w:t xml:space="preserve">Datová pumpa </w:t>
      </w:r>
      <w:r>
        <w:rPr>
          <w:rFonts w:ascii="Times New Roman" w:hAnsi="Times New Roman"/>
          <w:i/>
          <w:iCs/>
          <w:sz w:val="24"/>
          <w:szCs w:val="24"/>
        </w:rPr>
        <w:t>L1stage_F_step1</w:t>
      </w:r>
      <w:r w:rsidRPr="00C41811">
        <w:rPr>
          <w:rFonts w:ascii="Times New Roman" w:hAnsi="Times New Roman"/>
          <w:b/>
          <w:bCs/>
          <w:sz w:val="24"/>
          <w:szCs w:val="24"/>
        </w:rPr>
        <w:t xml:space="preserve"> </w:t>
      </w:r>
      <w:r w:rsidRPr="00C41811">
        <w:rPr>
          <w:rFonts w:ascii="Times New Roman" w:hAnsi="Times New Roman"/>
          <w:sz w:val="24"/>
          <w:szCs w:val="24"/>
        </w:rPr>
        <w:t>(Zdroj: Autoři)</w:t>
      </w:r>
    </w:p>
    <w:p w:rsidR="00371D74" w:rsidP="00735038" w:rsidRDefault="00371D74" w14:paraId="6830EA4C" w14:textId="77777777">
      <w:pPr>
        <w:pStyle w:val="Zkladntext"/>
      </w:pPr>
    </w:p>
    <w:p w:rsidR="00371D74" w:rsidP="00735038" w:rsidRDefault="00371D74" w14:paraId="0F2F18EA" w14:textId="77777777">
      <w:pPr>
        <w:pStyle w:val="Zkladntext"/>
      </w:pPr>
    </w:p>
    <w:p w:rsidR="00F622D4" w:rsidP="00735038" w:rsidRDefault="00F622D4" w14:paraId="03EBBACC" w14:textId="0610CB9D">
      <w:pPr>
        <w:pStyle w:val="Zkladntext"/>
      </w:pPr>
      <w:r>
        <w:rPr>
          <w:noProof/>
        </w:rPr>
        <w:drawing>
          <wp:inline distT="0" distB="0" distL="0" distR="0" wp14:anchorId="6CCB5B92" wp14:editId="5084F449">
            <wp:extent cx="5295900" cy="2581275"/>
            <wp:effectExtent l="0" t="0" r="0" b="9525"/>
            <wp:docPr id="1794817495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81749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2D4" w:rsidP="00F622D4" w:rsidRDefault="00F622D4" w14:paraId="5456192E" w14:textId="6B49F085">
      <w:pPr>
        <w:spacing w:line="276" w:lineRule="auto"/>
        <w:jc w:val="center"/>
        <w:rPr>
          <w:rFonts w:ascii="Times New Roman" w:hAnsi="Times New Roman"/>
          <w:sz w:val="24"/>
          <w:szCs w:val="24"/>
        </w:rPr>
      </w:pPr>
      <w:r w:rsidRPr="00C41811">
        <w:rPr>
          <w:rFonts w:ascii="Times New Roman" w:hAnsi="Times New Roman"/>
          <w:sz w:val="24"/>
          <w:szCs w:val="24"/>
        </w:rPr>
        <w:t>Obrázek č.</w:t>
      </w:r>
      <w:r w:rsidR="00D571C1">
        <w:rPr>
          <w:rFonts w:ascii="Times New Roman" w:hAnsi="Times New Roman"/>
          <w:sz w:val="24"/>
          <w:szCs w:val="24"/>
        </w:rPr>
        <w:t>60</w:t>
      </w:r>
      <w:r w:rsidRPr="00C41811">
        <w:rPr>
          <w:rFonts w:ascii="Times New Roman" w:hAnsi="Times New Roman"/>
          <w:sz w:val="24"/>
          <w:szCs w:val="24"/>
        </w:rPr>
        <w:t xml:space="preserve"> – </w:t>
      </w:r>
      <w:r>
        <w:rPr>
          <w:rFonts w:ascii="Times New Roman" w:hAnsi="Times New Roman"/>
          <w:sz w:val="24"/>
          <w:szCs w:val="24"/>
        </w:rPr>
        <w:t xml:space="preserve">Datová pumpa </w:t>
      </w:r>
      <w:r>
        <w:rPr>
          <w:rFonts w:ascii="Times New Roman" w:hAnsi="Times New Roman"/>
          <w:i/>
          <w:iCs/>
          <w:sz w:val="24"/>
          <w:szCs w:val="24"/>
        </w:rPr>
        <w:t>L1stage_F_step2</w:t>
      </w:r>
      <w:r w:rsidRPr="00C41811">
        <w:rPr>
          <w:rFonts w:ascii="Times New Roman" w:hAnsi="Times New Roman"/>
          <w:b/>
          <w:bCs/>
          <w:sz w:val="24"/>
          <w:szCs w:val="24"/>
        </w:rPr>
        <w:t xml:space="preserve"> </w:t>
      </w:r>
      <w:r w:rsidRPr="00C41811">
        <w:rPr>
          <w:rFonts w:ascii="Times New Roman" w:hAnsi="Times New Roman"/>
          <w:sz w:val="24"/>
          <w:szCs w:val="24"/>
        </w:rPr>
        <w:t>(Zdroj: Autoři)</w:t>
      </w:r>
    </w:p>
    <w:p w:rsidR="00F622D4" w:rsidP="00735038" w:rsidRDefault="00F622D4" w14:paraId="48218B6E" w14:textId="77777777">
      <w:pPr>
        <w:pStyle w:val="Zkladntext"/>
      </w:pPr>
    </w:p>
    <w:p w:rsidR="00F622D4" w:rsidP="00F622D4" w:rsidRDefault="006A00E7" w14:paraId="5CF314F8" w14:textId="01BA9F80">
      <w:pPr>
        <w:pStyle w:val="Zkladntext"/>
      </w:pPr>
      <w:r w:rsidRPr="00F622D4">
        <w:rPr>
          <w:noProof/>
        </w:rPr>
        <w:lastRenderedPageBreak/>
        <w:drawing>
          <wp:anchor distT="0" distB="0" distL="114300" distR="114300" simplePos="0" relativeHeight="251658252" behindDoc="0" locked="0" layoutInCell="1" allowOverlap="1" wp14:anchorId="177DA75C" wp14:editId="09373ED0">
            <wp:simplePos x="0" y="0"/>
            <wp:positionH relativeFrom="margin">
              <wp:align>center</wp:align>
            </wp:positionH>
            <wp:positionV relativeFrom="paragraph">
              <wp:posOffset>300355</wp:posOffset>
            </wp:positionV>
            <wp:extent cx="1456690" cy="6917055"/>
            <wp:effectExtent l="0" t="0" r="0" b="0"/>
            <wp:wrapTopAndBottom/>
            <wp:docPr id="704207698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207698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6690" cy="6917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53" behindDoc="0" locked="0" layoutInCell="1" allowOverlap="1" wp14:anchorId="4712C4B1" wp14:editId="3DA85CE1">
            <wp:simplePos x="0" y="0"/>
            <wp:positionH relativeFrom="margin">
              <wp:align>right</wp:align>
            </wp:positionH>
            <wp:positionV relativeFrom="paragraph">
              <wp:posOffset>318678</wp:posOffset>
            </wp:positionV>
            <wp:extent cx="1416050" cy="6891020"/>
            <wp:effectExtent l="0" t="0" r="0" b="5080"/>
            <wp:wrapTopAndBottom/>
            <wp:docPr id="530314543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314543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6050" cy="6891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22D4">
        <w:rPr>
          <w:noProof/>
        </w:rPr>
        <w:drawing>
          <wp:anchor distT="0" distB="0" distL="114300" distR="114300" simplePos="0" relativeHeight="251658251" behindDoc="0" locked="0" layoutInCell="1" allowOverlap="1" wp14:anchorId="359378F4" wp14:editId="5B2126F3">
            <wp:simplePos x="0" y="0"/>
            <wp:positionH relativeFrom="margin">
              <wp:align>left</wp:align>
            </wp:positionH>
            <wp:positionV relativeFrom="paragraph">
              <wp:posOffset>312172</wp:posOffset>
            </wp:positionV>
            <wp:extent cx="1453515" cy="6897370"/>
            <wp:effectExtent l="0" t="0" r="0" b="0"/>
            <wp:wrapTopAndBottom/>
            <wp:docPr id="358847915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47915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3515" cy="6897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622D4" w:rsidR="00F622D4">
        <w:t xml:space="preserve">Pumpa </w:t>
      </w:r>
      <w:r w:rsidRPr="006A00E7" w:rsidR="00F622D4">
        <w:rPr>
          <w:i/>
          <w:iCs/>
        </w:rPr>
        <w:t>L1_all</w:t>
      </w:r>
      <w:r w:rsidRPr="00F622D4" w:rsidR="00F622D4">
        <w:t xml:space="preserve"> </w:t>
      </w:r>
      <w:r>
        <w:t>na</w:t>
      </w:r>
      <w:r w:rsidRPr="00F622D4" w:rsidR="00F622D4">
        <w:t>plňuje tabulky faktů ve vrstvě L1.</w:t>
      </w:r>
      <w:r w:rsidRPr="00F622D4" w:rsidR="00F622D4">
        <w:rPr>
          <w:noProof/>
        </w:rPr>
        <w:t xml:space="preserve"> </w:t>
      </w:r>
    </w:p>
    <w:p w:rsidR="00F622D4" w:rsidP="00F622D4" w:rsidRDefault="00F622D4" w14:paraId="6CDAD602" w14:textId="3D102168">
      <w:pPr>
        <w:spacing w:line="276" w:lineRule="auto"/>
        <w:jc w:val="center"/>
        <w:rPr>
          <w:rFonts w:ascii="Times New Roman" w:hAnsi="Times New Roman"/>
          <w:sz w:val="24"/>
          <w:szCs w:val="24"/>
        </w:rPr>
      </w:pPr>
      <w:r w:rsidRPr="00C41811">
        <w:rPr>
          <w:rFonts w:ascii="Times New Roman" w:hAnsi="Times New Roman"/>
          <w:sz w:val="24"/>
          <w:szCs w:val="24"/>
        </w:rPr>
        <w:t>Obrázek č.</w:t>
      </w:r>
      <w:r w:rsidR="00554A6C">
        <w:rPr>
          <w:rFonts w:ascii="Times New Roman" w:hAnsi="Times New Roman"/>
          <w:sz w:val="24"/>
          <w:szCs w:val="24"/>
        </w:rPr>
        <w:t>6</w:t>
      </w:r>
      <w:r w:rsidR="00D571C1">
        <w:rPr>
          <w:rFonts w:ascii="Times New Roman" w:hAnsi="Times New Roman"/>
          <w:sz w:val="24"/>
          <w:szCs w:val="24"/>
        </w:rPr>
        <w:t>1</w:t>
      </w:r>
      <w:r>
        <w:rPr>
          <w:rFonts w:ascii="Times New Roman" w:hAnsi="Times New Roman"/>
          <w:sz w:val="24"/>
          <w:szCs w:val="24"/>
        </w:rPr>
        <w:t xml:space="preserve"> </w:t>
      </w:r>
      <w:r w:rsidRPr="00C41811">
        <w:rPr>
          <w:rFonts w:ascii="Times New Roman" w:hAnsi="Times New Roman"/>
          <w:sz w:val="24"/>
          <w:szCs w:val="24"/>
        </w:rPr>
        <w:t xml:space="preserve">– </w:t>
      </w:r>
      <w:r>
        <w:rPr>
          <w:rFonts w:ascii="Times New Roman" w:hAnsi="Times New Roman"/>
          <w:sz w:val="24"/>
          <w:szCs w:val="24"/>
        </w:rPr>
        <w:t xml:space="preserve">Datová pumpa </w:t>
      </w:r>
      <w:r>
        <w:rPr>
          <w:rFonts w:ascii="Times New Roman" w:hAnsi="Times New Roman"/>
          <w:i/>
          <w:iCs/>
          <w:sz w:val="24"/>
          <w:szCs w:val="24"/>
        </w:rPr>
        <w:t xml:space="preserve">L1_all </w:t>
      </w:r>
      <w:r w:rsidRPr="00C41811">
        <w:rPr>
          <w:rFonts w:ascii="Times New Roman" w:hAnsi="Times New Roman"/>
          <w:sz w:val="24"/>
          <w:szCs w:val="24"/>
        </w:rPr>
        <w:t>(Zdroj: Autoři)</w:t>
      </w:r>
    </w:p>
    <w:p w:rsidR="00371D74" w:rsidP="00735038" w:rsidRDefault="00371D74" w14:paraId="35BBCED8" w14:textId="71125506">
      <w:pPr>
        <w:pStyle w:val="Zkladntext"/>
      </w:pPr>
    </w:p>
    <w:p w:rsidR="00371D74" w:rsidP="00735038" w:rsidRDefault="006A00E7" w14:paraId="3B12F65A" w14:textId="44EBBFBB">
      <w:pPr>
        <w:pStyle w:val="Zkladntext"/>
      </w:pPr>
      <w:r>
        <w:lastRenderedPageBreak/>
        <w:t xml:space="preserve">Pumpa </w:t>
      </w:r>
      <w:proofErr w:type="spellStart"/>
      <w:r w:rsidRPr="006A00E7">
        <w:rPr>
          <w:i/>
          <w:iCs/>
        </w:rPr>
        <w:t>Python_script</w:t>
      </w:r>
      <w:proofErr w:type="spellEnd"/>
      <w:r>
        <w:t xml:space="preserve"> pošle </w:t>
      </w:r>
      <w:proofErr w:type="spellStart"/>
      <w:r>
        <w:t>get</w:t>
      </w:r>
      <w:proofErr w:type="spellEnd"/>
      <w:r>
        <w:t xml:space="preserve"> </w:t>
      </w:r>
      <w:proofErr w:type="spellStart"/>
      <w:r>
        <w:t>request</w:t>
      </w:r>
      <w:proofErr w:type="spellEnd"/>
      <w:r>
        <w:t xml:space="preserve"> na </w:t>
      </w:r>
      <w:r w:rsidR="003B036B">
        <w:t>API</w:t>
      </w:r>
      <w:r>
        <w:t xml:space="preserve">, kterého proces je popisován v kapitole 8. </w:t>
      </w:r>
    </w:p>
    <w:p w:rsidR="00371D74" w:rsidP="00735038" w:rsidRDefault="00371D74" w14:paraId="49DAB32E" w14:textId="1D69CADC">
      <w:pPr>
        <w:pStyle w:val="Zkladntext"/>
      </w:pPr>
    </w:p>
    <w:p w:rsidR="006A00E7" w:rsidP="00735038" w:rsidRDefault="006A00E7" w14:paraId="4D7C7833" w14:textId="2A2801ED">
      <w:pPr>
        <w:pStyle w:val="Zkladntext"/>
      </w:pPr>
      <w:r>
        <w:rPr>
          <w:noProof/>
        </w:rPr>
        <w:drawing>
          <wp:inline distT="0" distB="0" distL="0" distR="0" wp14:anchorId="5BDEAEF2" wp14:editId="685FB01B">
            <wp:extent cx="5400675" cy="2239010"/>
            <wp:effectExtent l="0" t="0" r="9525" b="8890"/>
            <wp:docPr id="1871310714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31071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D74" w:rsidP="006A00E7" w:rsidRDefault="006A00E7" w14:paraId="5DD5B59C" w14:textId="7FA32221">
      <w:pPr>
        <w:pStyle w:val="Zkladntext"/>
        <w:jc w:val="center"/>
      </w:pPr>
      <w:r w:rsidRPr="00C41811">
        <w:rPr>
          <w:szCs w:val="24"/>
        </w:rPr>
        <w:t>Obrázek č.</w:t>
      </w:r>
      <w:r w:rsidR="00D571C1">
        <w:rPr>
          <w:szCs w:val="24"/>
        </w:rPr>
        <w:t>62</w:t>
      </w:r>
      <w:r w:rsidRPr="00C41811">
        <w:rPr>
          <w:szCs w:val="24"/>
        </w:rPr>
        <w:t xml:space="preserve"> – </w:t>
      </w:r>
      <w:r>
        <w:rPr>
          <w:szCs w:val="24"/>
        </w:rPr>
        <w:t xml:space="preserve">Datová pumpa (Azure </w:t>
      </w:r>
      <w:proofErr w:type="spellStart"/>
      <w:r>
        <w:rPr>
          <w:szCs w:val="24"/>
        </w:rPr>
        <w:t>function</w:t>
      </w:r>
      <w:proofErr w:type="spellEnd"/>
      <w:r>
        <w:rPr>
          <w:szCs w:val="24"/>
        </w:rPr>
        <w:t>)</w:t>
      </w:r>
      <w:r w:rsidR="00B549CD">
        <w:rPr>
          <w:szCs w:val="24"/>
        </w:rPr>
        <w:t xml:space="preserve"> - Python</w:t>
      </w:r>
      <w:r>
        <w:rPr>
          <w:i/>
          <w:iCs/>
          <w:szCs w:val="24"/>
        </w:rPr>
        <w:t xml:space="preserve"> script</w:t>
      </w:r>
      <w:r w:rsidRPr="00C41811">
        <w:rPr>
          <w:b/>
          <w:bCs/>
          <w:szCs w:val="24"/>
        </w:rPr>
        <w:t xml:space="preserve"> </w:t>
      </w:r>
      <w:r w:rsidRPr="00C41811">
        <w:rPr>
          <w:szCs w:val="24"/>
        </w:rPr>
        <w:t>(Zdroj: Autoři)</w:t>
      </w:r>
    </w:p>
    <w:p w:rsidR="00371D74" w:rsidP="00735038" w:rsidRDefault="00371D74" w14:paraId="5A5F5393" w14:textId="77777777">
      <w:pPr>
        <w:pStyle w:val="Zkladntext"/>
      </w:pPr>
    </w:p>
    <w:p w:rsidRPr="00B549CD" w:rsidR="00371D74" w:rsidP="00C27C82" w:rsidRDefault="00B549CD" w14:paraId="327D5B22" w14:textId="28101A11">
      <w:pPr>
        <w:pStyle w:val="Zkladntext"/>
        <w:spacing w:line="276" w:lineRule="auto"/>
      </w:pPr>
      <w:proofErr w:type="spellStart"/>
      <w:r>
        <w:t>Pipeline</w:t>
      </w:r>
      <w:proofErr w:type="spellEnd"/>
      <w:r>
        <w:t xml:space="preserve"> </w:t>
      </w:r>
      <w:proofErr w:type="spellStart"/>
      <w:r w:rsidRPr="00B549CD">
        <w:rPr>
          <w:i/>
          <w:iCs/>
        </w:rPr>
        <w:t>Reload_all</w:t>
      </w:r>
      <w:proofErr w:type="spellEnd"/>
      <w:r>
        <w:rPr>
          <w:i/>
          <w:iCs/>
        </w:rPr>
        <w:t xml:space="preserve"> </w:t>
      </w:r>
      <w:r w:rsidRPr="00B549CD">
        <w:t xml:space="preserve">pak zapne všechna výše popsaná </w:t>
      </w:r>
      <w:r w:rsidR="00C27C82">
        <w:t>datové pumpy</w:t>
      </w:r>
      <w:r w:rsidRPr="00B549CD">
        <w:t xml:space="preserve"> v logickém sledu.</w:t>
      </w:r>
      <w:r>
        <w:t xml:space="preserve"> A</w:t>
      </w:r>
      <w:r w:rsidR="000A7240">
        <w:t> </w:t>
      </w:r>
      <w:r>
        <w:t xml:space="preserve">všechny pumpy jsou spojené vazbou </w:t>
      </w:r>
      <w:r>
        <w:rPr>
          <w:szCs w:val="24"/>
        </w:rPr>
        <w:t>Úspěch, aby</w:t>
      </w:r>
      <w:r w:rsidR="00C27C82">
        <w:rPr>
          <w:szCs w:val="24"/>
        </w:rPr>
        <w:t>ch</w:t>
      </w:r>
      <w:r>
        <w:rPr>
          <w:szCs w:val="24"/>
        </w:rPr>
        <w:t xml:space="preserve"> </w:t>
      </w:r>
      <w:r w:rsidRPr="001D6E62" w:rsidR="00C27C82">
        <w:rPr>
          <w:szCs w:val="24"/>
        </w:rPr>
        <w:t xml:space="preserve">se </w:t>
      </w:r>
      <w:r w:rsidR="00C27C82">
        <w:rPr>
          <w:szCs w:val="24"/>
        </w:rPr>
        <w:t xml:space="preserve">další pumpa </w:t>
      </w:r>
      <w:r w:rsidRPr="002E57B1" w:rsidR="002E57B1">
        <w:rPr>
          <w:szCs w:val="24"/>
        </w:rPr>
        <w:t xml:space="preserve">začala až </w:t>
      </w:r>
      <w:r w:rsidR="002E57B1">
        <w:rPr>
          <w:szCs w:val="24"/>
        </w:rPr>
        <w:t xml:space="preserve">po </w:t>
      </w:r>
      <w:r w:rsidR="00C27C82">
        <w:rPr>
          <w:szCs w:val="24"/>
        </w:rPr>
        <w:t>úspěchu</w:t>
      </w:r>
      <w:r w:rsidRPr="001D6E62" w:rsidR="00C27C82">
        <w:rPr>
          <w:szCs w:val="24"/>
        </w:rPr>
        <w:t xml:space="preserve"> předešlé </w:t>
      </w:r>
      <w:r w:rsidR="00C27C82">
        <w:rPr>
          <w:szCs w:val="24"/>
        </w:rPr>
        <w:t>pumpy.</w:t>
      </w:r>
    </w:p>
    <w:p w:rsidR="00B549CD" w:rsidP="183B363D" w:rsidRDefault="00C27C82" w14:paraId="4E326470" w14:textId="62C4B2E8">
      <w:pPr>
        <w:pStyle w:val="Zkladntext"/>
        <w:rPr>
          <w:i/>
          <w:iCs/>
        </w:rPr>
      </w:pPr>
      <w:r>
        <w:rPr>
          <w:noProof/>
        </w:rPr>
        <w:drawing>
          <wp:anchor distT="0" distB="0" distL="114300" distR="114300" simplePos="0" relativeHeight="251658254" behindDoc="0" locked="0" layoutInCell="1" allowOverlap="1" wp14:anchorId="733185B7" wp14:editId="1D415FA7">
            <wp:simplePos x="0" y="0"/>
            <wp:positionH relativeFrom="page">
              <wp:align>center</wp:align>
            </wp:positionH>
            <wp:positionV relativeFrom="paragraph">
              <wp:posOffset>325120</wp:posOffset>
            </wp:positionV>
            <wp:extent cx="5709899" cy="612322"/>
            <wp:effectExtent l="0" t="0" r="0" b="0"/>
            <wp:wrapTopAndBottom/>
            <wp:docPr id="502918512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918512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9899" cy="6123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27C82" w:rsidP="00C27C82" w:rsidRDefault="00C27C82" w14:paraId="104C33C7" w14:textId="72B99689">
      <w:pPr>
        <w:pStyle w:val="Zkladntext"/>
        <w:jc w:val="center"/>
      </w:pPr>
      <w:r w:rsidRPr="00C41811">
        <w:rPr>
          <w:szCs w:val="24"/>
        </w:rPr>
        <w:t>Obrázek č.</w:t>
      </w:r>
      <w:r>
        <w:rPr>
          <w:szCs w:val="24"/>
        </w:rPr>
        <w:t>6</w:t>
      </w:r>
      <w:r w:rsidR="00D571C1">
        <w:rPr>
          <w:szCs w:val="24"/>
        </w:rPr>
        <w:t>3</w:t>
      </w:r>
      <w:r w:rsidRPr="00C41811">
        <w:rPr>
          <w:szCs w:val="24"/>
        </w:rPr>
        <w:t xml:space="preserve"> – </w:t>
      </w:r>
      <w:r>
        <w:rPr>
          <w:szCs w:val="24"/>
        </w:rPr>
        <w:t xml:space="preserve">Datová pumpa </w:t>
      </w:r>
      <w:proofErr w:type="spellStart"/>
      <w:r w:rsidRPr="00C27C82">
        <w:rPr>
          <w:i/>
          <w:iCs/>
          <w:szCs w:val="24"/>
        </w:rPr>
        <w:t>Reload_all</w:t>
      </w:r>
      <w:proofErr w:type="spellEnd"/>
      <w:r w:rsidRPr="00C41811">
        <w:rPr>
          <w:b/>
          <w:bCs/>
          <w:szCs w:val="24"/>
        </w:rPr>
        <w:t xml:space="preserve"> </w:t>
      </w:r>
      <w:r w:rsidRPr="00C41811">
        <w:rPr>
          <w:szCs w:val="24"/>
        </w:rPr>
        <w:t>(Zdroj: Autoři)</w:t>
      </w:r>
    </w:p>
    <w:p w:rsidR="00AE68F2" w:rsidP="00987F17" w:rsidRDefault="00AE68F2" w14:paraId="1BC9FAB0" w14:textId="3FFF37E5">
      <w:pPr>
        <w:pStyle w:val="Nadpis2"/>
      </w:pPr>
      <w:r>
        <w:t xml:space="preserve">Manuál po nahrávaní dat do Azure a spuštění </w:t>
      </w:r>
      <w:proofErr w:type="spellStart"/>
      <w:r>
        <w:t>Pipeline</w:t>
      </w:r>
      <w:proofErr w:type="spellEnd"/>
      <w:r>
        <w:t xml:space="preserve"> </w:t>
      </w:r>
    </w:p>
    <w:p w:rsidRPr="00AE68F2" w:rsidR="00AE68F2" w:rsidP="00987F17" w:rsidRDefault="00566498" w14:paraId="3AAC80A7" w14:textId="54C49DC0">
      <w:pPr>
        <w:pStyle w:val="Zkladntext"/>
        <w:spacing w:line="276" w:lineRule="auto"/>
      </w:pPr>
      <w:r w:rsidRPr="00566498">
        <w:t xml:space="preserve">Pro nahrávání dat do azure a spouštění </w:t>
      </w:r>
      <w:proofErr w:type="spellStart"/>
      <w:r w:rsidRPr="00566498">
        <w:t>pipeline</w:t>
      </w:r>
      <w:proofErr w:type="spellEnd"/>
      <w:r w:rsidRPr="00566498">
        <w:t xml:space="preserve"> v azure data </w:t>
      </w:r>
      <w:proofErr w:type="spellStart"/>
      <w:r w:rsidRPr="00566498">
        <w:t>factory</w:t>
      </w:r>
      <w:proofErr w:type="spellEnd"/>
      <w:r w:rsidRPr="00566498">
        <w:t xml:space="preserve"> jsme vytvořili jednoduchý a přehledný návod, který podrobně vysvětluje jednotlivé kroky. T</w:t>
      </w:r>
      <w:r>
        <w:t>enhle</w:t>
      </w:r>
      <w:r w:rsidRPr="00566498">
        <w:t xml:space="preserve"> návod naleznete v</w:t>
      </w:r>
      <w:r>
        <w:t> </w:t>
      </w:r>
      <w:r w:rsidRPr="00566498">
        <w:t>příloze</w:t>
      </w:r>
      <w:r>
        <w:t xml:space="preserve"> </w:t>
      </w:r>
      <w:r w:rsidRPr="00566498">
        <w:rPr>
          <w:i/>
          <w:iCs/>
        </w:rPr>
        <w:t xml:space="preserve">D – </w:t>
      </w:r>
      <w:r w:rsidRPr="00566498" w:rsidR="002E57B1">
        <w:rPr>
          <w:i/>
          <w:iCs/>
        </w:rPr>
        <w:t>Návod</w:t>
      </w:r>
      <w:r w:rsidRPr="00566498">
        <w:rPr>
          <w:i/>
          <w:iCs/>
        </w:rPr>
        <w:t xml:space="preserve"> po </w:t>
      </w:r>
      <w:r w:rsidRPr="00566498" w:rsidR="002E57B1">
        <w:rPr>
          <w:i/>
          <w:iCs/>
        </w:rPr>
        <w:t>nahrávaní</w:t>
      </w:r>
      <w:r w:rsidRPr="00566498">
        <w:rPr>
          <w:i/>
          <w:iCs/>
        </w:rPr>
        <w:t xml:space="preserve"> dat do DWH</w:t>
      </w:r>
      <w:r>
        <w:rPr>
          <w:i/>
          <w:iCs/>
        </w:rPr>
        <w:t>.</w:t>
      </w:r>
    </w:p>
    <w:p w:rsidRPr="006D2679" w:rsidR="474BEB95" w:rsidP="000710CA" w:rsidRDefault="4647FF09" w14:paraId="6C960768" w14:textId="75EEFC68">
      <w:pPr>
        <w:pStyle w:val="AppendixHeading"/>
        <w:numPr>
          <w:ilvl w:val="0"/>
          <w:numId w:val="0"/>
        </w:numPr>
        <w:spacing w:line="276" w:lineRule="auto"/>
        <w:rPr>
          <w:sz w:val="24"/>
          <w:szCs w:val="24"/>
        </w:rPr>
      </w:pPr>
      <w:r w:rsidRPr="006D2679">
        <w:rPr>
          <w:sz w:val="24"/>
          <w:szCs w:val="24"/>
        </w:rPr>
        <w:lastRenderedPageBreak/>
        <w:t>Přílohy</w:t>
      </w:r>
    </w:p>
    <w:p w:rsidRPr="006D2679" w:rsidR="474BEB95" w:rsidP="000710CA" w:rsidRDefault="4647FF09" w14:paraId="594ED57E" w14:textId="3B432C9B">
      <w:pPr>
        <w:pStyle w:val="AppendixHeading2"/>
        <w:numPr>
          <w:ilvl w:val="1"/>
          <w:numId w:val="0"/>
        </w:numPr>
        <w:spacing w:line="276" w:lineRule="auto"/>
        <w:rPr>
          <w:sz w:val="24"/>
          <w:szCs w:val="24"/>
        </w:rPr>
      </w:pPr>
      <w:r w:rsidRPr="006D2679">
        <w:rPr>
          <w:sz w:val="24"/>
          <w:szCs w:val="24"/>
        </w:rPr>
        <w:t>Příloha A</w:t>
      </w:r>
    </w:p>
    <w:p w:rsidRPr="001D6E62" w:rsidR="474BEB95" w:rsidP="000710CA" w:rsidRDefault="008A6B43" w14:paraId="52F0EBA9" w14:textId="0490493B">
      <w:pPr>
        <w:pStyle w:val="Zkladntext"/>
        <w:spacing w:line="276" w:lineRule="auto"/>
        <w:rPr>
          <w:rFonts w:eastAsiaTheme="majorEastAsia"/>
          <w:szCs w:val="24"/>
        </w:rPr>
      </w:pPr>
      <w:r w:rsidRPr="00566498">
        <w:rPr>
          <w:rFonts w:eastAsiaTheme="majorEastAsia"/>
          <w:i/>
          <w:iCs/>
          <w:szCs w:val="24"/>
        </w:rPr>
        <w:t>Příloha A – SQL kódy</w:t>
      </w:r>
      <w:r>
        <w:rPr>
          <w:rFonts w:eastAsiaTheme="majorEastAsia"/>
          <w:szCs w:val="24"/>
        </w:rPr>
        <w:t>. O</w:t>
      </w:r>
      <w:r w:rsidRPr="006D2679" w:rsidR="47855E24">
        <w:rPr>
          <w:rFonts w:eastAsiaTheme="majorEastAsia"/>
          <w:szCs w:val="24"/>
        </w:rPr>
        <w:t>bsahuje všechny SQL skripty pro vytvoření tabulek v</w:t>
      </w:r>
      <w:r w:rsidRPr="006D2679" w:rsidR="00A2763C">
        <w:rPr>
          <w:rFonts w:eastAsiaTheme="majorEastAsia"/>
          <w:szCs w:val="24"/>
        </w:rPr>
        <w:t> </w:t>
      </w:r>
      <w:r w:rsidRPr="006D2679" w:rsidR="47855E24">
        <w:rPr>
          <w:rFonts w:eastAsiaTheme="majorEastAsia"/>
          <w:szCs w:val="24"/>
        </w:rPr>
        <w:t>databázi</w:t>
      </w:r>
      <w:r w:rsidR="006D2679">
        <w:rPr>
          <w:rFonts w:eastAsiaTheme="majorEastAsia"/>
          <w:szCs w:val="24"/>
        </w:rPr>
        <w:t>.</w:t>
      </w:r>
    </w:p>
    <w:p w:rsidR="005A7931" w:rsidP="005A7931" w:rsidRDefault="005A7931" w14:paraId="4B668C4D" w14:textId="7D90D589">
      <w:pPr>
        <w:pStyle w:val="AppendixHeading2"/>
        <w:numPr>
          <w:ilvl w:val="1"/>
          <w:numId w:val="0"/>
        </w:numPr>
        <w:spacing w:line="276" w:lineRule="auto"/>
        <w:rPr>
          <w:sz w:val="24"/>
          <w:szCs w:val="24"/>
        </w:rPr>
      </w:pPr>
      <w:r w:rsidRPr="006D2679">
        <w:rPr>
          <w:sz w:val="24"/>
          <w:szCs w:val="24"/>
        </w:rPr>
        <w:t xml:space="preserve">Příloha </w:t>
      </w:r>
      <w:r>
        <w:rPr>
          <w:sz w:val="24"/>
          <w:szCs w:val="24"/>
        </w:rPr>
        <w:t>B</w:t>
      </w:r>
    </w:p>
    <w:p w:rsidRPr="005A7931" w:rsidR="005A7931" w:rsidP="005A7931" w:rsidRDefault="005A7931" w14:paraId="607EFD79" w14:textId="6CF65265">
      <w:pPr>
        <w:pStyle w:val="Zkladntext"/>
      </w:pPr>
      <w:r w:rsidRPr="00566498">
        <w:rPr>
          <w:i/>
          <w:iCs/>
        </w:rPr>
        <w:t>Příloha B – Tabulky</w:t>
      </w:r>
      <w:r>
        <w:t>.</w:t>
      </w:r>
      <w:r w:rsidRPr="006D2679">
        <w:rPr>
          <w:rFonts w:eastAsiaTheme="majorEastAsia"/>
          <w:szCs w:val="24"/>
        </w:rPr>
        <w:t xml:space="preserve"> </w:t>
      </w:r>
      <w:r>
        <w:rPr>
          <w:rFonts w:eastAsiaTheme="majorEastAsia"/>
          <w:szCs w:val="24"/>
        </w:rPr>
        <w:t>O</w:t>
      </w:r>
      <w:r w:rsidRPr="006D2679">
        <w:rPr>
          <w:rFonts w:eastAsiaTheme="majorEastAsia"/>
          <w:szCs w:val="24"/>
        </w:rPr>
        <w:t>bsahuje všechny</w:t>
      </w:r>
      <w:r>
        <w:rPr>
          <w:rFonts w:eastAsiaTheme="majorEastAsia"/>
          <w:szCs w:val="24"/>
        </w:rPr>
        <w:t xml:space="preserve"> tabulky L0 a L1stage, jejich klíče</w:t>
      </w:r>
      <w:r w:rsidR="0097500A">
        <w:rPr>
          <w:rFonts w:eastAsiaTheme="majorEastAsia"/>
          <w:szCs w:val="24"/>
        </w:rPr>
        <w:t xml:space="preserve"> a </w:t>
      </w:r>
      <w:r>
        <w:rPr>
          <w:rFonts w:eastAsiaTheme="majorEastAsia"/>
          <w:szCs w:val="24"/>
        </w:rPr>
        <w:t>datové typy</w:t>
      </w:r>
      <w:r w:rsidR="0097500A">
        <w:rPr>
          <w:rFonts w:eastAsiaTheme="majorEastAsia"/>
          <w:szCs w:val="24"/>
        </w:rPr>
        <w:t>.</w:t>
      </w:r>
    </w:p>
    <w:p w:rsidR="005A7931" w:rsidP="005A7931" w:rsidRDefault="005A7931" w14:paraId="3821558B" w14:textId="4CB2357D">
      <w:pPr>
        <w:pStyle w:val="AppendixHeading2"/>
        <w:numPr>
          <w:ilvl w:val="1"/>
          <w:numId w:val="0"/>
        </w:numPr>
        <w:spacing w:line="276" w:lineRule="auto"/>
        <w:rPr>
          <w:sz w:val="24"/>
          <w:szCs w:val="24"/>
        </w:rPr>
      </w:pPr>
      <w:r w:rsidRPr="006D2679">
        <w:rPr>
          <w:sz w:val="24"/>
          <w:szCs w:val="24"/>
        </w:rPr>
        <w:t xml:space="preserve">Příloha </w:t>
      </w:r>
      <w:r>
        <w:rPr>
          <w:sz w:val="24"/>
          <w:szCs w:val="24"/>
        </w:rPr>
        <w:t>C</w:t>
      </w:r>
    </w:p>
    <w:p w:rsidR="00AE68F2" w:rsidP="005A7931" w:rsidRDefault="005A7931" w14:paraId="5E9E47F0" w14:textId="782A232F">
      <w:pPr>
        <w:pStyle w:val="Zkladntext"/>
      </w:pPr>
      <w:bookmarkStart w:name="_Hlk135934330" w:id="15"/>
      <w:r w:rsidRPr="00566498">
        <w:rPr>
          <w:i/>
          <w:iCs/>
        </w:rPr>
        <w:t>Příloha C – Schémata L1</w:t>
      </w:r>
      <w:bookmarkEnd w:id="15"/>
      <w:r>
        <w:t xml:space="preserve">. Obsahuje </w:t>
      </w:r>
      <w:r w:rsidR="00D415D1">
        <w:t xml:space="preserve">schémata </w:t>
      </w:r>
      <w:r>
        <w:t>cizí</w:t>
      </w:r>
      <w:r w:rsidR="00D415D1">
        <w:t>ch</w:t>
      </w:r>
      <w:r>
        <w:t xml:space="preserve"> a </w:t>
      </w:r>
      <w:r w:rsidR="00D415D1">
        <w:t>primárních</w:t>
      </w:r>
      <w:r>
        <w:t xml:space="preserve"> </w:t>
      </w:r>
      <w:r w:rsidR="00D415D1">
        <w:t>klíčů</w:t>
      </w:r>
      <w:r>
        <w:t xml:space="preserve"> mezi tabulkami L1.</w:t>
      </w:r>
    </w:p>
    <w:p w:rsidR="00AE68F2" w:rsidP="00AE68F2" w:rsidRDefault="00AE68F2" w14:paraId="1BBF5297" w14:textId="7C24B897">
      <w:pPr>
        <w:pStyle w:val="AppendixHeading2"/>
        <w:numPr>
          <w:ilvl w:val="1"/>
          <w:numId w:val="0"/>
        </w:numPr>
        <w:spacing w:line="276" w:lineRule="auto"/>
        <w:rPr>
          <w:sz w:val="24"/>
          <w:szCs w:val="24"/>
        </w:rPr>
      </w:pPr>
      <w:r w:rsidRPr="006D2679">
        <w:rPr>
          <w:sz w:val="24"/>
          <w:szCs w:val="24"/>
        </w:rPr>
        <w:t xml:space="preserve">Příloha </w:t>
      </w:r>
      <w:r>
        <w:rPr>
          <w:sz w:val="24"/>
          <w:szCs w:val="24"/>
        </w:rPr>
        <w:t>D</w:t>
      </w:r>
    </w:p>
    <w:p w:rsidR="4DD759F0" w:rsidP="000A7240" w:rsidRDefault="00AE68F2" w14:paraId="54C8A7EA" w14:textId="0B7C15AF">
      <w:pPr>
        <w:pStyle w:val="Zkladntext"/>
      </w:pPr>
      <w:r w:rsidRPr="00566498">
        <w:rPr>
          <w:i/>
          <w:iCs/>
        </w:rPr>
        <w:t xml:space="preserve">Příloha </w:t>
      </w:r>
      <w:r w:rsidRPr="00566498" w:rsidR="00566498">
        <w:rPr>
          <w:i/>
          <w:iCs/>
        </w:rPr>
        <w:t>D</w:t>
      </w:r>
      <w:r w:rsidRPr="00566498">
        <w:rPr>
          <w:i/>
          <w:iCs/>
        </w:rPr>
        <w:t xml:space="preserve"> –</w:t>
      </w:r>
      <w:r w:rsidRPr="00566498" w:rsidR="00566498">
        <w:rPr>
          <w:i/>
          <w:iCs/>
        </w:rPr>
        <w:t xml:space="preserve"> </w:t>
      </w:r>
      <w:r w:rsidRPr="00566498" w:rsidR="002E57B1">
        <w:rPr>
          <w:i/>
          <w:iCs/>
        </w:rPr>
        <w:t>Návod</w:t>
      </w:r>
      <w:r w:rsidRPr="00566498" w:rsidR="00566498">
        <w:rPr>
          <w:i/>
          <w:iCs/>
        </w:rPr>
        <w:t xml:space="preserve"> po </w:t>
      </w:r>
      <w:r w:rsidRPr="00566498" w:rsidR="002E57B1">
        <w:rPr>
          <w:i/>
          <w:iCs/>
        </w:rPr>
        <w:t>nahrávaní</w:t>
      </w:r>
      <w:r w:rsidRPr="00566498" w:rsidR="00566498">
        <w:rPr>
          <w:i/>
          <w:iCs/>
        </w:rPr>
        <w:t xml:space="preserve"> dat do DWH</w:t>
      </w:r>
      <w:r>
        <w:t xml:space="preserve">. </w:t>
      </w:r>
      <w:r w:rsidR="00566498">
        <w:t xml:space="preserve">Obsahuje podobný manuál po nahraní dat do prostředí Azure a spuštěni </w:t>
      </w:r>
      <w:proofErr w:type="spellStart"/>
      <w:r w:rsidR="00566498">
        <w:t>pipeline</w:t>
      </w:r>
      <w:proofErr w:type="spellEnd"/>
      <w:r w:rsidR="00566498">
        <w:t>.</w:t>
      </w:r>
    </w:p>
    <w:p w:rsidR="00466227" w:rsidP="00466227" w:rsidRDefault="00466227" w14:paraId="1A36F788" w14:textId="57938606">
      <w:pPr>
        <w:pStyle w:val="AppendixHeading2"/>
        <w:numPr>
          <w:ilvl w:val="1"/>
          <w:numId w:val="0"/>
        </w:numPr>
        <w:spacing w:line="276" w:lineRule="auto"/>
        <w:rPr>
          <w:sz w:val="24"/>
          <w:szCs w:val="24"/>
        </w:rPr>
      </w:pPr>
      <w:r w:rsidRPr="006D2679">
        <w:rPr>
          <w:sz w:val="24"/>
          <w:szCs w:val="24"/>
        </w:rPr>
        <w:t xml:space="preserve">Příloha </w:t>
      </w:r>
      <w:r>
        <w:rPr>
          <w:sz w:val="24"/>
          <w:szCs w:val="24"/>
        </w:rPr>
        <w:t>E</w:t>
      </w:r>
    </w:p>
    <w:p w:rsidRPr="001D6E62" w:rsidR="00466227" w:rsidP="000A7240" w:rsidRDefault="00466227" w14:paraId="57E22875" w14:textId="710F3E55">
      <w:pPr>
        <w:pStyle w:val="Zkladntext"/>
        <w:rPr>
          <w:szCs w:val="24"/>
        </w:rPr>
      </w:pPr>
      <w:r w:rsidRPr="00566498">
        <w:rPr>
          <w:i/>
          <w:iCs/>
        </w:rPr>
        <w:t xml:space="preserve">Příloha </w:t>
      </w:r>
      <w:r>
        <w:rPr>
          <w:i/>
          <w:iCs/>
        </w:rPr>
        <w:t>E</w:t>
      </w:r>
      <w:r w:rsidRPr="00566498">
        <w:rPr>
          <w:i/>
          <w:iCs/>
        </w:rPr>
        <w:t xml:space="preserve"> – </w:t>
      </w:r>
      <w:proofErr w:type="spellStart"/>
      <w:r w:rsidR="000E66C4">
        <w:rPr>
          <w:i/>
          <w:iCs/>
        </w:rPr>
        <w:t>Views_SQL</w:t>
      </w:r>
      <w:proofErr w:type="spellEnd"/>
      <w:r w:rsidR="000E66C4">
        <w:rPr>
          <w:i/>
          <w:iCs/>
        </w:rPr>
        <w:t xml:space="preserve"> kódy</w:t>
      </w:r>
      <w:r>
        <w:t xml:space="preserve">. </w:t>
      </w:r>
      <w:r w:rsidR="000E66C4">
        <w:rPr>
          <w:rFonts w:eastAsiaTheme="majorEastAsia"/>
          <w:szCs w:val="24"/>
        </w:rPr>
        <w:t>O</w:t>
      </w:r>
      <w:r w:rsidRPr="006D2679" w:rsidR="000E66C4">
        <w:rPr>
          <w:rFonts w:eastAsiaTheme="majorEastAsia"/>
          <w:szCs w:val="24"/>
        </w:rPr>
        <w:t xml:space="preserve">bsahuje všechny SQL skripty pro vytvoření </w:t>
      </w:r>
      <w:proofErr w:type="spellStart"/>
      <w:r w:rsidR="000E66C4">
        <w:rPr>
          <w:rFonts w:eastAsiaTheme="majorEastAsia"/>
          <w:szCs w:val="24"/>
        </w:rPr>
        <w:t>views</w:t>
      </w:r>
      <w:proofErr w:type="spellEnd"/>
      <w:r w:rsidRPr="006D2679" w:rsidR="000E66C4">
        <w:rPr>
          <w:rFonts w:eastAsiaTheme="majorEastAsia"/>
          <w:szCs w:val="24"/>
        </w:rPr>
        <w:t xml:space="preserve"> v</w:t>
      </w:r>
      <w:r w:rsidR="000E66C4">
        <w:rPr>
          <w:rFonts w:eastAsiaTheme="majorEastAsia"/>
          <w:szCs w:val="24"/>
        </w:rPr>
        <w:t> </w:t>
      </w:r>
      <w:r w:rsidRPr="006D2679" w:rsidR="000E66C4">
        <w:rPr>
          <w:rFonts w:eastAsiaTheme="majorEastAsia"/>
          <w:szCs w:val="24"/>
        </w:rPr>
        <w:t>databázi</w:t>
      </w:r>
      <w:r w:rsidR="000E66C4">
        <w:rPr>
          <w:rFonts w:eastAsiaTheme="majorEastAsia"/>
          <w:szCs w:val="24"/>
        </w:rPr>
        <w:t>.</w:t>
      </w:r>
    </w:p>
    <w:sectPr w:rsidRPr="001D6E62" w:rsidR="00466227" w:rsidSect="00884874">
      <w:footerReference w:type="default" r:id="rId84"/>
      <w:pgSz w:w="11907" w:h="16840" w:code="9"/>
      <w:pgMar w:top="2835" w:right="1474" w:bottom="1588" w:left="1474" w:header="1077" w:footer="709" w:gutter="454"/>
      <w:pgNumType w:start="1"/>
      <w:cols w:space="737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CB4351" w:rsidRDefault="00CB4351" w14:paraId="0FEF4132" w14:textId="77777777">
      <w:r>
        <w:separator/>
      </w:r>
    </w:p>
  </w:endnote>
  <w:endnote w:type="continuationSeparator" w:id="0">
    <w:p w:rsidR="00CB4351" w:rsidRDefault="00CB4351" w14:paraId="156F7E96" w14:textId="77777777">
      <w:r>
        <w:continuationSeparator/>
      </w:r>
    </w:p>
  </w:endnote>
  <w:endnote w:type="continuationNotice" w:id="1">
    <w:p w:rsidR="00CB4351" w:rsidRDefault="00CB4351" w14:paraId="558ACA86" w14:textId="7777777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9999999">
    <w:altName w:val="Times New Roman"/>
    <w:charset w:val="00"/>
    <w:family w:val="roman"/>
    <w:pitch w:val="default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Tms Rmn">
    <w:altName w:val="Times New Roman"/>
    <w:panose1 w:val="02020603040505020304"/>
    <w:charset w:val="00"/>
    <w:family w:val="roman"/>
    <w:notTrueType/>
    <w:pitch w:val="variable"/>
    <w:sig w:usb0="00000003" w:usb1="00000000" w:usb2="00000000" w:usb3="00000000" w:csb0="00000001" w:csb1="00000000"/>
  </w:font>
  <w:font w:name="KPMG Extralight">
    <w:charset w:val="EE"/>
    <w:family w:val="swiss"/>
    <w:pitch w:val="variable"/>
    <w:sig w:usb0="00000007" w:usb1="00000000" w:usb2="00000000" w:usb3="00000000" w:csb0="00000093" w:csb1="00000000"/>
    <w:embedRegular w:fontKey="{5587E6AD-16EF-4436-8286-E6B08E0C5FC2}" r:id="rId1"/>
  </w:font>
  <w:font w:name="Univers for KPMG Light">
    <w:charset w:val="EE"/>
    <w:family w:val="swiss"/>
    <w:pitch w:val="variable"/>
    <w:sig w:usb0="800002AF" w:usb1="5000204A" w:usb2="00000000" w:usb3="00000000" w:csb0="000000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  <w:embedRegular w:fontKey="{051F3945-4D9B-431C-B21E-A98CBD2C7615}" r:id="rId2"/>
    <w:embedBold w:fontKey="{4F4638CA-BA46-4882-86A8-1AED35311B78}" r:id="rId3"/>
  </w:font>
  <w:font w:name="Univers 55">
    <w:charset w:val="00"/>
    <w:family w:val="auto"/>
    <w:pitch w:val="variable"/>
    <w:sig w:usb0="80000023" w:usb1="00000000" w:usb2="00000000" w:usb3="00000000" w:csb0="00000001" w:csb1="00000000"/>
  </w:font>
  <w:font w:name="Arial,Times New Roman">
    <w:altName w:val="Arial"/>
    <w:panose1 w:val="00000000000000000000"/>
    <w:charset w:val="00"/>
    <w:family w:val="roman"/>
    <w:notTrueType/>
    <w:pitch w:val="default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  <w:embedRegular w:fontKey="{81C95383-AE83-4A86-9D24-10C657830985}" r:id="rId4"/>
    <w:embedItalic w:fontKey="{5A220BFB-3DB6-4035-95AF-6874F3B2BD5A}" r:id="rId5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  <w:embedRegular w:fontKey="{7EC37B14-187F-4F8C-81C0-5485921A726D}" r:id="rId6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4="http://schemas.microsoft.com/office/drawing/2010/main" mc:Ignorable="w14 w15 w16se w16cid w16 w16cex w16sdtdh wp14">
  <w:p w:rsidR="00CB7B03" w:rsidRDefault="00CB7B03" w14:paraId="609C60CE" w14:textId="39BDB105">
    <w:pPr>
      <w:pStyle w:val="Zpat"/>
      <w:framePr w:hSpace="181" w:wrap="around" w:hAnchor="text" w:vAnchor="text" w:xAlign="right" w:y="1"/>
    </w:pPr>
    <w:r>
      <w:rPr>
        <w:color w:val="2B579A"/>
        <w:shd w:val="clear" w:color="auto" w:fill="E6E6E6"/>
      </w:rPr>
      <w:fldChar w:fldCharType="begin"/>
    </w:r>
    <w:r>
      <w:instrText xml:space="preserve"> FILENAME </w:instrText>
    </w:r>
    <w:r>
      <w:rPr>
        <w:color w:val="2B579A"/>
        <w:shd w:val="clear" w:color="auto" w:fill="E6E6E6"/>
      </w:rPr>
      <w:fldChar w:fldCharType="separate"/>
    </w:r>
    <w:r>
      <w:rPr>
        <w:noProof/>
      </w:rPr>
      <w:t>Document2</w:t>
    </w:r>
    <w:r>
      <w:rPr>
        <w:color w:val="2B579A"/>
        <w:shd w:val="clear" w:color="auto" w:fill="E6E6E6"/>
      </w:rPr>
      <w:fldChar w:fldCharType="end"/>
    </w:r>
    <w:r>
      <w:t xml:space="preserve"> - </w:t>
    </w:r>
    <w:r>
      <w:rPr>
        <w:color w:val="2B579A"/>
        <w:shd w:val="clear" w:color="auto" w:fill="E6E6E6"/>
      </w:rPr>
      <w:fldChar w:fldCharType="begin"/>
    </w:r>
    <w:r>
      <w:instrText xml:space="preserve"> SAVEDATE  \@ </w:instrText>
    </w:r>
    <w:r>
      <w:rPr>
        <w:color w:val="2B579A"/>
        <w:shd w:val="clear" w:color="auto" w:fill="E6E6E6"/>
      </w:rPr>
      <w:fldChar w:fldCharType="begin"/>
    </w:r>
    <w:r>
      <w:instrText xml:space="preserve"> DOCPROPERTY "KISDateFmt" </w:instrText>
    </w:r>
    <w:r>
      <w:rPr>
        <w:color w:val="2B579A"/>
        <w:shd w:val="clear" w:color="auto" w:fill="E6E6E6"/>
      </w:rPr>
      <w:fldChar w:fldCharType="separate"/>
    </w:r>
    <w:r>
      <w:instrText>d MMMM yyyy</w:instrText>
    </w:r>
    <w:r>
      <w:rPr>
        <w:color w:val="2B579A"/>
        <w:shd w:val="clear" w:color="auto" w:fill="E6E6E6"/>
      </w:rPr>
      <w:fldChar w:fldCharType="end"/>
    </w:r>
    <w:r>
      <w:instrText xml:space="preserve"> </w:instrText>
    </w:r>
    <w:r>
      <w:rPr>
        <w:color w:val="2B579A"/>
        <w:shd w:val="clear" w:color="auto" w:fill="E6E6E6"/>
      </w:rPr>
      <w:fldChar w:fldCharType="separate"/>
    </w:r>
    <w:r w:rsidR="00466227">
      <w:rPr>
        <w:noProof/>
      </w:rPr>
      <w:t>7 června 2023</w:t>
    </w:r>
    <w:r>
      <w:rPr>
        <w:color w:val="2B579A"/>
        <w:shd w:val="clear" w:color="auto" w:fill="E6E6E6"/>
      </w:rPr>
      <w:fldChar w:fldCharType="end"/>
    </w:r>
  </w:p>
  <w:p w:rsidR="00CB7B03" w:rsidRDefault="00CB7B03" w14:paraId="6A3A96CD" w14:textId="77777777">
    <w:pPr>
      <w:pStyle w:val="Zpat"/>
    </w:pPr>
    <w:r>
      <w:rPr>
        <w:noProof/>
        <w:color w:val="2B579A"/>
        <w:sz w:val="20"/>
        <w:shd w:val="clear" w:color="auto" w:fill="E6E6E6"/>
        <w:lang w:eastAsia="cs-CZ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0A1914D7" wp14:editId="7F412816">
              <wp:simplePos x="0" y="0"/>
              <wp:positionH relativeFrom="column">
                <wp:align>center</wp:align>
              </wp:positionH>
              <wp:positionV relativeFrom="page">
                <wp:align>bottom</wp:align>
              </wp:positionV>
              <wp:extent cx="2423795" cy="403860"/>
              <wp:effectExtent l="0" t="0" r="0" b="0"/>
              <wp:wrapNone/>
              <wp:docPr id="3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23795" cy="4038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B7B03" w:rsidRDefault="00CB7B03" w14:paraId="5BA3E7B9" w14:textId="3DD12B46">
                          <w:pPr>
                            <w:jc w:val="center"/>
                            <w:rPr>
                              <w:rFonts w:ascii="Univers 55" w:hAnsi="Univers 55"/>
                              <w:sz w:val="12"/>
                            </w:rPr>
                          </w:pPr>
                          <w:r>
                            <w:rPr>
                              <w:rFonts w:ascii="Univers 55" w:hAnsi="Univers 55" w:cs="Arial"/>
                              <w:sz w:val="12"/>
                            </w:rPr>
                            <w:t xml:space="preserve">© </w:t>
                          </w:r>
                          <w:r>
                            <w:rPr>
                              <w:rFonts w:ascii="Univers 55" w:hAnsi="Univers 55" w:cs="Arial"/>
                              <w:color w:val="2B579A"/>
                              <w:sz w:val="12"/>
                              <w:shd w:val="clear" w:color="auto" w:fill="E6E6E6"/>
                            </w:rPr>
                            <w:fldChar w:fldCharType="begin"/>
                          </w:r>
                          <w:r>
                            <w:rPr>
                              <w:rFonts w:ascii="Univers 55" w:hAnsi="Univers 55" w:cs="Arial"/>
                              <w:sz w:val="12"/>
                            </w:rPr>
                            <w:instrText xml:space="preserve"> SAVEDATE \@ "yyyy" </w:instrText>
                          </w:r>
                          <w:r>
                            <w:rPr>
                              <w:rFonts w:ascii="Univers 55" w:hAnsi="Univers 55" w:cs="Arial"/>
                              <w:color w:val="2B579A"/>
                              <w:sz w:val="12"/>
                              <w:shd w:val="clear" w:color="auto" w:fill="E6E6E6"/>
                            </w:rPr>
                            <w:fldChar w:fldCharType="separate"/>
                          </w:r>
                          <w:r w:rsidR="00466227">
                            <w:rPr>
                              <w:rFonts w:ascii="Univers 55" w:hAnsi="Univers 55" w:cs="Arial"/>
                              <w:noProof/>
                              <w:sz w:val="12"/>
                            </w:rPr>
                            <w:t>2023</w:t>
                          </w:r>
                          <w:r>
                            <w:rPr>
                              <w:rFonts w:ascii="Univers 55" w:hAnsi="Univers 55" w:cs="Arial"/>
                              <w:color w:val="2B579A"/>
                              <w:sz w:val="12"/>
                              <w:shd w:val="clear" w:color="auto" w:fill="E6E6E6"/>
                            </w:rPr>
                            <w:fldChar w:fldCharType="end"/>
                          </w:r>
                          <w:r>
                            <w:rPr>
                              <w:rFonts w:ascii="Univers 55" w:hAnsi="Univers 55" w:cs="Arial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rFonts w:ascii="Univers 55" w:hAnsi="Univers 55" w:cs="Arial"/>
                              <w:color w:val="2B579A"/>
                              <w:sz w:val="12"/>
                              <w:shd w:val="clear" w:color="auto" w:fill="E6E6E6"/>
                            </w:rPr>
                            <w:fldChar w:fldCharType="begin"/>
                          </w:r>
                          <w:r>
                            <w:rPr>
                              <w:rFonts w:ascii="Univers 55" w:hAnsi="Univers 55" w:cs="Arial"/>
                              <w:sz w:val="12"/>
                            </w:rPr>
                            <w:instrText xml:space="preserve"> if </w:instrText>
                          </w:r>
                          <w:r>
                            <w:rPr>
                              <w:rFonts w:ascii="Univers 55" w:hAnsi="Univers 55" w:cs="Arial"/>
                              <w:color w:val="2B579A"/>
                              <w:sz w:val="12"/>
                              <w:shd w:val="clear" w:color="auto" w:fill="E6E6E6"/>
                            </w:rPr>
                            <w:fldChar w:fldCharType="begin"/>
                          </w:r>
                          <w:r>
                            <w:rPr>
                              <w:rFonts w:ascii="Univers 55" w:hAnsi="Univers 55" w:cs="Arial"/>
                              <w:sz w:val="12"/>
                            </w:rPr>
                            <w:instrText xml:space="preserve"> DOCPROPERTY "KISFirmPrtName" </w:instrText>
                          </w:r>
                          <w:r>
                            <w:rPr>
                              <w:rFonts w:ascii="Univers 55" w:hAnsi="Univers 55" w:cs="Arial"/>
                              <w:color w:val="2B579A"/>
                              <w:sz w:val="12"/>
                              <w:shd w:val="clear" w:color="auto" w:fill="E6E6E6"/>
                            </w:rPr>
                            <w:fldChar w:fldCharType="separate"/>
                          </w:r>
                          <w:r>
                            <w:rPr>
                              <w:rFonts w:ascii="Univers 55" w:hAnsi="Univers 55" w:cs="Arial"/>
                              <w:sz w:val="12"/>
                            </w:rPr>
                            <w:instrText>KPMG International</w:instrText>
                          </w:r>
                          <w:r>
                            <w:rPr>
                              <w:rFonts w:ascii="Univers 55" w:hAnsi="Univers 55" w:cs="Arial"/>
                              <w:color w:val="2B579A"/>
                              <w:sz w:val="12"/>
                              <w:shd w:val="clear" w:color="auto" w:fill="E6E6E6"/>
                            </w:rPr>
                            <w:fldChar w:fldCharType="end"/>
                          </w:r>
                          <w:r>
                            <w:rPr>
                              <w:rFonts w:ascii="Univers 55" w:hAnsi="Univers 55" w:cs="Arial"/>
                              <w:sz w:val="12"/>
                            </w:rPr>
                            <w:instrText xml:space="preserve"> &lt;&gt; "" "</w:instrText>
                          </w:r>
                          <w:r>
                            <w:rPr>
                              <w:rFonts w:ascii="Univers 55" w:hAnsi="Univers 55" w:cs="Arial"/>
                              <w:color w:val="2B579A"/>
                              <w:sz w:val="12"/>
                              <w:shd w:val="clear" w:color="auto" w:fill="E6E6E6"/>
                            </w:rPr>
                            <w:fldChar w:fldCharType="begin"/>
                          </w:r>
                          <w:r>
                            <w:rPr>
                              <w:rFonts w:ascii="Univers 55" w:hAnsi="Univers 55" w:cs="Arial"/>
                              <w:sz w:val="12"/>
                            </w:rPr>
                            <w:instrText xml:space="preserve"> DOCPROPERTY "KISFirmPrtName" </w:instrText>
                          </w:r>
                          <w:r>
                            <w:rPr>
                              <w:rFonts w:ascii="Univers 55" w:hAnsi="Univers 55" w:cs="Arial"/>
                              <w:color w:val="2B579A"/>
                              <w:sz w:val="12"/>
                              <w:shd w:val="clear" w:color="auto" w:fill="E6E6E6"/>
                            </w:rPr>
                            <w:fldChar w:fldCharType="separate"/>
                          </w:r>
                          <w:r>
                            <w:rPr>
                              <w:rFonts w:ascii="Univers 55" w:hAnsi="Univers 55" w:cs="Arial"/>
                              <w:sz w:val="12"/>
                            </w:rPr>
                            <w:instrText>KPMG International</w:instrText>
                          </w:r>
                          <w:r>
                            <w:rPr>
                              <w:rFonts w:ascii="Univers 55" w:hAnsi="Univers 55" w:cs="Arial"/>
                              <w:color w:val="2B579A"/>
                              <w:sz w:val="12"/>
                              <w:shd w:val="clear" w:color="auto" w:fill="E6E6E6"/>
                            </w:rPr>
                            <w:fldChar w:fldCharType="end"/>
                          </w:r>
                          <w:r>
                            <w:rPr>
                              <w:rFonts w:ascii="Univers 55" w:hAnsi="Univers 55" w:cs="Arial"/>
                              <w:sz w:val="12"/>
                            </w:rPr>
                            <w:instrText xml:space="preserve">" "KPMG </w:instrText>
                          </w:r>
                          <w:r>
                            <w:rPr>
                              <w:rFonts w:ascii="Univers 55" w:hAnsi="Univers 55" w:cs="Arial"/>
                              <w:color w:val="2B579A"/>
                              <w:sz w:val="12"/>
                              <w:shd w:val="clear" w:color="auto" w:fill="E6E6E6"/>
                            </w:rPr>
                            <w:fldChar w:fldCharType="begin"/>
                          </w:r>
                          <w:r>
                            <w:rPr>
                              <w:rFonts w:ascii="Univers 55" w:hAnsi="Univers 55" w:cs="Arial"/>
                              <w:sz w:val="12"/>
                            </w:rPr>
                            <w:instrText xml:space="preserve"> DOCPROPERTY "KISSvcPrtName" </w:instrText>
                          </w:r>
                          <w:r>
                            <w:rPr>
                              <w:rFonts w:ascii="Univers 55" w:hAnsi="Univers 55" w:cs="Arial"/>
                              <w:color w:val="2B579A"/>
                              <w:sz w:val="12"/>
                              <w:shd w:val="clear" w:color="auto" w:fill="E6E6E6"/>
                            </w:rPr>
                            <w:fldChar w:fldCharType="separate"/>
                          </w:r>
                          <w:r>
                            <w:rPr>
                              <w:rFonts w:ascii="Univers 55" w:hAnsi="Univers 55" w:cs="Arial"/>
                              <w:sz w:val="12"/>
                            </w:rPr>
                            <w:instrText>Core service or market</w:instrText>
                          </w:r>
                          <w:r>
                            <w:rPr>
                              <w:rFonts w:ascii="Univers 55" w:hAnsi="Univers 55" w:cs="Arial"/>
                              <w:color w:val="2B579A"/>
                              <w:sz w:val="12"/>
                              <w:shd w:val="clear" w:color="auto" w:fill="E6E6E6"/>
                            </w:rPr>
                            <w:fldChar w:fldCharType="end"/>
                          </w:r>
                          <w:r>
                            <w:rPr>
                              <w:rFonts w:ascii="Univers 55" w:hAnsi="Univers 55" w:cs="Arial"/>
                              <w:sz w:val="12"/>
                            </w:rPr>
                            <w:instrText xml:space="preserve">" </w:instrText>
                          </w:r>
                          <w:r>
                            <w:rPr>
                              <w:rFonts w:ascii="Univers 55" w:hAnsi="Univers 55" w:cs="Arial"/>
                              <w:color w:val="2B579A"/>
                              <w:sz w:val="12"/>
                              <w:shd w:val="clear" w:color="auto" w:fill="E6E6E6"/>
                            </w:rPr>
                            <w:fldChar w:fldCharType="separate"/>
                          </w:r>
                          <w:r w:rsidR="00466227">
                            <w:rPr>
                              <w:rFonts w:ascii="Univers 55" w:hAnsi="Univers 55" w:cs="Arial"/>
                              <w:noProof/>
                              <w:sz w:val="12"/>
                            </w:rPr>
                            <w:t>KPMG International</w:t>
                          </w:r>
                          <w:r>
                            <w:rPr>
                              <w:rFonts w:ascii="Univers 55" w:hAnsi="Univers 55" w:cs="Arial"/>
                              <w:color w:val="2B579A"/>
                              <w:sz w:val="12"/>
                              <w:shd w:val="clear" w:color="auto" w:fill="E6E6E6"/>
                            </w:rPr>
                            <w:fldChar w:fldCharType="end"/>
                          </w:r>
                          <w:r>
                            <w:rPr>
                              <w:rFonts w:ascii="Univers 55" w:hAnsi="Univers 55" w:cs="Arial"/>
                              <w:sz w:val="12"/>
                            </w:rPr>
                            <w:t xml:space="preserve">. All </w:t>
                          </w:r>
                          <w:proofErr w:type="spellStart"/>
                          <w:r>
                            <w:rPr>
                              <w:rFonts w:ascii="Univers 55" w:hAnsi="Univers 55" w:cs="Arial"/>
                              <w:sz w:val="12"/>
                            </w:rPr>
                            <w:t>rights</w:t>
                          </w:r>
                          <w:proofErr w:type="spellEnd"/>
                          <w:r>
                            <w:rPr>
                              <w:rFonts w:ascii="Univers 55" w:hAnsi="Univers 55" w:cs="Arial"/>
                              <w:sz w:val="12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Univers 55" w:hAnsi="Univers 55" w:cs="Arial"/>
                              <w:sz w:val="12"/>
                            </w:rPr>
                            <w:t>reserved</w:t>
                          </w:r>
                          <w:proofErr w:type="spellEnd"/>
                          <w:r>
                            <w:rPr>
                              <w:rFonts w:ascii="Univers 55" w:hAnsi="Univers 55" w:cs="Arial"/>
                              <w:sz w:val="12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 w14:anchorId="752DEEA6">
            <v:shapetype id="_x0000_t202" coordsize="21600,21600" o:spt="202" path="m,l,21600r21600,l21600,xe" w14:anchorId="0A1914D7">
              <v:stroke joinstyle="miter"/>
              <v:path gradientshapeok="t" o:connecttype="rect"/>
            </v:shapetype>
            <v:shape id="Text Box 1" style="position:absolute;margin-left:0;margin-top:0;width:190.85pt;height:31.8pt;z-index:251658240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bottom;mso-position-vertical-relative:page;mso-width-percent:0;mso-height-percent:0;mso-width-relative:page;mso-height-relative:page;v-text-anchor:top" o:spid="_x0000_s1026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">
              <v:textbox>
                <w:txbxContent>
                  <w:p w:rsidR="00CB7B03" w:rsidRDefault="00CB7B03" w14:paraId="4C50C0A6" w14:textId="3DD12B46">
                    <w:pPr>
                      <w:jc w:val="center"/>
                      <w:rPr>
                        <w:rFonts w:ascii="Univers 55" w:hAnsi="Univers 55"/>
                        <w:sz w:val="12"/>
                      </w:rPr>
                    </w:pPr>
                    <w:r>
                      <w:rPr>
                        <w:rFonts w:ascii="Univers 55" w:hAnsi="Univers 55" w:cs="Arial"/>
                        <w:sz w:val="12"/>
                      </w:rPr>
                      <w:t xml:space="preserve">© </w:t>
                    </w:r>
                    <w:r>
                      <w:rPr>
                        <w:rFonts w:ascii="Univers 55" w:hAnsi="Univers 55" w:cs="Arial"/>
                        <w:color w:val="2B579A"/>
                        <w:sz w:val="12"/>
                        <w:shd w:val="clear" w:color="auto" w:fill="E6E6E6"/>
                      </w:rPr>
                      <w:fldChar w:fldCharType="begin"/>
                    </w:r>
                    <w:r>
                      <w:rPr>
                        <w:rFonts w:ascii="Univers 55" w:hAnsi="Univers 55" w:cs="Arial"/>
                        <w:sz w:val="12"/>
                      </w:rPr>
                      <w:instrText xml:space="preserve"> SAVEDATE \@ "yyyy" </w:instrText>
                    </w:r>
                    <w:r>
                      <w:rPr>
                        <w:rFonts w:ascii="Univers 55" w:hAnsi="Univers 55" w:cs="Arial"/>
                        <w:color w:val="2B579A"/>
                        <w:sz w:val="12"/>
                        <w:shd w:val="clear" w:color="auto" w:fill="E6E6E6"/>
                      </w:rPr>
                      <w:fldChar w:fldCharType="separate"/>
                    </w:r>
                    <w:r w:rsidR="00466227">
                      <w:rPr>
                        <w:rFonts w:ascii="Univers 55" w:hAnsi="Univers 55" w:cs="Arial"/>
                        <w:noProof/>
                        <w:sz w:val="12"/>
                      </w:rPr>
                      <w:t>2023</w:t>
                    </w:r>
                    <w:r>
                      <w:rPr>
                        <w:rFonts w:ascii="Univers 55" w:hAnsi="Univers 55" w:cs="Arial"/>
                        <w:color w:val="2B579A"/>
                        <w:sz w:val="12"/>
                        <w:shd w:val="clear" w:color="auto" w:fill="E6E6E6"/>
                      </w:rPr>
                      <w:fldChar w:fldCharType="end"/>
                    </w:r>
                    <w:r>
                      <w:rPr>
                        <w:rFonts w:ascii="Univers 55" w:hAnsi="Univers 55" w:cs="Arial"/>
                        <w:sz w:val="12"/>
                      </w:rPr>
                      <w:t xml:space="preserve"> </w:t>
                    </w:r>
                    <w:r>
                      <w:rPr>
                        <w:rFonts w:ascii="Univers 55" w:hAnsi="Univers 55" w:cs="Arial"/>
                        <w:color w:val="2B579A"/>
                        <w:sz w:val="12"/>
                        <w:shd w:val="clear" w:color="auto" w:fill="E6E6E6"/>
                      </w:rPr>
                      <w:fldChar w:fldCharType="begin"/>
                    </w:r>
                    <w:r>
                      <w:rPr>
                        <w:rFonts w:ascii="Univers 55" w:hAnsi="Univers 55" w:cs="Arial"/>
                        <w:sz w:val="12"/>
                      </w:rPr>
                      <w:instrText xml:space="preserve"> if </w:instrText>
                    </w:r>
                    <w:r>
                      <w:rPr>
                        <w:rFonts w:ascii="Univers 55" w:hAnsi="Univers 55" w:cs="Arial"/>
                        <w:color w:val="2B579A"/>
                        <w:sz w:val="12"/>
                        <w:shd w:val="clear" w:color="auto" w:fill="E6E6E6"/>
                      </w:rPr>
                      <w:fldChar w:fldCharType="begin"/>
                    </w:r>
                    <w:r>
                      <w:rPr>
                        <w:rFonts w:ascii="Univers 55" w:hAnsi="Univers 55" w:cs="Arial"/>
                        <w:sz w:val="12"/>
                      </w:rPr>
                      <w:instrText xml:space="preserve"> DOCPROPERTY "KISFirmPrtName" </w:instrText>
                    </w:r>
                    <w:r>
                      <w:rPr>
                        <w:rFonts w:ascii="Univers 55" w:hAnsi="Univers 55" w:cs="Arial"/>
                        <w:color w:val="2B579A"/>
                        <w:sz w:val="12"/>
                        <w:shd w:val="clear" w:color="auto" w:fill="E6E6E6"/>
                      </w:rPr>
                      <w:fldChar w:fldCharType="separate"/>
                    </w:r>
                    <w:r>
                      <w:rPr>
                        <w:rFonts w:ascii="Univers 55" w:hAnsi="Univers 55" w:cs="Arial"/>
                        <w:sz w:val="12"/>
                      </w:rPr>
                      <w:instrText>KPMG International</w:instrText>
                    </w:r>
                    <w:r>
                      <w:rPr>
                        <w:rFonts w:ascii="Univers 55" w:hAnsi="Univers 55" w:cs="Arial"/>
                        <w:color w:val="2B579A"/>
                        <w:sz w:val="12"/>
                        <w:shd w:val="clear" w:color="auto" w:fill="E6E6E6"/>
                      </w:rPr>
                      <w:fldChar w:fldCharType="end"/>
                    </w:r>
                    <w:r>
                      <w:rPr>
                        <w:rFonts w:ascii="Univers 55" w:hAnsi="Univers 55" w:cs="Arial"/>
                        <w:sz w:val="12"/>
                      </w:rPr>
                      <w:instrText xml:space="preserve"> &lt;&gt; "" "</w:instrText>
                    </w:r>
                    <w:r>
                      <w:rPr>
                        <w:rFonts w:ascii="Univers 55" w:hAnsi="Univers 55" w:cs="Arial"/>
                        <w:color w:val="2B579A"/>
                        <w:sz w:val="12"/>
                        <w:shd w:val="clear" w:color="auto" w:fill="E6E6E6"/>
                      </w:rPr>
                      <w:fldChar w:fldCharType="begin"/>
                    </w:r>
                    <w:r>
                      <w:rPr>
                        <w:rFonts w:ascii="Univers 55" w:hAnsi="Univers 55" w:cs="Arial"/>
                        <w:sz w:val="12"/>
                      </w:rPr>
                      <w:instrText xml:space="preserve"> DOCPROPERTY "KISFirmPrtName" </w:instrText>
                    </w:r>
                    <w:r>
                      <w:rPr>
                        <w:rFonts w:ascii="Univers 55" w:hAnsi="Univers 55" w:cs="Arial"/>
                        <w:color w:val="2B579A"/>
                        <w:sz w:val="12"/>
                        <w:shd w:val="clear" w:color="auto" w:fill="E6E6E6"/>
                      </w:rPr>
                      <w:fldChar w:fldCharType="separate"/>
                    </w:r>
                    <w:r>
                      <w:rPr>
                        <w:rFonts w:ascii="Univers 55" w:hAnsi="Univers 55" w:cs="Arial"/>
                        <w:sz w:val="12"/>
                      </w:rPr>
                      <w:instrText>KPMG International</w:instrText>
                    </w:r>
                    <w:r>
                      <w:rPr>
                        <w:rFonts w:ascii="Univers 55" w:hAnsi="Univers 55" w:cs="Arial"/>
                        <w:color w:val="2B579A"/>
                        <w:sz w:val="12"/>
                        <w:shd w:val="clear" w:color="auto" w:fill="E6E6E6"/>
                      </w:rPr>
                      <w:fldChar w:fldCharType="end"/>
                    </w:r>
                    <w:r>
                      <w:rPr>
                        <w:rFonts w:ascii="Univers 55" w:hAnsi="Univers 55" w:cs="Arial"/>
                        <w:sz w:val="12"/>
                      </w:rPr>
                      <w:instrText xml:space="preserve">" "KPMG </w:instrText>
                    </w:r>
                    <w:r>
                      <w:rPr>
                        <w:rFonts w:ascii="Univers 55" w:hAnsi="Univers 55" w:cs="Arial"/>
                        <w:color w:val="2B579A"/>
                        <w:sz w:val="12"/>
                        <w:shd w:val="clear" w:color="auto" w:fill="E6E6E6"/>
                      </w:rPr>
                      <w:fldChar w:fldCharType="begin"/>
                    </w:r>
                    <w:r>
                      <w:rPr>
                        <w:rFonts w:ascii="Univers 55" w:hAnsi="Univers 55" w:cs="Arial"/>
                        <w:sz w:val="12"/>
                      </w:rPr>
                      <w:instrText xml:space="preserve"> DOCPROPERTY "KISSvcPrtName" </w:instrText>
                    </w:r>
                    <w:r>
                      <w:rPr>
                        <w:rFonts w:ascii="Univers 55" w:hAnsi="Univers 55" w:cs="Arial"/>
                        <w:color w:val="2B579A"/>
                        <w:sz w:val="12"/>
                        <w:shd w:val="clear" w:color="auto" w:fill="E6E6E6"/>
                      </w:rPr>
                      <w:fldChar w:fldCharType="separate"/>
                    </w:r>
                    <w:r>
                      <w:rPr>
                        <w:rFonts w:ascii="Univers 55" w:hAnsi="Univers 55" w:cs="Arial"/>
                        <w:sz w:val="12"/>
                      </w:rPr>
                      <w:instrText>Core service or market</w:instrText>
                    </w:r>
                    <w:r>
                      <w:rPr>
                        <w:rFonts w:ascii="Univers 55" w:hAnsi="Univers 55" w:cs="Arial"/>
                        <w:color w:val="2B579A"/>
                        <w:sz w:val="12"/>
                        <w:shd w:val="clear" w:color="auto" w:fill="E6E6E6"/>
                      </w:rPr>
                      <w:fldChar w:fldCharType="end"/>
                    </w:r>
                    <w:r>
                      <w:rPr>
                        <w:rFonts w:ascii="Univers 55" w:hAnsi="Univers 55" w:cs="Arial"/>
                        <w:sz w:val="12"/>
                      </w:rPr>
                      <w:instrText xml:space="preserve">" </w:instrText>
                    </w:r>
                    <w:r>
                      <w:rPr>
                        <w:rFonts w:ascii="Univers 55" w:hAnsi="Univers 55" w:cs="Arial"/>
                        <w:color w:val="2B579A"/>
                        <w:sz w:val="12"/>
                        <w:shd w:val="clear" w:color="auto" w:fill="E6E6E6"/>
                      </w:rPr>
                      <w:fldChar w:fldCharType="separate"/>
                    </w:r>
                    <w:r w:rsidR="00466227">
                      <w:rPr>
                        <w:rFonts w:ascii="Univers 55" w:hAnsi="Univers 55" w:cs="Arial"/>
                        <w:noProof/>
                        <w:sz w:val="12"/>
                      </w:rPr>
                      <w:t>KPMG International</w:t>
                    </w:r>
                    <w:r>
                      <w:rPr>
                        <w:rFonts w:ascii="Univers 55" w:hAnsi="Univers 55" w:cs="Arial"/>
                        <w:color w:val="2B579A"/>
                        <w:sz w:val="12"/>
                        <w:shd w:val="clear" w:color="auto" w:fill="E6E6E6"/>
                      </w:rPr>
                      <w:fldChar w:fldCharType="end"/>
                    </w:r>
                    <w:r>
                      <w:rPr>
                        <w:rFonts w:ascii="Univers 55" w:hAnsi="Univers 55" w:cs="Arial"/>
                        <w:sz w:val="12"/>
                      </w:rPr>
                      <w:t xml:space="preserve">. All </w:t>
                    </w:r>
                    <w:proofErr w:type="spellStart"/>
                    <w:r>
                      <w:rPr>
                        <w:rFonts w:ascii="Univers 55" w:hAnsi="Univers 55" w:cs="Arial"/>
                        <w:sz w:val="12"/>
                      </w:rPr>
                      <w:t>rights</w:t>
                    </w:r>
                    <w:proofErr w:type="spellEnd"/>
                    <w:r>
                      <w:rPr>
                        <w:rFonts w:ascii="Univers 55" w:hAnsi="Univers 55" w:cs="Arial"/>
                        <w:sz w:val="12"/>
                      </w:rPr>
                      <w:t xml:space="preserve"> </w:t>
                    </w:r>
                    <w:proofErr w:type="spellStart"/>
                    <w:r>
                      <w:rPr>
                        <w:rFonts w:ascii="Univers 55" w:hAnsi="Univers 55" w:cs="Arial"/>
                        <w:sz w:val="12"/>
                      </w:rPr>
                      <w:t>reserved</w:t>
                    </w:r>
                    <w:proofErr w:type="spellEnd"/>
                    <w:r>
                      <w:rPr>
                        <w:rFonts w:ascii="Univers 55" w:hAnsi="Univers 55" w:cs="Arial"/>
                        <w:sz w:val="12"/>
                      </w:rPr>
                      <w:t>.</w:t>
                    </w:r>
                  </w:p>
                </w:txbxContent>
              </v:textbox>
              <w10:wrap anchory="page"/>
            </v:shape>
          </w:pict>
        </mc:Fallback>
      </mc:AlternateContent>
    </w:r>
    <w:r>
      <w:rPr>
        <w:rStyle w:val="slostrnky"/>
      </w:rPr>
      <w:fldChar w:fldCharType="begin"/>
    </w:r>
    <w:r>
      <w:rPr>
        <w:rStyle w:val="slostrnky"/>
      </w:rPr>
      <w:instrText xml:space="preserve"> PAGE </w:instrText>
    </w:r>
    <w:r>
      <w:rPr>
        <w:rStyle w:val="slostrnky"/>
      </w:rPr>
      <w:fldChar w:fldCharType="separate"/>
    </w:r>
    <w:r>
      <w:rPr>
        <w:rStyle w:val="slostrnky"/>
        <w:noProof/>
      </w:rPr>
      <w:t>3</w:t>
    </w:r>
    <w:r>
      <w:rPr>
        <w:rStyle w:val="slostrnky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985"/>
      <w:gridCol w:w="2985"/>
      <w:gridCol w:w="2985"/>
    </w:tblGrid>
    <w:tr w:rsidR="2BD1446D" w:rsidTr="2BD1446D" w14:paraId="63515DF8" w14:textId="77777777">
      <w:tc>
        <w:tcPr>
          <w:tcW w:w="2985" w:type="dxa"/>
        </w:tcPr>
        <w:p w:rsidR="2BD1446D" w:rsidP="2BD1446D" w:rsidRDefault="2BD1446D" w14:paraId="7D5B2439" w14:textId="1B43430B">
          <w:pPr>
            <w:pStyle w:val="Zhlav"/>
            <w:ind w:left="-115"/>
            <w:rPr>
              <w:szCs w:val="18"/>
            </w:rPr>
          </w:pPr>
        </w:p>
      </w:tc>
      <w:tc>
        <w:tcPr>
          <w:tcW w:w="2985" w:type="dxa"/>
        </w:tcPr>
        <w:p w:rsidR="2BD1446D" w:rsidP="2BD1446D" w:rsidRDefault="2BD1446D" w14:paraId="0BFC4791" w14:textId="56BB4171">
          <w:pPr>
            <w:pStyle w:val="Zhlav"/>
            <w:jc w:val="center"/>
            <w:rPr>
              <w:szCs w:val="18"/>
            </w:rPr>
          </w:pPr>
        </w:p>
      </w:tc>
      <w:tc>
        <w:tcPr>
          <w:tcW w:w="2985" w:type="dxa"/>
        </w:tcPr>
        <w:p w:rsidR="2BD1446D" w:rsidP="2BD1446D" w:rsidRDefault="2BD1446D" w14:paraId="513885D5" w14:textId="22BE3668">
          <w:pPr>
            <w:pStyle w:val="Zhlav"/>
            <w:ind w:right="-115"/>
            <w:jc w:val="right"/>
            <w:rPr>
              <w:szCs w:val="18"/>
            </w:rPr>
          </w:pPr>
        </w:p>
      </w:tc>
    </w:tr>
  </w:tbl>
  <w:p w:rsidR="2BD1446D" w:rsidP="2BD1446D" w:rsidRDefault="2BD1446D" w14:paraId="622725D8" w14:textId="109CB1BD">
    <w:pPr>
      <w:pStyle w:val="Zpat"/>
      <w:rPr>
        <w:szCs w:val="18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4="http://schemas.microsoft.com/office/drawing/2010/main" mc:Ignorable="w14 w15 w16se w16cid w16 w16cex w16sdtdh wp14">
  <w:p w:rsidR="2BD1446D" w:rsidP="2BD1446D" w:rsidRDefault="2BD1446D" w14:paraId="401BFF68" w14:textId="4B1671D2">
    <w:pPr>
      <w:pStyle w:val="Zpat"/>
      <w:jc w:val="center"/>
      <w:rPr>
        <w:szCs w:val="18"/>
      </w:rPr>
    </w:pPr>
  </w:p>
  <w:p w:rsidR="00CB7B03" w:rsidP="00C04DE2" w:rsidRDefault="00CB7B03" w14:paraId="315F9F73" w14:textId="2499CF23">
    <w:pPr>
      <w:pStyle w:val="Zpat"/>
      <w:framePr w:hSpace="181" w:wrap="around" w:hAnchor="text" w:vAnchor="text" w:xAlign="right" w:y="1"/>
    </w:pPr>
    <w:r>
      <w:rPr>
        <w:noProof/>
        <w:color w:val="2B579A"/>
        <w:sz w:val="20"/>
        <w:shd w:val="clear" w:color="auto" w:fill="E6E6E6"/>
        <w:lang w:eastAsia="cs-CZ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29A4FCFB" wp14:editId="3989E43A">
              <wp:simplePos x="0" y="0"/>
              <wp:positionH relativeFrom="column">
                <wp:posOffset>756920</wp:posOffset>
              </wp:positionH>
              <wp:positionV relativeFrom="page">
                <wp:posOffset>10224655</wp:posOffset>
              </wp:positionV>
              <wp:extent cx="3851564" cy="436418"/>
              <wp:effectExtent l="0" t="0" r="0" b="1905"/>
              <wp:wrapNone/>
              <wp:docPr id="2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851564" cy="436418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Pr="002E0312" w:rsidR="00CB7B03" w:rsidRDefault="00CB7B03" w14:paraId="4E0A1652" w14:textId="77777777">
                          <w:pPr>
                            <w:jc w:val="center"/>
                            <w:rPr>
                              <w:rFonts w:cs="Arial"/>
                              <w:sz w:val="12"/>
                            </w:rPr>
                          </w:pPr>
                          <w:r w:rsidRPr="002E0312">
                            <w:rPr>
                              <w:rFonts w:cs="Arial"/>
                              <w:sz w:val="12"/>
                            </w:rPr>
                            <w:t>©</w:t>
                          </w:r>
                          <w:r>
                            <w:rPr>
                              <w:rFonts w:cs="Arial"/>
                              <w:sz w:val="12"/>
                            </w:rPr>
                            <w:t xml:space="preserve"> </w:t>
                          </w:r>
                          <w:r w:rsidRPr="00EF0EC6">
                            <w:rPr>
                              <w:rFonts w:cs="Arial"/>
                              <w:sz w:val="12"/>
                            </w:rPr>
                            <w:t>201</w:t>
                          </w:r>
                          <w:r>
                            <w:rPr>
                              <w:rFonts w:cs="Arial"/>
                              <w:sz w:val="12"/>
                            </w:rPr>
                            <w:t>9</w:t>
                          </w:r>
                          <w:r w:rsidRPr="00EF0EC6">
                            <w:rPr>
                              <w:rFonts w:cs="Arial"/>
                              <w:sz w:val="12"/>
                            </w:rPr>
                            <w:t xml:space="preserve"> KPMG Česká republika, s.r.o.</w:t>
                          </w:r>
                          <w:r w:rsidRPr="002E0312">
                            <w:rPr>
                              <w:rFonts w:cs="Arial"/>
                              <w:sz w:val="12"/>
                            </w:rPr>
                            <w:t xml:space="preserve"> All </w:t>
                          </w:r>
                          <w:proofErr w:type="spellStart"/>
                          <w:r w:rsidRPr="002E0312">
                            <w:rPr>
                              <w:rFonts w:cs="Arial"/>
                              <w:sz w:val="12"/>
                            </w:rPr>
                            <w:t>rights</w:t>
                          </w:r>
                          <w:proofErr w:type="spellEnd"/>
                          <w:r w:rsidRPr="002E0312">
                            <w:rPr>
                              <w:rFonts w:cs="Arial"/>
                              <w:sz w:val="12"/>
                            </w:rPr>
                            <w:t xml:space="preserve"> </w:t>
                          </w:r>
                          <w:proofErr w:type="spellStart"/>
                          <w:r w:rsidRPr="002E0312">
                            <w:rPr>
                              <w:rFonts w:cs="Arial"/>
                              <w:sz w:val="12"/>
                            </w:rPr>
                            <w:t>reserved</w:t>
                          </w:r>
                          <w:proofErr w:type="spellEnd"/>
                          <w:r w:rsidRPr="002E0312">
                            <w:rPr>
                              <w:rFonts w:cs="Arial"/>
                              <w:sz w:val="12"/>
                            </w:rPr>
                            <w:t>.</w:t>
                          </w:r>
                        </w:p>
                        <w:p w:rsidRPr="002E0312" w:rsidR="00CB7B03" w:rsidP="00872EA3" w:rsidRDefault="00CB7B03" w14:paraId="740738B4" w14:textId="77777777">
                          <w:pPr>
                            <w:jc w:val="center"/>
                            <w:rPr>
                              <w:rFonts w:cs="Arial"/>
                              <w:b/>
                              <w:bCs/>
                              <w:sz w:val="12"/>
                            </w:rPr>
                          </w:pPr>
                          <w:proofErr w:type="spellStart"/>
                          <w:r w:rsidRPr="00EF0EC6">
                            <w:rPr>
                              <w:rFonts w:cs="Arial"/>
                              <w:b/>
                              <w:bCs/>
                              <w:sz w:val="12"/>
                            </w:rPr>
                            <w:t>Document</w:t>
                          </w:r>
                          <w:proofErr w:type="spellEnd"/>
                          <w:r w:rsidRPr="00EF0EC6">
                            <w:rPr>
                              <w:rFonts w:cs="Arial"/>
                              <w:b/>
                              <w:bCs/>
                              <w:sz w:val="12"/>
                            </w:rPr>
                            <w:t xml:space="preserve"> </w:t>
                          </w:r>
                          <w:proofErr w:type="spellStart"/>
                          <w:r w:rsidRPr="00EF0EC6">
                            <w:rPr>
                              <w:rFonts w:cs="Arial"/>
                              <w:b/>
                              <w:bCs/>
                              <w:sz w:val="12"/>
                            </w:rPr>
                            <w:t>Classification</w:t>
                          </w:r>
                          <w:proofErr w:type="spellEnd"/>
                          <w:r w:rsidRPr="002E0312">
                            <w:rPr>
                              <w:rFonts w:cs="Arial"/>
                              <w:b/>
                              <w:bCs/>
                              <w:sz w:val="12"/>
                            </w:rPr>
                            <w:t xml:space="preserve">: </w:t>
                          </w:r>
                          <w:sdt>
                            <w:sdtPr>
                              <w:rPr>
                                <w:rFonts w:cs="Arial"/>
                                <w:b/>
                                <w:bCs/>
                                <w:color w:val="2B579A"/>
                                <w:sz w:val="12"/>
                                <w:shd w:val="clear" w:color="auto" w:fill="E6E6E6"/>
                              </w:rPr>
                              <w:alias w:val="Category"/>
                              <w:tag w:val="Category"/>
                              <w:id w:val="-1652277761"/>
                              <w:lock w:val="sdtLocked"/>
                              <w:placeholder>
                                <w:docPart w:val="D9F379051E9D4592AB4A7F210C013449"/>
                              </w:placeholder>
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<w:text/>
                            </w:sdtPr>
                            <w:sdtEndPr/>
                            <w:sdtContent>
                              <w:r w:rsidRPr="001B34F6">
                                <w:rPr>
                                  <w:rFonts w:cs="Arial"/>
                                  <w:b/>
                                  <w:bCs/>
                                  <w:sz w:val="12"/>
                                  <w:lang w:val="en-CA"/>
                                </w:rPr>
                                <w:t>KPMG Confidential</w:t>
                              </w:r>
                            </w:sdtContent>
                          </w:sdt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 w14:anchorId="76D0889C">
            <v:shapetype id="_x0000_t202" coordsize="21600,21600" o:spt="202" path="m,l,21600r21600,l21600,xe" w14:anchorId="29A4FCFB">
              <v:stroke joinstyle="miter"/>
              <v:path gradientshapeok="t" o:connecttype="rect"/>
            </v:shapetype>
            <v:shape id="Text Box 3" style="position:absolute;margin-left:59.6pt;margin-top:805.1pt;width:303.25pt;height:34.35pt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spid="_x0000_s1027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">
              <v:textbox>
                <w:txbxContent>
                  <w:p w:rsidRPr="002E0312" w:rsidR="00CB7B03" w:rsidRDefault="00CB7B03" w14:paraId="7EB15949" w14:textId="77777777">
                    <w:pPr>
                      <w:jc w:val="center"/>
                      <w:rPr>
                        <w:rFonts w:cs="Arial"/>
                        <w:sz w:val="12"/>
                      </w:rPr>
                    </w:pPr>
                    <w:r w:rsidRPr="002E0312">
                      <w:rPr>
                        <w:rFonts w:cs="Arial"/>
                        <w:sz w:val="12"/>
                      </w:rPr>
                      <w:t>©</w:t>
                    </w:r>
                    <w:r>
                      <w:rPr>
                        <w:rFonts w:cs="Arial"/>
                        <w:sz w:val="12"/>
                      </w:rPr>
                      <w:t xml:space="preserve"> </w:t>
                    </w:r>
                    <w:r w:rsidRPr="00EF0EC6">
                      <w:rPr>
                        <w:rFonts w:cs="Arial"/>
                        <w:sz w:val="12"/>
                      </w:rPr>
                      <w:t>201</w:t>
                    </w:r>
                    <w:r>
                      <w:rPr>
                        <w:rFonts w:cs="Arial"/>
                        <w:sz w:val="12"/>
                      </w:rPr>
                      <w:t>9</w:t>
                    </w:r>
                    <w:r w:rsidRPr="00EF0EC6">
                      <w:rPr>
                        <w:rFonts w:cs="Arial"/>
                        <w:sz w:val="12"/>
                      </w:rPr>
                      <w:t xml:space="preserve"> KPMG Česká republika, s.r.o.</w:t>
                    </w:r>
                    <w:r w:rsidRPr="002E0312">
                      <w:rPr>
                        <w:rFonts w:cs="Arial"/>
                        <w:sz w:val="12"/>
                      </w:rPr>
                      <w:t xml:space="preserve"> All </w:t>
                    </w:r>
                    <w:proofErr w:type="spellStart"/>
                    <w:r w:rsidRPr="002E0312">
                      <w:rPr>
                        <w:rFonts w:cs="Arial"/>
                        <w:sz w:val="12"/>
                      </w:rPr>
                      <w:t>rights</w:t>
                    </w:r>
                    <w:proofErr w:type="spellEnd"/>
                    <w:r w:rsidRPr="002E0312">
                      <w:rPr>
                        <w:rFonts w:cs="Arial"/>
                        <w:sz w:val="12"/>
                      </w:rPr>
                      <w:t xml:space="preserve"> </w:t>
                    </w:r>
                    <w:proofErr w:type="spellStart"/>
                    <w:r w:rsidRPr="002E0312">
                      <w:rPr>
                        <w:rFonts w:cs="Arial"/>
                        <w:sz w:val="12"/>
                      </w:rPr>
                      <w:t>reserved</w:t>
                    </w:r>
                    <w:proofErr w:type="spellEnd"/>
                    <w:r w:rsidRPr="002E0312">
                      <w:rPr>
                        <w:rFonts w:cs="Arial"/>
                        <w:sz w:val="12"/>
                      </w:rPr>
                      <w:t>.</w:t>
                    </w:r>
                  </w:p>
                  <w:p w:rsidRPr="002E0312" w:rsidR="00CB7B03" w:rsidP="00872EA3" w:rsidRDefault="00CB7B03" w14:paraId="3B1F353D" w14:textId="77777777">
                    <w:pPr>
                      <w:jc w:val="center"/>
                      <w:rPr>
                        <w:rFonts w:cs="Arial"/>
                        <w:b/>
                        <w:bCs/>
                        <w:sz w:val="12"/>
                      </w:rPr>
                    </w:pPr>
                    <w:proofErr w:type="spellStart"/>
                    <w:r w:rsidRPr="00EF0EC6">
                      <w:rPr>
                        <w:rFonts w:cs="Arial"/>
                        <w:b/>
                        <w:bCs/>
                        <w:sz w:val="12"/>
                      </w:rPr>
                      <w:t>Document</w:t>
                    </w:r>
                    <w:proofErr w:type="spellEnd"/>
                    <w:r w:rsidRPr="00EF0EC6">
                      <w:rPr>
                        <w:rFonts w:cs="Arial"/>
                        <w:b/>
                        <w:bCs/>
                        <w:sz w:val="12"/>
                      </w:rPr>
                      <w:t xml:space="preserve"> </w:t>
                    </w:r>
                    <w:proofErr w:type="spellStart"/>
                    <w:r w:rsidRPr="00EF0EC6">
                      <w:rPr>
                        <w:rFonts w:cs="Arial"/>
                        <w:b/>
                        <w:bCs/>
                        <w:sz w:val="12"/>
                      </w:rPr>
                      <w:t>Classification</w:t>
                    </w:r>
                    <w:proofErr w:type="spellEnd"/>
                    <w:r w:rsidRPr="002E0312">
                      <w:rPr>
                        <w:rFonts w:cs="Arial"/>
                        <w:b/>
                        <w:bCs/>
                        <w:sz w:val="12"/>
                      </w:rPr>
                      <w:t xml:space="preserve">: </w:t>
                    </w:r>
                    <w:sdt>
                      <w:sdtPr>
                        <w:id w:val="1675212700"/>
                        <w:rPr>
                          <w:rFonts w:cs="Arial"/>
                          <w:b/>
                          <w:bCs/>
                          <w:color w:val="2B579A"/>
                          <w:sz w:val="12"/>
                          <w:shd w:val="clear" w:color="auto" w:fill="E6E6E6"/>
                        </w:rPr>
                        <w:alias w:val="Category"/>
                        <w:tag w:val="Category"/>
                        <w:id w:val="-1652277761"/>
                        <w:lock w:val="sdtLocked"/>
                        <w:placeholder>
                          <w:docPart w:val="D9F379051E9D4592AB4A7F210C013449"/>
                        </w:placeholder>
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<w:text/>
                      </w:sdtPr>
                      <w:sdtEndPr/>
                      <w:sdtContent>
                        <w:r w:rsidRPr="001B34F6">
                          <w:rPr>
                            <w:rFonts w:cs="Arial"/>
                            <w:b/>
                            <w:bCs/>
                            <w:sz w:val="12"/>
                            <w:lang w:val="en-CA"/>
                          </w:rPr>
                          <w:t>KPMG Confidential</w:t>
                        </w:r>
                      </w:sdtContent>
                    </w:sdt>
                  </w:p>
                </w:txbxContent>
              </v:textbox>
              <w10:wrap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4="http://schemas.microsoft.com/office/drawing/2010/main" mc:Ignorable="w14 w15 w16se w16cid w16 w16cex w16sdtdh wp14">
  <w:p w:rsidR="2BD1446D" w:rsidP="00C04DE2" w:rsidRDefault="2BD1446D" w14:paraId="35EF2351" w14:textId="4B8723B8">
    <w:pPr>
      <w:pStyle w:val="Zpat"/>
      <w:tabs>
        <w:tab w:val="center" w:pos="4252"/>
        <w:tab w:val="left" w:pos="4710"/>
      </w:tabs>
      <w:rPr>
        <w:szCs w:val="18"/>
      </w:rPr>
    </w:pPr>
  </w:p>
  <w:p w:rsidR="00CB7B03" w:rsidRDefault="00CB7B03" w14:paraId="6548C960" w14:textId="77777777">
    <w:pPr>
      <w:pStyle w:val="Zpat"/>
      <w:framePr w:hSpace="181" w:wrap="around" w:hAnchor="text" w:vAnchor="text" w:xAlign="right" w:y="1"/>
    </w:pPr>
    <w:r>
      <w:rPr>
        <w:rStyle w:val="slostrnky"/>
      </w:rPr>
      <w:pgNum/>
    </w:r>
  </w:p>
  <w:p w:rsidR="00CB7B03" w:rsidRDefault="00CB7B03" w14:paraId="34625F76" w14:textId="3628D4D5">
    <w:pPr>
      <w:pStyle w:val="Zpat"/>
    </w:pPr>
    <w:r>
      <w:rPr>
        <w:noProof/>
        <w:color w:val="2B579A"/>
        <w:sz w:val="20"/>
        <w:shd w:val="clear" w:color="auto" w:fill="E6E6E6"/>
        <w:lang w:eastAsia="cs-CZ"/>
      </w:rPr>
      <mc:AlternateContent>
        <mc:Choice Requires="wps">
          <w:drawing>
            <wp:anchor distT="0" distB="0" distL="114300" distR="114300" simplePos="0" relativeHeight="251658241" behindDoc="0" locked="0" layoutInCell="1" allowOverlap="1" wp14:anchorId="7A056400" wp14:editId="3BDA5986">
              <wp:simplePos x="0" y="0"/>
              <wp:positionH relativeFrom="column">
                <wp:posOffset>902335</wp:posOffset>
              </wp:positionH>
              <wp:positionV relativeFrom="page">
                <wp:posOffset>10217092</wp:posOffset>
              </wp:positionV>
              <wp:extent cx="3719945" cy="429491"/>
              <wp:effectExtent l="0" t="0" r="0" b="8890"/>
              <wp:wrapNone/>
              <wp:docPr id="1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19945" cy="42949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Pr="002E0312" w:rsidR="00CB7B03" w:rsidP="00872EA3" w:rsidRDefault="00CB7B03" w14:paraId="681FE9F0" w14:textId="0E3001FF">
                          <w:pPr>
                            <w:jc w:val="center"/>
                            <w:rPr>
                              <w:rFonts w:cs="Arial"/>
                              <w:b/>
                              <w:bCs/>
                              <w:sz w:val="12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 w14:anchorId="61D12CB8">
            <v:shapetype id="_x0000_t202" coordsize="21600,21600" o:spt="202" path="m,l,21600r21600,l21600,xe" w14:anchorId="7A056400">
              <v:stroke joinstyle="miter"/>
              <v:path gradientshapeok="t" o:connecttype="rect"/>
            </v:shapetype>
            <v:shape id="Text Box 2" style="position:absolute;margin-left:71.05pt;margin-top:804.5pt;width:292.9pt;height:33.8pt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spid="_x0000_s1028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">
              <v:textbox>
                <w:txbxContent>
                  <w:p w:rsidRPr="002E0312" w:rsidR="00CB7B03" w:rsidP="00872EA3" w:rsidRDefault="00CB7B03" w14:paraId="672A6659" w14:textId="0E3001FF">
                    <w:pPr>
                      <w:jc w:val="center"/>
                      <w:rPr>
                        <w:rFonts w:cs="Arial"/>
                        <w:b/>
                        <w:bCs/>
                        <w:sz w:val="12"/>
                      </w:rPr>
                    </w:pPr>
                  </w:p>
                </w:txbxContent>
              </v:textbox>
              <w10:wrap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CB4351" w:rsidRDefault="00CB4351" w14:paraId="7F200135" w14:textId="77777777">
      <w:r>
        <w:separator/>
      </w:r>
    </w:p>
  </w:footnote>
  <w:footnote w:type="continuationSeparator" w:id="0">
    <w:p w:rsidR="00CB4351" w:rsidRDefault="00CB4351" w14:paraId="39EE17D3" w14:textId="77777777">
      <w:r>
        <w:continuationSeparator/>
      </w:r>
    </w:p>
  </w:footnote>
  <w:footnote w:type="continuationNotice" w:id="1">
    <w:p w:rsidR="00CB4351" w:rsidRDefault="00CB4351" w14:paraId="003EB7BC" w14:textId="7777777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tbl>
    <w:tblPr>
      <w:tblW w:w="0" w:type="auto"/>
      <w:tblLayout w:type="fixed"/>
      <w:tblCellMar>
        <w:left w:w="0" w:type="dxa"/>
        <w:right w:w="71" w:type="dxa"/>
      </w:tblCellMar>
      <w:tblLook w:val="0000" w:firstRow="0" w:lastRow="0" w:firstColumn="0" w:lastColumn="0" w:noHBand="0" w:noVBand="0"/>
    </w:tblPr>
    <w:tblGrid>
      <w:gridCol w:w="7938"/>
    </w:tblGrid>
    <w:tr w:rsidR="00CB7B03" w:rsidTr="00AA4493" w14:paraId="46C0A858" w14:textId="77777777">
      <w:trPr>
        <w:trHeight w:val="222" w:hRule="exact"/>
      </w:trPr>
      <w:tc>
        <w:tcPr>
          <w:tcW w:w="7938" w:type="dxa"/>
        </w:tcPr>
        <w:p w:rsidR="00CB7B03" w:rsidP="00AA4493" w:rsidRDefault="00CB7B03" w14:paraId="0750EDD5" w14:textId="77777777">
          <w:pPr>
            <w:pStyle w:val="Zhlav"/>
            <w:framePr w:hSpace="187" w:wrap="around" w:hAnchor="margin" w:vAnchor="text" w:x="1" w:y="506"/>
            <w:rPr>
              <w:b/>
            </w:rPr>
          </w:pPr>
          <w:r>
            <w:rPr>
              <w:b/>
              <w:color w:val="2B579A"/>
              <w:shd w:val="clear" w:color="auto" w:fill="E6E6E6"/>
            </w:rPr>
            <w:fldChar w:fldCharType="begin"/>
          </w:r>
          <w:r>
            <w:rPr>
              <w:b/>
            </w:rPr>
            <w:instrText xml:space="preserve"> DocProperty KISClient \* charformat </w:instrText>
          </w:r>
          <w:r>
            <w:rPr>
              <w:b/>
              <w:color w:val="2B579A"/>
              <w:shd w:val="clear" w:color="auto" w:fill="E6E6E6"/>
            </w:rPr>
            <w:fldChar w:fldCharType="separate"/>
          </w:r>
          <w:proofErr w:type="spellStart"/>
          <w:r>
            <w:rPr>
              <w:b/>
            </w:rPr>
            <w:t>Client</w:t>
          </w:r>
          <w:proofErr w:type="spellEnd"/>
          <w:r>
            <w:rPr>
              <w:b/>
            </w:rPr>
            <w:t xml:space="preserve"> </w:t>
          </w:r>
          <w:proofErr w:type="spellStart"/>
          <w:r>
            <w:rPr>
              <w:b/>
            </w:rPr>
            <w:t>name</w:t>
          </w:r>
          <w:proofErr w:type="spellEnd"/>
          <w:r>
            <w:rPr>
              <w:b/>
              <w:color w:val="2B579A"/>
              <w:shd w:val="clear" w:color="auto" w:fill="E6E6E6"/>
            </w:rPr>
            <w:fldChar w:fldCharType="end"/>
          </w:r>
        </w:p>
      </w:tc>
    </w:tr>
    <w:tr w:rsidR="00CB7B03" w:rsidTr="00AA4493" w14:paraId="7356F774" w14:textId="77777777">
      <w:trPr>
        <w:trHeight w:val="222" w:hRule="exact"/>
      </w:trPr>
      <w:tc>
        <w:tcPr>
          <w:tcW w:w="7938" w:type="dxa"/>
        </w:tcPr>
        <w:p w:rsidR="00CB7B03" w:rsidP="00AA4493" w:rsidRDefault="00CB7B03" w14:paraId="68071900" w14:textId="77777777">
          <w:pPr>
            <w:pStyle w:val="Zhlav"/>
            <w:framePr w:hSpace="187" w:wrap="around" w:hAnchor="margin" w:vAnchor="text" w:x="1" w:y="506"/>
          </w:pPr>
          <w:r>
            <w:rPr>
              <w:color w:val="2B579A"/>
              <w:shd w:val="clear" w:color="auto" w:fill="E6E6E6"/>
            </w:rPr>
            <w:fldChar w:fldCharType="begin"/>
          </w:r>
          <w:r>
            <w:instrText xml:space="preserve"> DocProperty KISSubject  \* charformat </w:instrText>
          </w:r>
          <w:r>
            <w:rPr>
              <w:color w:val="2B579A"/>
              <w:shd w:val="clear" w:color="auto" w:fill="E6E6E6"/>
            </w:rPr>
            <w:fldChar w:fldCharType="separate"/>
          </w:r>
          <w:r>
            <w:t xml:space="preserve">Report </w:t>
          </w:r>
          <w:proofErr w:type="spellStart"/>
          <w:r>
            <w:t>name</w:t>
          </w:r>
          <w:proofErr w:type="spellEnd"/>
          <w:r>
            <w:rPr>
              <w:color w:val="2B579A"/>
              <w:shd w:val="clear" w:color="auto" w:fill="E6E6E6"/>
            </w:rPr>
            <w:fldChar w:fldCharType="end"/>
          </w:r>
        </w:p>
      </w:tc>
    </w:tr>
    <w:tr w:rsidR="00CB7B03" w:rsidTr="00AA4493" w14:paraId="6BF7C4FC" w14:textId="77777777">
      <w:trPr>
        <w:trHeight w:val="452"/>
      </w:trPr>
      <w:tc>
        <w:tcPr>
          <w:tcW w:w="7938" w:type="dxa"/>
        </w:tcPr>
        <w:p w:rsidR="00CB7B03" w:rsidP="00AA4493" w:rsidRDefault="00CB7B03" w14:paraId="6A6010E7" w14:textId="77777777">
          <w:pPr>
            <w:pStyle w:val="Zhlav"/>
            <w:framePr w:hSpace="187" w:wrap="around" w:hAnchor="margin" w:vAnchor="text" w:x="1" w:y="506"/>
          </w:pPr>
          <w:r>
            <w:rPr>
              <w:color w:val="2B579A"/>
              <w:shd w:val="clear" w:color="auto" w:fill="E6E6E6"/>
            </w:rPr>
            <w:fldChar w:fldCharType="begin"/>
          </w:r>
          <w:r>
            <w:instrText xml:space="preserve"> DOCPROPERTY "KISHdrInfoA" </w:instrText>
          </w:r>
          <w:r>
            <w:rPr>
              <w:color w:val="2B579A"/>
              <w:shd w:val="clear" w:color="auto" w:fill="E6E6E6"/>
            </w:rPr>
            <w:fldChar w:fldCharType="separate"/>
          </w:r>
          <w:r>
            <w:t xml:space="preserve">KPMG International </w:t>
          </w:r>
          <w:proofErr w:type="spellStart"/>
          <w:r>
            <w:t>Offices</w:t>
          </w:r>
          <w:proofErr w:type="spellEnd"/>
          <w:r>
            <w:rPr>
              <w:color w:val="2B579A"/>
              <w:shd w:val="clear" w:color="auto" w:fill="E6E6E6"/>
            </w:rPr>
            <w:fldChar w:fldCharType="end"/>
          </w:r>
        </w:p>
        <w:p w:rsidR="00CB7B03" w:rsidP="00AA4493" w:rsidRDefault="00CB7B03" w14:paraId="02756030" w14:textId="77777777">
          <w:pPr>
            <w:pStyle w:val="Zhlav"/>
            <w:framePr w:hSpace="187" w:wrap="around" w:hAnchor="margin" w:vAnchor="text" w:x="1" w:y="506"/>
          </w:pPr>
          <w:r>
            <w:rPr>
              <w:color w:val="2B579A"/>
              <w:shd w:val="clear" w:color="auto" w:fill="E6E6E6"/>
            </w:rPr>
            <w:fldChar w:fldCharType="begin"/>
          </w:r>
          <w:r>
            <w:instrText xml:space="preserve"> DocProperty KISHdrInfo \* charformat </w:instrText>
          </w:r>
          <w:r>
            <w:rPr>
              <w:color w:val="2B579A"/>
              <w:shd w:val="clear" w:color="auto" w:fill="E6E6E6"/>
            </w:rPr>
            <w:fldChar w:fldCharType="separate"/>
          </w:r>
          <w:proofErr w:type="spellStart"/>
          <w:r>
            <w:t>April</w:t>
          </w:r>
          <w:proofErr w:type="spellEnd"/>
          <w:r>
            <w:t xml:space="preserve"> 2016</w:t>
          </w:r>
          <w:r>
            <w:rPr>
              <w:color w:val="2B579A"/>
              <w:shd w:val="clear" w:color="auto" w:fill="E6E6E6"/>
            </w:rPr>
            <w:fldChar w:fldCharType="end"/>
          </w:r>
        </w:p>
      </w:tc>
    </w:tr>
  </w:tbl>
  <w:p w:rsidRPr="008761B8" w:rsidR="00CB7B03" w:rsidP="00AA4493" w:rsidRDefault="00CB7B03" w14:paraId="1B4CF68E" w14:textId="77777777">
    <w:pPr>
      <w:pStyle w:val="Zhlav"/>
      <w:framePr w:w="1582" w:h="618" w:hSpace="187" w:wrap="around" w:hAnchor="margin" w:vAnchor="page" w:x="-112" w:y="579" w:hRule="exact"/>
      <w:tabs>
        <w:tab w:val="left" w:pos="284"/>
        <w:tab w:val="right" w:pos="8789"/>
      </w:tabs>
      <w:rPr>
        <w:rFonts w:cs="Arial"/>
        <w:sz w:val="43"/>
        <w:szCs w:val="44"/>
      </w:rPr>
    </w:pPr>
    <w:r>
      <w:rPr>
        <w:rFonts w:cs="Arial"/>
        <w:noProof/>
        <w:color w:val="2B579A"/>
        <w:sz w:val="43"/>
        <w:szCs w:val="44"/>
        <w:shd w:val="clear" w:color="auto" w:fill="E6E6E6"/>
        <w:lang w:eastAsia="cs-CZ"/>
      </w:rPr>
      <w:drawing>
        <wp:inline distT="0" distB="0" distL="0" distR="0" wp14:anchorId="7A9CDCAB" wp14:editId="6ECA9397">
          <wp:extent cx="974090" cy="393065"/>
          <wp:effectExtent l="0" t="0" r="0" b="6985"/>
          <wp:docPr id="858502271" name="Obrázok 85850227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KPMG_crop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74090" cy="39306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:rsidR="00CB7B03" w:rsidP="00884874" w:rsidRDefault="00CB7B03" w14:paraId="729B6B7E" w14:textId="77777777">
    <w:pPr>
      <w:pStyle w:val="Zhlav"/>
    </w:pPr>
  </w:p>
  <w:p w:rsidRPr="00884874" w:rsidR="00CB7B03" w:rsidP="00884874" w:rsidRDefault="00CB7B03" w14:paraId="4F77ACAB" w14:textId="77777777">
    <w:pPr>
      <w:pStyle w:val="Zhlav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CB7B03" w:rsidP="00AA4493" w:rsidRDefault="00CB7B03" w14:paraId="444F8ACB" w14:textId="71ECFEF2">
    <w:pPr>
      <w:pStyle w:val="Zhlav"/>
      <w:framePr w:w="1588" w:h="618" w:hSpace="187" w:wrap="around" w:hAnchor="margin" w:vAnchor="page" w:x="-112" w:y="1050" w:hRule="exact"/>
      <w:tabs>
        <w:tab w:val="left" w:pos="284"/>
        <w:tab w:val="right" w:pos="8789"/>
      </w:tabs>
      <w:rPr>
        <w:sz w:val="43"/>
        <w:szCs w:val="44"/>
      </w:rPr>
    </w:pPr>
  </w:p>
  <w:p w:rsidR="00CB7B03" w:rsidRDefault="00CB7B03" w14:paraId="3A8C6989" w14:textId="77777777">
    <w:pPr>
      <w:pStyle w:val="Zhlav"/>
      <w:tabs>
        <w:tab w:val="left" w:pos="284"/>
        <w:tab w:val="right" w:pos="8789"/>
      </w:tabs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CellMar>
        <w:left w:w="0" w:type="dxa"/>
        <w:right w:w="71" w:type="dxa"/>
      </w:tblCellMar>
      <w:tblLook w:val="0000" w:firstRow="0" w:lastRow="0" w:firstColumn="0" w:lastColumn="0" w:noHBand="0" w:noVBand="0"/>
    </w:tblPr>
    <w:tblGrid>
      <w:gridCol w:w="7938"/>
    </w:tblGrid>
    <w:tr w:rsidR="00CB7B03" w:rsidTr="00AA4493" w14:paraId="50BC89E9" w14:textId="77777777">
      <w:trPr>
        <w:trHeight w:val="222" w:hRule="exact"/>
      </w:trPr>
      <w:tc>
        <w:tcPr>
          <w:tcW w:w="7938" w:type="dxa"/>
        </w:tcPr>
        <w:p w:rsidRPr="00663FC4" w:rsidR="00CB7B03" w:rsidP="00663FC4" w:rsidRDefault="00CB7B03" w14:paraId="05C0CE71" w14:textId="273732BB">
          <w:pPr>
            <w:pStyle w:val="Zhlav"/>
            <w:framePr w:hSpace="187" w:wrap="around" w:hAnchor="margin" w:vAnchor="text" w:x="1" w:y="506"/>
            <w:rPr>
              <w:b/>
            </w:rPr>
          </w:pPr>
          <w:bookmarkStart w:name="_Hlk135936411" w:id="5"/>
          <w:r>
            <w:rPr>
              <w:b/>
            </w:rPr>
            <w:t>Vysoká škola ekonomická v Praze</w:t>
          </w:r>
        </w:p>
      </w:tc>
    </w:tr>
    <w:tr w:rsidR="00CB7B03" w:rsidTr="00AA4493" w14:paraId="5E53D081" w14:textId="77777777">
      <w:trPr>
        <w:trHeight w:val="222" w:hRule="exact"/>
      </w:trPr>
      <w:tc>
        <w:tcPr>
          <w:tcW w:w="7938" w:type="dxa"/>
        </w:tcPr>
        <w:p w:rsidRPr="00663FC4" w:rsidR="00CB7B03" w:rsidP="00304EE4" w:rsidRDefault="009B13DB" w14:paraId="6C0386B5" w14:textId="5443E327">
          <w:pPr>
            <w:pStyle w:val="Zhlav"/>
            <w:framePr w:hSpace="187" w:wrap="around" w:hAnchor="margin" w:vAnchor="text" w:x="1" w:y="506"/>
          </w:pPr>
          <w:r w:rsidRPr="009B13DB">
            <w:t xml:space="preserve">Řešení pro zpracování a analýzu dat o výkonech VŠE </w:t>
          </w:r>
          <w:r w:rsidR="00BF7EE4">
            <w:t>verze 2.</w:t>
          </w:r>
        </w:p>
      </w:tc>
    </w:tr>
    <w:tr w:rsidR="00CB7B03" w:rsidTr="00C04DE2" w14:paraId="420FBA2C" w14:textId="77777777">
      <w:trPr>
        <w:trHeight w:val="842"/>
      </w:trPr>
      <w:tc>
        <w:tcPr>
          <w:tcW w:w="7938" w:type="dxa"/>
        </w:tcPr>
        <w:p w:rsidRPr="00663FC4" w:rsidR="00CB7B03" w:rsidP="00AA4493" w:rsidRDefault="00CB7B03" w14:paraId="5072BD5A" w14:textId="567DF608">
          <w:pPr>
            <w:pStyle w:val="Zhlav"/>
            <w:framePr w:hSpace="187" w:wrap="around" w:hAnchor="margin" w:vAnchor="text" w:x="1" w:y="506"/>
          </w:pPr>
          <w:r w:rsidRPr="00663FC4">
            <w:t xml:space="preserve">Česká republika </w:t>
          </w:r>
        </w:p>
        <w:p w:rsidRPr="00663FC4" w:rsidR="00CB7B03" w:rsidP="00F325E9" w:rsidRDefault="009B13DB" w14:paraId="5CD71364" w14:textId="2544BC01">
          <w:pPr>
            <w:pStyle w:val="Zhlav"/>
            <w:framePr w:hSpace="187" w:wrap="around" w:hAnchor="margin" w:vAnchor="text" w:x="1" w:y="506"/>
          </w:pPr>
          <w:r>
            <w:t>Červen</w:t>
          </w:r>
          <w:r w:rsidR="00CB7B03">
            <w:t xml:space="preserve"> </w:t>
          </w:r>
          <w:r w:rsidRPr="00663FC4" w:rsidR="00CB7B03">
            <w:t>20</w:t>
          </w:r>
          <w:r w:rsidR="00CB7B03">
            <w:t>2</w:t>
          </w:r>
          <w:r w:rsidR="00020F11">
            <w:t>3</w:t>
          </w:r>
        </w:p>
      </w:tc>
    </w:tr>
    <w:bookmarkEnd w:id="5"/>
  </w:tbl>
  <w:p w:rsidRPr="008761B8" w:rsidR="00CB7B03" w:rsidP="00AA4493" w:rsidRDefault="00CB7B03" w14:paraId="7065F177" w14:textId="0AE2C9E5">
    <w:pPr>
      <w:pStyle w:val="Zhlav"/>
      <w:framePr w:w="1582" w:h="618" w:hSpace="187" w:wrap="around" w:hAnchor="margin" w:vAnchor="page" w:x="-112" w:y="579" w:hRule="exact"/>
      <w:tabs>
        <w:tab w:val="left" w:pos="284"/>
        <w:tab w:val="right" w:pos="8789"/>
      </w:tabs>
      <w:rPr>
        <w:rFonts w:cs="Arial"/>
        <w:sz w:val="43"/>
        <w:szCs w:val="44"/>
      </w:rPr>
    </w:pPr>
  </w:p>
  <w:p w:rsidR="00CB7B03" w:rsidRDefault="00CB7B03" w14:paraId="11ED4703" w14:textId="77777777">
    <w:pPr>
      <w:pStyle w:val="Zhlav"/>
    </w:pPr>
  </w:p>
</w:hdr>
</file>

<file path=word/intelligence.xml><?xml version="1.0" encoding="utf-8"?>
<int:Intelligence xmlns:int="http://schemas.microsoft.com/office/intelligence/2019/intelligence">
  <int:IntelligenceSettings/>
  <int:Manifest>
    <int:WordHash hashCode="dzWkfFZfk9SOEE" id="KUlZS9jD"/>
  </int:Manifest>
  <int:Observations>
    <int:Content id="KUlZS9jD">
      <int:Rejection type="LegacyProofing"/>
    </int:Content>
  </int:Observations>
</int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1"/>
    <w:multiLevelType w:val="singleLevel"/>
    <w:tmpl w:val="2B58594C"/>
    <w:lvl w:ilvl="0">
      <w:start w:val="1"/>
      <w:numFmt w:val="bullet"/>
      <w:pStyle w:val="Seznamsodrkami4"/>
      <w:lvlText w:val="-"/>
      <w:lvlJc w:val="left"/>
      <w:pPr>
        <w:tabs>
          <w:tab w:val="num" w:pos="680"/>
        </w:tabs>
        <w:ind w:left="680" w:hanging="340"/>
      </w:pPr>
      <w:rPr>
        <w:rFonts w:hint="default" w:ascii="9999999" w:hAnsi="9999999" w:cs="Courier New"/>
      </w:rPr>
    </w:lvl>
  </w:abstractNum>
  <w:abstractNum w:abstractNumId="1" w15:restartNumberingAfterBreak="0">
    <w:nsid w:val="FFFFFF82"/>
    <w:multiLevelType w:val="singleLevel"/>
    <w:tmpl w:val="182E0586"/>
    <w:lvl w:ilvl="0">
      <w:start w:val="1"/>
      <w:numFmt w:val="bullet"/>
      <w:pStyle w:val="Seznamsodrkami3"/>
      <w:lvlText w:val="—"/>
      <w:lvlJc w:val="left"/>
      <w:pPr>
        <w:tabs>
          <w:tab w:val="num" w:pos="340"/>
        </w:tabs>
        <w:ind w:left="340" w:hanging="340"/>
      </w:pPr>
      <w:rPr>
        <w:rFonts w:hint="default" w:ascii="Arial" w:hAnsi="Arial" w:cs="Arial"/>
        <w:color w:val="auto"/>
        <w:sz w:val="20"/>
        <w:szCs w:val="18"/>
      </w:rPr>
    </w:lvl>
  </w:abstractNum>
  <w:abstractNum w:abstractNumId="2" w15:restartNumberingAfterBreak="0">
    <w:nsid w:val="02AD6666"/>
    <w:multiLevelType w:val="hybridMultilevel"/>
    <w:tmpl w:val="28442818"/>
    <w:lvl w:ilvl="0" w:tplc="9AAC2928">
      <w:start w:val="1"/>
      <w:numFmt w:val="bullet"/>
      <w:pStyle w:val="Seznamsodrkami"/>
      <w:lvlText w:val="—"/>
      <w:lvlJc w:val="left"/>
      <w:pPr>
        <w:tabs>
          <w:tab w:val="num" w:pos="340"/>
        </w:tabs>
        <w:ind w:left="340" w:hanging="340"/>
      </w:pPr>
      <w:rPr>
        <w:rFonts w:hint="default" w:ascii="Arial" w:hAnsi="Arial" w:cs="Arial"/>
        <w:color w:val="auto"/>
        <w:sz w:val="24"/>
        <w:szCs w:val="22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17913C6E"/>
    <w:multiLevelType w:val="hybridMultilevel"/>
    <w:tmpl w:val="C1FEE932"/>
    <w:lvl w:ilvl="0" w:tplc="226A9564">
      <w:start w:val="3"/>
      <w:numFmt w:val="bullet"/>
      <w:lvlText w:val="-"/>
      <w:lvlJc w:val="left"/>
      <w:pPr>
        <w:ind w:left="720" w:hanging="360"/>
      </w:pPr>
      <w:rPr>
        <w:rFonts w:hint="default" w:ascii="Times New Roman" w:hAnsi="Times New Roman" w:cs="Times New Roman" w:eastAsiaTheme="minorEastAsia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17DC066A"/>
    <w:multiLevelType w:val="multilevel"/>
    <w:tmpl w:val="CD38922A"/>
    <w:lvl w:ilvl="0">
      <w:start w:val="1"/>
      <w:numFmt w:val="decimal"/>
      <w:pStyle w:val="Nadpis1"/>
      <w:lvlText w:val="%1"/>
      <w:lvlJc w:val="left"/>
      <w:pPr>
        <w:tabs>
          <w:tab w:val="num" w:pos="964"/>
        </w:tabs>
        <w:ind w:left="964" w:hanging="964"/>
      </w:pPr>
    </w:lvl>
    <w:lvl w:ilvl="1">
      <w:start w:val="1"/>
      <w:numFmt w:val="decimal"/>
      <w:pStyle w:val="Nadpis2"/>
      <w:lvlText w:val="%1.%2"/>
      <w:lvlJc w:val="left"/>
      <w:pPr>
        <w:tabs>
          <w:tab w:val="num" w:pos="964"/>
        </w:tabs>
        <w:ind w:left="964" w:hanging="964"/>
      </w:pPr>
    </w:lvl>
    <w:lvl w:ilvl="2">
      <w:start w:val="1"/>
      <w:numFmt w:val="decimal"/>
      <w:pStyle w:val="Nadpis3"/>
      <w:lvlText w:val="%1.%2.%3"/>
      <w:lvlJc w:val="left"/>
      <w:pPr>
        <w:tabs>
          <w:tab w:val="num" w:pos="964"/>
        </w:tabs>
        <w:ind w:left="964" w:hanging="964"/>
      </w:pPr>
    </w:lvl>
    <w:lvl w:ilvl="3">
      <w:start w:val="1"/>
      <w:numFmt w:val="decimal"/>
      <w:pStyle w:val="Nadpis4"/>
      <w:lvlText w:val="%1.%2.%3.%4"/>
      <w:lvlJc w:val="left"/>
      <w:pPr>
        <w:tabs>
          <w:tab w:val="num" w:pos="984"/>
        </w:tabs>
        <w:ind w:left="964" w:hanging="964"/>
      </w:pPr>
    </w:lvl>
    <w:lvl w:ilvl="4">
      <w:start w:val="1"/>
      <w:numFmt w:val="decimal"/>
      <w:lvlText w:val="%1.%2.%3.%4.%5"/>
      <w:lvlJc w:val="left"/>
      <w:pPr>
        <w:ind w:left="1972" w:hanging="1008"/>
      </w:pPr>
    </w:lvl>
    <w:lvl w:ilvl="5">
      <w:start w:val="1"/>
      <w:numFmt w:val="decimal"/>
      <w:lvlText w:val="%1.%2.%3.%4.%5.%6"/>
      <w:lvlJc w:val="left"/>
      <w:pPr>
        <w:ind w:left="2116" w:hanging="1152"/>
      </w:pPr>
    </w:lvl>
    <w:lvl w:ilvl="6">
      <w:start w:val="1"/>
      <w:numFmt w:val="decimal"/>
      <w:lvlText w:val="%1.%2.%3.%4.%5.%6.%7"/>
      <w:lvlJc w:val="left"/>
      <w:pPr>
        <w:ind w:left="2260" w:hanging="1296"/>
      </w:pPr>
    </w:lvl>
    <w:lvl w:ilvl="7">
      <w:start w:val="1"/>
      <w:numFmt w:val="decimal"/>
      <w:lvlText w:val="%1.%2.%3.%4.%5.%6.%7.%8"/>
      <w:lvlJc w:val="left"/>
      <w:pPr>
        <w:ind w:left="2404" w:hanging="1440"/>
      </w:pPr>
    </w:lvl>
    <w:lvl w:ilvl="8">
      <w:start w:val="1"/>
      <w:numFmt w:val="decimal"/>
      <w:lvlText w:val="%1.%2.%3.%4.%5.%6.%7.%8.%9"/>
      <w:lvlJc w:val="left"/>
      <w:pPr>
        <w:ind w:left="2548" w:hanging="1584"/>
      </w:pPr>
    </w:lvl>
  </w:abstractNum>
  <w:abstractNum w:abstractNumId="5" w15:restartNumberingAfterBreak="0">
    <w:nsid w:val="255725E4"/>
    <w:multiLevelType w:val="hybridMultilevel"/>
    <w:tmpl w:val="AD065192"/>
    <w:lvl w:ilvl="0" w:tplc="E7FE8C32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F00CA68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C2EC665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C302C3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9B429C8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8F8099E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EB74889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A4A27EA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A35EFB1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3559425F"/>
    <w:multiLevelType w:val="hybridMultilevel"/>
    <w:tmpl w:val="1488FCCC"/>
    <w:lvl w:ilvl="0" w:tplc="C8D65C46">
      <w:start w:val="1"/>
      <w:numFmt w:val="decimal"/>
      <w:lvlText w:val="%1"/>
      <w:lvlJc w:val="left"/>
      <w:pPr>
        <w:tabs>
          <w:tab w:val="num" w:pos="340"/>
        </w:tabs>
        <w:ind w:left="340" w:hanging="34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3BA654CB"/>
    <w:multiLevelType w:val="hybridMultilevel"/>
    <w:tmpl w:val="92265136"/>
    <w:lvl w:ilvl="0" w:tplc="D6F62C6C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A20E9BD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B4A6CDB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A6F0D77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60B0C38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EC4F39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D8EEE26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ACB4F37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9BE41E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3D8A2756"/>
    <w:multiLevelType w:val="multilevel"/>
    <w:tmpl w:val="785E2F36"/>
    <w:lvl w:ilvl="0">
      <w:start w:val="1"/>
      <w:numFmt w:val="upperLetter"/>
      <w:pStyle w:val="AppendixHeading"/>
      <w:lvlText w:val="%1"/>
      <w:lvlJc w:val="left"/>
      <w:pPr>
        <w:tabs>
          <w:tab w:val="num" w:pos="-964"/>
        </w:tabs>
        <w:ind w:left="116" w:hanging="964"/>
      </w:pPr>
    </w:lvl>
    <w:lvl w:ilvl="1">
      <w:start w:val="1"/>
      <w:numFmt w:val="decimal"/>
      <w:pStyle w:val="AppendixHeading2"/>
      <w:lvlText w:val="%1.%2"/>
      <w:lvlJc w:val="left"/>
      <w:pPr>
        <w:tabs>
          <w:tab w:val="num" w:pos="-964"/>
        </w:tabs>
        <w:ind w:left="116" w:hanging="964"/>
      </w:pPr>
    </w:lvl>
    <w:lvl w:ilvl="2">
      <w:start w:val="1"/>
      <w:numFmt w:val="decimal"/>
      <w:pStyle w:val="AppendixHeading3"/>
      <w:lvlText w:val="%1.%2.%3"/>
      <w:lvlJc w:val="left"/>
      <w:pPr>
        <w:tabs>
          <w:tab w:val="num" w:pos="-964"/>
        </w:tabs>
        <w:ind w:left="116" w:hanging="964"/>
      </w:pPr>
    </w:lvl>
    <w:lvl w:ilvl="3">
      <w:start w:val="1"/>
      <w:numFmt w:val="decimal"/>
      <w:pStyle w:val="AppendixHeading4"/>
      <w:lvlText w:val="%1.%2.%3.%4"/>
      <w:lvlJc w:val="left"/>
      <w:pPr>
        <w:tabs>
          <w:tab w:val="num" w:pos="-964"/>
        </w:tabs>
        <w:ind w:left="116" w:hanging="964"/>
      </w:pPr>
    </w:lvl>
    <w:lvl w:ilvl="4">
      <w:start w:val="1"/>
      <w:numFmt w:val="decimal"/>
      <w:lvlText w:val="(%5)"/>
      <w:lvlJc w:val="left"/>
      <w:pPr>
        <w:ind w:left="2996" w:firstLine="0"/>
      </w:pPr>
    </w:lvl>
    <w:lvl w:ilvl="5">
      <w:start w:val="1"/>
      <w:numFmt w:val="lowerLetter"/>
      <w:lvlText w:val="(%6)"/>
      <w:lvlJc w:val="left"/>
      <w:pPr>
        <w:ind w:left="3716" w:firstLine="0"/>
      </w:pPr>
    </w:lvl>
    <w:lvl w:ilvl="6">
      <w:start w:val="1"/>
      <w:numFmt w:val="lowerRoman"/>
      <w:lvlText w:val="(%7)"/>
      <w:lvlJc w:val="left"/>
      <w:pPr>
        <w:ind w:left="4436" w:firstLine="0"/>
      </w:pPr>
    </w:lvl>
    <w:lvl w:ilvl="7">
      <w:start w:val="1"/>
      <w:numFmt w:val="lowerLetter"/>
      <w:lvlText w:val="(%8)"/>
      <w:lvlJc w:val="left"/>
      <w:pPr>
        <w:ind w:left="5156" w:firstLine="0"/>
      </w:pPr>
    </w:lvl>
    <w:lvl w:ilvl="8">
      <w:start w:val="1"/>
      <w:numFmt w:val="lowerRoman"/>
      <w:lvlText w:val="(%9)"/>
      <w:lvlJc w:val="left"/>
      <w:pPr>
        <w:ind w:left="5876" w:firstLine="0"/>
      </w:pPr>
    </w:lvl>
  </w:abstractNum>
  <w:abstractNum w:abstractNumId="9" w15:restartNumberingAfterBreak="0">
    <w:nsid w:val="489C42CB"/>
    <w:multiLevelType w:val="hybridMultilevel"/>
    <w:tmpl w:val="2FBA5940"/>
    <w:lvl w:ilvl="0" w:tplc="839A0C1A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C0C6F8B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1FF8D66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C5AC0A6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6B422DB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7CEBCD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51EB3F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D3E801E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31806E6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630398D6"/>
    <w:multiLevelType w:val="hybridMultilevel"/>
    <w:tmpl w:val="B46888EA"/>
    <w:lvl w:ilvl="0" w:tplc="F13C41FC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BDBE9A5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3126F45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AABC9AA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D092292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A68E394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69A8DE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A79240A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4DF073D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 w15:restartNumberingAfterBreak="0">
    <w:nsid w:val="63755BF5"/>
    <w:multiLevelType w:val="hybridMultilevel"/>
    <w:tmpl w:val="3B268AB8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647C3007"/>
    <w:multiLevelType w:val="multilevel"/>
    <w:tmpl w:val="1488FCCC"/>
    <w:lvl w:ilvl="0">
      <w:start w:val="1"/>
      <w:numFmt w:val="decimal"/>
      <w:lvlText w:val="%1"/>
      <w:lvlJc w:val="left"/>
      <w:pPr>
        <w:tabs>
          <w:tab w:val="num" w:pos="340"/>
        </w:tabs>
        <w:ind w:left="340" w:hanging="34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6A616371"/>
    <w:multiLevelType w:val="hybridMultilevel"/>
    <w:tmpl w:val="7A36E918"/>
    <w:lvl w:ilvl="0" w:tplc="C624F968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9926B2F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A88CA60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A0EC35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8AF6926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33A4A19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400452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6864506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9F4584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" w15:restartNumberingAfterBreak="0">
    <w:nsid w:val="6C4030FF"/>
    <w:multiLevelType w:val="singleLevel"/>
    <w:tmpl w:val="C05AE3E8"/>
    <w:lvl w:ilvl="0">
      <w:start w:val="1"/>
      <w:numFmt w:val="bullet"/>
      <w:pStyle w:val="Seznamsodrkami2"/>
      <w:lvlText w:val="-"/>
      <w:lvlJc w:val="left"/>
      <w:pPr>
        <w:tabs>
          <w:tab w:val="num" w:pos="680"/>
        </w:tabs>
        <w:ind w:left="680" w:hanging="340"/>
      </w:pPr>
      <w:rPr>
        <w:rFonts w:hint="default" w:ascii="Times New Roman" w:hAnsi="Times New Roman"/>
      </w:rPr>
    </w:lvl>
  </w:abstractNum>
  <w:abstractNum w:abstractNumId="15" w15:restartNumberingAfterBreak="0">
    <w:nsid w:val="6E7D06F8"/>
    <w:multiLevelType w:val="hybridMultilevel"/>
    <w:tmpl w:val="EEB2A2E2"/>
    <w:lvl w:ilvl="0" w:tplc="29A032B2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5648FC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242D3D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E17A8F4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882499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EB34B45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A7FA9ED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B802F0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5A2EED7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6" w15:restartNumberingAfterBreak="0">
    <w:nsid w:val="760715D9"/>
    <w:multiLevelType w:val="hybridMultilevel"/>
    <w:tmpl w:val="889AE5E2"/>
    <w:lvl w:ilvl="0" w:tplc="CA98D30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DF600E4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D510728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D3307AD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53A3BA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34EC14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0D63C2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642A00C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E494AFF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" w15:restartNumberingAfterBreak="0">
    <w:nsid w:val="7CF47AF3"/>
    <w:multiLevelType w:val="hybridMultilevel"/>
    <w:tmpl w:val="1530380C"/>
    <w:lvl w:ilvl="0" w:tplc="87183FF2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9CA039E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C86ED7D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A564754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707C9FD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460387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A77A891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A6CE82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97620DF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6"/>
  </w:num>
  <w:num w:numId="2">
    <w:abstractNumId w:val="7"/>
  </w:num>
  <w:num w:numId="3">
    <w:abstractNumId w:val="10"/>
  </w:num>
  <w:num w:numId="4">
    <w:abstractNumId w:val="9"/>
  </w:num>
  <w:num w:numId="5">
    <w:abstractNumId w:val="13"/>
  </w:num>
  <w:num w:numId="6">
    <w:abstractNumId w:val="15"/>
  </w:num>
  <w:num w:numId="7">
    <w:abstractNumId w:val="17"/>
  </w:num>
  <w:num w:numId="8">
    <w:abstractNumId w:val="5"/>
  </w:num>
  <w:num w:numId="9">
    <w:abstractNumId w:val="6"/>
  </w:num>
  <w:num w:numId="10">
    <w:abstractNumId w:val="12"/>
  </w:num>
  <w:num w:numId="11">
    <w:abstractNumId w:val="2"/>
  </w:num>
  <w:num w:numId="12">
    <w:abstractNumId w:val="14"/>
  </w:num>
  <w:num w:numId="13">
    <w:abstractNumId w:val="1"/>
  </w:num>
  <w:num w:numId="14">
    <w:abstractNumId w:val="0"/>
  </w:num>
  <w:num w:numId="15">
    <w:abstractNumId w:val="4"/>
  </w:num>
  <w:num w:numId="16">
    <w:abstractNumId w:val="8"/>
  </w:num>
  <w:num w:numId="17">
    <w:abstractNumId w:val="11"/>
  </w:num>
  <w:num w:numId="18">
    <w:abstractNumId w:val="3"/>
  </w:num>
  <w:numIdMacAtCleanup w:val="18"/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00"/>
  <w:embedTrueTypeFonts/>
  <w:proofState w:spelling="clean"/>
  <w:attachedTemplate r:id="rId1"/>
  <w:defaultTabStop w:val="567"/>
  <w:hyphenationZone w:val="425"/>
  <w:doNotHyphenateCaps/>
  <w:displayHorizontalDrawingGridEvery w:val="0"/>
  <w:displayVerticalDrawingGridEvery w:val="0"/>
  <w:doNotUseMarginsForDrawingGridOrigin/>
  <w:doNotShadeFormData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BrandText" w:val="KPMG International Offices"/>
    <w:docVar w:name="CoName" w:val="Client name"/>
    <w:docVar w:name="FirmName" w:val="KPMG International"/>
    <w:docVar w:name="HdrInfo" w:val="April 2016"/>
    <w:docVar w:name="HdrInfoA" w:val="KPMG International Offices"/>
    <w:docVar w:name="KISDocType" w:val="Report"/>
    <w:docVar w:name="KISFilledIn" w:val="Y"/>
    <w:docVar w:name="KISVer" w:val="5.0"/>
    <w:docVar w:name="Num3Paras" w:val="No"/>
    <w:docVar w:name="OffIndex" w:val=" 0"/>
    <w:docVar w:name="OffName" w:val="KPMG International Amstelveen"/>
    <w:docVar w:name="Orientation" w:val="Portrait"/>
    <w:docVar w:name="ReportName" w:val="Report name"/>
    <w:docVar w:name="RepSubTitle" w:val="Subtitul"/>
    <w:docVar w:name="ReptStyle" w:val=" 0"/>
  </w:docVars>
  <w:rsids>
    <w:rsidRoot w:val="00014E35"/>
    <w:rsid w:val="00002D24"/>
    <w:rsid w:val="00002E18"/>
    <w:rsid w:val="0000334F"/>
    <w:rsid w:val="00004C9C"/>
    <w:rsid w:val="000061E7"/>
    <w:rsid w:val="00006F16"/>
    <w:rsid w:val="000105A1"/>
    <w:rsid w:val="000108E2"/>
    <w:rsid w:val="00010905"/>
    <w:rsid w:val="000119B9"/>
    <w:rsid w:val="00012DE6"/>
    <w:rsid w:val="00014E16"/>
    <w:rsid w:val="00014E35"/>
    <w:rsid w:val="0001566D"/>
    <w:rsid w:val="00015DD2"/>
    <w:rsid w:val="00015E5C"/>
    <w:rsid w:val="00017432"/>
    <w:rsid w:val="00020356"/>
    <w:rsid w:val="00020F11"/>
    <w:rsid w:val="00021AE3"/>
    <w:rsid w:val="00022778"/>
    <w:rsid w:val="00024B9A"/>
    <w:rsid w:val="0002540F"/>
    <w:rsid w:val="00030E86"/>
    <w:rsid w:val="000342D9"/>
    <w:rsid w:val="00036668"/>
    <w:rsid w:val="00036B5B"/>
    <w:rsid w:val="00037635"/>
    <w:rsid w:val="00037E9E"/>
    <w:rsid w:val="0004101D"/>
    <w:rsid w:val="00041AC8"/>
    <w:rsid w:val="00042663"/>
    <w:rsid w:val="000440CF"/>
    <w:rsid w:val="00046302"/>
    <w:rsid w:val="00046797"/>
    <w:rsid w:val="00046AA1"/>
    <w:rsid w:val="0004DE0E"/>
    <w:rsid w:val="00050FA7"/>
    <w:rsid w:val="000514F0"/>
    <w:rsid w:val="000518A7"/>
    <w:rsid w:val="00052D63"/>
    <w:rsid w:val="00053966"/>
    <w:rsid w:val="00054B59"/>
    <w:rsid w:val="00055289"/>
    <w:rsid w:val="0005590A"/>
    <w:rsid w:val="00055E80"/>
    <w:rsid w:val="000565F6"/>
    <w:rsid w:val="00057846"/>
    <w:rsid w:val="00061C2F"/>
    <w:rsid w:val="00062262"/>
    <w:rsid w:val="000679B4"/>
    <w:rsid w:val="000710CA"/>
    <w:rsid w:val="00071295"/>
    <w:rsid w:val="00071F1E"/>
    <w:rsid w:val="000721EC"/>
    <w:rsid w:val="00073F76"/>
    <w:rsid w:val="00074C1B"/>
    <w:rsid w:val="00081562"/>
    <w:rsid w:val="00083196"/>
    <w:rsid w:val="0008475C"/>
    <w:rsid w:val="00084833"/>
    <w:rsid w:val="00086ABB"/>
    <w:rsid w:val="000873FA"/>
    <w:rsid w:val="00090EF9"/>
    <w:rsid w:val="00091273"/>
    <w:rsid w:val="00091B31"/>
    <w:rsid w:val="00091B68"/>
    <w:rsid w:val="000950C4"/>
    <w:rsid w:val="00095285"/>
    <w:rsid w:val="00095650"/>
    <w:rsid w:val="000963E7"/>
    <w:rsid w:val="00096AC6"/>
    <w:rsid w:val="00097242"/>
    <w:rsid w:val="000A1032"/>
    <w:rsid w:val="000A1809"/>
    <w:rsid w:val="000A2D2F"/>
    <w:rsid w:val="000A7240"/>
    <w:rsid w:val="000A72BE"/>
    <w:rsid w:val="000A7ED0"/>
    <w:rsid w:val="000B11E1"/>
    <w:rsid w:val="000B1E83"/>
    <w:rsid w:val="000B4237"/>
    <w:rsid w:val="000B4F7A"/>
    <w:rsid w:val="000B5A17"/>
    <w:rsid w:val="000B7C21"/>
    <w:rsid w:val="000C11B5"/>
    <w:rsid w:val="000C37FE"/>
    <w:rsid w:val="000C42B1"/>
    <w:rsid w:val="000C5199"/>
    <w:rsid w:val="000C5FEB"/>
    <w:rsid w:val="000C72C2"/>
    <w:rsid w:val="000D5EB6"/>
    <w:rsid w:val="000D61EF"/>
    <w:rsid w:val="000E00E5"/>
    <w:rsid w:val="000E05CE"/>
    <w:rsid w:val="000E1D9F"/>
    <w:rsid w:val="000E235A"/>
    <w:rsid w:val="000E66C4"/>
    <w:rsid w:val="000E6AFE"/>
    <w:rsid w:val="000E75B1"/>
    <w:rsid w:val="000F27A4"/>
    <w:rsid w:val="000F53E1"/>
    <w:rsid w:val="000F6F4E"/>
    <w:rsid w:val="000F791D"/>
    <w:rsid w:val="000F7B0E"/>
    <w:rsid w:val="00101553"/>
    <w:rsid w:val="00106151"/>
    <w:rsid w:val="00107DAE"/>
    <w:rsid w:val="0010E1C9"/>
    <w:rsid w:val="001108E8"/>
    <w:rsid w:val="0011150C"/>
    <w:rsid w:val="00111635"/>
    <w:rsid w:val="00111990"/>
    <w:rsid w:val="00112D92"/>
    <w:rsid w:val="00113D07"/>
    <w:rsid w:val="001141E0"/>
    <w:rsid w:val="001150DA"/>
    <w:rsid w:val="0011540E"/>
    <w:rsid w:val="00117206"/>
    <w:rsid w:val="00117941"/>
    <w:rsid w:val="00117CF4"/>
    <w:rsid w:val="00117E85"/>
    <w:rsid w:val="0012233C"/>
    <w:rsid w:val="001231B3"/>
    <w:rsid w:val="00123962"/>
    <w:rsid w:val="00124983"/>
    <w:rsid w:val="001276CB"/>
    <w:rsid w:val="00127D53"/>
    <w:rsid w:val="00130320"/>
    <w:rsid w:val="00132AE2"/>
    <w:rsid w:val="0013415D"/>
    <w:rsid w:val="001343EA"/>
    <w:rsid w:val="001356A6"/>
    <w:rsid w:val="00135EF2"/>
    <w:rsid w:val="00135F60"/>
    <w:rsid w:val="00137230"/>
    <w:rsid w:val="001372D9"/>
    <w:rsid w:val="0014146B"/>
    <w:rsid w:val="00143161"/>
    <w:rsid w:val="00143BDF"/>
    <w:rsid w:val="00145F68"/>
    <w:rsid w:val="00146B17"/>
    <w:rsid w:val="00147F92"/>
    <w:rsid w:val="00150AB2"/>
    <w:rsid w:val="001522CE"/>
    <w:rsid w:val="001532B6"/>
    <w:rsid w:val="0015400B"/>
    <w:rsid w:val="001580BF"/>
    <w:rsid w:val="00160615"/>
    <w:rsid w:val="001615B1"/>
    <w:rsid w:val="00161BDB"/>
    <w:rsid w:val="00162A5A"/>
    <w:rsid w:val="00163690"/>
    <w:rsid w:val="0016380D"/>
    <w:rsid w:val="00163C82"/>
    <w:rsid w:val="001643E7"/>
    <w:rsid w:val="00164C4D"/>
    <w:rsid w:val="00171386"/>
    <w:rsid w:val="00171605"/>
    <w:rsid w:val="001757AD"/>
    <w:rsid w:val="00175A95"/>
    <w:rsid w:val="00176491"/>
    <w:rsid w:val="00176B73"/>
    <w:rsid w:val="0018257E"/>
    <w:rsid w:val="001867FF"/>
    <w:rsid w:val="0018733D"/>
    <w:rsid w:val="0018766F"/>
    <w:rsid w:val="00187AB0"/>
    <w:rsid w:val="0019195D"/>
    <w:rsid w:val="00193415"/>
    <w:rsid w:val="0019350C"/>
    <w:rsid w:val="00195983"/>
    <w:rsid w:val="00195CA6"/>
    <w:rsid w:val="001A1AE2"/>
    <w:rsid w:val="001A2413"/>
    <w:rsid w:val="001A3CB2"/>
    <w:rsid w:val="001A52AD"/>
    <w:rsid w:val="001B1263"/>
    <w:rsid w:val="001B34F6"/>
    <w:rsid w:val="001C036A"/>
    <w:rsid w:val="001C236D"/>
    <w:rsid w:val="001C3454"/>
    <w:rsid w:val="001C49E5"/>
    <w:rsid w:val="001C5E71"/>
    <w:rsid w:val="001C645C"/>
    <w:rsid w:val="001C73E5"/>
    <w:rsid w:val="001D30D1"/>
    <w:rsid w:val="001D33CB"/>
    <w:rsid w:val="001D36BD"/>
    <w:rsid w:val="001D419B"/>
    <w:rsid w:val="001D4992"/>
    <w:rsid w:val="001D5525"/>
    <w:rsid w:val="001D6E62"/>
    <w:rsid w:val="001E0EA3"/>
    <w:rsid w:val="001E2B40"/>
    <w:rsid w:val="001E5316"/>
    <w:rsid w:val="001E6459"/>
    <w:rsid w:val="001E6D19"/>
    <w:rsid w:val="001F1F8B"/>
    <w:rsid w:val="001F2FE5"/>
    <w:rsid w:val="001F3443"/>
    <w:rsid w:val="001F51DE"/>
    <w:rsid w:val="001F54EC"/>
    <w:rsid w:val="001F6D65"/>
    <w:rsid w:val="001F6E5F"/>
    <w:rsid w:val="00200AB8"/>
    <w:rsid w:val="00200F0E"/>
    <w:rsid w:val="002011F1"/>
    <w:rsid w:val="0020144F"/>
    <w:rsid w:val="002026DA"/>
    <w:rsid w:val="00203345"/>
    <w:rsid w:val="00206728"/>
    <w:rsid w:val="00206AC0"/>
    <w:rsid w:val="00206D7E"/>
    <w:rsid w:val="00206D81"/>
    <w:rsid w:val="00207063"/>
    <w:rsid w:val="0021196E"/>
    <w:rsid w:val="00212F35"/>
    <w:rsid w:val="00215EF9"/>
    <w:rsid w:val="00216331"/>
    <w:rsid w:val="002177DD"/>
    <w:rsid w:val="00221287"/>
    <w:rsid w:val="00222E18"/>
    <w:rsid w:val="002237AF"/>
    <w:rsid w:val="00224492"/>
    <w:rsid w:val="002246CF"/>
    <w:rsid w:val="00225384"/>
    <w:rsid w:val="00225763"/>
    <w:rsid w:val="00225F3C"/>
    <w:rsid w:val="00227B0B"/>
    <w:rsid w:val="00232197"/>
    <w:rsid w:val="00232F7C"/>
    <w:rsid w:val="002336DE"/>
    <w:rsid w:val="00234633"/>
    <w:rsid w:val="00241AF7"/>
    <w:rsid w:val="0024280B"/>
    <w:rsid w:val="00247701"/>
    <w:rsid w:val="002479B4"/>
    <w:rsid w:val="002526B6"/>
    <w:rsid w:val="00252808"/>
    <w:rsid w:val="00262641"/>
    <w:rsid w:val="00262A63"/>
    <w:rsid w:val="00263BD7"/>
    <w:rsid w:val="00265822"/>
    <w:rsid w:val="00270584"/>
    <w:rsid w:val="00270876"/>
    <w:rsid w:val="0027119A"/>
    <w:rsid w:val="002716A4"/>
    <w:rsid w:val="002719F5"/>
    <w:rsid w:val="00272FB0"/>
    <w:rsid w:val="002730FE"/>
    <w:rsid w:val="002733E7"/>
    <w:rsid w:val="00275442"/>
    <w:rsid w:val="00275519"/>
    <w:rsid w:val="00276266"/>
    <w:rsid w:val="002767F4"/>
    <w:rsid w:val="00276F23"/>
    <w:rsid w:val="00280157"/>
    <w:rsid w:val="00282E34"/>
    <w:rsid w:val="00283233"/>
    <w:rsid w:val="0028419B"/>
    <w:rsid w:val="002863F5"/>
    <w:rsid w:val="00287C1A"/>
    <w:rsid w:val="002917AF"/>
    <w:rsid w:val="0029256F"/>
    <w:rsid w:val="00293243"/>
    <w:rsid w:val="00293741"/>
    <w:rsid w:val="00296A08"/>
    <w:rsid w:val="00296F58"/>
    <w:rsid w:val="0029796A"/>
    <w:rsid w:val="002A104B"/>
    <w:rsid w:val="002A7E2F"/>
    <w:rsid w:val="002B071E"/>
    <w:rsid w:val="002B2337"/>
    <w:rsid w:val="002B31C6"/>
    <w:rsid w:val="002B3F3C"/>
    <w:rsid w:val="002B64BD"/>
    <w:rsid w:val="002B6528"/>
    <w:rsid w:val="002B7721"/>
    <w:rsid w:val="002C1D71"/>
    <w:rsid w:val="002C2A41"/>
    <w:rsid w:val="002C4599"/>
    <w:rsid w:val="002C4C41"/>
    <w:rsid w:val="002C5280"/>
    <w:rsid w:val="002D0B89"/>
    <w:rsid w:val="002D1CD7"/>
    <w:rsid w:val="002D215E"/>
    <w:rsid w:val="002D2C31"/>
    <w:rsid w:val="002D3767"/>
    <w:rsid w:val="002D3C00"/>
    <w:rsid w:val="002D59F8"/>
    <w:rsid w:val="002D6EC3"/>
    <w:rsid w:val="002E0278"/>
    <w:rsid w:val="002E0312"/>
    <w:rsid w:val="002E0BA5"/>
    <w:rsid w:val="002E3AC3"/>
    <w:rsid w:val="002E4E52"/>
    <w:rsid w:val="002E57B1"/>
    <w:rsid w:val="002E737C"/>
    <w:rsid w:val="002F3D85"/>
    <w:rsid w:val="002F4A7C"/>
    <w:rsid w:val="002F4FCD"/>
    <w:rsid w:val="002F614E"/>
    <w:rsid w:val="002F7203"/>
    <w:rsid w:val="002F7D41"/>
    <w:rsid w:val="0030373F"/>
    <w:rsid w:val="00304EE4"/>
    <w:rsid w:val="00306E7F"/>
    <w:rsid w:val="0031707C"/>
    <w:rsid w:val="00317304"/>
    <w:rsid w:val="003175AA"/>
    <w:rsid w:val="00322AD4"/>
    <w:rsid w:val="0032706C"/>
    <w:rsid w:val="00327DD8"/>
    <w:rsid w:val="00330CBA"/>
    <w:rsid w:val="00331B27"/>
    <w:rsid w:val="00332C01"/>
    <w:rsid w:val="0033767C"/>
    <w:rsid w:val="0034018D"/>
    <w:rsid w:val="003433F4"/>
    <w:rsid w:val="003434A8"/>
    <w:rsid w:val="00343751"/>
    <w:rsid w:val="0034530F"/>
    <w:rsid w:val="00345F45"/>
    <w:rsid w:val="0035035E"/>
    <w:rsid w:val="00350525"/>
    <w:rsid w:val="003534EF"/>
    <w:rsid w:val="00353A50"/>
    <w:rsid w:val="00354BA1"/>
    <w:rsid w:val="0035575A"/>
    <w:rsid w:val="00357714"/>
    <w:rsid w:val="00357B0C"/>
    <w:rsid w:val="00362142"/>
    <w:rsid w:val="0036228A"/>
    <w:rsid w:val="00362828"/>
    <w:rsid w:val="00362E12"/>
    <w:rsid w:val="0036404D"/>
    <w:rsid w:val="00365D66"/>
    <w:rsid w:val="003662E4"/>
    <w:rsid w:val="00366689"/>
    <w:rsid w:val="00367355"/>
    <w:rsid w:val="00370719"/>
    <w:rsid w:val="00371D74"/>
    <w:rsid w:val="00371DFB"/>
    <w:rsid w:val="0037430B"/>
    <w:rsid w:val="00374718"/>
    <w:rsid w:val="00374987"/>
    <w:rsid w:val="003757FA"/>
    <w:rsid w:val="00375909"/>
    <w:rsid w:val="00375F80"/>
    <w:rsid w:val="0037611D"/>
    <w:rsid w:val="003768C3"/>
    <w:rsid w:val="00377A9B"/>
    <w:rsid w:val="00380002"/>
    <w:rsid w:val="00381796"/>
    <w:rsid w:val="003850FD"/>
    <w:rsid w:val="00387A6D"/>
    <w:rsid w:val="0039340B"/>
    <w:rsid w:val="0039383C"/>
    <w:rsid w:val="0039420E"/>
    <w:rsid w:val="00394AAB"/>
    <w:rsid w:val="003969B5"/>
    <w:rsid w:val="00396EB6"/>
    <w:rsid w:val="00397221"/>
    <w:rsid w:val="003A0152"/>
    <w:rsid w:val="003A0BDA"/>
    <w:rsid w:val="003A14EE"/>
    <w:rsid w:val="003A1752"/>
    <w:rsid w:val="003A2BEC"/>
    <w:rsid w:val="003A3A8B"/>
    <w:rsid w:val="003A40D8"/>
    <w:rsid w:val="003A52AD"/>
    <w:rsid w:val="003A59E5"/>
    <w:rsid w:val="003A5A3B"/>
    <w:rsid w:val="003A60B4"/>
    <w:rsid w:val="003A7312"/>
    <w:rsid w:val="003B036B"/>
    <w:rsid w:val="003B0E82"/>
    <w:rsid w:val="003B33DB"/>
    <w:rsid w:val="003B3E64"/>
    <w:rsid w:val="003B4A5B"/>
    <w:rsid w:val="003B7390"/>
    <w:rsid w:val="003C05EA"/>
    <w:rsid w:val="003C1AE5"/>
    <w:rsid w:val="003C6837"/>
    <w:rsid w:val="003C7062"/>
    <w:rsid w:val="003C7BEE"/>
    <w:rsid w:val="003C7F64"/>
    <w:rsid w:val="003D1C3B"/>
    <w:rsid w:val="003D3489"/>
    <w:rsid w:val="003D3677"/>
    <w:rsid w:val="003D37CB"/>
    <w:rsid w:val="003D414C"/>
    <w:rsid w:val="003D460C"/>
    <w:rsid w:val="003D586A"/>
    <w:rsid w:val="003D65C8"/>
    <w:rsid w:val="003E1032"/>
    <w:rsid w:val="003E10E2"/>
    <w:rsid w:val="003E1A01"/>
    <w:rsid w:val="003E217F"/>
    <w:rsid w:val="003E6314"/>
    <w:rsid w:val="003E7EF5"/>
    <w:rsid w:val="003F03D7"/>
    <w:rsid w:val="003F0587"/>
    <w:rsid w:val="003F05E9"/>
    <w:rsid w:val="003F4DFA"/>
    <w:rsid w:val="003F68D3"/>
    <w:rsid w:val="004008E7"/>
    <w:rsid w:val="00400BD1"/>
    <w:rsid w:val="00402C77"/>
    <w:rsid w:val="004031E6"/>
    <w:rsid w:val="00404D71"/>
    <w:rsid w:val="00404E89"/>
    <w:rsid w:val="004054CB"/>
    <w:rsid w:val="004102DD"/>
    <w:rsid w:val="00410BA2"/>
    <w:rsid w:val="00410FE1"/>
    <w:rsid w:val="00412C8A"/>
    <w:rsid w:val="0041377C"/>
    <w:rsid w:val="00413ACA"/>
    <w:rsid w:val="00415CEC"/>
    <w:rsid w:val="00416126"/>
    <w:rsid w:val="00426FEF"/>
    <w:rsid w:val="00427994"/>
    <w:rsid w:val="0043036F"/>
    <w:rsid w:val="00430AD9"/>
    <w:rsid w:val="004335E7"/>
    <w:rsid w:val="004335EB"/>
    <w:rsid w:val="004349D5"/>
    <w:rsid w:val="0043602F"/>
    <w:rsid w:val="004363B7"/>
    <w:rsid w:val="004369A4"/>
    <w:rsid w:val="00437FA1"/>
    <w:rsid w:val="004411E3"/>
    <w:rsid w:val="00442831"/>
    <w:rsid w:val="0044317F"/>
    <w:rsid w:val="0044376A"/>
    <w:rsid w:val="004448FF"/>
    <w:rsid w:val="00446FCF"/>
    <w:rsid w:val="00447076"/>
    <w:rsid w:val="00447307"/>
    <w:rsid w:val="004474BF"/>
    <w:rsid w:val="00453FFF"/>
    <w:rsid w:val="00454175"/>
    <w:rsid w:val="00454C7E"/>
    <w:rsid w:val="00454E53"/>
    <w:rsid w:val="00454F1B"/>
    <w:rsid w:val="00454F4D"/>
    <w:rsid w:val="00456557"/>
    <w:rsid w:val="004604A7"/>
    <w:rsid w:val="004639A9"/>
    <w:rsid w:val="00463D79"/>
    <w:rsid w:val="0046459B"/>
    <w:rsid w:val="004654A2"/>
    <w:rsid w:val="00466227"/>
    <w:rsid w:val="004664F0"/>
    <w:rsid w:val="0046708C"/>
    <w:rsid w:val="004721B4"/>
    <w:rsid w:val="00472EA8"/>
    <w:rsid w:val="00473E88"/>
    <w:rsid w:val="00473F10"/>
    <w:rsid w:val="00474A28"/>
    <w:rsid w:val="00483553"/>
    <w:rsid w:val="00484E34"/>
    <w:rsid w:val="00485D37"/>
    <w:rsid w:val="00490897"/>
    <w:rsid w:val="004923C8"/>
    <w:rsid w:val="00492BD1"/>
    <w:rsid w:val="00495C87"/>
    <w:rsid w:val="00495FE9"/>
    <w:rsid w:val="00497005"/>
    <w:rsid w:val="004A0385"/>
    <w:rsid w:val="004A37F3"/>
    <w:rsid w:val="004A4773"/>
    <w:rsid w:val="004A4984"/>
    <w:rsid w:val="004A68B3"/>
    <w:rsid w:val="004A78A7"/>
    <w:rsid w:val="004B1425"/>
    <w:rsid w:val="004B16F6"/>
    <w:rsid w:val="004B2174"/>
    <w:rsid w:val="004B2678"/>
    <w:rsid w:val="004B26DF"/>
    <w:rsid w:val="004B4156"/>
    <w:rsid w:val="004B44EC"/>
    <w:rsid w:val="004B4741"/>
    <w:rsid w:val="004B4A56"/>
    <w:rsid w:val="004B593F"/>
    <w:rsid w:val="004C0F60"/>
    <w:rsid w:val="004C2A75"/>
    <w:rsid w:val="004C3002"/>
    <w:rsid w:val="004C49E0"/>
    <w:rsid w:val="004C4EDD"/>
    <w:rsid w:val="004C5571"/>
    <w:rsid w:val="004D063C"/>
    <w:rsid w:val="004D1FA5"/>
    <w:rsid w:val="004D3F44"/>
    <w:rsid w:val="004D5D17"/>
    <w:rsid w:val="004D5D2B"/>
    <w:rsid w:val="004D7514"/>
    <w:rsid w:val="004E1CCD"/>
    <w:rsid w:val="004E3F87"/>
    <w:rsid w:val="004E48EC"/>
    <w:rsid w:val="004E657B"/>
    <w:rsid w:val="004F210A"/>
    <w:rsid w:val="004F2460"/>
    <w:rsid w:val="004F2646"/>
    <w:rsid w:val="004F3E33"/>
    <w:rsid w:val="004F41E6"/>
    <w:rsid w:val="004F46AF"/>
    <w:rsid w:val="0050004D"/>
    <w:rsid w:val="005003E7"/>
    <w:rsid w:val="00500FDA"/>
    <w:rsid w:val="005018C8"/>
    <w:rsid w:val="00504EED"/>
    <w:rsid w:val="005052EA"/>
    <w:rsid w:val="00506EC3"/>
    <w:rsid w:val="00511078"/>
    <w:rsid w:val="00511F71"/>
    <w:rsid w:val="00514EDB"/>
    <w:rsid w:val="00520DA4"/>
    <w:rsid w:val="00522FA2"/>
    <w:rsid w:val="00526E0F"/>
    <w:rsid w:val="00526E25"/>
    <w:rsid w:val="005300B1"/>
    <w:rsid w:val="00531955"/>
    <w:rsid w:val="00531F23"/>
    <w:rsid w:val="00536B48"/>
    <w:rsid w:val="005373DD"/>
    <w:rsid w:val="0054007E"/>
    <w:rsid w:val="00540E5F"/>
    <w:rsid w:val="00541AB2"/>
    <w:rsid w:val="00541ABF"/>
    <w:rsid w:val="0054439C"/>
    <w:rsid w:val="00546F94"/>
    <w:rsid w:val="0054727D"/>
    <w:rsid w:val="00547D26"/>
    <w:rsid w:val="00551416"/>
    <w:rsid w:val="0055257A"/>
    <w:rsid w:val="005525FB"/>
    <w:rsid w:val="00553C72"/>
    <w:rsid w:val="00554A6C"/>
    <w:rsid w:val="00555F8B"/>
    <w:rsid w:val="0055630F"/>
    <w:rsid w:val="005570A6"/>
    <w:rsid w:val="0056060F"/>
    <w:rsid w:val="005606C5"/>
    <w:rsid w:val="005609DB"/>
    <w:rsid w:val="00560ACF"/>
    <w:rsid w:val="00565476"/>
    <w:rsid w:val="00566498"/>
    <w:rsid w:val="005664B5"/>
    <w:rsid w:val="00567CDE"/>
    <w:rsid w:val="00577761"/>
    <w:rsid w:val="00580150"/>
    <w:rsid w:val="005804B3"/>
    <w:rsid w:val="0058378F"/>
    <w:rsid w:val="005839BA"/>
    <w:rsid w:val="00583E9F"/>
    <w:rsid w:val="00583F31"/>
    <w:rsid w:val="00584D10"/>
    <w:rsid w:val="0058619C"/>
    <w:rsid w:val="00586FEF"/>
    <w:rsid w:val="00587625"/>
    <w:rsid w:val="0058775D"/>
    <w:rsid w:val="005923E1"/>
    <w:rsid w:val="005968DF"/>
    <w:rsid w:val="005A0341"/>
    <w:rsid w:val="005A03A7"/>
    <w:rsid w:val="005A330B"/>
    <w:rsid w:val="005A3C05"/>
    <w:rsid w:val="005A4D17"/>
    <w:rsid w:val="005A5E56"/>
    <w:rsid w:val="005A5EA6"/>
    <w:rsid w:val="005A6369"/>
    <w:rsid w:val="005A7931"/>
    <w:rsid w:val="005A7C0D"/>
    <w:rsid w:val="005A9A17"/>
    <w:rsid w:val="005B1BE6"/>
    <w:rsid w:val="005B2C80"/>
    <w:rsid w:val="005B3E7B"/>
    <w:rsid w:val="005B6CB9"/>
    <w:rsid w:val="005B72EC"/>
    <w:rsid w:val="005C16A4"/>
    <w:rsid w:val="005C278E"/>
    <w:rsid w:val="005C2A87"/>
    <w:rsid w:val="005C3AEA"/>
    <w:rsid w:val="005C53B8"/>
    <w:rsid w:val="005C5936"/>
    <w:rsid w:val="005C70CE"/>
    <w:rsid w:val="005D0DE4"/>
    <w:rsid w:val="005D11F7"/>
    <w:rsid w:val="005D130E"/>
    <w:rsid w:val="005D286B"/>
    <w:rsid w:val="005D320A"/>
    <w:rsid w:val="005D36BC"/>
    <w:rsid w:val="005D4CC1"/>
    <w:rsid w:val="005D55EA"/>
    <w:rsid w:val="005D5956"/>
    <w:rsid w:val="005D7C1C"/>
    <w:rsid w:val="005D7FFD"/>
    <w:rsid w:val="005E264F"/>
    <w:rsid w:val="005E2BB7"/>
    <w:rsid w:val="005E389A"/>
    <w:rsid w:val="005E54A4"/>
    <w:rsid w:val="005E5FFF"/>
    <w:rsid w:val="005E70A5"/>
    <w:rsid w:val="005E7A75"/>
    <w:rsid w:val="005F2ED2"/>
    <w:rsid w:val="005F3449"/>
    <w:rsid w:val="005F7237"/>
    <w:rsid w:val="00601303"/>
    <w:rsid w:val="006017AE"/>
    <w:rsid w:val="00601DF7"/>
    <w:rsid w:val="0060223F"/>
    <w:rsid w:val="0060236D"/>
    <w:rsid w:val="00605714"/>
    <w:rsid w:val="00606F81"/>
    <w:rsid w:val="0060C473"/>
    <w:rsid w:val="00610814"/>
    <w:rsid w:val="00613960"/>
    <w:rsid w:val="00622043"/>
    <w:rsid w:val="006237A2"/>
    <w:rsid w:val="00627C3D"/>
    <w:rsid w:val="00630B28"/>
    <w:rsid w:val="00632F8C"/>
    <w:rsid w:val="00633F9E"/>
    <w:rsid w:val="006348E1"/>
    <w:rsid w:val="006378C3"/>
    <w:rsid w:val="006401E8"/>
    <w:rsid w:val="00641701"/>
    <w:rsid w:val="00645746"/>
    <w:rsid w:val="00646F73"/>
    <w:rsid w:val="00650ED7"/>
    <w:rsid w:val="006515AC"/>
    <w:rsid w:val="00651C5C"/>
    <w:rsid w:val="00652E96"/>
    <w:rsid w:val="006541D2"/>
    <w:rsid w:val="00655F8A"/>
    <w:rsid w:val="00657F29"/>
    <w:rsid w:val="00660486"/>
    <w:rsid w:val="00663FC4"/>
    <w:rsid w:val="00664506"/>
    <w:rsid w:val="006658F8"/>
    <w:rsid w:val="00666D3E"/>
    <w:rsid w:val="00670510"/>
    <w:rsid w:val="00670665"/>
    <w:rsid w:val="0067093A"/>
    <w:rsid w:val="00670C7D"/>
    <w:rsid w:val="006712AA"/>
    <w:rsid w:val="00674FAD"/>
    <w:rsid w:val="006758F5"/>
    <w:rsid w:val="006764EC"/>
    <w:rsid w:val="00682388"/>
    <w:rsid w:val="00682734"/>
    <w:rsid w:val="00682F50"/>
    <w:rsid w:val="00683B12"/>
    <w:rsid w:val="0068685C"/>
    <w:rsid w:val="00686A8A"/>
    <w:rsid w:val="006872CD"/>
    <w:rsid w:val="006874EB"/>
    <w:rsid w:val="00687704"/>
    <w:rsid w:val="00690096"/>
    <w:rsid w:val="00692B2D"/>
    <w:rsid w:val="006947C3"/>
    <w:rsid w:val="006949EA"/>
    <w:rsid w:val="00696346"/>
    <w:rsid w:val="006967E3"/>
    <w:rsid w:val="006976F2"/>
    <w:rsid w:val="00697F7E"/>
    <w:rsid w:val="006A00E7"/>
    <w:rsid w:val="006A22F6"/>
    <w:rsid w:val="006A40EB"/>
    <w:rsid w:val="006A7666"/>
    <w:rsid w:val="006B015A"/>
    <w:rsid w:val="006B041E"/>
    <w:rsid w:val="006B3849"/>
    <w:rsid w:val="006B5D1E"/>
    <w:rsid w:val="006B6C01"/>
    <w:rsid w:val="006B778D"/>
    <w:rsid w:val="006C08EF"/>
    <w:rsid w:val="006C0C5F"/>
    <w:rsid w:val="006C2EF7"/>
    <w:rsid w:val="006C3B92"/>
    <w:rsid w:val="006C40A5"/>
    <w:rsid w:val="006C4D19"/>
    <w:rsid w:val="006C55D5"/>
    <w:rsid w:val="006C5CEF"/>
    <w:rsid w:val="006C5DFD"/>
    <w:rsid w:val="006D2679"/>
    <w:rsid w:val="006D438A"/>
    <w:rsid w:val="006D46C7"/>
    <w:rsid w:val="006D506A"/>
    <w:rsid w:val="006E140E"/>
    <w:rsid w:val="006E15E3"/>
    <w:rsid w:val="006E3750"/>
    <w:rsid w:val="006E48A4"/>
    <w:rsid w:val="006E58B8"/>
    <w:rsid w:val="006E69E3"/>
    <w:rsid w:val="006E795E"/>
    <w:rsid w:val="006F0450"/>
    <w:rsid w:val="006F088E"/>
    <w:rsid w:val="006F1E6C"/>
    <w:rsid w:val="006F2083"/>
    <w:rsid w:val="0070144B"/>
    <w:rsid w:val="007019D7"/>
    <w:rsid w:val="0070253A"/>
    <w:rsid w:val="0070298E"/>
    <w:rsid w:val="00704A05"/>
    <w:rsid w:val="007057A4"/>
    <w:rsid w:val="00705935"/>
    <w:rsid w:val="00705D11"/>
    <w:rsid w:val="00710A95"/>
    <w:rsid w:val="00710F3B"/>
    <w:rsid w:val="00714860"/>
    <w:rsid w:val="007162A6"/>
    <w:rsid w:val="007175EA"/>
    <w:rsid w:val="00717644"/>
    <w:rsid w:val="007208DA"/>
    <w:rsid w:val="007214C3"/>
    <w:rsid w:val="007222AF"/>
    <w:rsid w:val="00722A78"/>
    <w:rsid w:val="007275A2"/>
    <w:rsid w:val="0073013C"/>
    <w:rsid w:val="00730763"/>
    <w:rsid w:val="00731595"/>
    <w:rsid w:val="0073265B"/>
    <w:rsid w:val="007328B9"/>
    <w:rsid w:val="0073397B"/>
    <w:rsid w:val="00735038"/>
    <w:rsid w:val="00737A67"/>
    <w:rsid w:val="00737B3E"/>
    <w:rsid w:val="007403BD"/>
    <w:rsid w:val="00746544"/>
    <w:rsid w:val="007505C5"/>
    <w:rsid w:val="0075060E"/>
    <w:rsid w:val="00750ABF"/>
    <w:rsid w:val="00750F81"/>
    <w:rsid w:val="00751EB2"/>
    <w:rsid w:val="0075274D"/>
    <w:rsid w:val="007539CA"/>
    <w:rsid w:val="00754003"/>
    <w:rsid w:val="007540D5"/>
    <w:rsid w:val="00755C9F"/>
    <w:rsid w:val="00756DFD"/>
    <w:rsid w:val="007607D9"/>
    <w:rsid w:val="0076246E"/>
    <w:rsid w:val="00762D07"/>
    <w:rsid w:val="00763322"/>
    <w:rsid w:val="00763913"/>
    <w:rsid w:val="00765279"/>
    <w:rsid w:val="007657E6"/>
    <w:rsid w:val="0076641F"/>
    <w:rsid w:val="007676E3"/>
    <w:rsid w:val="00770575"/>
    <w:rsid w:val="007711AB"/>
    <w:rsid w:val="007714F9"/>
    <w:rsid w:val="007724F5"/>
    <w:rsid w:val="007729A1"/>
    <w:rsid w:val="0077408A"/>
    <w:rsid w:val="00774DAD"/>
    <w:rsid w:val="007752F5"/>
    <w:rsid w:val="0077726D"/>
    <w:rsid w:val="007779FE"/>
    <w:rsid w:val="00781DC8"/>
    <w:rsid w:val="007820AD"/>
    <w:rsid w:val="00783549"/>
    <w:rsid w:val="00786B61"/>
    <w:rsid w:val="00786CE8"/>
    <w:rsid w:val="00790857"/>
    <w:rsid w:val="00790CFC"/>
    <w:rsid w:val="00791C0B"/>
    <w:rsid w:val="00791F35"/>
    <w:rsid w:val="00791F83"/>
    <w:rsid w:val="00796628"/>
    <w:rsid w:val="00796BF3"/>
    <w:rsid w:val="007A04C2"/>
    <w:rsid w:val="007A0A9D"/>
    <w:rsid w:val="007A0B07"/>
    <w:rsid w:val="007A1535"/>
    <w:rsid w:val="007A2B27"/>
    <w:rsid w:val="007A3785"/>
    <w:rsid w:val="007B08B4"/>
    <w:rsid w:val="007B1C25"/>
    <w:rsid w:val="007B2BAA"/>
    <w:rsid w:val="007B33BF"/>
    <w:rsid w:val="007B3D8E"/>
    <w:rsid w:val="007B48F0"/>
    <w:rsid w:val="007B6155"/>
    <w:rsid w:val="007B6513"/>
    <w:rsid w:val="007C1038"/>
    <w:rsid w:val="007C1753"/>
    <w:rsid w:val="007C17DF"/>
    <w:rsid w:val="007C55B5"/>
    <w:rsid w:val="007C57A9"/>
    <w:rsid w:val="007C604E"/>
    <w:rsid w:val="007C6F44"/>
    <w:rsid w:val="007D0123"/>
    <w:rsid w:val="007D0C49"/>
    <w:rsid w:val="007D22B5"/>
    <w:rsid w:val="007D2663"/>
    <w:rsid w:val="007D5AE5"/>
    <w:rsid w:val="007D5E71"/>
    <w:rsid w:val="007D7FE4"/>
    <w:rsid w:val="007E0809"/>
    <w:rsid w:val="007E19CB"/>
    <w:rsid w:val="007E3F30"/>
    <w:rsid w:val="007E6218"/>
    <w:rsid w:val="007E6B1A"/>
    <w:rsid w:val="007F2C5A"/>
    <w:rsid w:val="007F2C5D"/>
    <w:rsid w:val="007F391C"/>
    <w:rsid w:val="007F45B2"/>
    <w:rsid w:val="007F7674"/>
    <w:rsid w:val="008034FB"/>
    <w:rsid w:val="00803941"/>
    <w:rsid w:val="00804E24"/>
    <w:rsid w:val="0080508D"/>
    <w:rsid w:val="00805948"/>
    <w:rsid w:val="00806600"/>
    <w:rsid w:val="008074B6"/>
    <w:rsid w:val="008074DF"/>
    <w:rsid w:val="008115BD"/>
    <w:rsid w:val="00811AA2"/>
    <w:rsid w:val="00811C23"/>
    <w:rsid w:val="00813FCB"/>
    <w:rsid w:val="00816F9E"/>
    <w:rsid w:val="00817245"/>
    <w:rsid w:val="00820BAB"/>
    <w:rsid w:val="00823F30"/>
    <w:rsid w:val="00824454"/>
    <w:rsid w:val="00826188"/>
    <w:rsid w:val="0082696E"/>
    <w:rsid w:val="008269F9"/>
    <w:rsid w:val="00826B8F"/>
    <w:rsid w:val="0082760C"/>
    <w:rsid w:val="00827F8B"/>
    <w:rsid w:val="008332A7"/>
    <w:rsid w:val="00833612"/>
    <w:rsid w:val="00835901"/>
    <w:rsid w:val="00835C18"/>
    <w:rsid w:val="00837659"/>
    <w:rsid w:val="00840786"/>
    <w:rsid w:val="00841080"/>
    <w:rsid w:val="008422BE"/>
    <w:rsid w:val="00842D59"/>
    <w:rsid w:val="008434B5"/>
    <w:rsid w:val="00844DB0"/>
    <w:rsid w:val="00845D6F"/>
    <w:rsid w:val="00846D8B"/>
    <w:rsid w:val="0084746A"/>
    <w:rsid w:val="00847DD7"/>
    <w:rsid w:val="00852289"/>
    <w:rsid w:val="00852422"/>
    <w:rsid w:val="00852865"/>
    <w:rsid w:val="008531D2"/>
    <w:rsid w:val="00854302"/>
    <w:rsid w:val="0085439A"/>
    <w:rsid w:val="008559F4"/>
    <w:rsid w:val="00861601"/>
    <w:rsid w:val="00861B29"/>
    <w:rsid w:val="00862735"/>
    <w:rsid w:val="00863298"/>
    <w:rsid w:val="00867F0D"/>
    <w:rsid w:val="00867F94"/>
    <w:rsid w:val="008700FB"/>
    <w:rsid w:val="00870B35"/>
    <w:rsid w:val="0087247A"/>
    <w:rsid w:val="00872EA3"/>
    <w:rsid w:val="008761B8"/>
    <w:rsid w:val="00876F9E"/>
    <w:rsid w:val="008809DC"/>
    <w:rsid w:val="00880AC8"/>
    <w:rsid w:val="00881D05"/>
    <w:rsid w:val="00882A67"/>
    <w:rsid w:val="00882ADC"/>
    <w:rsid w:val="0088381B"/>
    <w:rsid w:val="00884874"/>
    <w:rsid w:val="008927AF"/>
    <w:rsid w:val="00893EC3"/>
    <w:rsid w:val="0089666F"/>
    <w:rsid w:val="008967CE"/>
    <w:rsid w:val="008A3F46"/>
    <w:rsid w:val="008A6673"/>
    <w:rsid w:val="008A6B43"/>
    <w:rsid w:val="008A7C04"/>
    <w:rsid w:val="008A7EA2"/>
    <w:rsid w:val="008B3701"/>
    <w:rsid w:val="008B37B1"/>
    <w:rsid w:val="008B39B0"/>
    <w:rsid w:val="008B474F"/>
    <w:rsid w:val="008B6231"/>
    <w:rsid w:val="008B6C61"/>
    <w:rsid w:val="008B6D10"/>
    <w:rsid w:val="008C5489"/>
    <w:rsid w:val="008C681B"/>
    <w:rsid w:val="008D0015"/>
    <w:rsid w:val="008D04B5"/>
    <w:rsid w:val="008D31BD"/>
    <w:rsid w:val="008D380B"/>
    <w:rsid w:val="008D60F5"/>
    <w:rsid w:val="008D71FF"/>
    <w:rsid w:val="008D7580"/>
    <w:rsid w:val="008D7DB9"/>
    <w:rsid w:val="008E1D34"/>
    <w:rsid w:val="008E27F7"/>
    <w:rsid w:val="008E50C8"/>
    <w:rsid w:val="008F0459"/>
    <w:rsid w:val="008F05E6"/>
    <w:rsid w:val="008F2495"/>
    <w:rsid w:val="00901D59"/>
    <w:rsid w:val="00901E40"/>
    <w:rsid w:val="009051E6"/>
    <w:rsid w:val="009055E8"/>
    <w:rsid w:val="00905BD1"/>
    <w:rsid w:val="00912C9D"/>
    <w:rsid w:val="00916108"/>
    <w:rsid w:val="009167C7"/>
    <w:rsid w:val="00916EE2"/>
    <w:rsid w:val="009215FB"/>
    <w:rsid w:val="009217D0"/>
    <w:rsid w:val="009237A3"/>
    <w:rsid w:val="00923856"/>
    <w:rsid w:val="00924AA8"/>
    <w:rsid w:val="00925422"/>
    <w:rsid w:val="009257EC"/>
    <w:rsid w:val="009269CA"/>
    <w:rsid w:val="009300B4"/>
    <w:rsid w:val="009306FD"/>
    <w:rsid w:val="009315A8"/>
    <w:rsid w:val="00931C21"/>
    <w:rsid w:val="00931FDF"/>
    <w:rsid w:val="009325B0"/>
    <w:rsid w:val="0093343D"/>
    <w:rsid w:val="00933777"/>
    <w:rsid w:val="00933CB8"/>
    <w:rsid w:val="009352DC"/>
    <w:rsid w:val="009370A3"/>
    <w:rsid w:val="009376D2"/>
    <w:rsid w:val="00937BAD"/>
    <w:rsid w:val="0094140C"/>
    <w:rsid w:val="00943822"/>
    <w:rsid w:val="00944484"/>
    <w:rsid w:val="00944899"/>
    <w:rsid w:val="00945C86"/>
    <w:rsid w:val="00947B2A"/>
    <w:rsid w:val="00951D5A"/>
    <w:rsid w:val="009521BB"/>
    <w:rsid w:val="0095367B"/>
    <w:rsid w:val="00955FE5"/>
    <w:rsid w:val="00956C90"/>
    <w:rsid w:val="00956EA1"/>
    <w:rsid w:val="0095776A"/>
    <w:rsid w:val="00957ED3"/>
    <w:rsid w:val="00958BF1"/>
    <w:rsid w:val="009603CE"/>
    <w:rsid w:val="00962CF7"/>
    <w:rsid w:val="009634C1"/>
    <w:rsid w:val="00964174"/>
    <w:rsid w:val="00965FB1"/>
    <w:rsid w:val="00966458"/>
    <w:rsid w:val="009701A2"/>
    <w:rsid w:val="009702C3"/>
    <w:rsid w:val="00971FD6"/>
    <w:rsid w:val="0097500A"/>
    <w:rsid w:val="00975584"/>
    <w:rsid w:val="00980FA0"/>
    <w:rsid w:val="009825AC"/>
    <w:rsid w:val="009834F2"/>
    <w:rsid w:val="00985F88"/>
    <w:rsid w:val="00986660"/>
    <w:rsid w:val="00987F17"/>
    <w:rsid w:val="00990D33"/>
    <w:rsid w:val="009919FA"/>
    <w:rsid w:val="00992B18"/>
    <w:rsid w:val="00992EF3"/>
    <w:rsid w:val="00993E9F"/>
    <w:rsid w:val="00994AB8"/>
    <w:rsid w:val="0099519D"/>
    <w:rsid w:val="009954F8"/>
    <w:rsid w:val="0099DFA5"/>
    <w:rsid w:val="009A655B"/>
    <w:rsid w:val="009A7F78"/>
    <w:rsid w:val="009B0C44"/>
    <w:rsid w:val="009B13DB"/>
    <w:rsid w:val="009B271B"/>
    <w:rsid w:val="009B52C2"/>
    <w:rsid w:val="009B633E"/>
    <w:rsid w:val="009B69AB"/>
    <w:rsid w:val="009B6B72"/>
    <w:rsid w:val="009C32B5"/>
    <w:rsid w:val="009C708D"/>
    <w:rsid w:val="009D06ED"/>
    <w:rsid w:val="009D07CC"/>
    <w:rsid w:val="009D0F91"/>
    <w:rsid w:val="009D152F"/>
    <w:rsid w:val="009D25FA"/>
    <w:rsid w:val="009D2D05"/>
    <w:rsid w:val="009D5A13"/>
    <w:rsid w:val="009D737E"/>
    <w:rsid w:val="009E014D"/>
    <w:rsid w:val="009E3313"/>
    <w:rsid w:val="009E4AE9"/>
    <w:rsid w:val="009E6646"/>
    <w:rsid w:val="009E7DED"/>
    <w:rsid w:val="009F09FE"/>
    <w:rsid w:val="009F0B86"/>
    <w:rsid w:val="009F0BD5"/>
    <w:rsid w:val="009F1ED6"/>
    <w:rsid w:val="009F2126"/>
    <w:rsid w:val="009F4CFB"/>
    <w:rsid w:val="009F7389"/>
    <w:rsid w:val="009F7643"/>
    <w:rsid w:val="00A009E3"/>
    <w:rsid w:val="00A00AC7"/>
    <w:rsid w:val="00A014B2"/>
    <w:rsid w:val="00A01671"/>
    <w:rsid w:val="00A02001"/>
    <w:rsid w:val="00A02CD6"/>
    <w:rsid w:val="00A057C6"/>
    <w:rsid w:val="00A133E1"/>
    <w:rsid w:val="00A13AE9"/>
    <w:rsid w:val="00A17FB9"/>
    <w:rsid w:val="00A21AC1"/>
    <w:rsid w:val="00A22C13"/>
    <w:rsid w:val="00A22EE5"/>
    <w:rsid w:val="00A242E6"/>
    <w:rsid w:val="00A24CB9"/>
    <w:rsid w:val="00A26744"/>
    <w:rsid w:val="00A268A3"/>
    <w:rsid w:val="00A2763C"/>
    <w:rsid w:val="00A319DD"/>
    <w:rsid w:val="00A32358"/>
    <w:rsid w:val="00A33AE6"/>
    <w:rsid w:val="00A340D8"/>
    <w:rsid w:val="00A35989"/>
    <w:rsid w:val="00A365CB"/>
    <w:rsid w:val="00A37E77"/>
    <w:rsid w:val="00A408E9"/>
    <w:rsid w:val="00A40AD1"/>
    <w:rsid w:val="00A41F64"/>
    <w:rsid w:val="00A45100"/>
    <w:rsid w:val="00A45E19"/>
    <w:rsid w:val="00A46A43"/>
    <w:rsid w:val="00A46CFD"/>
    <w:rsid w:val="00A52F52"/>
    <w:rsid w:val="00A53A50"/>
    <w:rsid w:val="00A54769"/>
    <w:rsid w:val="00A552B1"/>
    <w:rsid w:val="00A645BE"/>
    <w:rsid w:val="00A663E6"/>
    <w:rsid w:val="00A7357A"/>
    <w:rsid w:val="00A737C2"/>
    <w:rsid w:val="00A7405C"/>
    <w:rsid w:val="00A75F8F"/>
    <w:rsid w:val="00A779F3"/>
    <w:rsid w:val="00A77FEB"/>
    <w:rsid w:val="00A80949"/>
    <w:rsid w:val="00A81082"/>
    <w:rsid w:val="00A81C96"/>
    <w:rsid w:val="00A81ED9"/>
    <w:rsid w:val="00A83A57"/>
    <w:rsid w:val="00A83A6A"/>
    <w:rsid w:val="00A84D52"/>
    <w:rsid w:val="00A85575"/>
    <w:rsid w:val="00A85C23"/>
    <w:rsid w:val="00A862B7"/>
    <w:rsid w:val="00A86BCE"/>
    <w:rsid w:val="00A8765E"/>
    <w:rsid w:val="00A87AFC"/>
    <w:rsid w:val="00A87E0D"/>
    <w:rsid w:val="00A9192B"/>
    <w:rsid w:val="00A9227B"/>
    <w:rsid w:val="00A92D6C"/>
    <w:rsid w:val="00A93A26"/>
    <w:rsid w:val="00A941BA"/>
    <w:rsid w:val="00A94692"/>
    <w:rsid w:val="00A95763"/>
    <w:rsid w:val="00A959D6"/>
    <w:rsid w:val="00A95D54"/>
    <w:rsid w:val="00A960FC"/>
    <w:rsid w:val="00AA1566"/>
    <w:rsid w:val="00AA1607"/>
    <w:rsid w:val="00AA2B58"/>
    <w:rsid w:val="00AA2D51"/>
    <w:rsid w:val="00AA3001"/>
    <w:rsid w:val="00AA31C4"/>
    <w:rsid w:val="00AA4493"/>
    <w:rsid w:val="00AA5D4D"/>
    <w:rsid w:val="00AA7118"/>
    <w:rsid w:val="00AA7C16"/>
    <w:rsid w:val="00AA7C4B"/>
    <w:rsid w:val="00AB1A49"/>
    <w:rsid w:val="00AB2017"/>
    <w:rsid w:val="00AB2E16"/>
    <w:rsid w:val="00AB4DCB"/>
    <w:rsid w:val="00AB50A0"/>
    <w:rsid w:val="00AB661F"/>
    <w:rsid w:val="00AB7409"/>
    <w:rsid w:val="00AB76E0"/>
    <w:rsid w:val="00AC14D0"/>
    <w:rsid w:val="00AC2FA0"/>
    <w:rsid w:val="00AC400A"/>
    <w:rsid w:val="00AC4C19"/>
    <w:rsid w:val="00AC5ACC"/>
    <w:rsid w:val="00AC5E72"/>
    <w:rsid w:val="00AD1253"/>
    <w:rsid w:val="00AD13CF"/>
    <w:rsid w:val="00AD20A9"/>
    <w:rsid w:val="00AD399B"/>
    <w:rsid w:val="00AD3F59"/>
    <w:rsid w:val="00AE1DBD"/>
    <w:rsid w:val="00AE3CDB"/>
    <w:rsid w:val="00AE4C1E"/>
    <w:rsid w:val="00AE68F2"/>
    <w:rsid w:val="00AE7CF9"/>
    <w:rsid w:val="00AF0A99"/>
    <w:rsid w:val="00AF104B"/>
    <w:rsid w:val="00AF1B17"/>
    <w:rsid w:val="00AF1B9A"/>
    <w:rsid w:val="00AF5081"/>
    <w:rsid w:val="00AF62BD"/>
    <w:rsid w:val="00B019E5"/>
    <w:rsid w:val="00B0202F"/>
    <w:rsid w:val="00B05F1D"/>
    <w:rsid w:val="00B06153"/>
    <w:rsid w:val="00B0627D"/>
    <w:rsid w:val="00B105DC"/>
    <w:rsid w:val="00B10953"/>
    <w:rsid w:val="00B1185A"/>
    <w:rsid w:val="00B130B0"/>
    <w:rsid w:val="00B1400C"/>
    <w:rsid w:val="00B1441F"/>
    <w:rsid w:val="00B153D1"/>
    <w:rsid w:val="00B15DE7"/>
    <w:rsid w:val="00B178D7"/>
    <w:rsid w:val="00B17D13"/>
    <w:rsid w:val="00B24051"/>
    <w:rsid w:val="00B24E49"/>
    <w:rsid w:val="00B2568F"/>
    <w:rsid w:val="00B30059"/>
    <w:rsid w:val="00B31456"/>
    <w:rsid w:val="00B32706"/>
    <w:rsid w:val="00B34C2E"/>
    <w:rsid w:val="00B365DA"/>
    <w:rsid w:val="00B36A07"/>
    <w:rsid w:val="00B421FC"/>
    <w:rsid w:val="00B4223A"/>
    <w:rsid w:val="00B44FF4"/>
    <w:rsid w:val="00B4549F"/>
    <w:rsid w:val="00B520BA"/>
    <w:rsid w:val="00B52E1E"/>
    <w:rsid w:val="00B546D3"/>
    <w:rsid w:val="00B549CD"/>
    <w:rsid w:val="00B5526F"/>
    <w:rsid w:val="00B565F7"/>
    <w:rsid w:val="00B577D4"/>
    <w:rsid w:val="00B605AA"/>
    <w:rsid w:val="00B6208F"/>
    <w:rsid w:val="00B64644"/>
    <w:rsid w:val="00B652DB"/>
    <w:rsid w:val="00B66141"/>
    <w:rsid w:val="00B67594"/>
    <w:rsid w:val="00B67786"/>
    <w:rsid w:val="00B71C39"/>
    <w:rsid w:val="00B73970"/>
    <w:rsid w:val="00B741C0"/>
    <w:rsid w:val="00B74A8C"/>
    <w:rsid w:val="00B755EA"/>
    <w:rsid w:val="00B77EEA"/>
    <w:rsid w:val="00B80439"/>
    <w:rsid w:val="00B82445"/>
    <w:rsid w:val="00B82A1A"/>
    <w:rsid w:val="00B82A4A"/>
    <w:rsid w:val="00B83157"/>
    <w:rsid w:val="00B838D6"/>
    <w:rsid w:val="00B83AE3"/>
    <w:rsid w:val="00B84D7F"/>
    <w:rsid w:val="00B84F76"/>
    <w:rsid w:val="00B855C3"/>
    <w:rsid w:val="00B85F38"/>
    <w:rsid w:val="00B86AE0"/>
    <w:rsid w:val="00B86E38"/>
    <w:rsid w:val="00B94CF4"/>
    <w:rsid w:val="00B95D79"/>
    <w:rsid w:val="00B95E92"/>
    <w:rsid w:val="00B971D1"/>
    <w:rsid w:val="00BA0E0E"/>
    <w:rsid w:val="00BA1E6A"/>
    <w:rsid w:val="00BA2AFC"/>
    <w:rsid w:val="00BA4EC0"/>
    <w:rsid w:val="00BA5919"/>
    <w:rsid w:val="00BB10A9"/>
    <w:rsid w:val="00BB2067"/>
    <w:rsid w:val="00BB2493"/>
    <w:rsid w:val="00BB25D3"/>
    <w:rsid w:val="00BB2A57"/>
    <w:rsid w:val="00BB2BB8"/>
    <w:rsid w:val="00BB30A7"/>
    <w:rsid w:val="00BB387C"/>
    <w:rsid w:val="00BB7479"/>
    <w:rsid w:val="00BC09B0"/>
    <w:rsid w:val="00BC3027"/>
    <w:rsid w:val="00BC3195"/>
    <w:rsid w:val="00BC471E"/>
    <w:rsid w:val="00BC4867"/>
    <w:rsid w:val="00BD00F9"/>
    <w:rsid w:val="00BD2325"/>
    <w:rsid w:val="00BE316B"/>
    <w:rsid w:val="00BE4821"/>
    <w:rsid w:val="00BE544E"/>
    <w:rsid w:val="00BE57EF"/>
    <w:rsid w:val="00BE6F5A"/>
    <w:rsid w:val="00BF0209"/>
    <w:rsid w:val="00BF092F"/>
    <w:rsid w:val="00BF22DF"/>
    <w:rsid w:val="00BF2FDA"/>
    <w:rsid w:val="00BF3A2E"/>
    <w:rsid w:val="00BF64AE"/>
    <w:rsid w:val="00BF6500"/>
    <w:rsid w:val="00BF7EE4"/>
    <w:rsid w:val="00C0101A"/>
    <w:rsid w:val="00C01AA1"/>
    <w:rsid w:val="00C023BB"/>
    <w:rsid w:val="00C02635"/>
    <w:rsid w:val="00C029CC"/>
    <w:rsid w:val="00C02B71"/>
    <w:rsid w:val="00C03461"/>
    <w:rsid w:val="00C0388F"/>
    <w:rsid w:val="00C04DE2"/>
    <w:rsid w:val="00C05F02"/>
    <w:rsid w:val="00C10467"/>
    <w:rsid w:val="00C14847"/>
    <w:rsid w:val="00C14A09"/>
    <w:rsid w:val="00C21089"/>
    <w:rsid w:val="00C22FD7"/>
    <w:rsid w:val="00C23EE8"/>
    <w:rsid w:val="00C24344"/>
    <w:rsid w:val="00C279BA"/>
    <w:rsid w:val="00C27C82"/>
    <w:rsid w:val="00C27E26"/>
    <w:rsid w:val="00C2BD44"/>
    <w:rsid w:val="00C30B93"/>
    <w:rsid w:val="00C33486"/>
    <w:rsid w:val="00C35C3F"/>
    <w:rsid w:val="00C407A6"/>
    <w:rsid w:val="00C41811"/>
    <w:rsid w:val="00C41AF7"/>
    <w:rsid w:val="00C43486"/>
    <w:rsid w:val="00C44DC7"/>
    <w:rsid w:val="00C4501A"/>
    <w:rsid w:val="00C45CEE"/>
    <w:rsid w:val="00C47714"/>
    <w:rsid w:val="00C47C17"/>
    <w:rsid w:val="00C51C82"/>
    <w:rsid w:val="00C51E89"/>
    <w:rsid w:val="00C52A1B"/>
    <w:rsid w:val="00C53E37"/>
    <w:rsid w:val="00C54AF3"/>
    <w:rsid w:val="00C56A11"/>
    <w:rsid w:val="00C56DB4"/>
    <w:rsid w:val="00C56F6B"/>
    <w:rsid w:val="00C6370D"/>
    <w:rsid w:val="00C66A47"/>
    <w:rsid w:val="00C704DE"/>
    <w:rsid w:val="00C70803"/>
    <w:rsid w:val="00C72DE1"/>
    <w:rsid w:val="00C7548E"/>
    <w:rsid w:val="00C761BA"/>
    <w:rsid w:val="00C768F8"/>
    <w:rsid w:val="00C7695B"/>
    <w:rsid w:val="00C77A4C"/>
    <w:rsid w:val="00C8013F"/>
    <w:rsid w:val="00C80501"/>
    <w:rsid w:val="00C8228D"/>
    <w:rsid w:val="00C82F96"/>
    <w:rsid w:val="00C8556E"/>
    <w:rsid w:val="00C87CC4"/>
    <w:rsid w:val="00C9148F"/>
    <w:rsid w:val="00C92664"/>
    <w:rsid w:val="00C9379E"/>
    <w:rsid w:val="00C94072"/>
    <w:rsid w:val="00C96F0B"/>
    <w:rsid w:val="00CA0897"/>
    <w:rsid w:val="00CA0E31"/>
    <w:rsid w:val="00CA1290"/>
    <w:rsid w:val="00CA1DE3"/>
    <w:rsid w:val="00CA76F5"/>
    <w:rsid w:val="00CA77C5"/>
    <w:rsid w:val="00CB0008"/>
    <w:rsid w:val="00CB05D5"/>
    <w:rsid w:val="00CB171A"/>
    <w:rsid w:val="00CB209C"/>
    <w:rsid w:val="00CB30CB"/>
    <w:rsid w:val="00CB4351"/>
    <w:rsid w:val="00CB510F"/>
    <w:rsid w:val="00CB68EC"/>
    <w:rsid w:val="00CB73E4"/>
    <w:rsid w:val="00CB7B03"/>
    <w:rsid w:val="00CC1701"/>
    <w:rsid w:val="00CC2FBA"/>
    <w:rsid w:val="00CC3DD8"/>
    <w:rsid w:val="00CC5959"/>
    <w:rsid w:val="00CC5BD1"/>
    <w:rsid w:val="00CC5F30"/>
    <w:rsid w:val="00CC6C29"/>
    <w:rsid w:val="00CC72DC"/>
    <w:rsid w:val="00CD131D"/>
    <w:rsid w:val="00CD1C30"/>
    <w:rsid w:val="00CD26C9"/>
    <w:rsid w:val="00CD2FB8"/>
    <w:rsid w:val="00CD478B"/>
    <w:rsid w:val="00CD51F2"/>
    <w:rsid w:val="00CD62BC"/>
    <w:rsid w:val="00CD7189"/>
    <w:rsid w:val="00CE0D4A"/>
    <w:rsid w:val="00CE188E"/>
    <w:rsid w:val="00CE35F5"/>
    <w:rsid w:val="00CE40D0"/>
    <w:rsid w:val="00CE4A25"/>
    <w:rsid w:val="00CE4F68"/>
    <w:rsid w:val="00CE53CC"/>
    <w:rsid w:val="00CE64C2"/>
    <w:rsid w:val="00CE6FFD"/>
    <w:rsid w:val="00CE7F51"/>
    <w:rsid w:val="00CF1E94"/>
    <w:rsid w:val="00CF3D73"/>
    <w:rsid w:val="00CF4E2A"/>
    <w:rsid w:val="00CF6EDD"/>
    <w:rsid w:val="00CF7CCE"/>
    <w:rsid w:val="00D00DF8"/>
    <w:rsid w:val="00D01A84"/>
    <w:rsid w:val="00D01DBF"/>
    <w:rsid w:val="00D01E96"/>
    <w:rsid w:val="00D02587"/>
    <w:rsid w:val="00D0274C"/>
    <w:rsid w:val="00D045BE"/>
    <w:rsid w:val="00D0494E"/>
    <w:rsid w:val="00D05205"/>
    <w:rsid w:val="00D05A30"/>
    <w:rsid w:val="00D05D11"/>
    <w:rsid w:val="00D06F36"/>
    <w:rsid w:val="00D078C8"/>
    <w:rsid w:val="00D07AA6"/>
    <w:rsid w:val="00D12A58"/>
    <w:rsid w:val="00D1388D"/>
    <w:rsid w:val="00D1407D"/>
    <w:rsid w:val="00D15873"/>
    <w:rsid w:val="00D15B5C"/>
    <w:rsid w:val="00D168E6"/>
    <w:rsid w:val="00D17CD4"/>
    <w:rsid w:val="00D205A8"/>
    <w:rsid w:val="00D20A88"/>
    <w:rsid w:val="00D20CF9"/>
    <w:rsid w:val="00D21FAE"/>
    <w:rsid w:val="00D22C7E"/>
    <w:rsid w:val="00D233F0"/>
    <w:rsid w:val="00D24671"/>
    <w:rsid w:val="00D248F5"/>
    <w:rsid w:val="00D24E4B"/>
    <w:rsid w:val="00D3086F"/>
    <w:rsid w:val="00D32FBA"/>
    <w:rsid w:val="00D34C04"/>
    <w:rsid w:val="00D37459"/>
    <w:rsid w:val="00D3766C"/>
    <w:rsid w:val="00D3A76E"/>
    <w:rsid w:val="00D40884"/>
    <w:rsid w:val="00D4138C"/>
    <w:rsid w:val="00D415D1"/>
    <w:rsid w:val="00D416D4"/>
    <w:rsid w:val="00D41A51"/>
    <w:rsid w:val="00D443FE"/>
    <w:rsid w:val="00D45502"/>
    <w:rsid w:val="00D46C5D"/>
    <w:rsid w:val="00D46DBC"/>
    <w:rsid w:val="00D46F40"/>
    <w:rsid w:val="00D50384"/>
    <w:rsid w:val="00D50701"/>
    <w:rsid w:val="00D512BD"/>
    <w:rsid w:val="00D52A13"/>
    <w:rsid w:val="00D539B3"/>
    <w:rsid w:val="00D53F26"/>
    <w:rsid w:val="00D55886"/>
    <w:rsid w:val="00D571C1"/>
    <w:rsid w:val="00D607FB"/>
    <w:rsid w:val="00D61FA1"/>
    <w:rsid w:val="00D653CB"/>
    <w:rsid w:val="00D71AC8"/>
    <w:rsid w:val="00D72994"/>
    <w:rsid w:val="00D72FE8"/>
    <w:rsid w:val="00D77A07"/>
    <w:rsid w:val="00D8286F"/>
    <w:rsid w:val="00D85A5D"/>
    <w:rsid w:val="00D87A21"/>
    <w:rsid w:val="00D902AF"/>
    <w:rsid w:val="00D90C6A"/>
    <w:rsid w:val="00D92368"/>
    <w:rsid w:val="00D935D6"/>
    <w:rsid w:val="00D94934"/>
    <w:rsid w:val="00D94AD0"/>
    <w:rsid w:val="00D96C34"/>
    <w:rsid w:val="00D971B0"/>
    <w:rsid w:val="00DA0F0F"/>
    <w:rsid w:val="00DA18BE"/>
    <w:rsid w:val="00DA26D4"/>
    <w:rsid w:val="00DA2AEB"/>
    <w:rsid w:val="00DA2E95"/>
    <w:rsid w:val="00DA3630"/>
    <w:rsid w:val="00DA37C4"/>
    <w:rsid w:val="00DA3BD1"/>
    <w:rsid w:val="00DB2036"/>
    <w:rsid w:val="00DB21D8"/>
    <w:rsid w:val="00DB351F"/>
    <w:rsid w:val="00DB3D3E"/>
    <w:rsid w:val="00DB3EF0"/>
    <w:rsid w:val="00DB4AA3"/>
    <w:rsid w:val="00DB5497"/>
    <w:rsid w:val="00DB6661"/>
    <w:rsid w:val="00DC05DF"/>
    <w:rsid w:val="00DC1C0C"/>
    <w:rsid w:val="00DC1F01"/>
    <w:rsid w:val="00DC365E"/>
    <w:rsid w:val="00DC3B10"/>
    <w:rsid w:val="00DC75B4"/>
    <w:rsid w:val="00DD04B3"/>
    <w:rsid w:val="00DD2137"/>
    <w:rsid w:val="00DD2C12"/>
    <w:rsid w:val="00DD2DEE"/>
    <w:rsid w:val="00DD65ED"/>
    <w:rsid w:val="00DD75E7"/>
    <w:rsid w:val="00DE157C"/>
    <w:rsid w:val="00DE3970"/>
    <w:rsid w:val="00DE7BE0"/>
    <w:rsid w:val="00DF1610"/>
    <w:rsid w:val="00DF69CD"/>
    <w:rsid w:val="00DF7B03"/>
    <w:rsid w:val="00DF7C68"/>
    <w:rsid w:val="00E006A3"/>
    <w:rsid w:val="00E00EEF"/>
    <w:rsid w:val="00E01CD6"/>
    <w:rsid w:val="00E01F49"/>
    <w:rsid w:val="00E0355F"/>
    <w:rsid w:val="00E039FC"/>
    <w:rsid w:val="00E04C24"/>
    <w:rsid w:val="00E04DF7"/>
    <w:rsid w:val="00E107CE"/>
    <w:rsid w:val="00E113C3"/>
    <w:rsid w:val="00E12EF5"/>
    <w:rsid w:val="00E13E34"/>
    <w:rsid w:val="00E14DEE"/>
    <w:rsid w:val="00E21556"/>
    <w:rsid w:val="00E24315"/>
    <w:rsid w:val="00E24B49"/>
    <w:rsid w:val="00E255B5"/>
    <w:rsid w:val="00E26388"/>
    <w:rsid w:val="00E31006"/>
    <w:rsid w:val="00E3114D"/>
    <w:rsid w:val="00E32F0F"/>
    <w:rsid w:val="00E336E5"/>
    <w:rsid w:val="00E33BAC"/>
    <w:rsid w:val="00E34684"/>
    <w:rsid w:val="00E410CE"/>
    <w:rsid w:val="00E4216F"/>
    <w:rsid w:val="00E45D0B"/>
    <w:rsid w:val="00E472B6"/>
    <w:rsid w:val="00E4732A"/>
    <w:rsid w:val="00E51A89"/>
    <w:rsid w:val="00E51DF4"/>
    <w:rsid w:val="00E53B41"/>
    <w:rsid w:val="00E548F9"/>
    <w:rsid w:val="00E54FF1"/>
    <w:rsid w:val="00E57ACE"/>
    <w:rsid w:val="00E635DB"/>
    <w:rsid w:val="00E6659A"/>
    <w:rsid w:val="00E67E66"/>
    <w:rsid w:val="00E70342"/>
    <w:rsid w:val="00E715E6"/>
    <w:rsid w:val="00E72512"/>
    <w:rsid w:val="00E72997"/>
    <w:rsid w:val="00E75229"/>
    <w:rsid w:val="00E769E0"/>
    <w:rsid w:val="00E76A8C"/>
    <w:rsid w:val="00E76DEB"/>
    <w:rsid w:val="00E77988"/>
    <w:rsid w:val="00E81959"/>
    <w:rsid w:val="00E81B8C"/>
    <w:rsid w:val="00E83D26"/>
    <w:rsid w:val="00E90CA2"/>
    <w:rsid w:val="00E91CEF"/>
    <w:rsid w:val="00E91FA4"/>
    <w:rsid w:val="00E9257B"/>
    <w:rsid w:val="00E96763"/>
    <w:rsid w:val="00EA0012"/>
    <w:rsid w:val="00EA0DC5"/>
    <w:rsid w:val="00EA27C4"/>
    <w:rsid w:val="00EA2AE2"/>
    <w:rsid w:val="00EA3913"/>
    <w:rsid w:val="00EA606D"/>
    <w:rsid w:val="00EA6C96"/>
    <w:rsid w:val="00EA77F6"/>
    <w:rsid w:val="00EA7FCB"/>
    <w:rsid w:val="00EB0439"/>
    <w:rsid w:val="00EB190A"/>
    <w:rsid w:val="00EB2C73"/>
    <w:rsid w:val="00EB38AC"/>
    <w:rsid w:val="00EB50A1"/>
    <w:rsid w:val="00EB6036"/>
    <w:rsid w:val="00EB6796"/>
    <w:rsid w:val="00EB6884"/>
    <w:rsid w:val="00EB7996"/>
    <w:rsid w:val="00EB79D9"/>
    <w:rsid w:val="00EB7F3F"/>
    <w:rsid w:val="00EC057B"/>
    <w:rsid w:val="00EC2789"/>
    <w:rsid w:val="00EC7BF0"/>
    <w:rsid w:val="00ED1C6C"/>
    <w:rsid w:val="00ED1FC2"/>
    <w:rsid w:val="00ED421C"/>
    <w:rsid w:val="00ED6CCC"/>
    <w:rsid w:val="00ED7E12"/>
    <w:rsid w:val="00EE0E0E"/>
    <w:rsid w:val="00EE2746"/>
    <w:rsid w:val="00EE515F"/>
    <w:rsid w:val="00EE6D2B"/>
    <w:rsid w:val="00EE7D21"/>
    <w:rsid w:val="00EE7E97"/>
    <w:rsid w:val="00EF0101"/>
    <w:rsid w:val="00EF0A1F"/>
    <w:rsid w:val="00EF0EC6"/>
    <w:rsid w:val="00EF2095"/>
    <w:rsid w:val="00EF30AB"/>
    <w:rsid w:val="00EF3EB2"/>
    <w:rsid w:val="00EF43F5"/>
    <w:rsid w:val="00EF5478"/>
    <w:rsid w:val="00F032A1"/>
    <w:rsid w:val="00F052A3"/>
    <w:rsid w:val="00F05F13"/>
    <w:rsid w:val="00F06620"/>
    <w:rsid w:val="00F07316"/>
    <w:rsid w:val="00F07D39"/>
    <w:rsid w:val="00F117BD"/>
    <w:rsid w:val="00F13AB9"/>
    <w:rsid w:val="00F16AB3"/>
    <w:rsid w:val="00F20468"/>
    <w:rsid w:val="00F208A3"/>
    <w:rsid w:val="00F210B2"/>
    <w:rsid w:val="00F214A3"/>
    <w:rsid w:val="00F227FF"/>
    <w:rsid w:val="00F22E4C"/>
    <w:rsid w:val="00F23391"/>
    <w:rsid w:val="00F23859"/>
    <w:rsid w:val="00F23B84"/>
    <w:rsid w:val="00F258D3"/>
    <w:rsid w:val="00F262C7"/>
    <w:rsid w:val="00F26682"/>
    <w:rsid w:val="00F26BB9"/>
    <w:rsid w:val="00F30919"/>
    <w:rsid w:val="00F3236A"/>
    <w:rsid w:val="00F325E9"/>
    <w:rsid w:val="00F337E7"/>
    <w:rsid w:val="00F36EE6"/>
    <w:rsid w:val="00F37E80"/>
    <w:rsid w:val="00F406F8"/>
    <w:rsid w:val="00F40E3A"/>
    <w:rsid w:val="00F41868"/>
    <w:rsid w:val="00F43FB5"/>
    <w:rsid w:val="00F442D3"/>
    <w:rsid w:val="00F45792"/>
    <w:rsid w:val="00F47C3B"/>
    <w:rsid w:val="00F50372"/>
    <w:rsid w:val="00F51A5E"/>
    <w:rsid w:val="00F52747"/>
    <w:rsid w:val="00F5778B"/>
    <w:rsid w:val="00F57DD6"/>
    <w:rsid w:val="00F61494"/>
    <w:rsid w:val="00F61F93"/>
    <w:rsid w:val="00F622D4"/>
    <w:rsid w:val="00F62858"/>
    <w:rsid w:val="00F62EE9"/>
    <w:rsid w:val="00F6562C"/>
    <w:rsid w:val="00F662BC"/>
    <w:rsid w:val="00F66A22"/>
    <w:rsid w:val="00F67ABC"/>
    <w:rsid w:val="00F71A76"/>
    <w:rsid w:val="00F736DF"/>
    <w:rsid w:val="00F75A1F"/>
    <w:rsid w:val="00F77110"/>
    <w:rsid w:val="00F80913"/>
    <w:rsid w:val="00F81DCE"/>
    <w:rsid w:val="00F82394"/>
    <w:rsid w:val="00F8266C"/>
    <w:rsid w:val="00F8545C"/>
    <w:rsid w:val="00F855BA"/>
    <w:rsid w:val="00F85FCD"/>
    <w:rsid w:val="00F8614F"/>
    <w:rsid w:val="00F87559"/>
    <w:rsid w:val="00F91E61"/>
    <w:rsid w:val="00F97866"/>
    <w:rsid w:val="00F97922"/>
    <w:rsid w:val="00FA3FA8"/>
    <w:rsid w:val="00FA45BC"/>
    <w:rsid w:val="00FA5DA2"/>
    <w:rsid w:val="00FA6D4E"/>
    <w:rsid w:val="00FA6EBF"/>
    <w:rsid w:val="00FA7785"/>
    <w:rsid w:val="00FB0068"/>
    <w:rsid w:val="00FB2F35"/>
    <w:rsid w:val="00FB31FD"/>
    <w:rsid w:val="00FB4373"/>
    <w:rsid w:val="00FB5089"/>
    <w:rsid w:val="00FB528C"/>
    <w:rsid w:val="00FB6895"/>
    <w:rsid w:val="00FC0AFB"/>
    <w:rsid w:val="00FC5A69"/>
    <w:rsid w:val="00FC7456"/>
    <w:rsid w:val="00FC7BA3"/>
    <w:rsid w:val="00FD0C13"/>
    <w:rsid w:val="00FD4F92"/>
    <w:rsid w:val="00FE108F"/>
    <w:rsid w:val="00FE32EB"/>
    <w:rsid w:val="00FE3479"/>
    <w:rsid w:val="00FE43D1"/>
    <w:rsid w:val="00FE528E"/>
    <w:rsid w:val="00FE54FD"/>
    <w:rsid w:val="00FE60EE"/>
    <w:rsid w:val="00FE7547"/>
    <w:rsid w:val="00FEB9D1"/>
    <w:rsid w:val="00FF1F9F"/>
    <w:rsid w:val="00FF3D80"/>
    <w:rsid w:val="00FF4CC1"/>
    <w:rsid w:val="00FF613B"/>
    <w:rsid w:val="00FF6207"/>
    <w:rsid w:val="00FF6C86"/>
    <w:rsid w:val="00FF7480"/>
    <w:rsid w:val="00FF74A7"/>
    <w:rsid w:val="00FF7676"/>
    <w:rsid w:val="010DBA9A"/>
    <w:rsid w:val="0116B589"/>
    <w:rsid w:val="011FCBEF"/>
    <w:rsid w:val="0123CB25"/>
    <w:rsid w:val="0124D15C"/>
    <w:rsid w:val="012CBB42"/>
    <w:rsid w:val="01330B84"/>
    <w:rsid w:val="013B6049"/>
    <w:rsid w:val="014A5C96"/>
    <w:rsid w:val="01636823"/>
    <w:rsid w:val="016395DC"/>
    <w:rsid w:val="0172F092"/>
    <w:rsid w:val="0175F3A0"/>
    <w:rsid w:val="019BEA8B"/>
    <w:rsid w:val="01A0F487"/>
    <w:rsid w:val="01B51D80"/>
    <w:rsid w:val="01B7CDB9"/>
    <w:rsid w:val="01BD5F81"/>
    <w:rsid w:val="01D01B6A"/>
    <w:rsid w:val="01D1F8BC"/>
    <w:rsid w:val="01D3F23D"/>
    <w:rsid w:val="01E15641"/>
    <w:rsid w:val="01E67120"/>
    <w:rsid w:val="01F184D9"/>
    <w:rsid w:val="01F67A23"/>
    <w:rsid w:val="01FE31CA"/>
    <w:rsid w:val="02071763"/>
    <w:rsid w:val="02099E86"/>
    <w:rsid w:val="0211480F"/>
    <w:rsid w:val="02146099"/>
    <w:rsid w:val="0234BCB1"/>
    <w:rsid w:val="023A3625"/>
    <w:rsid w:val="023F352C"/>
    <w:rsid w:val="025446D1"/>
    <w:rsid w:val="02833D8C"/>
    <w:rsid w:val="02A95238"/>
    <w:rsid w:val="02D0BE89"/>
    <w:rsid w:val="02D9D0A5"/>
    <w:rsid w:val="02E62CF7"/>
    <w:rsid w:val="02EEE3CE"/>
    <w:rsid w:val="02FF1AB6"/>
    <w:rsid w:val="0319F89C"/>
    <w:rsid w:val="032C866A"/>
    <w:rsid w:val="03308D17"/>
    <w:rsid w:val="0338B9D5"/>
    <w:rsid w:val="0362FB7E"/>
    <w:rsid w:val="036AB9C7"/>
    <w:rsid w:val="036B125D"/>
    <w:rsid w:val="03809B1C"/>
    <w:rsid w:val="0393F013"/>
    <w:rsid w:val="03A0E885"/>
    <w:rsid w:val="03AF499B"/>
    <w:rsid w:val="03C30C34"/>
    <w:rsid w:val="03D9F774"/>
    <w:rsid w:val="040CDA75"/>
    <w:rsid w:val="0419B571"/>
    <w:rsid w:val="042EF6C9"/>
    <w:rsid w:val="04333620"/>
    <w:rsid w:val="0444940F"/>
    <w:rsid w:val="045569DB"/>
    <w:rsid w:val="047D4EB9"/>
    <w:rsid w:val="04924D98"/>
    <w:rsid w:val="04A9BE73"/>
    <w:rsid w:val="04B2D451"/>
    <w:rsid w:val="04BAB601"/>
    <w:rsid w:val="04CE93F8"/>
    <w:rsid w:val="04ECE609"/>
    <w:rsid w:val="05116ABF"/>
    <w:rsid w:val="051E27F9"/>
    <w:rsid w:val="0536D203"/>
    <w:rsid w:val="055D8F56"/>
    <w:rsid w:val="055EDC95"/>
    <w:rsid w:val="056C2557"/>
    <w:rsid w:val="05735C22"/>
    <w:rsid w:val="05778482"/>
    <w:rsid w:val="05786AE0"/>
    <w:rsid w:val="057AE598"/>
    <w:rsid w:val="0583FB08"/>
    <w:rsid w:val="05878FD3"/>
    <w:rsid w:val="0592C273"/>
    <w:rsid w:val="059FC8F7"/>
    <w:rsid w:val="05EA26AC"/>
    <w:rsid w:val="05FA2329"/>
    <w:rsid w:val="0606E24F"/>
    <w:rsid w:val="0610DE6B"/>
    <w:rsid w:val="06401E5D"/>
    <w:rsid w:val="064743C9"/>
    <w:rsid w:val="064C744D"/>
    <w:rsid w:val="065562C2"/>
    <w:rsid w:val="06576131"/>
    <w:rsid w:val="065DCCC0"/>
    <w:rsid w:val="06646FA3"/>
    <w:rsid w:val="066D0961"/>
    <w:rsid w:val="0684CE78"/>
    <w:rsid w:val="068A6558"/>
    <w:rsid w:val="06AC4486"/>
    <w:rsid w:val="06ACEC8A"/>
    <w:rsid w:val="06AE1514"/>
    <w:rsid w:val="06AEB3A6"/>
    <w:rsid w:val="06B0848D"/>
    <w:rsid w:val="06B3A654"/>
    <w:rsid w:val="06B9E243"/>
    <w:rsid w:val="06BF5A1F"/>
    <w:rsid w:val="06D6B497"/>
    <w:rsid w:val="06F95FB7"/>
    <w:rsid w:val="07017775"/>
    <w:rsid w:val="07075432"/>
    <w:rsid w:val="071C0201"/>
    <w:rsid w:val="071F56A2"/>
    <w:rsid w:val="07447B37"/>
    <w:rsid w:val="074699D6"/>
    <w:rsid w:val="07520A15"/>
    <w:rsid w:val="07520D41"/>
    <w:rsid w:val="075B842C"/>
    <w:rsid w:val="077A4C4C"/>
    <w:rsid w:val="077F472D"/>
    <w:rsid w:val="0785F70D"/>
    <w:rsid w:val="0787AFC7"/>
    <w:rsid w:val="078A5AAA"/>
    <w:rsid w:val="07A55A7D"/>
    <w:rsid w:val="07A5B7B0"/>
    <w:rsid w:val="07AA1FA1"/>
    <w:rsid w:val="07BA885D"/>
    <w:rsid w:val="07C1FCB7"/>
    <w:rsid w:val="07CD1938"/>
    <w:rsid w:val="07D09726"/>
    <w:rsid w:val="07D9BB89"/>
    <w:rsid w:val="07DE5965"/>
    <w:rsid w:val="08293F8E"/>
    <w:rsid w:val="082D40F3"/>
    <w:rsid w:val="0830AE02"/>
    <w:rsid w:val="083EE71C"/>
    <w:rsid w:val="083FF35A"/>
    <w:rsid w:val="084B518D"/>
    <w:rsid w:val="08657D4B"/>
    <w:rsid w:val="0882C16B"/>
    <w:rsid w:val="089C1895"/>
    <w:rsid w:val="08ABF35C"/>
    <w:rsid w:val="08B1BE88"/>
    <w:rsid w:val="08C690F4"/>
    <w:rsid w:val="08CBDA82"/>
    <w:rsid w:val="08FC4FE2"/>
    <w:rsid w:val="08FEE910"/>
    <w:rsid w:val="08FF63C9"/>
    <w:rsid w:val="090768F2"/>
    <w:rsid w:val="09289884"/>
    <w:rsid w:val="092FE9CC"/>
    <w:rsid w:val="094218CE"/>
    <w:rsid w:val="09430A55"/>
    <w:rsid w:val="0949C57E"/>
    <w:rsid w:val="09520A2A"/>
    <w:rsid w:val="0956F410"/>
    <w:rsid w:val="09645D56"/>
    <w:rsid w:val="0966068D"/>
    <w:rsid w:val="0968E999"/>
    <w:rsid w:val="0975E5D3"/>
    <w:rsid w:val="09898948"/>
    <w:rsid w:val="099BC4CD"/>
    <w:rsid w:val="099CF4E3"/>
    <w:rsid w:val="099EA782"/>
    <w:rsid w:val="09E3FDA2"/>
    <w:rsid w:val="0A06B78E"/>
    <w:rsid w:val="0A279853"/>
    <w:rsid w:val="0A2D449F"/>
    <w:rsid w:val="0A3D436A"/>
    <w:rsid w:val="0A55F9BF"/>
    <w:rsid w:val="0A6BECA3"/>
    <w:rsid w:val="0A8912D9"/>
    <w:rsid w:val="0A8A9544"/>
    <w:rsid w:val="0A950423"/>
    <w:rsid w:val="0ABD97CF"/>
    <w:rsid w:val="0AC2243C"/>
    <w:rsid w:val="0AC79928"/>
    <w:rsid w:val="0AE2E117"/>
    <w:rsid w:val="0B20DDF8"/>
    <w:rsid w:val="0B223E0E"/>
    <w:rsid w:val="0B28D3E5"/>
    <w:rsid w:val="0B3E8206"/>
    <w:rsid w:val="0B59F689"/>
    <w:rsid w:val="0B862BF9"/>
    <w:rsid w:val="0BB6FC9E"/>
    <w:rsid w:val="0BBE54AB"/>
    <w:rsid w:val="0BC0E262"/>
    <w:rsid w:val="0BF80311"/>
    <w:rsid w:val="0C027BFB"/>
    <w:rsid w:val="0C32A1B9"/>
    <w:rsid w:val="0C4B578B"/>
    <w:rsid w:val="0C57ECAD"/>
    <w:rsid w:val="0C607BC0"/>
    <w:rsid w:val="0C66F792"/>
    <w:rsid w:val="0C6927C2"/>
    <w:rsid w:val="0C714240"/>
    <w:rsid w:val="0C820867"/>
    <w:rsid w:val="0C8758DF"/>
    <w:rsid w:val="0C94B65C"/>
    <w:rsid w:val="0C9C62BF"/>
    <w:rsid w:val="0CA08A5B"/>
    <w:rsid w:val="0CA28A60"/>
    <w:rsid w:val="0CA3FFC2"/>
    <w:rsid w:val="0CACA83E"/>
    <w:rsid w:val="0CBA6C6D"/>
    <w:rsid w:val="0CBE4700"/>
    <w:rsid w:val="0CC29E89"/>
    <w:rsid w:val="0CCCFE89"/>
    <w:rsid w:val="0CDE20C5"/>
    <w:rsid w:val="0CDEF043"/>
    <w:rsid w:val="0CEC9DF6"/>
    <w:rsid w:val="0CEE2DAB"/>
    <w:rsid w:val="0CF7D027"/>
    <w:rsid w:val="0CF8CC46"/>
    <w:rsid w:val="0CF9A982"/>
    <w:rsid w:val="0D0070D0"/>
    <w:rsid w:val="0D1678C0"/>
    <w:rsid w:val="0D1B982C"/>
    <w:rsid w:val="0D2C02F4"/>
    <w:rsid w:val="0D390F8D"/>
    <w:rsid w:val="0D481838"/>
    <w:rsid w:val="0D7157A7"/>
    <w:rsid w:val="0D7DD3D5"/>
    <w:rsid w:val="0D80D230"/>
    <w:rsid w:val="0D876A51"/>
    <w:rsid w:val="0D88BFB6"/>
    <w:rsid w:val="0DE78D34"/>
    <w:rsid w:val="0DF1C490"/>
    <w:rsid w:val="0DF89ED1"/>
    <w:rsid w:val="0E0AE6F2"/>
    <w:rsid w:val="0E1164CD"/>
    <w:rsid w:val="0E132752"/>
    <w:rsid w:val="0E329A1B"/>
    <w:rsid w:val="0E38ECF0"/>
    <w:rsid w:val="0E4BC278"/>
    <w:rsid w:val="0E66A9CD"/>
    <w:rsid w:val="0E6B5E95"/>
    <w:rsid w:val="0E80E954"/>
    <w:rsid w:val="0E91457B"/>
    <w:rsid w:val="0EAAC25D"/>
    <w:rsid w:val="0EAAE753"/>
    <w:rsid w:val="0EAEC254"/>
    <w:rsid w:val="0EE71D3A"/>
    <w:rsid w:val="0EE821D1"/>
    <w:rsid w:val="0EF93DBA"/>
    <w:rsid w:val="0F089F81"/>
    <w:rsid w:val="0F21BFA5"/>
    <w:rsid w:val="0F386368"/>
    <w:rsid w:val="0F5B2C63"/>
    <w:rsid w:val="0F6A09E5"/>
    <w:rsid w:val="0F84F81F"/>
    <w:rsid w:val="0F8F1124"/>
    <w:rsid w:val="0FAB2B80"/>
    <w:rsid w:val="0FC2393B"/>
    <w:rsid w:val="0FD51D64"/>
    <w:rsid w:val="101370D5"/>
    <w:rsid w:val="101FBE9F"/>
    <w:rsid w:val="103B0E81"/>
    <w:rsid w:val="103ED6DD"/>
    <w:rsid w:val="105F43B0"/>
    <w:rsid w:val="10630ED1"/>
    <w:rsid w:val="10661D94"/>
    <w:rsid w:val="1070B04F"/>
    <w:rsid w:val="10741531"/>
    <w:rsid w:val="1079A885"/>
    <w:rsid w:val="107D0990"/>
    <w:rsid w:val="107F2AE1"/>
    <w:rsid w:val="10883FB5"/>
    <w:rsid w:val="10983BDD"/>
    <w:rsid w:val="10A833C1"/>
    <w:rsid w:val="10A8FC52"/>
    <w:rsid w:val="10AA86E6"/>
    <w:rsid w:val="10AD325D"/>
    <w:rsid w:val="10C3C631"/>
    <w:rsid w:val="10F0376E"/>
    <w:rsid w:val="10FC3AF1"/>
    <w:rsid w:val="11002A03"/>
    <w:rsid w:val="1111A882"/>
    <w:rsid w:val="112333DC"/>
    <w:rsid w:val="112A415E"/>
    <w:rsid w:val="112CD953"/>
    <w:rsid w:val="113F928C"/>
    <w:rsid w:val="1149E924"/>
    <w:rsid w:val="116E1F18"/>
    <w:rsid w:val="1177DDEF"/>
    <w:rsid w:val="1182BBB5"/>
    <w:rsid w:val="118D4767"/>
    <w:rsid w:val="118E8471"/>
    <w:rsid w:val="11981569"/>
    <w:rsid w:val="11AC4CD9"/>
    <w:rsid w:val="11CD17FF"/>
    <w:rsid w:val="11DAA74A"/>
    <w:rsid w:val="11E0C5E7"/>
    <w:rsid w:val="11E1EBB4"/>
    <w:rsid w:val="11E1FC5D"/>
    <w:rsid w:val="11EB1117"/>
    <w:rsid w:val="11F5E1E7"/>
    <w:rsid w:val="1225C45C"/>
    <w:rsid w:val="12326EA0"/>
    <w:rsid w:val="123B8D64"/>
    <w:rsid w:val="12433D25"/>
    <w:rsid w:val="1250DF02"/>
    <w:rsid w:val="12544ADD"/>
    <w:rsid w:val="1259F898"/>
    <w:rsid w:val="12885E20"/>
    <w:rsid w:val="128BFCC4"/>
    <w:rsid w:val="128D9BDD"/>
    <w:rsid w:val="129FE8BB"/>
    <w:rsid w:val="12A603A7"/>
    <w:rsid w:val="12AC0D56"/>
    <w:rsid w:val="12B27EDA"/>
    <w:rsid w:val="12C41917"/>
    <w:rsid w:val="12C611BF"/>
    <w:rsid w:val="12CB17B0"/>
    <w:rsid w:val="12E2862A"/>
    <w:rsid w:val="12E78AE2"/>
    <w:rsid w:val="12F5D2F6"/>
    <w:rsid w:val="13119AE4"/>
    <w:rsid w:val="1318A157"/>
    <w:rsid w:val="131ABD6D"/>
    <w:rsid w:val="13256E00"/>
    <w:rsid w:val="133F0973"/>
    <w:rsid w:val="137C83F4"/>
    <w:rsid w:val="137DBC15"/>
    <w:rsid w:val="138AD9B0"/>
    <w:rsid w:val="138D60A6"/>
    <w:rsid w:val="1391B248"/>
    <w:rsid w:val="13A25B9F"/>
    <w:rsid w:val="13A85111"/>
    <w:rsid w:val="13B88DAE"/>
    <w:rsid w:val="13E37D1B"/>
    <w:rsid w:val="13F8CA8B"/>
    <w:rsid w:val="13FC374F"/>
    <w:rsid w:val="14150362"/>
    <w:rsid w:val="141FD8A3"/>
    <w:rsid w:val="142DB709"/>
    <w:rsid w:val="142EF051"/>
    <w:rsid w:val="1441D408"/>
    <w:rsid w:val="14442BF3"/>
    <w:rsid w:val="145AFC65"/>
    <w:rsid w:val="147A0856"/>
    <w:rsid w:val="149377F4"/>
    <w:rsid w:val="14C13E61"/>
    <w:rsid w:val="14DBDE5F"/>
    <w:rsid w:val="14DF0507"/>
    <w:rsid w:val="152B3962"/>
    <w:rsid w:val="1559D953"/>
    <w:rsid w:val="15732E26"/>
    <w:rsid w:val="15788AFB"/>
    <w:rsid w:val="159595D2"/>
    <w:rsid w:val="159C2023"/>
    <w:rsid w:val="15A1624C"/>
    <w:rsid w:val="15B15E59"/>
    <w:rsid w:val="15B3B0D5"/>
    <w:rsid w:val="15CCCA43"/>
    <w:rsid w:val="15D4AA37"/>
    <w:rsid w:val="161A6D04"/>
    <w:rsid w:val="1636F3A7"/>
    <w:rsid w:val="16412632"/>
    <w:rsid w:val="16463B96"/>
    <w:rsid w:val="164E4DB6"/>
    <w:rsid w:val="167828D7"/>
    <w:rsid w:val="167BDE10"/>
    <w:rsid w:val="168F2A7B"/>
    <w:rsid w:val="168F9CCB"/>
    <w:rsid w:val="169B87D5"/>
    <w:rsid w:val="16C5333E"/>
    <w:rsid w:val="16DFF1D3"/>
    <w:rsid w:val="170EFE87"/>
    <w:rsid w:val="171285B9"/>
    <w:rsid w:val="1719AD3D"/>
    <w:rsid w:val="171B9EEC"/>
    <w:rsid w:val="171C6FEC"/>
    <w:rsid w:val="171EA6A9"/>
    <w:rsid w:val="171EAD0B"/>
    <w:rsid w:val="1752101F"/>
    <w:rsid w:val="17588E5B"/>
    <w:rsid w:val="17706F7F"/>
    <w:rsid w:val="17954B85"/>
    <w:rsid w:val="17A636FB"/>
    <w:rsid w:val="17A6BD63"/>
    <w:rsid w:val="17B4583F"/>
    <w:rsid w:val="17C10405"/>
    <w:rsid w:val="17D2C408"/>
    <w:rsid w:val="17D44B19"/>
    <w:rsid w:val="17E6341A"/>
    <w:rsid w:val="1802332D"/>
    <w:rsid w:val="182541C0"/>
    <w:rsid w:val="182F796D"/>
    <w:rsid w:val="183B363D"/>
    <w:rsid w:val="18454679"/>
    <w:rsid w:val="18A54EC9"/>
    <w:rsid w:val="18AD7BF2"/>
    <w:rsid w:val="18AFB768"/>
    <w:rsid w:val="18B40E37"/>
    <w:rsid w:val="18B5FE9F"/>
    <w:rsid w:val="18B82270"/>
    <w:rsid w:val="18D828A9"/>
    <w:rsid w:val="18D9030E"/>
    <w:rsid w:val="192D7FF4"/>
    <w:rsid w:val="19363801"/>
    <w:rsid w:val="1937CC91"/>
    <w:rsid w:val="1943333D"/>
    <w:rsid w:val="194C1434"/>
    <w:rsid w:val="194D814F"/>
    <w:rsid w:val="195FBD82"/>
    <w:rsid w:val="19737FCB"/>
    <w:rsid w:val="197A0E78"/>
    <w:rsid w:val="198A1C5D"/>
    <w:rsid w:val="198B5AE7"/>
    <w:rsid w:val="19AA6973"/>
    <w:rsid w:val="19ABE563"/>
    <w:rsid w:val="19AC4BC4"/>
    <w:rsid w:val="19C20B5C"/>
    <w:rsid w:val="19CFAF76"/>
    <w:rsid w:val="19D342E5"/>
    <w:rsid w:val="19E08C88"/>
    <w:rsid w:val="19ED0E42"/>
    <w:rsid w:val="1A17123B"/>
    <w:rsid w:val="1A1A5C67"/>
    <w:rsid w:val="1A1C3121"/>
    <w:rsid w:val="1A201530"/>
    <w:rsid w:val="1A2142E7"/>
    <w:rsid w:val="1A42BB64"/>
    <w:rsid w:val="1A49F14C"/>
    <w:rsid w:val="1A592E1D"/>
    <w:rsid w:val="1A6D556D"/>
    <w:rsid w:val="1A77ECAA"/>
    <w:rsid w:val="1A938914"/>
    <w:rsid w:val="1A942707"/>
    <w:rsid w:val="1AF552C4"/>
    <w:rsid w:val="1B0BC8FD"/>
    <w:rsid w:val="1B26722F"/>
    <w:rsid w:val="1B27A094"/>
    <w:rsid w:val="1B283DEB"/>
    <w:rsid w:val="1B3310EA"/>
    <w:rsid w:val="1B372322"/>
    <w:rsid w:val="1B393878"/>
    <w:rsid w:val="1B46A049"/>
    <w:rsid w:val="1B4A1B58"/>
    <w:rsid w:val="1B56F5E9"/>
    <w:rsid w:val="1B7D385E"/>
    <w:rsid w:val="1B88DEA3"/>
    <w:rsid w:val="1B89EEA8"/>
    <w:rsid w:val="1B8A0BFE"/>
    <w:rsid w:val="1BDBA159"/>
    <w:rsid w:val="1BE5C1AD"/>
    <w:rsid w:val="1BE7D04F"/>
    <w:rsid w:val="1BED1E60"/>
    <w:rsid w:val="1BF5785A"/>
    <w:rsid w:val="1C028F99"/>
    <w:rsid w:val="1C05D375"/>
    <w:rsid w:val="1C161809"/>
    <w:rsid w:val="1C3025DD"/>
    <w:rsid w:val="1C4B862C"/>
    <w:rsid w:val="1C50A221"/>
    <w:rsid w:val="1C56AF80"/>
    <w:rsid w:val="1C5F7D00"/>
    <w:rsid w:val="1C924241"/>
    <w:rsid w:val="1CACED84"/>
    <w:rsid w:val="1CAFA884"/>
    <w:rsid w:val="1CB6AE25"/>
    <w:rsid w:val="1CBB2DDF"/>
    <w:rsid w:val="1CC83B68"/>
    <w:rsid w:val="1CCDDDC9"/>
    <w:rsid w:val="1CD508D9"/>
    <w:rsid w:val="1CEB4D8A"/>
    <w:rsid w:val="1CF2C64A"/>
    <w:rsid w:val="1CF9AC1E"/>
    <w:rsid w:val="1CFDBD76"/>
    <w:rsid w:val="1CFF1416"/>
    <w:rsid w:val="1D01A05F"/>
    <w:rsid w:val="1D07D64B"/>
    <w:rsid w:val="1D1CDD0A"/>
    <w:rsid w:val="1D2C9C8A"/>
    <w:rsid w:val="1D3B9707"/>
    <w:rsid w:val="1D40A8E0"/>
    <w:rsid w:val="1D43D703"/>
    <w:rsid w:val="1D47A456"/>
    <w:rsid w:val="1D4F3357"/>
    <w:rsid w:val="1D51007F"/>
    <w:rsid w:val="1D57B5F2"/>
    <w:rsid w:val="1D5C60DA"/>
    <w:rsid w:val="1D60C32E"/>
    <w:rsid w:val="1D8AE070"/>
    <w:rsid w:val="1D90CEDF"/>
    <w:rsid w:val="1DAE1E48"/>
    <w:rsid w:val="1DBA6C83"/>
    <w:rsid w:val="1DDCA7CC"/>
    <w:rsid w:val="1E1871F7"/>
    <w:rsid w:val="1E1E2637"/>
    <w:rsid w:val="1E2B45A7"/>
    <w:rsid w:val="1E3006D4"/>
    <w:rsid w:val="1E3E18D1"/>
    <w:rsid w:val="1E4BC7FA"/>
    <w:rsid w:val="1E56382D"/>
    <w:rsid w:val="1E58DAA1"/>
    <w:rsid w:val="1E5DE173"/>
    <w:rsid w:val="1E675416"/>
    <w:rsid w:val="1E9486AA"/>
    <w:rsid w:val="1EAE79AB"/>
    <w:rsid w:val="1EB80A9B"/>
    <w:rsid w:val="1EBB8838"/>
    <w:rsid w:val="1EBD35F8"/>
    <w:rsid w:val="1EC86CEB"/>
    <w:rsid w:val="1ECAD6C6"/>
    <w:rsid w:val="1ED17E2A"/>
    <w:rsid w:val="1EFDD101"/>
    <w:rsid w:val="1F0DF501"/>
    <w:rsid w:val="1F2A776E"/>
    <w:rsid w:val="1F2B3D41"/>
    <w:rsid w:val="1F2F734C"/>
    <w:rsid w:val="1F42A7D3"/>
    <w:rsid w:val="1F7F4A9D"/>
    <w:rsid w:val="1F845450"/>
    <w:rsid w:val="1F897B07"/>
    <w:rsid w:val="1F978765"/>
    <w:rsid w:val="1FA061A5"/>
    <w:rsid w:val="1FA63E47"/>
    <w:rsid w:val="1FAD9EBF"/>
    <w:rsid w:val="1FB77235"/>
    <w:rsid w:val="1FBD3CA0"/>
    <w:rsid w:val="1FBDB0C8"/>
    <w:rsid w:val="1FBE585D"/>
    <w:rsid w:val="1FCC2745"/>
    <w:rsid w:val="1FCF321A"/>
    <w:rsid w:val="1FCFB578"/>
    <w:rsid w:val="1FE08F96"/>
    <w:rsid w:val="1FEB14D3"/>
    <w:rsid w:val="1FEE4EE7"/>
    <w:rsid w:val="1FF95DE1"/>
    <w:rsid w:val="1FF9B1D4"/>
    <w:rsid w:val="20099D7E"/>
    <w:rsid w:val="201914A7"/>
    <w:rsid w:val="20344F44"/>
    <w:rsid w:val="20370A15"/>
    <w:rsid w:val="20390604"/>
    <w:rsid w:val="20529FB7"/>
    <w:rsid w:val="207E549A"/>
    <w:rsid w:val="208ED720"/>
    <w:rsid w:val="208F56B4"/>
    <w:rsid w:val="20A6782F"/>
    <w:rsid w:val="20BD06E9"/>
    <w:rsid w:val="20C27B27"/>
    <w:rsid w:val="20DA1F55"/>
    <w:rsid w:val="20DFB5B6"/>
    <w:rsid w:val="20E3922E"/>
    <w:rsid w:val="20F5234A"/>
    <w:rsid w:val="20FC2A92"/>
    <w:rsid w:val="2100A44B"/>
    <w:rsid w:val="21074F65"/>
    <w:rsid w:val="210986FA"/>
    <w:rsid w:val="211197B5"/>
    <w:rsid w:val="2120E8EF"/>
    <w:rsid w:val="2128CFF2"/>
    <w:rsid w:val="212D64E4"/>
    <w:rsid w:val="2133E073"/>
    <w:rsid w:val="213CA9EF"/>
    <w:rsid w:val="21509E71"/>
    <w:rsid w:val="215A264D"/>
    <w:rsid w:val="21681E87"/>
    <w:rsid w:val="216D9CBF"/>
    <w:rsid w:val="21897EB3"/>
    <w:rsid w:val="21947A40"/>
    <w:rsid w:val="219FD844"/>
    <w:rsid w:val="21A26F61"/>
    <w:rsid w:val="21BCAC70"/>
    <w:rsid w:val="21C27B3B"/>
    <w:rsid w:val="21C6CAE8"/>
    <w:rsid w:val="21C749B8"/>
    <w:rsid w:val="21D31FC2"/>
    <w:rsid w:val="21E912BD"/>
    <w:rsid w:val="22000E76"/>
    <w:rsid w:val="220527D7"/>
    <w:rsid w:val="22075F53"/>
    <w:rsid w:val="2225760F"/>
    <w:rsid w:val="222B2715"/>
    <w:rsid w:val="22310FF4"/>
    <w:rsid w:val="224817F8"/>
    <w:rsid w:val="224911A0"/>
    <w:rsid w:val="224BA77F"/>
    <w:rsid w:val="2267E850"/>
    <w:rsid w:val="22725C2D"/>
    <w:rsid w:val="2286D499"/>
    <w:rsid w:val="2295DF37"/>
    <w:rsid w:val="22B43C65"/>
    <w:rsid w:val="22B77269"/>
    <w:rsid w:val="22BA1EA6"/>
    <w:rsid w:val="22E45F8D"/>
    <w:rsid w:val="22F2D1F1"/>
    <w:rsid w:val="22F2F952"/>
    <w:rsid w:val="230009C5"/>
    <w:rsid w:val="2330FEA3"/>
    <w:rsid w:val="233F84FB"/>
    <w:rsid w:val="2342578B"/>
    <w:rsid w:val="23479D24"/>
    <w:rsid w:val="23587CD1"/>
    <w:rsid w:val="2374A707"/>
    <w:rsid w:val="2390A71B"/>
    <w:rsid w:val="23A54C7E"/>
    <w:rsid w:val="23B1ACA6"/>
    <w:rsid w:val="23C07BA4"/>
    <w:rsid w:val="23C13C3A"/>
    <w:rsid w:val="23D14224"/>
    <w:rsid w:val="23E32586"/>
    <w:rsid w:val="23E6668C"/>
    <w:rsid w:val="2404608C"/>
    <w:rsid w:val="24084A8D"/>
    <w:rsid w:val="240E2C8E"/>
    <w:rsid w:val="2417F0D6"/>
    <w:rsid w:val="246C9F38"/>
    <w:rsid w:val="2490309B"/>
    <w:rsid w:val="2490ADC3"/>
    <w:rsid w:val="24A4004C"/>
    <w:rsid w:val="24ADE385"/>
    <w:rsid w:val="24B63272"/>
    <w:rsid w:val="24BAE343"/>
    <w:rsid w:val="24BDE247"/>
    <w:rsid w:val="24C4B78E"/>
    <w:rsid w:val="24C52A3A"/>
    <w:rsid w:val="24CCCF04"/>
    <w:rsid w:val="24D15B74"/>
    <w:rsid w:val="24D5C801"/>
    <w:rsid w:val="24DA191F"/>
    <w:rsid w:val="24E76A35"/>
    <w:rsid w:val="24EA6974"/>
    <w:rsid w:val="2509A1B4"/>
    <w:rsid w:val="25211B23"/>
    <w:rsid w:val="2538CEC5"/>
    <w:rsid w:val="2540C329"/>
    <w:rsid w:val="25507751"/>
    <w:rsid w:val="255D16D1"/>
    <w:rsid w:val="256E0895"/>
    <w:rsid w:val="25776442"/>
    <w:rsid w:val="257BF034"/>
    <w:rsid w:val="2598ECD4"/>
    <w:rsid w:val="25A2B114"/>
    <w:rsid w:val="25A9FCEF"/>
    <w:rsid w:val="25B451F2"/>
    <w:rsid w:val="25BAFFDF"/>
    <w:rsid w:val="25BCFA4F"/>
    <w:rsid w:val="25BD037A"/>
    <w:rsid w:val="25C091F7"/>
    <w:rsid w:val="25C652A3"/>
    <w:rsid w:val="25DCF7C1"/>
    <w:rsid w:val="25E0E938"/>
    <w:rsid w:val="25EC71A4"/>
    <w:rsid w:val="25FF3845"/>
    <w:rsid w:val="2602EE98"/>
    <w:rsid w:val="2605FA64"/>
    <w:rsid w:val="260EAADC"/>
    <w:rsid w:val="26152901"/>
    <w:rsid w:val="26237333"/>
    <w:rsid w:val="262A7CB1"/>
    <w:rsid w:val="263DBF36"/>
    <w:rsid w:val="26572DC6"/>
    <w:rsid w:val="266D2BD5"/>
    <w:rsid w:val="268B3134"/>
    <w:rsid w:val="269758B7"/>
    <w:rsid w:val="26BA5673"/>
    <w:rsid w:val="26BE31DC"/>
    <w:rsid w:val="26C243F9"/>
    <w:rsid w:val="26E4B9A7"/>
    <w:rsid w:val="26E69D92"/>
    <w:rsid w:val="26E78B26"/>
    <w:rsid w:val="27004BDF"/>
    <w:rsid w:val="270685BE"/>
    <w:rsid w:val="271C663B"/>
    <w:rsid w:val="27236819"/>
    <w:rsid w:val="27385374"/>
    <w:rsid w:val="27596DE5"/>
    <w:rsid w:val="27621F77"/>
    <w:rsid w:val="2765B6D6"/>
    <w:rsid w:val="27668FDD"/>
    <w:rsid w:val="2778A36C"/>
    <w:rsid w:val="278090F2"/>
    <w:rsid w:val="2785FD35"/>
    <w:rsid w:val="279EBEF9"/>
    <w:rsid w:val="27A53E82"/>
    <w:rsid w:val="27A87C84"/>
    <w:rsid w:val="27AA7B3D"/>
    <w:rsid w:val="27BD0CA3"/>
    <w:rsid w:val="27D157C8"/>
    <w:rsid w:val="27D87C9A"/>
    <w:rsid w:val="27D98F97"/>
    <w:rsid w:val="27FB8E9A"/>
    <w:rsid w:val="27FC5850"/>
    <w:rsid w:val="2804A944"/>
    <w:rsid w:val="280C4872"/>
    <w:rsid w:val="281AC496"/>
    <w:rsid w:val="284C8DA3"/>
    <w:rsid w:val="2852943E"/>
    <w:rsid w:val="2859903D"/>
    <w:rsid w:val="286761AB"/>
    <w:rsid w:val="286F641E"/>
    <w:rsid w:val="28783D47"/>
    <w:rsid w:val="28826DF3"/>
    <w:rsid w:val="289CD5B4"/>
    <w:rsid w:val="28B2227F"/>
    <w:rsid w:val="28E19627"/>
    <w:rsid w:val="28F49B11"/>
    <w:rsid w:val="2912614A"/>
    <w:rsid w:val="292937F1"/>
    <w:rsid w:val="29332EB4"/>
    <w:rsid w:val="29413EF3"/>
    <w:rsid w:val="2954941F"/>
    <w:rsid w:val="2976F6B3"/>
    <w:rsid w:val="2980CB78"/>
    <w:rsid w:val="29818DB9"/>
    <w:rsid w:val="29B09051"/>
    <w:rsid w:val="29D5A434"/>
    <w:rsid w:val="29DE31A7"/>
    <w:rsid w:val="29E94C61"/>
    <w:rsid w:val="29FFE89F"/>
    <w:rsid w:val="2A06243D"/>
    <w:rsid w:val="2A085D2C"/>
    <w:rsid w:val="2A1240A3"/>
    <w:rsid w:val="2A27D29E"/>
    <w:rsid w:val="2A468FA4"/>
    <w:rsid w:val="2A4EF00E"/>
    <w:rsid w:val="2A660262"/>
    <w:rsid w:val="2A6BB277"/>
    <w:rsid w:val="2A6DEFE8"/>
    <w:rsid w:val="2A6F896F"/>
    <w:rsid w:val="2A773F6D"/>
    <w:rsid w:val="2A7E6076"/>
    <w:rsid w:val="2A879420"/>
    <w:rsid w:val="2ABBCF65"/>
    <w:rsid w:val="2AC73956"/>
    <w:rsid w:val="2AC87494"/>
    <w:rsid w:val="2ACEFF15"/>
    <w:rsid w:val="2ACF26DC"/>
    <w:rsid w:val="2AEF2AC4"/>
    <w:rsid w:val="2B1D8C48"/>
    <w:rsid w:val="2B295EE9"/>
    <w:rsid w:val="2B2C6908"/>
    <w:rsid w:val="2B51A17D"/>
    <w:rsid w:val="2B528243"/>
    <w:rsid w:val="2B5A3D16"/>
    <w:rsid w:val="2B6416B6"/>
    <w:rsid w:val="2B795981"/>
    <w:rsid w:val="2B851CC2"/>
    <w:rsid w:val="2B94E93E"/>
    <w:rsid w:val="2B95B51C"/>
    <w:rsid w:val="2BABC07F"/>
    <w:rsid w:val="2BB105F8"/>
    <w:rsid w:val="2BCDFCFF"/>
    <w:rsid w:val="2BD1446D"/>
    <w:rsid w:val="2C18A328"/>
    <w:rsid w:val="2C236CEB"/>
    <w:rsid w:val="2C65677E"/>
    <w:rsid w:val="2C91B445"/>
    <w:rsid w:val="2CABBD4A"/>
    <w:rsid w:val="2CAED7A2"/>
    <w:rsid w:val="2CB8F56A"/>
    <w:rsid w:val="2CC87F22"/>
    <w:rsid w:val="2CCAFED4"/>
    <w:rsid w:val="2CDBD80F"/>
    <w:rsid w:val="2CE233B9"/>
    <w:rsid w:val="2CF2CE17"/>
    <w:rsid w:val="2CF595B6"/>
    <w:rsid w:val="2D0425A3"/>
    <w:rsid w:val="2D07BE8D"/>
    <w:rsid w:val="2D097DF5"/>
    <w:rsid w:val="2D09F07D"/>
    <w:rsid w:val="2D0AA651"/>
    <w:rsid w:val="2D0D18AF"/>
    <w:rsid w:val="2D11849B"/>
    <w:rsid w:val="2D567C26"/>
    <w:rsid w:val="2D56A4E3"/>
    <w:rsid w:val="2D6F0773"/>
    <w:rsid w:val="2D823D4B"/>
    <w:rsid w:val="2D8A33B1"/>
    <w:rsid w:val="2DA04C6F"/>
    <w:rsid w:val="2DB4CCAC"/>
    <w:rsid w:val="2DB60138"/>
    <w:rsid w:val="2DC577D8"/>
    <w:rsid w:val="2DCC752E"/>
    <w:rsid w:val="2DE4F9F3"/>
    <w:rsid w:val="2DFCA914"/>
    <w:rsid w:val="2DFD28D8"/>
    <w:rsid w:val="2E22AC34"/>
    <w:rsid w:val="2E4E54E8"/>
    <w:rsid w:val="2E55D60E"/>
    <w:rsid w:val="2E65FADB"/>
    <w:rsid w:val="2E8E3B62"/>
    <w:rsid w:val="2EBE8395"/>
    <w:rsid w:val="2ECD7A78"/>
    <w:rsid w:val="2ED14C88"/>
    <w:rsid w:val="2ED7441F"/>
    <w:rsid w:val="2EEAD0BA"/>
    <w:rsid w:val="2EED72EE"/>
    <w:rsid w:val="2EF1AF77"/>
    <w:rsid w:val="2EF27544"/>
    <w:rsid w:val="2EFDF964"/>
    <w:rsid w:val="2EFE3D61"/>
    <w:rsid w:val="2F2507B7"/>
    <w:rsid w:val="2F2B6D6E"/>
    <w:rsid w:val="2F35C0F8"/>
    <w:rsid w:val="2F58D6D0"/>
    <w:rsid w:val="2F7BFE3D"/>
    <w:rsid w:val="2F94650C"/>
    <w:rsid w:val="2F9ED5AC"/>
    <w:rsid w:val="2FAAD18A"/>
    <w:rsid w:val="2FB58D22"/>
    <w:rsid w:val="2FC0261A"/>
    <w:rsid w:val="2FC88D87"/>
    <w:rsid w:val="2FDB6862"/>
    <w:rsid w:val="2FE06E21"/>
    <w:rsid w:val="2FEE6010"/>
    <w:rsid w:val="2FF0962C"/>
    <w:rsid w:val="2FF1A66F"/>
    <w:rsid w:val="2FF97B6C"/>
    <w:rsid w:val="3013ECF7"/>
    <w:rsid w:val="30140E1B"/>
    <w:rsid w:val="30180732"/>
    <w:rsid w:val="30190288"/>
    <w:rsid w:val="301B3B13"/>
    <w:rsid w:val="301DD77C"/>
    <w:rsid w:val="3048310B"/>
    <w:rsid w:val="304981B4"/>
    <w:rsid w:val="304C7081"/>
    <w:rsid w:val="305E5CCC"/>
    <w:rsid w:val="306426E5"/>
    <w:rsid w:val="3069263F"/>
    <w:rsid w:val="306B6C1A"/>
    <w:rsid w:val="308E6D6C"/>
    <w:rsid w:val="309200EB"/>
    <w:rsid w:val="30A97A7D"/>
    <w:rsid w:val="30AD6804"/>
    <w:rsid w:val="30CED4DD"/>
    <w:rsid w:val="30CFF880"/>
    <w:rsid w:val="30E2BAD2"/>
    <w:rsid w:val="30EB7B6A"/>
    <w:rsid w:val="30F3F8C4"/>
    <w:rsid w:val="30F5A81A"/>
    <w:rsid w:val="30F829D0"/>
    <w:rsid w:val="3108F472"/>
    <w:rsid w:val="3110F38A"/>
    <w:rsid w:val="311F4379"/>
    <w:rsid w:val="312F5D3E"/>
    <w:rsid w:val="313180AA"/>
    <w:rsid w:val="313E5291"/>
    <w:rsid w:val="315460B2"/>
    <w:rsid w:val="31619D4A"/>
    <w:rsid w:val="31AB6EB2"/>
    <w:rsid w:val="31B1F485"/>
    <w:rsid w:val="31B47535"/>
    <w:rsid w:val="31BBE7E6"/>
    <w:rsid w:val="31D51142"/>
    <w:rsid w:val="31E55215"/>
    <w:rsid w:val="31F08CDF"/>
    <w:rsid w:val="31FD1E0C"/>
    <w:rsid w:val="3205AD41"/>
    <w:rsid w:val="320EAAB3"/>
    <w:rsid w:val="32175ED2"/>
    <w:rsid w:val="32313DBF"/>
    <w:rsid w:val="3237F657"/>
    <w:rsid w:val="323D39ED"/>
    <w:rsid w:val="324112EB"/>
    <w:rsid w:val="32452076"/>
    <w:rsid w:val="3245AA5C"/>
    <w:rsid w:val="326F3FE5"/>
    <w:rsid w:val="32721DF8"/>
    <w:rsid w:val="327901CD"/>
    <w:rsid w:val="32A7A641"/>
    <w:rsid w:val="32B97545"/>
    <w:rsid w:val="32CDCE51"/>
    <w:rsid w:val="3303EACF"/>
    <w:rsid w:val="330785FF"/>
    <w:rsid w:val="3309FCE7"/>
    <w:rsid w:val="330B649A"/>
    <w:rsid w:val="331362DA"/>
    <w:rsid w:val="3327E903"/>
    <w:rsid w:val="332C0ADD"/>
    <w:rsid w:val="334F0FF3"/>
    <w:rsid w:val="33506165"/>
    <w:rsid w:val="33575C2D"/>
    <w:rsid w:val="33812276"/>
    <w:rsid w:val="3382968B"/>
    <w:rsid w:val="33892192"/>
    <w:rsid w:val="3394A6BB"/>
    <w:rsid w:val="3395FD8E"/>
    <w:rsid w:val="33A4C4AC"/>
    <w:rsid w:val="33C5209A"/>
    <w:rsid w:val="33CA5C7B"/>
    <w:rsid w:val="33CBFC57"/>
    <w:rsid w:val="33CD0E20"/>
    <w:rsid w:val="33D50C44"/>
    <w:rsid w:val="33F243B4"/>
    <w:rsid w:val="34002138"/>
    <w:rsid w:val="34024854"/>
    <w:rsid w:val="3407BC20"/>
    <w:rsid w:val="342E034B"/>
    <w:rsid w:val="34363281"/>
    <w:rsid w:val="343DF570"/>
    <w:rsid w:val="34438609"/>
    <w:rsid w:val="34465B35"/>
    <w:rsid w:val="34512471"/>
    <w:rsid w:val="34581E76"/>
    <w:rsid w:val="3499FAC0"/>
    <w:rsid w:val="34C0C56A"/>
    <w:rsid w:val="34D34B4E"/>
    <w:rsid w:val="34ED0031"/>
    <w:rsid w:val="350C1099"/>
    <w:rsid w:val="351CF2D7"/>
    <w:rsid w:val="351EC2CA"/>
    <w:rsid w:val="352519F9"/>
    <w:rsid w:val="35259C72"/>
    <w:rsid w:val="35324E3B"/>
    <w:rsid w:val="35493609"/>
    <w:rsid w:val="355564CE"/>
    <w:rsid w:val="3567C99F"/>
    <w:rsid w:val="356BC43A"/>
    <w:rsid w:val="356F8664"/>
    <w:rsid w:val="35760499"/>
    <w:rsid w:val="357D4B1E"/>
    <w:rsid w:val="3588FD9C"/>
    <w:rsid w:val="358902EE"/>
    <w:rsid w:val="35918CE6"/>
    <w:rsid w:val="3594FB2F"/>
    <w:rsid w:val="359552D4"/>
    <w:rsid w:val="35970250"/>
    <w:rsid w:val="35B95F7F"/>
    <w:rsid w:val="35CA7A6E"/>
    <w:rsid w:val="35E46D18"/>
    <w:rsid w:val="35EF9D91"/>
    <w:rsid w:val="35F0C6A0"/>
    <w:rsid w:val="35F2A657"/>
    <w:rsid w:val="35FEBAD5"/>
    <w:rsid w:val="35FF5531"/>
    <w:rsid w:val="36086925"/>
    <w:rsid w:val="360E846E"/>
    <w:rsid w:val="361487E1"/>
    <w:rsid w:val="361FC1FB"/>
    <w:rsid w:val="36268E87"/>
    <w:rsid w:val="362BBD0A"/>
    <w:rsid w:val="36419DA9"/>
    <w:rsid w:val="365FD7B0"/>
    <w:rsid w:val="369C3688"/>
    <w:rsid w:val="369E1010"/>
    <w:rsid w:val="36BB2A79"/>
    <w:rsid w:val="36C146EE"/>
    <w:rsid w:val="36C85015"/>
    <w:rsid w:val="36CFBCEF"/>
    <w:rsid w:val="36DAD19E"/>
    <w:rsid w:val="36E3C16C"/>
    <w:rsid w:val="36E75451"/>
    <w:rsid w:val="37075A0E"/>
    <w:rsid w:val="370826D1"/>
    <w:rsid w:val="3710D2E0"/>
    <w:rsid w:val="37267E74"/>
    <w:rsid w:val="37287FDF"/>
    <w:rsid w:val="372D5D47"/>
    <w:rsid w:val="37302B8B"/>
    <w:rsid w:val="37522AE0"/>
    <w:rsid w:val="3779148B"/>
    <w:rsid w:val="378A0F53"/>
    <w:rsid w:val="379216CA"/>
    <w:rsid w:val="37948187"/>
    <w:rsid w:val="37AD821D"/>
    <w:rsid w:val="37BEE8D8"/>
    <w:rsid w:val="37C91673"/>
    <w:rsid w:val="37D339B1"/>
    <w:rsid w:val="37E1F684"/>
    <w:rsid w:val="37FBA811"/>
    <w:rsid w:val="381504CF"/>
    <w:rsid w:val="381D5BC9"/>
    <w:rsid w:val="382D13F2"/>
    <w:rsid w:val="38305398"/>
    <w:rsid w:val="383F7010"/>
    <w:rsid w:val="385A257D"/>
    <w:rsid w:val="38601D11"/>
    <w:rsid w:val="38674F49"/>
    <w:rsid w:val="389ED9B4"/>
    <w:rsid w:val="38B8151A"/>
    <w:rsid w:val="38BAC6F1"/>
    <w:rsid w:val="38CC4BF0"/>
    <w:rsid w:val="38DE93D3"/>
    <w:rsid w:val="38E56530"/>
    <w:rsid w:val="38ED2091"/>
    <w:rsid w:val="3905A253"/>
    <w:rsid w:val="39107CBF"/>
    <w:rsid w:val="3914B5E1"/>
    <w:rsid w:val="391B9B8F"/>
    <w:rsid w:val="391E909B"/>
    <w:rsid w:val="3952DC30"/>
    <w:rsid w:val="395E15A4"/>
    <w:rsid w:val="3962250F"/>
    <w:rsid w:val="3966431E"/>
    <w:rsid w:val="3969224B"/>
    <w:rsid w:val="396D1A83"/>
    <w:rsid w:val="396D76DB"/>
    <w:rsid w:val="397C00D9"/>
    <w:rsid w:val="399DE8F7"/>
    <w:rsid w:val="39A6BC71"/>
    <w:rsid w:val="39AEA9F7"/>
    <w:rsid w:val="39B0D530"/>
    <w:rsid w:val="39C58622"/>
    <w:rsid w:val="39D25487"/>
    <w:rsid w:val="39E84315"/>
    <w:rsid w:val="3A028BAB"/>
    <w:rsid w:val="3A100885"/>
    <w:rsid w:val="3A127260"/>
    <w:rsid w:val="3A12E59A"/>
    <w:rsid w:val="3A1BF4F6"/>
    <w:rsid w:val="3A23E27C"/>
    <w:rsid w:val="3A2BB9C2"/>
    <w:rsid w:val="3A33CB8D"/>
    <w:rsid w:val="3A422491"/>
    <w:rsid w:val="3A54DD46"/>
    <w:rsid w:val="3A5C2921"/>
    <w:rsid w:val="3AB0B54D"/>
    <w:rsid w:val="3AB28FBF"/>
    <w:rsid w:val="3AB759B5"/>
    <w:rsid w:val="3AC9B78C"/>
    <w:rsid w:val="3AD22BF8"/>
    <w:rsid w:val="3AD94F75"/>
    <w:rsid w:val="3AEEBF47"/>
    <w:rsid w:val="3AF9EA14"/>
    <w:rsid w:val="3B05F3F7"/>
    <w:rsid w:val="3B0B5DB5"/>
    <w:rsid w:val="3B0BD827"/>
    <w:rsid w:val="3B2E043F"/>
    <w:rsid w:val="3B5D31DA"/>
    <w:rsid w:val="3B79B280"/>
    <w:rsid w:val="3B84251C"/>
    <w:rsid w:val="3BC2AE68"/>
    <w:rsid w:val="3BC51630"/>
    <w:rsid w:val="3BCED6E1"/>
    <w:rsid w:val="3BD3FF96"/>
    <w:rsid w:val="3BDBBBF7"/>
    <w:rsid w:val="3BDE1A2E"/>
    <w:rsid w:val="3C01EEB9"/>
    <w:rsid w:val="3C12CE05"/>
    <w:rsid w:val="3C1E39B2"/>
    <w:rsid w:val="3C29FE16"/>
    <w:rsid w:val="3C36957E"/>
    <w:rsid w:val="3C3DB796"/>
    <w:rsid w:val="3C50FD82"/>
    <w:rsid w:val="3C56315D"/>
    <w:rsid w:val="3C59DDC3"/>
    <w:rsid w:val="3C6A6CEF"/>
    <w:rsid w:val="3C75DB22"/>
    <w:rsid w:val="3C7978C9"/>
    <w:rsid w:val="3C7E85F6"/>
    <w:rsid w:val="3C82C9F5"/>
    <w:rsid w:val="3C979DAA"/>
    <w:rsid w:val="3C9D84C1"/>
    <w:rsid w:val="3CA45A75"/>
    <w:rsid w:val="3CB0DF2D"/>
    <w:rsid w:val="3CBA6D53"/>
    <w:rsid w:val="3CC7ED3A"/>
    <w:rsid w:val="3CDCC5C8"/>
    <w:rsid w:val="3CF82C9E"/>
    <w:rsid w:val="3D3FBBC1"/>
    <w:rsid w:val="3D4E5F22"/>
    <w:rsid w:val="3D65334D"/>
    <w:rsid w:val="3D84F3F0"/>
    <w:rsid w:val="3D96EC04"/>
    <w:rsid w:val="3D99758A"/>
    <w:rsid w:val="3DBB5769"/>
    <w:rsid w:val="3DBBB474"/>
    <w:rsid w:val="3DBC9B18"/>
    <w:rsid w:val="3DCAF49E"/>
    <w:rsid w:val="3DEAE06E"/>
    <w:rsid w:val="3E0AEECF"/>
    <w:rsid w:val="3E341B7F"/>
    <w:rsid w:val="3E3B90D4"/>
    <w:rsid w:val="3E42E0D7"/>
    <w:rsid w:val="3E44C5FA"/>
    <w:rsid w:val="3E4758AB"/>
    <w:rsid w:val="3E49B019"/>
    <w:rsid w:val="3E4F7233"/>
    <w:rsid w:val="3E7FABCB"/>
    <w:rsid w:val="3E8CA4D7"/>
    <w:rsid w:val="3EA78E4E"/>
    <w:rsid w:val="3ECBC2A3"/>
    <w:rsid w:val="3ECDAF91"/>
    <w:rsid w:val="3EDDF2F2"/>
    <w:rsid w:val="3EF4513B"/>
    <w:rsid w:val="3EF6DCB7"/>
    <w:rsid w:val="3F0E1B38"/>
    <w:rsid w:val="3F3157AC"/>
    <w:rsid w:val="3F34D0A7"/>
    <w:rsid w:val="3F3890D5"/>
    <w:rsid w:val="3F4D46FC"/>
    <w:rsid w:val="3F6DA55C"/>
    <w:rsid w:val="3FA48E77"/>
    <w:rsid w:val="3FA92A0E"/>
    <w:rsid w:val="3FAD7BE4"/>
    <w:rsid w:val="3FB24236"/>
    <w:rsid w:val="3FB99021"/>
    <w:rsid w:val="3FC07040"/>
    <w:rsid w:val="3FC41822"/>
    <w:rsid w:val="3FD1791E"/>
    <w:rsid w:val="3FD3F951"/>
    <w:rsid w:val="3FE0808E"/>
    <w:rsid w:val="40286DAE"/>
    <w:rsid w:val="402A31E5"/>
    <w:rsid w:val="4035B015"/>
    <w:rsid w:val="403AB80F"/>
    <w:rsid w:val="40520699"/>
    <w:rsid w:val="4058B512"/>
    <w:rsid w:val="40679304"/>
    <w:rsid w:val="406A6CA1"/>
    <w:rsid w:val="4079F5B1"/>
    <w:rsid w:val="4080724C"/>
    <w:rsid w:val="409084E0"/>
    <w:rsid w:val="40A5066F"/>
    <w:rsid w:val="40E55585"/>
    <w:rsid w:val="410495E9"/>
    <w:rsid w:val="4119850E"/>
    <w:rsid w:val="41213882"/>
    <w:rsid w:val="413845CB"/>
    <w:rsid w:val="415253F8"/>
    <w:rsid w:val="41525F19"/>
    <w:rsid w:val="4194288F"/>
    <w:rsid w:val="41A1A5C9"/>
    <w:rsid w:val="41A3041D"/>
    <w:rsid w:val="41A3B082"/>
    <w:rsid w:val="41A3F439"/>
    <w:rsid w:val="41B13B23"/>
    <w:rsid w:val="41B4C76F"/>
    <w:rsid w:val="41B63C36"/>
    <w:rsid w:val="41B767EC"/>
    <w:rsid w:val="41B7E1BD"/>
    <w:rsid w:val="41BD3E52"/>
    <w:rsid w:val="41C44599"/>
    <w:rsid w:val="41D6DAA7"/>
    <w:rsid w:val="41DF3363"/>
    <w:rsid w:val="4202E0B0"/>
    <w:rsid w:val="42036365"/>
    <w:rsid w:val="420BE04E"/>
    <w:rsid w:val="42126F96"/>
    <w:rsid w:val="423595C8"/>
    <w:rsid w:val="4246B0D5"/>
    <w:rsid w:val="425F3B3A"/>
    <w:rsid w:val="425F6603"/>
    <w:rsid w:val="42685B41"/>
    <w:rsid w:val="4274BBF9"/>
    <w:rsid w:val="4292A830"/>
    <w:rsid w:val="429FD00D"/>
    <w:rsid w:val="42A86EC5"/>
    <w:rsid w:val="42C0346E"/>
    <w:rsid w:val="42D14AEB"/>
    <w:rsid w:val="42D8E35F"/>
    <w:rsid w:val="42DBE92E"/>
    <w:rsid w:val="42F01283"/>
    <w:rsid w:val="42F130E3"/>
    <w:rsid w:val="42F9E1F4"/>
    <w:rsid w:val="43077B8F"/>
    <w:rsid w:val="43136E54"/>
    <w:rsid w:val="4313FCC9"/>
    <w:rsid w:val="43221693"/>
    <w:rsid w:val="4336F248"/>
    <w:rsid w:val="43456C04"/>
    <w:rsid w:val="43585153"/>
    <w:rsid w:val="436015FA"/>
    <w:rsid w:val="436B2F94"/>
    <w:rsid w:val="4380E610"/>
    <w:rsid w:val="43A319ED"/>
    <w:rsid w:val="43C884BC"/>
    <w:rsid w:val="43E6A9D9"/>
    <w:rsid w:val="43F2ED21"/>
    <w:rsid w:val="43F4D0AF"/>
    <w:rsid w:val="43F6ABBC"/>
    <w:rsid w:val="442D96B0"/>
    <w:rsid w:val="442E7F99"/>
    <w:rsid w:val="44464C9C"/>
    <w:rsid w:val="44714484"/>
    <w:rsid w:val="4475D24D"/>
    <w:rsid w:val="4496C8D0"/>
    <w:rsid w:val="44AC2EA8"/>
    <w:rsid w:val="44AF0F67"/>
    <w:rsid w:val="44B98BE0"/>
    <w:rsid w:val="44ED770E"/>
    <w:rsid w:val="4506ED14"/>
    <w:rsid w:val="45283A19"/>
    <w:rsid w:val="454CEBC8"/>
    <w:rsid w:val="4557F176"/>
    <w:rsid w:val="45617D77"/>
    <w:rsid w:val="4566C49F"/>
    <w:rsid w:val="45726B6F"/>
    <w:rsid w:val="457421E4"/>
    <w:rsid w:val="4579BDB4"/>
    <w:rsid w:val="457A6C27"/>
    <w:rsid w:val="457BC04D"/>
    <w:rsid w:val="457E4971"/>
    <w:rsid w:val="457F024B"/>
    <w:rsid w:val="45907FF5"/>
    <w:rsid w:val="45918819"/>
    <w:rsid w:val="459632ED"/>
    <w:rsid w:val="45A7E4BD"/>
    <w:rsid w:val="45B022E7"/>
    <w:rsid w:val="45BF27AB"/>
    <w:rsid w:val="45CD8C32"/>
    <w:rsid w:val="45CE848D"/>
    <w:rsid w:val="45D770CF"/>
    <w:rsid w:val="45E21CFD"/>
    <w:rsid w:val="45F9D578"/>
    <w:rsid w:val="45FB6F1F"/>
    <w:rsid w:val="45FE1535"/>
    <w:rsid w:val="45FFCD4E"/>
    <w:rsid w:val="462F832F"/>
    <w:rsid w:val="4647FF09"/>
    <w:rsid w:val="464B9D8B"/>
    <w:rsid w:val="465B15D1"/>
    <w:rsid w:val="465B6B76"/>
    <w:rsid w:val="4670F974"/>
    <w:rsid w:val="467404A2"/>
    <w:rsid w:val="4677781D"/>
    <w:rsid w:val="467B632E"/>
    <w:rsid w:val="4685D4D4"/>
    <w:rsid w:val="46997369"/>
    <w:rsid w:val="46A7D024"/>
    <w:rsid w:val="46A7DABC"/>
    <w:rsid w:val="46AAB074"/>
    <w:rsid w:val="46C10EB7"/>
    <w:rsid w:val="46C98696"/>
    <w:rsid w:val="46CEC283"/>
    <w:rsid w:val="46DA1963"/>
    <w:rsid w:val="46EF7935"/>
    <w:rsid w:val="46F2B22D"/>
    <w:rsid w:val="470C1593"/>
    <w:rsid w:val="4710B2D0"/>
    <w:rsid w:val="47158E15"/>
    <w:rsid w:val="474BEB95"/>
    <w:rsid w:val="476D3C58"/>
    <w:rsid w:val="477D90DB"/>
    <w:rsid w:val="47855E24"/>
    <w:rsid w:val="47914A95"/>
    <w:rsid w:val="4796803F"/>
    <w:rsid w:val="47A87840"/>
    <w:rsid w:val="47AF94A6"/>
    <w:rsid w:val="47B34A73"/>
    <w:rsid w:val="47D51E27"/>
    <w:rsid w:val="47DEB166"/>
    <w:rsid w:val="47EBBCF0"/>
    <w:rsid w:val="47F293AA"/>
    <w:rsid w:val="4807E8C7"/>
    <w:rsid w:val="4813487E"/>
    <w:rsid w:val="481BDB7C"/>
    <w:rsid w:val="482268AA"/>
    <w:rsid w:val="4835E799"/>
    <w:rsid w:val="48414589"/>
    <w:rsid w:val="484E19C9"/>
    <w:rsid w:val="4855A7FE"/>
    <w:rsid w:val="48568EF3"/>
    <w:rsid w:val="486D4EDE"/>
    <w:rsid w:val="489E00A0"/>
    <w:rsid w:val="48A08360"/>
    <w:rsid w:val="48BF5B1A"/>
    <w:rsid w:val="48C0F394"/>
    <w:rsid w:val="48C928DB"/>
    <w:rsid w:val="48CB402D"/>
    <w:rsid w:val="48CE2C6A"/>
    <w:rsid w:val="48CEBE6E"/>
    <w:rsid w:val="48EE3B21"/>
    <w:rsid w:val="491C6D6F"/>
    <w:rsid w:val="493D140A"/>
    <w:rsid w:val="49505432"/>
    <w:rsid w:val="49535CAB"/>
    <w:rsid w:val="496A39F3"/>
    <w:rsid w:val="49900FEC"/>
    <w:rsid w:val="499926AD"/>
    <w:rsid w:val="49A03554"/>
    <w:rsid w:val="49A758FE"/>
    <w:rsid w:val="49C367CA"/>
    <w:rsid w:val="49D32C4C"/>
    <w:rsid w:val="49E51295"/>
    <w:rsid w:val="4A1348F5"/>
    <w:rsid w:val="4A2F1B20"/>
    <w:rsid w:val="4A4E2255"/>
    <w:rsid w:val="4A4EFDB7"/>
    <w:rsid w:val="4A6B647E"/>
    <w:rsid w:val="4ABDC661"/>
    <w:rsid w:val="4ACBEB74"/>
    <w:rsid w:val="4AE7E550"/>
    <w:rsid w:val="4AFE83EC"/>
    <w:rsid w:val="4B01B588"/>
    <w:rsid w:val="4B202244"/>
    <w:rsid w:val="4B235DB2"/>
    <w:rsid w:val="4B260E12"/>
    <w:rsid w:val="4B2FB6F3"/>
    <w:rsid w:val="4B340547"/>
    <w:rsid w:val="4B3DCC05"/>
    <w:rsid w:val="4B3F9AD6"/>
    <w:rsid w:val="4B5E248F"/>
    <w:rsid w:val="4B696306"/>
    <w:rsid w:val="4B840E14"/>
    <w:rsid w:val="4B9508A1"/>
    <w:rsid w:val="4B98128E"/>
    <w:rsid w:val="4BAB1F5C"/>
    <w:rsid w:val="4BB3C50D"/>
    <w:rsid w:val="4BBACDC9"/>
    <w:rsid w:val="4BC9FE6E"/>
    <w:rsid w:val="4BDF86B6"/>
    <w:rsid w:val="4BF1BBBE"/>
    <w:rsid w:val="4BFC0642"/>
    <w:rsid w:val="4BFD19DB"/>
    <w:rsid w:val="4C0FDAB4"/>
    <w:rsid w:val="4C5D9904"/>
    <w:rsid w:val="4C61A39E"/>
    <w:rsid w:val="4C61EE99"/>
    <w:rsid w:val="4C67BBD5"/>
    <w:rsid w:val="4C6BD83A"/>
    <w:rsid w:val="4C7A4200"/>
    <w:rsid w:val="4C906CCC"/>
    <w:rsid w:val="4C93EC72"/>
    <w:rsid w:val="4CA64603"/>
    <w:rsid w:val="4CA883B7"/>
    <w:rsid w:val="4CAD6BE1"/>
    <w:rsid w:val="4CBADF0F"/>
    <w:rsid w:val="4CC26705"/>
    <w:rsid w:val="4CDA5D39"/>
    <w:rsid w:val="4CE50F72"/>
    <w:rsid w:val="4CE84A97"/>
    <w:rsid w:val="4CE8F0DF"/>
    <w:rsid w:val="4CEDA351"/>
    <w:rsid w:val="4CF77A16"/>
    <w:rsid w:val="4CF9901F"/>
    <w:rsid w:val="4D1211DA"/>
    <w:rsid w:val="4D1A6BD4"/>
    <w:rsid w:val="4D1D76F2"/>
    <w:rsid w:val="4D2BAC01"/>
    <w:rsid w:val="4D761AD8"/>
    <w:rsid w:val="4D92CC3D"/>
    <w:rsid w:val="4D9579A5"/>
    <w:rsid w:val="4DA6DE9E"/>
    <w:rsid w:val="4DB30E43"/>
    <w:rsid w:val="4DD759F0"/>
    <w:rsid w:val="4DE03B2C"/>
    <w:rsid w:val="4DF1B6D6"/>
    <w:rsid w:val="4DFABB33"/>
    <w:rsid w:val="4DFFD8F6"/>
    <w:rsid w:val="4E09B6A8"/>
    <w:rsid w:val="4E13FD92"/>
    <w:rsid w:val="4E189616"/>
    <w:rsid w:val="4E264AB3"/>
    <w:rsid w:val="4E26E46A"/>
    <w:rsid w:val="4E2772E4"/>
    <w:rsid w:val="4E27B2E9"/>
    <w:rsid w:val="4E5208A2"/>
    <w:rsid w:val="4E5A24F9"/>
    <w:rsid w:val="4E5AFE74"/>
    <w:rsid w:val="4E64AEC6"/>
    <w:rsid w:val="4E6BC97B"/>
    <w:rsid w:val="4E8E04D9"/>
    <w:rsid w:val="4E918392"/>
    <w:rsid w:val="4EA1DA94"/>
    <w:rsid w:val="4EB40648"/>
    <w:rsid w:val="4EB48DA8"/>
    <w:rsid w:val="4ED177B7"/>
    <w:rsid w:val="4F28D8BE"/>
    <w:rsid w:val="4F2BFD6B"/>
    <w:rsid w:val="4F3ED5A1"/>
    <w:rsid w:val="4F449791"/>
    <w:rsid w:val="4F4F57BA"/>
    <w:rsid w:val="4F5572D5"/>
    <w:rsid w:val="4F569121"/>
    <w:rsid w:val="4F59EAA9"/>
    <w:rsid w:val="4F764CF5"/>
    <w:rsid w:val="4F8D8737"/>
    <w:rsid w:val="4F920BD5"/>
    <w:rsid w:val="4F92D8BC"/>
    <w:rsid w:val="4F9B6F46"/>
    <w:rsid w:val="4F9D36E3"/>
    <w:rsid w:val="4FA1A52E"/>
    <w:rsid w:val="4FA645E6"/>
    <w:rsid w:val="4FBB2340"/>
    <w:rsid w:val="4FBDA4BC"/>
    <w:rsid w:val="4FC22505"/>
    <w:rsid w:val="4FC4D63D"/>
    <w:rsid w:val="4FF09EA7"/>
    <w:rsid w:val="50007F27"/>
    <w:rsid w:val="5014EBC4"/>
    <w:rsid w:val="503029B5"/>
    <w:rsid w:val="503130E1"/>
    <w:rsid w:val="503A18C2"/>
    <w:rsid w:val="50467EFE"/>
    <w:rsid w:val="50540FAF"/>
    <w:rsid w:val="5063426E"/>
    <w:rsid w:val="5064943C"/>
    <w:rsid w:val="507E907F"/>
    <w:rsid w:val="5081A285"/>
    <w:rsid w:val="50A62782"/>
    <w:rsid w:val="50A91285"/>
    <w:rsid w:val="50B144A2"/>
    <w:rsid w:val="50CF7765"/>
    <w:rsid w:val="50CF980F"/>
    <w:rsid w:val="50D93E4F"/>
    <w:rsid w:val="50E27455"/>
    <w:rsid w:val="50F15A54"/>
    <w:rsid w:val="50FBA420"/>
    <w:rsid w:val="511BFFCF"/>
    <w:rsid w:val="5122FF14"/>
    <w:rsid w:val="5134005E"/>
    <w:rsid w:val="5151B866"/>
    <w:rsid w:val="515CBF5F"/>
    <w:rsid w:val="5160F749"/>
    <w:rsid w:val="517AB8F0"/>
    <w:rsid w:val="5186B8A8"/>
    <w:rsid w:val="5199DBD9"/>
    <w:rsid w:val="51AF8C58"/>
    <w:rsid w:val="51C61E3C"/>
    <w:rsid w:val="51CFDFA6"/>
    <w:rsid w:val="51D6FD88"/>
    <w:rsid w:val="51E603CF"/>
    <w:rsid w:val="52345439"/>
    <w:rsid w:val="52401544"/>
    <w:rsid w:val="524522C3"/>
    <w:rsid w:val="524D26CC"/>
    <w:rsid w:val="5264C574"/>
    <w:rsid w:val="526A7123"/>
    <w:rsid w:val="52750EB0"/>
    <w:rsid w:val="5278EA1B"/>
    <w:rsid w:val="527A205A"/>
    <w:rsid w:val="52807B6C"/>
    <w:rsid w:val="5286D59E"/>
    <w:rsid w:val="528B2DA5"/>
    <w:rsid w:val="5299DC8C"/>
    <w:rsid w:val="52CE2C56"/>
    <w:rsid w:val="52DBEAC2"/>
    <w:rsid w:val="52F2B06D"/>
    <w:rsid w:val="52F4DDDA"/>
    <w:rsid w:val="52FCF35B"/>
    <w:rsid w:val="5322801D"/>
    <w:rsid w:val="533A68AA"/>
    <w:rsid w:val="533F7CB9"/>
    <w:rsid w:val="5357BA73"/>
    <w:rsid w:val="535E1BFD"/>
    <w:rsid w:val="5364C0FC"/>
    <w:rsid w:val="5367D475"/>
    <w:rsid w:val="53682B01"/>
    <w:rsid w:val="5369AAE8"/>
    <w:rsid w:val="536D5A1D"/>
    <w:rsid w:val="536EA920"/>
    <w:rsid w:val="537FECB7"/>
    <w:rsid w:val="5397CA1F"/>
    <w:rsid w:val="53A24993"/>
    <w:rsid w:val="53A266EA"/>
    <w:rsid w:val="53AEEAE3"/>
    <w:rsid w:val="53E66DCF"/>
    <w:rsid w:val="53F27B4A"/>
    <w:rsid w:val="53F9ABB7"/>
    <w:rsid w:val="53FC877A"/>
    <w:rsid w:val="53FF1BDB"/>
    <w:rsid w:val="541246C4"/>
    <w:rsid w:val="54243ED8"/>
    <w:rsid w:val="5426FE06"/>
    <w:rsid w:val="542E348A"/>
    <w:rsid w:val="5450B725"/>
    <w:rsid w:val="5468250E"/>
    <w:rsid w:val="546B2AAE"/>
    <w:rsid w:val="54814BEE"/>
    <w:rsid w:val="5485CEBB"/>
    <w:rsid w:val="549B7D5B"/>
    <w:rsid w:val="54C53331"/>
    <w:rsid w:val="54C6AAEB"/>
    <w:rsid w:val="54EBEAF0"/>
    <w:rsid w:val="550A7981"/>
    <w:rsid w:val="550FADD6"/>
    <w:rsid w:val="55136200"/>
    <w:rsid w:val="551C6D19"/>
    <w:rsid w:val="552780D2"/>
    <w:rsid w:val="553879B6"/>
    <w:rsid w:val="554997A4"/>
    <w:rsid w:val="5557C1B2"/>
    <w:rsid w:val="5570F01B"/>
    <w:rsid w:val="55A4B96F"/>
    <w:rsid w:val="55BE7660"/>
    <w:rsid w:val="55C4D15C"/>
    <w:rsid w:val="55D8EE14"/>
    <w:rsid w:val="55FA6327"/>
    <w:rsid w:val="56208973"/>
    <w:rsid w:val="56226788"/>
    <w:rsid w:val="562401AC"/>
    <w:rsid w:val="563DC6C1"/>
    <w:rsid w:val="5666B7EE"/>
    <w:rsid w:val="567932E1"/>
    <w:rsid w:val="56874A08"/>
    <w:rsid w:val="5687BB51"/>
    <w:rsid w:val="56C224FA"/>
    <w:rsid w:val="56C35133"/>
    <w:rsid w:val="56CE7F0B"/>
    <w:rsid w:val="56D4C9CA"/>
    <w:rsid w:val="56D935DD"/>
    <w:rsid w:val="56DF596D"/>
    <w:rsid w:val="5701F72C"/>
    <w:rsid w:val="5708F06A"/>
    <w:rsid w:val="571A611E"/>
    <w:rsid w:val="572F3E50"/>
    <w:rsid w:val="5739DCE9"/>
    <w:rsid w:val="573C5BEB"/>
    <w:rsid w:val="574A33FA"/>
    <w:rsid w:val="5756B07E"/>
    <w:rsid w:val="575C73BA"/>
    <w:rsid w:val="576B91F8"/>
    <w:rsid w:val="577A2A58"/>
    <w:rsid w:val="578023EA"/>
    <w:rsid w:val="5798991C"/>
    <w:rsid w:val="579C4289"/>
    <w:rsid w:val="57A04BAB"/>
    <w:rsid w:val="57BF5FA4"/>
    <w:rsid w:val="57FE8CAD"/>
    <w:rsid w:val="5819CD11"/>
    <w:rsid w:val="5825B567"/>
    <w:rsid w:val="582754C3"/>
    <w:rsid w:val="586D6449"/>
    <w:rsid w:val="586E5424"/>
    <w:rsid w:val="5871138C"/>
    <w:rsid w:val="589DBB9C"/>
    <w:rsid w:val="58B92ECB"/>
    <w:rsid w:val="58CA620C"/>
    <w:rsid w:val="58CB2E58"/>
    <w:rsid w:val="58CBAB12"/>
    <w:rsid w:val="59123CC0"/>
    <w:rsid w:val="5927242E"/>
    <w:rsid w:val="5949C8D0"/>
    <w:rsid w:val="5950B1C4"/>
    <w:rsid w:val="5952E487"/>
    <w:rsid w:val="596FE35B"/>
    <w:rsid w:val="597DABEC"/>
    <w:rsid w:val="5996221A"/>
    <w:rsid w:val="59ADBB6D"/>
    <w:rsid w:val="59BDED9C"/>
    <w:rsid w:val="59C0CDD8"/>
    <w:rsid w:val="59DAFC4D"/>
    <w:rsid w:val="59DD24D1"/>
    <w:rsid w:val="59E983DD"/>
    <w:rsid w:val="59EAE694"/>
    <w:rsid w:val="59EE5082"/>
    <w:rsid w:val="59EF2E3B"/>
    <w:rsid w:val="5A0C0064"/>
    <w:rsid w:val="5A198E8B"/>
    <w:rsid w:val="5A1EB98A"/>
    <w:rsid w:val="5A2FC03E"/>
    <w:rsid w:val="5A38E300"/>
    <w:rsid w:val="5A66EFBB"/>
    <w:rsid w:val="5A6B3F18"/>
    <w:rsid w:val="5A7ED4A8"/>
    <w:rsid w:val="5A908DE8"/>
    <w:rsid w:val="5A93DBA4"/>
    <w:rsid w:val="5A9D6B76"/>
    <w:rsid w:val="5AA5C4CE"/>
    <w:rsid w:val="5AA936FE"/>
    <w:rsid w:val="5ACB9BEC"/>
    <w:rsid w:val="5AD039DE"/>
    <w:rsid w:val="5AE9623B"/>
    <w:rsid w:val="5AFBC26A"/>
    <w:rsid w:val="5AFFFEAE"/>
    <w:rsid w:val="5B11EF5A"/>
    <w:rsid w:val="5B16AC54"/>
    <w:rsid w:val="5B2A4343"/>
    <w:rsid w:val="5B2B45DD"/>
    <w:rsid w:val="5B3474B5"/>
    <w:rsid w:val="5B3CAB8E"/>
    <w:rsid w:val="5B47E8A6"/>
    <w:rsid w:val="5B59BDFD"/>
    <w:rsid w:val="5B5B2C74"/>
    <w:rsid w:val="5B607241"/>
    <w:rsid w:val="5B6AACE3"/>
    <w:rsid w:val="5B8AFE9C"/>
    <w:rsid w:val="5BA313DE"/>
    <w:rsid w:val="5BA64C80"/>
    <w:rsid w:val="5BA94E4C"/>
    <w:rsid w:val="5BB84146"/>
    <w:rsid w:val="5BBC6FCE"/>
    <w:rsid w:val="5BBDE881"/>
    <w:rsid w:val="5BD7BD36"/>
    <w:rsid w:val="5BFB6448"/>
    <w:rsid w:val="5C1BECC0"/>
    <w:rsid w:val="5C23DE7C"/>
    <w:rsid w:val="5C2527C6"/>
    <w:rsid w:val="5C37BF48"/>
    <w:rsid w:val="5C4C7A7F"/>
    <w:rsid w:val="5C5C48BA"/>
    <w:rsid w:val="5C7F3D14"/>
    <w:rsid w:val="5C87E8A7"/>
    <w:rsid w:val="5C99F6C0"/>
    <w:rsid w:val="5C9B040B"/>
    <w:rsid w:val="5C9E7617"/>
    <w:rsid w:val="5CAA103C"/>
    <w:rsid w:val="5CADBFBB"/>
    <w:rsid w:val="5CB71CB9"/>
    <w:rsid w:val="5CB7F15A"/>
    <w:rsid w:val="5D169A43"/>
    <w:rsid w:val="5D176741"/>
    <w:rsid w:val="5D301EAD"/>
    <w:rsid w:val="5D4896CA"/>
    <w:rsid w:val="5D4A2DFA"/>
    <w:rsid w:val="5D55CD29"/>
    <w:rsid w:val="5D68EB91"/>
    <w:rsid w:val="5D6901A6"/>
    <w:rsid w:val="5D6CCC09"/>
    <w:rsid w:val="5D78C238"/>
    <w:rsid w:val="5D87EE30"/>
    <w:rsid w:val="5D96594D"/>
    <w:rsid w:val="5DC9AB23"/>
    <w:rsid w:val="5DE7FB82"/>
    <w:rsid w:val="5DEE1EAA"/>
    <w:rsid w:val="5E109CD5"/>
    <w:rsid w:val="5E1A00FC"/>
    <w:rsid w:val="5E6C1577"/>
    <w:rsid w:val="5E748DB3"/>
    <w:rsid w:val="5E94B270"/>
    <w:rsid w:val="5EA7AA0A"/>
    <w:rsid w:val="5EC011E3"/>
    <w:rsid w:val="5ECFBC4A"/>
    <w:rsid w:val="5EDAE318"/>
    <w:rsid w:val="5EE2E6C8"/>
    <w:rsid w:val="5EF052FB"/>
    <w:rsid w:val="5EF9EE4E"/>
    <w:rsid w:val="5EFF3EEF"/>
    <w:rsid w:val="5F04667E"/>
    <w:rsid w:val="5F0B7421"/>
    <w:rsid w:val="5F0C5423"/>
    <w:rsid w:val="5F1027FE"/>
    <w:rsid w:val="5F2FCBCE"/>
    <w:rsid w:val="5F330038"/>
    <w:rsid w:val="5F57349A"/>
    <w:rsid w:val="5F5E9794"/>
    <w:rsid w:val="5F7764F1"/>
    <w:rsid w:val="5FA6FA95"/>
    <w:rsid w:val="5FA8C681"/>
    <w:rsid w:val="5FA90835"/>
    <w:rsid w:val="5FB9C584"/>
    <w:rsid w:val="5FCD957B"/>
    <w:rsid w:val="5FD4D7C7"/>
    <w:rsid w:val="5FDC2E8F"/>
    <w:rsid w:val="5FE2689A"/>
    <w:rsid w:val="5FFAD463"/>
    <w:rsid w:val="603399CF"/>
    <w:rsid w:val="6035B8A9"/>
    <w:rsid w:val="6042E8E4"/>
    <w:rsid w:val="6054AF4D"/>
    <w:rsid w:val="608BA056"/>
    <w:rsid w:val="60972863"/>
    <w:rsid w:val="6098C0FB"/>
    <w:rsid w:val="60A392AC"/>
    <w:rsid w:val="60BCE27A"/>
    <w:rsid w:val="60C5ED31"/>
    <w:rsid w:val="60CA15D4"/>
    <w:rsid w:val="60CA39D7"/>
    <w:rsid w:val="60CED099"/>
    <w:rsid w:val="60D5C377"/>
    <w:rsid w:val="60D62096"/>
    <w:rsid w:val="60D75E9A"/>
    <w:rsid w:val="60D923B3"/>
    <w:rsid w:val="60ECFD29"/>
    <w:rsid w:val="60EDF6D1"/>
    <w:rsid w:val="60EE18FA"/>
    <w:rsid w:val="60F0DD4D"/>
    <w:rsid w:val="60FBD819"/>
    <w:rsid w:val="610178BC"/>
    <w:rsid w:val="610DFC4C"/>
    <w:rsid w:val="611A6E20"/>
    <w:rsid w:val="611CEB6F"/>
    <w:rsid w:val="61243CDF"/>
    <w:rsid w:val="613527C7"/>
    <w:rsid w:val="61390195"/>
    <w:rsid w:val="6142CAF6"/>
    <w:rsid w:val="6146A699"/>
    <w:rsid w:val="614B5220"/>
    <w:rsid w:val="6161273C"/>
    <w:rsid w:val="6161BA68"/>
    <w:rsid w:val="61707B98"/>
    <w:rsid w:val="61747E3E"/>
    <w:rsid w:val="61754629"/>
    <w:rsid w:val="6185B4C8"/>
    <w:rsid w:val="6192E2EC"/>
    <w:rsid w:val="61B360E6"/>
    <w:rsid w:val="61C40DC6"/>
    <w:rsid w:val="61F2CC4C"/>
    <w:rsid w:val="62007E45"/>
    <w:rsid w:val="620570A9"/>
    <w:rsid w:val="620C2F15"/>
    <w:rsid w:val="62179206"/>
    <w:rsid w:val="621ABBD1"/>
    <w:rsid w:val="6231E9CC"/>
    <w:rsid w:val="6243F4E5"/>
    <w:rsid w:val="626AA0FA"/>
    <w:rsid w:val="626CBECD"/>
    <w:rsid w:val="627B79B3"/>
    <w:rsid w:val="627C5901"/>
    <w:rsid w:val="627FCB81"/>
    <w:rsid w:val="628D0DE8"/>
    <w:rsid w:val="62AA9B12"/>
    <w:rsid w:val="62B26A4A"/>
    <w:rsid w:val="62C01170"/>
    <w:rsid w:val="62C5D0CF"/>
    <w:rsid w:val="62C931E3"/>
    <w:rsid w:val="62D5EAD1"/>
    <w:rsid w:val="62E09E70"/>
    <w:rsid w:val="62E44896"/>
    <w:rsid w:val="62F5FB35"/>
    <w:rsid w:val="62FA547C"/>
    <w:rsid w:val="631927E1"/>
    <w:rsid w:val="631A0F0E"/>
    <w:rsid w:val="6321EBEB"/>
    <w:rsid w:val="63252904"/>
    <w:rsid w:val="635FD190"/>
    <w:rsid w:val="636ED94D"/>
    <w:rsid w:val="636F28D6"/>
    <w:rsid w:val="638E1B47"/>
    <w:rsid w:val="639E3FB7"/>
    <w:rsid w:val="639F4544"/>
    <w:rsid w:val="63AAE01C"/>
    <w:rsid w:val="63D92CC1"/>
    <w:rsid w:val="63FEC497"/>
    <w:rsid w:val="64043D8C"/>
    <w:rsid w:val="6404B0D4"/>
    <w:rsid w:val="641ADEF3"/>
    <w:rsid w:val="641C43B4"/>
    <w:rsid w:val="642BDFF8"/>
    <w:rsid w:val="642E5848"/>
    <w:rsid w:val="643A0DEB"/>
    <w:rsid w:val="645225B8"/>
    <w:rsid w:val="6461435B"/>
    <w:rsid w:val="646FA771"/>
    <w:rsid w:val="647211BE"/>
    <w:rsid w:val="64937919"/>
    <w:rsid w:val="64DFC1C3"/>
    <w:rsid w:val="64F0D3E3"/>
    <w:rsid w:val="6513C11D"/>
    <w:rsid w:val="6514FE27"/>
    <w:rsid w:val="65155A8C"/>
    <w:rsid w:val="651FD778"/>
    <w:rsid w:val="653013EB"/>
    <w:rsid w:val="65310DD9"/>
    <w:rsid w:val="653BA183"/>
    <w:rsid w:val="653E4054"/>
    <w:rsid w:val="65408479"/>
    <w:rsid w:val="65629556"/>
    <w:rsid w:val="656ADBA1"/>
    <w:rsid w:val="657C0584"/>
    <w:rsid w:val="657E7825"/>
    <w:rsid w:val="658BB706"/>
    <w:rsid w:val="65904B13"/>
    <w:rsid w:val="65A18576"/>
    <w:rsid w:val="65A9D817"/>
    <w:rsid w:val="65B5C0B1"/>
    <w:rsid w:val="65CB71F1"/>
    <w:rsid w:val="65CCECF1"/>
    <w:rsid w:val="65EA0B0C"/>
    <w:rsid w:val="65EF6B4E"/>
    <w:rsid w:val="65FD3B61"/>
    <w:rsid w:val="65FFF36C"/>
    <w:rsid w:val="6602AAAD"/>
    <w:rsid w:val="661B3F22"/>
    <w:rsid w:val="6636DBC8"/>
    <w:rsid w:val="667E655D"/>
    <w:rsid w:val="66806073"/>
    <w:rsid w:val="66880C4E"/>
    <w:rsid w:val="669ED79C"/>
    <w:rsid w:val="66A1B5C1"/>
    <w:rsid w:val="66ABE089"/>
    <w:rsid w:val="66AF579E"/>
    <w:rsid w:val="66DDDA58"/>
    <w:rsid w:val="66E57EE9"/>
    <w:rsid w:val="66EFCAF9"/>
    <w:rsid w:val="66F472E5"/>
    <w:rsid w:val="66F913B8"/>
    <w:rsid w:val="6722CA44"/>
    <w:rsid w:val="672FF6C0"/>
    <w:rsid w:val="6737EC0D"/>
    <w:rsid w:val="67402FF0"/>
    <w:rsid w:val="67486537"/>
    <w:rsid w:val="675D5A7E"/>
    <w:rsid w:val="67645B63"/>
    <w:rsid w:val="676F76BC"/>
    <w:rsid w:val="677AE6CC"/>
    <w:rsid w:val="6782C45F"/>
    <w:rsid w:val="67861542"/>
    <w:rsid w:val="679159B4"/>
    <w:rsid w:val="679589F1"/>
    <w:rsid w:val="67C16B76"/>
    <w:rsid w:val="67E2C3C6"/>
    <w:rsid w:val="67EAE2FF"/>
    <w:rsid w:val="67FC5CE0"/>
    <w:rsid w:val="67FE65F4"/>
    <w:rsid w:val="68077953"/>
    <w:rsid w:val="68085654"/>
    <w:rsid w:val="6821FAFF"/>
    <w:rsid w:val="6837D79A"/>
    <w:rsid w:val="68462DDF"/>
    <w:rsid w:val="68574327"/>
    <w:rsid w:val="685A771E"/>
    <w:rsid w:val="68D5C403"/>
    <w:rsid w:val="68E930AA"/>
    <w:rsid w:val="68EC14F8"/>
    <w:rsid w:val="68F11A1A"/>
    <w:rsid w:val="68F4FD79"/>
    <w:rsid w:val="68F9D720"/>
    <w:rsid w:val="68FA6B81"/>
    <w:rsid w:val="68FB9EB8"/>
    <w:rsid w:val="6901043C"/>
    <w:rsid w:val="69103332"/>
    <w:rsid w:val="691682A8"/>
    <w:rsid w:val="691E94C0"/>
    <w:rsid w:val="691EFE3E"/>
    <w:rsid w:val="6926A7D4"/>
    <w:rsid w:val="692926E6"/>
    <w:rsid w:val="69452BBA"/>
    <w:rsid w:val="695310C4"/>
    <w:rsid w:val="695E4251"/>
    <w:rsid w:val="6987DB79"/>
    <w:rsid w:val="69D67647"/>
    <w:rsid w:val="69D95574"/>
    <w:rsid w:val="69DFEC41"/>
    <w:rsid w:val="69E5F9DE"/>
    <w:rsid w:val="69E7563E"/>
    <w:rsid w:val="69F18B4F"/>
    <w:rsid w:val="69F9DC70"/>
    <w:rsid w:val="69FAFFE6"/>
    <w:rsid w:val="6A075091"/>
    <w:rsid w:val="6A2E463C"/>
    <w:rsid w:val="6A683B94"/>
    <w:rsid w:val="6A6C3AFB"/>
    <w:rsid w:val="6A71ECAF"/>
    <w:rsid w:val="6A727502"/>
    <w:rsid w:val="6A73F258"/>
    <w:rsid w:val="6A742A59"/>
    <w:rsid w:val="6A85010B"/>
    <w:rsid w:val="6AA636E0"/>
    <w:rsid w:val="6AAFAEED"/>
    <w:rsid w:val="6AB01A73"/>
    <w:rsid w:val="6AB08012"/>
    <w:rsid w:val="6AB235BE"/>
    <w:rsid w:val="6AB61008"/>
    <w:rsid w:val="6AC647B4"/>
    <w:rsid w:val="6ADB16DE"/>
    <w:rsid w:val="6AF0896B"/>
    <w:rsid w:val="6AF729AC"/>
    <w:rsid w:val="6AF7698D"/>
    <w:rsid w:val="6AF90C38"/>
    <w:rsid w:val="6AF914F8"/>
    <w:rsid w:val="6AFF1E4E"/>
    <w:rsid w:val="6B04D8B2"/>
    <w:rsid w:val="6B0A65FA"/>
    <w:rsid w:val="6B142FB9"/>
    <w:rsid w:val="6B278415"/>
    <w:rsid w:val="6B288B85"/>
    <w:rsid w:val="6B6BE38C"/>
    <w:rsid w:val="6B7D54F5"/>
    <w:rsid w:val="6BA90FEC"/>
    <w:rsid w:val="6BA9BDFC"/>
    <w:rsid w:val="6BB80476"/>
    <w:rsid w:val="6BD80E18"/>
    <w:rsid w:val="6BF0EDFC"/>
    <w:rsid w:val="6C09D67C"/>
    <w:rsid w:val="6C0F9A6C"/>
    <w:rsid w:val="6C12D7B7"/>
    <w:rsid w:val="6C320C43"/>
    <w:rsid w:val="6C567F01"/>
    <w:rsid w:val="6C5F4F6F"/>
    <w:rsid w:val="6C68FB14"/>
    <w:rsid w:val="6C751E65"/>
    <w:rsid w:val="6C938D7D"/>
    <w:rsid w:val="6C9AAC2C"/>
    <w:rsid w:val="6CA20E09"/>
    <w:rsid w:val="6CB827CA"/>
    <w:rsid w:val="6CC9FF8B"/>
    <w:rsid w:val="6D0B1260"/>
    <w:rsid w:val="6D0CA6D9"/>
    <w:rsid w:val="6D0D69DC"/>
    <w:rsid w:val="6D0E7A4A"/>
    <w:rsid w:val="6D24DDFA"/>
    <w:rsid w:val="6D346C20"/>
    <w:rsid w:val="6D5303D0"/>
    <w:rsid w:val="6D53D4D7"/>
    <w:rsid w:val="6D59B6D3"/>
    <w:rsid w:val="6D5B433F"/>
    <w:rsid w:val="6D65E6FE"/>
    <w:rsid w:val="6D7EEDCF"/>
    <w:rsid w:val="6D848BEA"/>
    <w:rsid w:val="6DA44F44"/>
    <w:rsid w:val="6DB3F6F9"/>
    <w:rsid w:val="6DBA29F1"/>
    <w:rsid w:val="6DC2560D"/>
    <w:rsid w:val="6DC63D5E"/>
    <w:rsid w:val="6DDAFE56"/>
    <w:rsid w:val="6DE23EAD"/>
    <w:rsid w:val="6DE7F671"/>
    <w:rsid w:val="6DF24F62"/>
    <w:rsid w:val="6DFC9809"/>
    <w:rsid w:val="6E44E5CF"/>
    <w:rsid w:val="6E5BA37A"/>
    <w:rsid w:val="6E64AF3B"/>
    <w:rsid w:val="6E650B4B"/>
    <w:rsid w:val="6E809EE6"/>
    <w:rsid w:val="6E984925"/>
    <w:rsid w:val="6E9E7ACB"/>
    <w:rsid w:val="6EA7C330"/>
    <w:rsid w:val="6EADC104"/>
    <w:rsid w:val="6EAF1C11"/>
    <w:rsid w:val="6EB06D3D"/>
    <w:rsid w:val="6EB7420F"/>
    <w:rsid w:val="6EC5D530"/>
    <w:rsid w:val="6EDBE56A"/>
    <w:rsid w:val="6EF15010"/>
    <w:rsid w:val="6EF89900"/>
    <w:rsid w:val="6EFB9FFF"/>
    <w:rsid w:val="6F02035A"/>
    <w:rsid w:val="6F24A7A3"/>
    <w:rsid w:val="6F39F579"/>
    <w:rsid w:val="6F4FC75A"/>
    <w:rsid w:val="6F532E60"/>
    <w:rsid w:val="6F5E266E"/>
    <w:rsid w:val="6F91285D"/>
    <w:rsid w:val="6FA3F602"/>
    <w:rsid w:val="6FA44C4D"/>
    <w:rsid w:val="6FB41A02"/>
    <w:rsid w:val="6FE1384A"/>
    <w:rsid w:val="6FFAA659"/>
    <w:rsid w:val="70102789"/>
    <w:rsid w:val="7015DFB9"/>
    <w:rsid w:val="701AA089"/>
    <w:rsid w:val="702F6E9B"/>
    <w:rsid w:val="7031E7DB"/>
    <w:rsid w:val="703AFAF7"/>
    <w:rsid w:val="7045B7CB"/>
    <w:rsid w:val="70512B1B"/>
    <w:rsid w:val="70561706"/>
    <w:rsid w:val="705E82F5"/>
    <w:rsid w:val="7069AB87"/>
    <w:rsid w:val="70799E78"/>
    <w:rsid w:val="708BF97A"/>
    <w:rsid w:val="7091333E"/>
    <w:rsid w:val="709D87C0"/>
    <w:rsid w:val="70A95102"/>
    <w:rsid w:val="70C635D4"/>
    <w:rsid w:val="70D7C317"/>
    <w:rsid w:val="70DEAB49"/>
    <w:rsid w:val="70F621FE"/>
    <w:rsid w:val="71076151"/>
    <w:rsid w:val="71217742"/>
    <w:rsid w:val="7121C912"/>
    <w:rsid w:val="7127497D"/>
    <w:rsid w:val="714EA101"/>
    <w:rsid w:val="715C1C8B"/>
    <w:rsid w:val="715D59CD"/>
    <w:rsid w:val="716769C7"/>
    <w:rsid w:val="7170C8CC"/>
    <w:rsid w:val="7175529D"/>
    <w:rsid w:val="71766594"/>
    <w:rsid w:val="718DF1AD"/>
    <w:rsid w:val="718F21E9"/>
    <w:rsid w:val="719C4FFD"/>
    <w:rsid w:val="71C67211"/>
    <w:rsid w:val="71F7FFB7"/>
    <w:rsid w:val="72057BE8"/>
    <w:rsid w:val="720BE138"/>
    <w:rsid w:val="72165D0F"/>
    <w:rsid w:val="7219E9E5"/>
    <w:rsid w:val="721A1F8C"/>
    <w:rsid w:val="72298963"/>
    <w:rsid w:val="723039C2"/>
    <w:rsid w:val="724C028B"/>
    <w:rsid w:val="72520B34"/>
    <w:rsid w:val="72538FA1"/>
    <w:rsid w:val="725EB0D9"/>
    <w:rsid w:val="72620635"/>
    <w:rsid w:val="7265100A"/>
    <w:rsid w:val="7270A348"/>
    <w:rsid w:val="7274F6B5"/>
    <w:rsid w:val="7288723D"/>
    <w:rsid w:val="7296E163"/>
    <w:rsid w:val="72A331B2"/>
    <w:rsid w:val="72BC72A9"/>
    <w:rsid w:val="72D0092C"/>
    <w:rsid w:val="72D330BC"/>
    <w:rsid w:val="72D8E7A5"/>
    <w:rsid w:val="72F6C23A"/>
    <w:rsid w:val="72F9F30A"/>
    <w:rsid w:val="73031C8B"/>
    <w:rsid w:val="7319CCDD"/>
    <w:rsid w:val="7321B8F3"/>
    <w:rsid w:val="7336A4AE"/>
    <w:rsid w:val="7340FB8C"/>
    <w:rsid w:val="7341AB2B"/>
    <w:rsid w:val="7341B17D"/>
    <w:rsid w:val="734EA9E7"/>
    <w:rsid w:val="7350D6A1"/>
    <w:rsid w:val="7353F273"/>
    <w:rsid w:val="73562238"/>
    <w:rsid w:val="737BE85D"/>
    <w:rsid w:val="7385B552"/>
    <w:rsid w:val="738DDAA6"/>
    <w:rsid w:val="739C2DB9"/>
    <w:rsid w:val="73BCBF90"/>
    <w:rsid w:val="73C2C568"/>
    <w:rsid w:val="73C8D400"/>
    <w:rsid w:val="73CC7AEE"/>
    <w:rsid w:val="73CF8AC5"/>
    <w:rsid w:val="73D13DFE"/>
    <w:rsid w:val="73DAA029"/>
    <w:rsid w:val="7438097A"/>
    <w:rsid w:val="7485C21C"/>
    <w:rsid w:val="7492929B"/>
    <w:rsid w:val="74A19078"/>
    <w:rsid w:val="74B5CD0D"/>
    <w:rsid w:val="74EE92BB"/>
    <w:rsid w:val="75450EB8"/>
    <w:rsid w:val="7546F761"/>
    <w:rsid w:val="755F44A5"/>
    <w:rsid w:val="756574F0"/>
    <w:rsid w:val="756F9762"/>
    <w:rsid w:val="7572653C"/>
    <w:rsid w:val="75819D6A"/>
    <w:rsid w:val="758FEB86"/>
    <w:rsid w:val="759C0B8F"/>
    <w:rsid w:val="75ADFA53"/>
    <w:rsid w:val="75D2FFB8"/>
    <w:rsid w:val="75F2CD1A"/>
    <w:rsid w:val="7602D84E"/>
    <w:rsid w:val="761095D8"/>
    <w:rsid w:val="76115BAB"/>
    <w:rsid w:val="7617E770"/>
    <w:rsid w:val="7626696F"/>
    <w:rsid w:val="765828A6"/>
    <w:rsid w:val="76607A5B"/>
    <w:rsid w:val="76710FA7"/>
    <w:rsid w:val="769E67B7"/>
    <w:rsid w:val="76A15997"/>
    <w:rsid w:val="76A76DB4"/>
    <w:rsid w:val="76B2487D"/>
    <w:rsid w:val="76C09611"/>
    <w:rsid w:val="76C6A7E1"/>
    <w:rsid w:val="76D0CD3F"/>
    <w:rsid w:val="76D60481"/>
    <w:rsid w:val="76D67E71"/>
    <w:rsid w:val="76E8FD28"/>
    <w:rsid w:val="76EAEF8A"/>
    <w:rsid w:val="76F8641B"/>
    <w:rsid w:val="7703AAE5"/>
    <w:rsid w:val="772B52CA"/>
    <w:rsid w:val="772BBB49"/>
    <w:rsid w:val="77349CC2"/>
    <w:rsid w:val="773C6D8C"/>
    <w:rsid w:val="7744D467"/>
    <w:rsid w:val="774AE76E"/>
    <w:rsid w:val="775EE73D"/>
    <w:rsid w:val="776471BB"/>
    <w:rsid w:val="77860F3C"/>
    <w:rsid w:val="7794BC17"/>
    <w:rsid w:val="7798F81C"/>
    <w:rsid w:val="779C0E70"/>
    <w:rsid w:val="779C253C"/>
    <w:rsid w:val="779FC875"/>
    <w:rsid w:val="77B37E2B"/>
    <w:rsid w:val="77B6F56D"/>
    <w:rsid w:val="77CFA3EE"/>
    <w:rsid w:val="77F7C161"/>
    <w:rsid w:val="77F7C18D"/>
    <w:rsid w:val="780E3B39"/>
    <w:rsid w:val="78213577"/>
    <w:rsid w:val="78A0EEFF"/>
    <w:rsid w:val="78B229D6"/>
    <w:rsid w:val="78B325F5"/>
    <w:rsid w:val="78B370F0"/>
    <w:rsid w:val="78CD67C7"/>
    <w:rsid w:val="78D83DED"/>
    <w:rsid w:val="78ED1AEE"/>
    <w:rsid w:val="78FA10A6"/>
    <w:rsid w:val="78FF43CB"/>
    <w:rsid w:val="7901F0B1"/>
    <w:rsid w:val="790E297F"/>
    <w:rsid w:val="7932EE5E"/>
    <w:rsid w:val="793B95AF"/>
    <w:rsid w:val="793F2102"/>
    <w:rsid w:val="793F4070"/>
    <w:rsid w:val="7948FC6D"/>
    <w:rsid w:val="794AD848"/>
    <w:rsid w:val="795C7864"/>
    <w:rsid w:val="796307AD"/>
    <w:rsid w:val="79690B58"/>
    <w:rsid w:val="79AA0B9A"/>
    <w:rsid w:val="79CBD4A0"/>
    <w:rsid w:val="7A06A1E7"/>
    <w:rsid w:val="7A0E1F33"/>
    <w:rsid w:val="7A10A63C"/>
    <w:rsid w:val="7A126A2E"/>
    <w:rsid w:val="7A236355"/>
    <w:rsid w:val="7A2442EB"/>
    <w:rsid w:val="7A2E7D86"/>
    <w:rsid w:val="7A45D65F"/>
    <w:rsid w:val="7A49AA19"/>
    <w:rsid w:val="7A4C578C"/>
    <w:rsid w:val="7A723759"/>
    <w:rsid w:val="7A76C585"/>
    <w:rsid w:val="7A899E5E"/>
    <w:rsid w:val="7A9BDDE9"/>
    <w:rsid w:val="7ACAE91B"/>
    <w:rsid w:val="7ACE2BC3"/>
    <w:rsid w:val="7AFCA20B"/>
    <w:rsid w:val="7B14A571"/>
    <w:rsid w:val="7B1C0DFD"/>
    <w:rsid w:val="7B26E393"/>
    <w:rsid w:val="7B42CEFF"/>
    <w:rsid w:val="7B475534"/>
    <w:rsid w:val="7B4C0D71"/>
    <w:rsid w:val="7B5EC47B"/>
    <w:rsid w:val="7B772C41"/>
    <w:rsid w:val="7B7A98AE"/>
    <w:rsid w:val="7B9401EF"/>
    <w:rsid w:val="7BA4AF27"/>
    <w:rsid w:val="7BC028B2"/>
    <w:rsid w:val="7BC07F97"/>
    <w:rsid w:val="7BD06BA9"/>
    <w:rsid w:val="7BD596A8"/>
    <w:rsid w:val="7BD6C176"/>
    <w:rsid w:val="7BD71C08"/>
    <w:rsid w:val="7BE4B4D9"/>
    <w:rsid w:val="7BF057D2"/>
    <w:rsid w:val="7C064BE2"/>
    <w:rsid w:val="7C0C9202"/>
    <w:rsid w:val="7C1DCCD9"/>
    <w:rsid w:val="7C247470"/>
    <w:rsid w:val="7C4A13F8"/>
    <w:rsid w:val="7C4E50B3"/>
    <w:rsid w:val="7C55796D"/>
    <w:rsid w:val="7C6B75E8"/>
    <w:rsid w:val="7C873BB2"/>
    <w:rsid w:val="7C8CAF7E"/>
    <w:rsid w:val="7C8F0180"/>
    <w:rsid w:val="7C901B59"/>
    <w:rsid w:val="7C902F10"/>
    <w:rsid w:val="7C90F31E"/>
    <w:rsid w:val="7CA1FD82"/>
    <w:rsid w:val="7CA88947"/>
    <w:rsid w:val="7CAEC0D6"/>
    <w:rsid w:val="7CBA1CC1"/>
    <w:rsid w:val="7CD012D6"/>
    <w:rsid w:val="7CDD11D4"/>
    <w:rsid w:val="7CE3F99D"/>
    <w:rsid w:val="7CF8E108"/>
    <w:rsid w:val="7CFEA355"/>
    <w:rsid w:val="7D02B4BE"/>
    <w:rsid w:val="7D0C94BA"/>
    <w:rsid w:val="7D0CA129"/>
    <w:rsid w:val="7D218447"/>
    <w:rsid w:val="7D24578D"/>
    <w:rsid w:val="7D328471"/>
    <w:rsid w:val="7D4BEC21"/>
    <w:rsid w:val="7D5EE4EA"/>
    <w:rsid w:val="7D60A30B"/>
    <w:rsid w:val="7D692925"/>
    <w:rsid w:val="7D6AAE65"/>
    <w:rsid w:val="7D72E1D1"/>
    <w:rsid w:val="7D72EC69"/>
    <w:rsid w:val="7D77D3AD"/>
    <w:rsid w:val="7D8E3EAC"/>
    <w:rsid w:val="7D99B690"/>
    <w:rsid w:val="7DA4A18A"/>
    <w:rsid w:val="7DB98C91"/>
    <w:rsid w:val="7DB99D3A"/>
    <w:rsid w:val="7DC2CD21"/>
    <w:rsid w:val="7DCD7731"/>
    <w:rsid w:val="7DDADDA1"/>
    <w:rsid w:val="7DF7A804"/>
    <w:rsid w:val="7E00E12A"/>
    <w:rsid w:val="7E1CEC7B"/>
    <w:rsid w:val="7E25586B"/>
    <w:rsid w:val="7E53CBF8"/>
    <w:rsid w:val="7E5A4296"/>
    <w:rsid w:val="7E617211"/>
    <w:rsid w:val="7E624B98"/>
    <w:rsid w:val="7E649CD9"/>
    <w:rsid w:val="7E690DAC"/>
    <w:rsid w:val="7E7BBA38"/>
    <w:rsid w:val="7EA83A70"/>
    <w:rsid w:val="7EBD5A62"/>
    <w:rsid w:val="7EC53E66"/>
    <w:rsid w:val="7ECF76A0"/>
    <w:rsid w:val="7ED95ED8"/>
    <w:rsid w:val="7F0BDC89"/>
    <w:rsid w:val="7F12BF6A"/>
    <w:rsid w:val="7F17B99D"/>
    <w:rsid w:val="7F2384E1"/>
    <w:rsid w:val="7F287FB0"/>
    <w:rsid w:val="7F410668"/>
    <w:rsid w:val="7F413B48"/>
    <w:rsid w:val="7F4BD46A"/>
    <w:rsid w:val="7F5B0118"/>
    <w:rsid w:val="7F61BCCA"/>
    <w:rsid w:val="7F68573C"/>
    <w:rsid w:val="7F83FB8D"/>
    <w:rsid w:val="7F887489"/>
    <w:rsid w:val="7FB250A5"/>
    <w:rsid w:val="7FD61011"/>
    <w:rsid w:val="7FE82FF9"/>
    <w:rsid w:val="7FF0D489"/>
    <w:rsid w:val="7FF27B47"/>
    <w:rsid w:val="7FF30A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2194CA5C"/>
  <w15:docId w15:val="{A9604A15-0634-4A8C-8F71-FB9005CB3B9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="Tms Rmn" w:hAnsi="Tms Rmn" w:eastAsia="Times New Roman" w:cs="Times New Roman"/>
        <w:lang w:val="en-AU" w:eastAsia="en-A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/>
    <w:lsdException w:name="heading 7" w:uiPriority="0"/>
    <w:lsdException w:name="heading 8" w:uiPriority="0"/>
    <w:lsdException w:name="heading 9" w:uiPriority="0"/>
    <w:lsdException w:name="index 1" w:uiPriority="0" w:semiHidden="1" w:unhideWhenUsed="1"/>
    <w:lsdException w:name="index 2" w:uiPriority="0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0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uiPriority="0" w:semiHidden="1" w:unhideWhenUsed="1"/>
    <w:lsdException w:name="annotation text" w:semiHidden="1" w:unhideWhenUsed="1"/>
    <w:lsdException w:name="header" w:uiPriority="0" w:semiHidden="1" w:unhideWhenUsed="1"/>
    <w:lsdException w:name="footer" w:uiPriority="0" w:semiHidden="1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uiPriority="0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0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uiPriority="0" w:semiHidden="1" w:unhideWhenUsed="1" w:qFormat="1"/>
    <w:lsdException w:name="List Bullet 3" w:uiPriority="0" w:semiHidden="1" w:unhideWhenUsed="1" w:qFormat="1"/>
    <w:lsdException w:name="List Bullet 4" w:uiPriority="0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semiHidden="1" w:unhideWhenUsed="1"/>
    <w:lsdException w:name="Closing" w:semiHidden="1" w:unhideWhenUsed="1"/>
    <w:lsdException w:name="Signature" w:uiPriority="0" w:semiHidden="1" w:unhideWhenUsed="1"/>
    <w:lsdException w:name="Default Paragraph Font" w:uiPriority="1" w:semiHidden="1" w:unhideWhenUsed="1"/>
    <w:lsdException w:name="Body Text" w:uiPriority="0" w:semiHidden="1" w:unhideWhenUsed="1" w:qFormat="1"/>
    <w:lsdException w:name="Body Text Indent" w:uiPriority="0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uiPriority="0" w:semiHidden="1" w:unhideWhenUsed="1" w:qFormat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semiHidden="1" w:unhideWhenUsed="1"/>
    <w:lsdException w:name="Emphasis" w:uiPriority="20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0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semiHidden="1" w:unhideWhenUsed="1"/>
    <w:lsdException w:name="Quote" w:uiPriority="29" w:semiHidden="1" w:unhideWhenUsed="1"/>
    <w:lsdException w:name="Intense Quote" w:uiPriority="30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semiHidden="1" w:unhideWhenUsed="1"/>
    <w:lsdException w:name="Intense Emphasis" w:uiPriority="21" w:semiHidden="1" w:unhideWhenUsed="1"/>
    <w:lsdException w:name="Subtle Reference" w:uiPriority="31" w:semiHidden="1" w:unhideWhenUsed="1"/>
    <w:lsdException w:name="Intense Reference" w:uiPriority="32" w:semiHidden="1" w:unhideWhenUsed="1"/>
    <w:lsdException w:name="Book Title" w:uiPriority="33" w:semiHidden="1" w:unhideWhenUsed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ln" w:default="1">
    <w:name w:val="Normal"/>
    <w:qFormat/>
    <w:rsid w:val="004F2646"/>
    <w:rPr>
      <w:rFonts w:ascii="Arial" w:hAnsi="Arial"/>
      <w:sz w:val="22"/>
      <w:lang w:val="cs-CZ" w:eastAsia="en-US"/>
    </w:rPr>
  </w:style>
  <w:style w:type="paragraph" w:styleId="Nadpis1">
    <w:name w:val="heading 1"/>
    <w:basedOn w:val="Nadpis2"/>
    <w:next w:val="Zkladntext"/>
    <w:qFormat/>
    <w:rsid w:val="00084833"/>
    <w:pPr>
      <w:pageBreakBefore/>
      <w:numPr>
        <w:ilvl w:val="0"/>
      </w:numPr>
      <w:spacing w:before="0" w:line="360" w:lineRule="exact"/>
      <w:outlineLvl w:val="0"/>
    </w:pPr>
    <w:rPr>
      <w:noProof/>
      <w:sz w:val="32"/>
    </w:rPr>
  </w:style>
  <w:style w:type="paragraph" w:styleId="Nadpis2">
    <w:name w:val="heading 2"/>
    <w:basedOn w:val="Zkladntext"/>
    <w:next w:val="Zkladntext"/>
    <w:qFormat/>
    <w:rsid w:val="00084833"/>
    <w:pPr>
      <w:keepNext/>
      <w:numPr>
        <w:ilvl w:val="1"/>
        <w:numId w:val="15"/>
      </w:numPr>
      <w:spacing w:before="400" w:after="0" w:line="320" w:lineRule="exact"/>
      <w:jc w:val="left"/>
      <w:outlineLvl w:val="1"/>
    </w:pPr>
    <w:rPr>
      <w:b/>
      <w:color w:val="00338D"/>
      <w:sz w:val="28"/>
    </w:rPr>
  </w:style>
  <w:style w:type="paragraph" w:styleId="Nadpis3">
    <w:name w:val="heading 3"/>
    <w:basedOn w:val="Nadpis4"/>
    <w:next w:val="Zkladntext"/>
    <w:qFormat/>
    <w:rsid w:val="00006F16"/>
    <w:pPr>
      <w:numPr>
        <w:ilvl w:val="2"/>
      </w:numPr>
      <w:outlineLvl w:val="2"/>
    </w:pPr>
    <w:rPr>
      <w:i w:val="0"/>
    </w:rPr>
  </w:style>
  <w:style w:type="paragraph" w:styleId="Nadpis4">
    <w:name w:val="heading 4"/>
    <w:basedOn w:val="Nadpis5"/>
    <w:next w:val="Zkladntext"/>
    <w:qFormat/>
    <w:rsid w:val="00006F16"/>
    <w:pPr>
      <w:numPr>
        <w:ilvl w:val="3"/>
        <w:numId w:val="15"/>
      </w:numPr>
      <w:spacing w:line="280" w:lineRule="exact"/>
      <w:outlineLvl w:val="3"/>
    </w:pPr>
  </w:style>
  <w:style w:type="paragraph" w:styleId="Nadpis5">
    <w:name w:val="heading 5"/>
    <w:basedOn w:val="Zkladntext"/>
    <w:next w:val="Zkladntext"/>
    <w:qFormat/>
    <w:rsid w:val="00D248F5"/>
    <w:pPr>
      <w:keepNext/>
      <w:spacing w:before="400" w:after="0" w:line="260" w:lineRule="exact"/>
      <w:jc w:val="left"/>
      <w:outlineLvl w:val="4"/>
    </w:pPr>
    <w:rPr>
      <w:b/>
      <w:i/>
      <w:color w:val="00338D"/>
    </w:rPr>
  </w:style>
  <w:style w:type="paragraph" w:styleId="Nadpis6">
    <w:name w:val="heading 6"/>
    <w:basedOn w:val="Normln"/>
    <w:next w:val="Normln"/>
    <w:semiHidden/>
    <w:rsid w:val="0076641F"/>
    <w:pPr>
      <w:outlineLvl w:val="5"/>
    </w:pPr>
  </w:style>
  <w:style w:type="paragraph" w:styleId="Nadpis7">
    <w:name w:val="heading 7"/>
    <w:basedOn w:val="Normln"/>
    <w:next w:val="Normln"/>
    <w:semiHidden/>
    <w:rsid w:val="0076641F"/>
    <w:pPr>
      <w:outlineLvl w:val="6"/>
    </w:pPr>
  </w:style>
  <w:style w:type="paragraph" w:styleId="Nadpis8">
    <w:name w:val="heading 8"/>
    <w:basedOn w:val="Normln"/>
    <w:next w:val="Normln"/>
    <w:semiHidden/>
    <w:rsid w:val="0076641F"/>
    <w:pPr>
      <w:outlineLvl w:val="7"/>
    </w:pPr>
  </w:style>
  <w:style w:type="paragraph" w:styleId="Nadpis9">
    <w:name w:val="heading 9"/>
    <w:basedOn w:val="Normln"/>
    <w:next w:val="Normln"/>
    <w:semiHidden/>
    <w:rsid w:val="0076641F"/>
    <w:pPr>
      <w:outlineLvl w:val="8"/>
    </w:pPr>
  </w:style>
  <w:style w:type="character" w:styleId="Standardnpsmoodstavce" w:default="1">
    <w:name w:val="Default Paragraph Font"/>
    <w:uiPriority w:val="1"/>
    <w:semiHidden/>
    <w:unhideWhenUsed/>
  </w:style>
  <w:style w:type="table" w:styleId="Normlntabulka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Bezseznamu" w:default="1">
    <w:name w:val="No List"/>
    <w:uiPriority w:val="99"/>
    <w:semiHidden/>
    <w:unhideWhenUsed/>
  </w:style>
  <w:style w:type="paragraph" w:styleId="Zkladntext">
    <w:name w:val="Body Text"/>
    <w:basedOn w:val="Normln"/>
    <w:link w:val="ZkladntextChar"/>
    <w:qFormat/>
    <w:rsid w:val="001D419B"/>
    <w:pPr>
      <w:spacing w:before="120" w:after="120"/>
      <w:jc w:val="both"/>
    </w:pPr>
    <w:rPr>
      <w:rFonts w:ascii="Times New Roman" w:hAnsi="Times New Roman"/>
      <w:sz w:val="24"/>
    </w:rPr>
  </w:style>
  <w:style w:type="paragraph" w:styleId="Obsah4">
    <w:name w:val="toc 4"/>
    <w:basedOn w:val="Obsah3"/>
    <w:rsid w:val="000B4237"/>
  </w:style>
  <w:style w:type="paragraph" w:styleId="Obsah3">
    <w:name w:val="toc 3"/>
    <w:basedOn w:val="Obsah2"/>
    <w:uiPriority w:val="39"/>
    <w:rsid w:val="00021AE3"/>
    <w:pPr>
      <w:tabs>
        <w:tab w:val="left" w:pos="1418"/>
      </w:tabs>
      <w:ind w:left="1418" w:hanging="1418"/>
    </w:pPr>
  </w:style>
  <w:style w:type="paragraph" w:styleId="Obsah2">
    <w:name w:val="toc 2"/>
    <w:basedOn w:val="Obsah1"/>
    <w:uiPriority w:val="39"/>
    <w:rsid w:val="000B4237"/>
    <w:pPr>
      <w:spacing w:before="0"/>
    </w:pPr>
    <w:rPr>
      <w:sz w:val="24"/>
    </w:rPr>
  </w:style>
  <w:style w:type="paragraph" w:styleId="Obsah1">
    <w:name w:val="toc 1"/>
    <w:basedOn w:val="Normln"/>
    <w:uiPriority w:val="39"/>
    <w:rsid w:val="000B4237"/>
    <w:pPr>
      <w:tabs>
        <w:tab w:val="right" w:pos="8505"/>
      </w:tabs>
      <w:spacing w:before="260"/>
      <w:ind w:left="850" w:right="567" w:hanging="850"/>
    </w:pPr>
    <w:rPr>
      <w:sz w:val="28"/>
    </w:rPr>
  </w:style>
  <w:style w:type="paragraph" w:styleId="Zpat">
    <w:name w:val="footer"/>
    <w:basedOn w:val="Normln"/>
    <w:rsid w:val="00021AE3"/>
    <w:pPr>
      <w:tabs>
        <w:tab w:val="right" w:pos="8222"/>
      </w:tabs>
    </w:pPr>
    <w:rPr>
      <w:sz w:val="18"/>
    </w:rPr>
  </w:style>
  <w:style w:type="paragraph" w:styleId="Zhlav">
    <w:name w:val="header"/>
    <w:basedOn w:val="Normln"/>
    <w:rsid w:val="002E0312"/>
    <w:pPr>
      <w:spacing w:line="220" w:lineRule="atLeast"/>
    </w:pPr>
    <w:rPr>
      <w:sz w:val="18"/>
    </w:rPr>
  </w:style>
  <w:style w:type="paragraph" w:styleId="Seznamsodrkami">
    <w:name w:val="List Bullet"/>
    <w:basedOn w:val="Zkladntext"/>
    <w:qFormat/>
    <w:rsid w:val="007F391C"/>
    <w:pPr>
      <w:numPr>
        <w:numId w:val="11"/>
      </w:numPr>
    </w:pPr>
  </w:style>
  <w:style w:type="paragraph" w:styleId="Seznamsodrkami2">
    <w:name w:val="List Bullet 2"/>
    <w:basedOn w:val="Seznamsodrkami"/>
    <w:qFormat/>
    <w:rsid w:val="00021AE3"/>
    <w:pPr>
      <w:numPr>
        <w:numId w:val="12"/>
      </w:numPr>
    </w:pPr>
  </w:style>
  <w:style w:type="paragraph" w:styleId="zreportname" w:customStyle="1">
    <w:name w:val="zreport name"/>
    <w:basedOn w:val="Normln"/>
    <w:rsid w:val="002E0312"/>
    <w:pPr>
      <w:keepLines/>
      <w:framePr w:hSpace="180" w:wrap="around" w:hAnchor="text" w:vAnchor="page" w:y="4047"/>
      <w:spacing w:after="120"/>
    </w:pPr>
    <w:rPr>
      <w:b/>
      <w:color w:val="00338D"/>
      <w:sz w:val="28"/>
    </w:rPr>
  </w:style>
  <w:style w:type="paragraph" w:styleId="zcontents" w:customStyle="1">
    <w:name w:val="zcontents"/>
    <w:basedOn w:val="Normln"/>
    <w:rsid w:val="008761B8"/>
    <w:pPr>
      <w:spacing w:after="260"/>
    </w:pPr>
    <w:rPr>
      <w:b/>
      <w:color w:val="00338D"/>
      <w:sz w:val="32"/>
    </w:rPr>
  </w:style>
  <w:style w:type="paragraph" w:styleId="zcompanyname" w:customStyle="1">
    <w:name w:val="zcompany name"/>
    <w:basedOn w:val="Normln"/>
    <w:rsid w:val="00412C8A"/>
    <w:pPr>
      <w:framePr w:hSpace="180" w:wrap="around" w:hAnchor="text" w:vAnchor="page" w:y="2898"/>
      <w:spacing w:line="2180" w:lineRule="exact"/>
    </w:pPr>
    <w:rPr>
      <w:rFonts w:ascii="KPMG Extralight" w:hAnsi="KPMG Extralight"/>
      <w:noProof/>
      <w:color w:val="00338D"/>
      <w:sz w:val="220"/>
      <w:szCs w:val="220"/>
    </w:rPr>
  </w:style>
  <w:style w:type="paragraph" w:styleId="Textpoznpodarou">
    <w:name w:val="footnote text"/>
    <w:basedOn w:val="Normln"/>
    <w:rsid w:val="00021AE3"/>
    <w:rPr>
      <w:sz w:val="18"/>
    </w:rPr>
  </w:style>
  <w:style w:type="paragraph" w:styleId="zreportsubtitle" w:customStyle="1">
    <w:name w:val="zreport subtitle"/>
    <w:basedOn w:val="zreportname"/>
    <w:rsid w:val="00021AE3"/>
    <w:pPr>
      <w:framePr w:wrap="around"/>
    </w:pPr>
  </w:style>
  <w:style w:type="paragraph" w:styleId="Zkladntextodsazen">
    <w:name w:val="Body Text Indent"/>
    <w:basedOn w:val="Zkladntext"/>
    <w:link w:val="ZkladntextodsazenChar"/>
    <w:rsid w:val="00021AE3"/>
  </w:style>
  <w:style w:type="paragraph" w:styleId="Rejstk1">
    <w:name w:val="index 1"/>
    <w:basedOn w:val="Normln"/>
    <w:next w:val="Normln"/>
    <w:rsid w:val="00021AE3"/>
    <w:pPr>
      <w:keepNext/>
      <w:spacing w:before="260" w:line="280" w:lineRule="exact"/>
      <w:ind w:right="851"/>
    </w:pPr>
    <w:rPr>
      <w:b/>
      <w:sz w:val="24"/>
    </w:rPr>
  </w:style>
  <w:style w:type="paragraph" w:styleId="Graphic" w:customStyle="1">
    <w:name w:val="Graphic"/>
    <w:basedOn w:val="Podpis"/>
    <w:next w:val="Titulek"/>
    <w:qFormat/>
    <w:rsid w:val="00021AE3"/>
    <w:pPr>
      <w:pBdr>
        <w:top w:val="single" w:color="auto" w:sz="4" w:space="1"/>
        <w:left w:val="single" w:color="auto" w:sz="4" w:space="1"/>
        <w:bottom w:val="single" w:color="auto" w:sz="4" w:space="1"/>
        <w:right w:val="single" w:color="auto" w:sz="4" w:space="1"/>
      </w:pBdr>
      <w:jc w:val="center"/>
    </w:pPr>
  </w:style>
  <w:style w:type="paragraph" w:styleId="Podpis">
    <w:name w:val="Signature"/>
    <w:basedOn w:val="Normln"/>
    <w:rsid w:val="00021AE3"/>
  </w:style>
  <w:style w:type="character" w:styleId="slostrnky">
    <w:name w:val="page number"/>
    <w:basedOn w:val="Standardnpsmoodstavce"/>
    <w:rsid w:val="00021AE3"/>
    <w:rPr>
      <w:sz w:val="22"/>
    </w:rPr>
  </w:style>
  <w:style w:type="paragraph" w:styleId="Rejstk2">
    <w:name w:val="index 2"/>
    <w:basedOn w:val="Normln"/>
    <w:next w:val="Normln"/>
    <w:rsid w:val="00021AE3"/>
    <w:pPr>
      <w:ind w:left="340" w:right="851"/>
    </w:pPr>
  </w:style>
  <w:style w:type="paragraph" w:styleId="zreportaddinfo" w:customStyle="1">
    <w:name w:val="zreport addinfo"/>
    <w:basedOn w:val="Normln"/>
    <w:rsid w:val="00021AE3"/>
    <w:pPr>
      <w:framePr w:hSpace="180" w:wrap="around" w:hAnchor="page" w:vAnchor="text" w:x="1606" w:y="5627"/>
      <w:spacing w:after="240"/>
    </w:pPr>
    <w:rPr>
      <w:noProof/>
      <w:color w:val="00338D"/>
      <w:sz w:val="24"/>
    </w:rPr>
  </w:style>
  <w:style w:type="paragraph" w:styleId="AppendixHeading" w:customStyle="1">
    <w:name w:val="Appendix Heading"/>
    <w:basedOn w:val="Nadpis1"/>
    <w:next w:val="Zkladntext"/>
    <w:qFormat/>
    <w:rsid w:val="00404D71"/>
    <w:pPr>
      <w:numPr>
        <w:numId w:val="16"/>
      </w:numPr>
      <w:outlineLvl w:val="9"/>
    </w:pPr>
  </w:style>
  <w:style w:type="paragraph" w:styleId="Seznamsodrkami3">
    <w:name w:val="List Bullet 3"/>
    <w:basedOn w:val="Seznamsodrkami"/>
    <w:qFormat/>
    <w:rsid w:val="00E472B6"/>
    <w:pPr>
      <w:numPr>
        <w:numId w:val="13"/>
      </w:numPr>
      <w:jc w:val="left"/>
    </w:pPr>
    <w:rPr>
      <w:sz w:val="18"/>
    </w:rPr>
  </w:style>
  <w:style w:type="paragraph" w:styleId="AppendixHeading2" w:customStyle="1">
    <w:name w:val="Appendix Heading 2"/>
    <w:basedOn w:val="Nadpis2"/>
    <w:next w:val="Zkladntext"/>
    <w:qFormat/>
    <w:rsid w:val="00404D71"/>
    <w:pPr>
      <w:numPr>
        <w:numId w:val="16"/>
      </w:numPr>
      <w:outlineLvl w:val="9"/>
    </w:pPr>
  </w:style>
  <w:style w:type="paragraph" w:styleId="AppendixHeading3" w:customStyle="1">
    <w:name w:val="Appendix Heading 3"/>
    <w:basedOn w:val="Nadpis3"/>
    <w:next w:val="Zkladntext"/>
    <w:qFormat/>
    <w:rsid w:val="00404D71"/>
    <w:pPr>
      <w:numPr>
        <w:numId w:val="16"/>
      </w:numPr>
      <w:tabs>
        <w:tab w:val="num" w:pos="0"/>
      </w:tabs>
      <w:outlineLvl w:val="9"/>
    </w:pPr>
  </w:style>
  <w:style w:type="paragraph" w:styleId="AppendixHeading4" w:customStyle="1">
    <w:name w:val="Appendix Heading 4"/>
    <w:basedOn w:val="Nadpis4"/>
    <w:next w:val="Zkladntext"/>
    <w:qFormat/>
    <w:rsid w:val="00404D71"/>
    <w:pPr>
      <w:numPr>
        <w:numId w:val="16"/>
      </w:numPr>
      <w:tabs>
        <w:tab w:val="num" w:pos="0"/>
      </w:tabs>
      <w:outlineLvl w:val="9"/>
    </w:pPr>
  </w:style>
  <w:style w:type="paragraph" w:styleId="AppendixHeading5" w:customStyle="1">
    <w:name w:val="Appendix Heading 5"/>
    <w:basedOn w:val="Nadpis5"/>
    <w:next w:val="Zkladntext"/>
    <w:qFormat/>
    <w:rsid w:val="00021AE3"/>
    <w:pPr>
      <w:outlineLvl w:val="9"/>
    </w:pPr>
  </w:style>
  <w:style w:type="paragraph" w:styleId="Zkladntext3">
    <w:name w:val="Body Text 3"/>
    <w:basedOn w:val="Normln"/>
    <w:qFormat/>
    <w:rsid w:val="00412C8A"/>
    <w:pPr>
      <w:ind w:left="142" w:hanging="142"/>
    </w:pPr>
    <w:rPr>
      <w:sz w:val="18"/>
      <w:szCs w:val="16"/>
    </w:rPr>
  </w:style>
  <w:style w:type="paragraph" w:styleId="Titulek">
    <w:name w:val="caption"/>
    <w:basedOn w:val="Normln"/>
    <w:next w:val="Zkladntext"/>
    <w:qFormat/>
    <w:rsid w:val="000B4237"/>
    <w:rPr>
      <w:bCs/>
      <w:i/>
      <w:sz w:val="14"/>
    </w:rPr>
  </w:style>
  <w:style w:type="paragraph" w:styleId="Seznamsodrkami4">
    <w:name w:val="List Bullet 4"/>
    <w:basedOn w:val="Seznamsodrkami2"/>
    <w:rsid w:val="00021AE3"/>
    <w:pPr>
      <w:numPr>
        <w:numId w:val="14"/>
      </w:numPr>
      <w:jc w:val="left"/>
    </w:pPr>
    <w:rPr>
      <w:sz w:val="18"/>
    </w:rPr>
  </w:style>
  <w:style w:type="paragraph" w:styleId="zDocRevwH2" w:customStyle="1">
    <w:name w:val="zDocRevwH2"/>
    <w:basedOn w:val="Normln"/>
    <w:rsid w:val="009352DC"/>
    <w:pPr>
      <w:spacing w:before="130" w:after="130"/>
    </w:pPr>
    <w:rPr>
      <w:b/>
      <w:color w:val="00338D"/>
      <w:sz w:val="28"/>
    </w:rPr>
  </w:style>
  <w:style w:type="paragraph" w:styleId="zDocRevwH1" w:customStyle="1">
    <w:name w:val="zDocRevwH1"/>
    <w:basedOn w:val="Normln"/>
    <w:rsid w:val="009352DC"/>
    <w:pPr>
      <w:spacing w:before="720" w:after="130"/>
    </w:pPr>
    <w:rPr>
      <w:b/>
      <w:noProof/>
      <w:color w:val="00338D"/>
      <w:sz w:val="32"/>
    </w:rPr>
  </w:style>
  <w:style w:type="character" w:styleId="ZkladntextChar" w:customStyle="1">
    <w:name w:val="Základní text Char"/>
    <w:basedOn w:val="Standardnpsmoodstavce"/>
    <w:link w:val="Zkladntext"/>
    <w:rsid w:val="00221287"/>
    <w:rPr>
      <w:rFonts w:ascii="Times New Roman" w:hAnsi="Times New Roman"/>
      <w:sz w:val="24"/>
      <w:lang w:val="cs-CZ" w:eastAsia="en-US"/>
    </w:rPr>
  </w:style>
  <w:style w:type="character" w:styleId="ZkladntextodsazenChar" w:customStyle="1">
    <w:name w:val="Základní text odsazený Char"/>
    <w:basedOn w:val="ZkladntextChar"/>
    <w:link w:val="Zkladntextodsazen"/>
    <w:rsid w:val="00021AE3"/>
    <w:rPr>
      <w:rFonts w:ascii="Univers for KPMG Light" w:hAnsi="Univers for KPMG Light"/>
      <w:sz w:val="22"/>
      <w:lang w:val="en-US" w:eastAsia="en-US"/>
    </w:rPr>
  </w:style>
  <w:style w:type="character" w:styleId="Zstupntext">
    <w:name w:val="Placeholder Text"/>
    <w:basedOn w:val="Standardnpsmoodstavce"/>
    <w:uiPriority w:val="99"/>
    <w:semiHidden/>
    <w:rsid w:val="00872EA3"/>
    <w:rPr>
      <w:color w:val="808080"/>
    </w:rPr>
  </w:style>
  <w:style w:type="table" w:styleId="Mkatabulky">
    <w:name w:val="Table Grid"/>
    <w:basedOn w:val="Normlntabulka"/>
    <w:uiPriority w:val="59"/>
    <w:rsid w:val="007A04C2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Tabulkasmkou4zvraznn1">
    <w:name w:val="Grid Table 4 Accent 1"/>
    <w:basedOn w:val="Normlntabulka"/>
    <w:uiPriority w:val="49"/>
    <w:rsid w:val="007A04C2"/>
    <w:tblPr>
      <w:tblStyleRowBandSize w:val="1"/>
      <w:tblStyleColBandSize w:val="1"/>
      <w:tblBorders>
        <w:top w:val="single" w:color="95B3D7" w:themeColor="accent1" w:themeTint="99" w:sz="4" w:space="0"/>
        <w:left w:val="single" w:color="95B3D7" w:themeColor="accent1" w:themeTint="99" w:sz="4" w:space="0"/>
        <w:bottom w:val="single" w:color="95B3D7" w:themeColor="accent1" w:themeTint="99" w:sz="4" w:space="0"/>
        <w:right w:val="single" w:color="95B3D7" w:themeColor="accent1" w:themeTint="99" w:sz="4" w:space="0"/>
        <w:insideH w:val="single" w:color="95B3D7" w:themeColor="accent1" w:themeTint="99" w:sz="4" w:space="0"/>
        <w:insideV w:val="single" w:color="95B3D7" w:themeColor="accen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4F81BD" w:themeColor="accent1" w:sz="4" w:space="0"/>
          <w:left w:val="single" w:color="4F81BD" w:themeColor="accent1" w:sz="4" w:space="0"/>
          <w:bottom w:val="single" w:color="4F81BD" w:themeColor="accent1" w:sz="4" w:space="0"/>
          <w:right w:val="single" w:color="4F81BD" w:themeColor="accent1" w:sz="4" w:space="0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color="4F81BD" w:themeColor="accen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styleId="Odkaznakoment">
    <w:name w:val="annotation reference"/>
    <w:basedOn w:val="Standardnpsmoodstavce"/>
    <w:uiPriority w:val="99"/>
    <w:semiHidden/>
    <w:unhideWhenUsed/>
    <w:rsid w:val="00495FE9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495FE9"/>
    <w:rPr>
      <w:sz w:val="20"/>
    </w:rPr>
  </w:style>
  <w:style w:type="character" w:styleId="TextkomenteChar" w:customStyle="1">
    <w:name w:val="Text komentáře Char"/>
    <w:basedOn w:val="Standardnpsmoodstavce"/>
    <w:link w:val="Textkomente"/>
    <w:uiPriority w:val="99"/>
    <w:semiHidden/>
    <w:rsid w:val="00495FE9"/>
    <w:rPr>
      <w:rFonts w:ascii="Arial" w:hAnsi="Arial"/>
      <w:lang w:val="en-US" w:eastAsia="en-US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495FE9"/>
    <w:rPr>
      <w:b/>
      <w:bCs/>
    </w:rPr>
  </w:style>
  <w:style w:type="character" w:styleId="PedmtkomenteChar" w:customStyle="1">
    <w:name w:val="Předmět komentáře Char"/>
    <w:basedOn w:val="TextkomenteChar"/>
    <w:link w:val="Pedmtkomente"/>
    <w:uiPriority w:val="99"/>
    <w:semiHidden/>
    <w:rsid w:val="00495FE9"/>
    <w:rPr>
      <w:rFonts w:ascii="Arial" w:hAnsi="Arial"/>
      <w:b/>
      <w:bCs/>
      <w:lang w:val="en-US" w:eastAsia="en-US"/>
    </w:rPr>
  </w:style>
  <w:style w:type="paragraph" w:styleId="Textbubliny">
    <w:name w:val="Balloon Text"/>
    <w:basedOn w:val="Normln"/>
    <w:link w:val="TextbublinyChar"/>
    <w:semiHidden/>
    <w:unhideWhenUsed/>
    <w:rsid w:val="00495FE9"/>
    <w:rPr>
      <w:rFonts w:ascii="Segoe UI" w:hAnsi="Segoe UI" w:cs="Segoe UI"/>
      <w:sz w:val="18"/>
      <w:szCs w:val="18"/>
    </w:rPr>
  </w:style>
  <w:style w:type="character" w:styleId="TextbublinyChar" w:customStyle="1">
    <w:name w:val="Text bubliny Char"/>
    <w:basedOn w:val="Standardnpsmoodstavce"/>
    <w:link w:val="Textbubliny"/>
    <w:semiHidden/>
    <w:rsid w:val="00495FE9"/>
    <w:rPr>
      <w:rFonts w:ascii="Segoe UI" w:hAnsi="Segoe UI" w:cs="Segoe UI"/>
      <w:sz w:val="18"/>
      <w:szCs w:val="18"/>
      <w:lang w:val="en-US" w:eastAsia="en-US"/>
    </w:rPr>
  </w:style>
  <w:style w:type="paragraph" w:styleId="Revize">
    <w:name w:val="Revision"/>
    <w:hidden/>
    <w:uiPriority w:val="99"/>
    <w:semiHidden/>
    <w:rsid w:val="00C43486"/>
    <w:rPr>
      <w:rFonts w:ascii="Arial" w:hAnsi="Arial"/>
      <w:sz w:val="22"/>
      <w:lang w:val="en-US" w:eastAsia="en-US"/>
    </w:rPr>
  </w:style>
  <w:style w:type="paragraph" w:styleId="Odstavecseseznamem">
    <w:name w:val="List Paragraph"/>
    <w:basedOn w:val="Normln"/>
    <w:uiPriority w:val="34"/>
    <w:unhideWhenUsed/>
    <w:rsid w:val="009306FD"/>
    <w:pPr>
      <w:ind w:left="720"/>
      <w:contextualSpacing/>
    </w:pPr>
  </w:style>
  <w:style w:type="character" w:styleId="Zmnka">
    <w:name w:val="Mention"/>
    <w:basedOn w:val="Standardnpsmoodstavce"/>
    <w:uiPriority w:val="99"/>
    <w:unhideWhenUsed/>
    <w:rPr>
      <w:color w:val="2B579A"/>
      <w:shd w:val="clear" w:color="auto" w:fill="E6E6E6"/>
    </w:rPr>
  </w:style>
  <w:style w:type="character" w:styleId="normaltextrun" w:customStyle="1">
    <w:name w:val="normaltextrun"/>
    <w:basedOn w:val="Standardnpsmoodstavce"/>
    <w:rsid w:val="003A2BEC"/>
  </w:style>
  <w:style w:type="character" w:styleId="eop" w:customStyle="1">
    <w:name w:val="eop"/>
    <w:basedOn w:val="Standardnpsmoodstavce"/>
    <w:rsid w:val="003A2BEC"/>
  </w:style>
  <w:style w:type="paragraph" w:styleId="paragraph" w:customStyle="1">
    <w:name w:val="paragraph"/>
    <w:basedOn w:val="Normln"/>
    <w:rsid w:val="003A2BEC"/>
    <w:pPr>
      <w:spacing w:before="100" w:beforeAutospacing="1" w:after="100" w:afterAutospacing="1"/>
    </w:pPr>
    <w:rPr>
      <w:rFonts w:ascii="Times New Roman" w:hAnsi="Times New Roman"/>
      <w:sz w:val="24"/>
      <w:szCs w:val="24"/>
      <w:lang w:val="sk-SK" w:eastAsia="sk-SK"/>
    </w:rPr>
  </w:style>
  <w:style w:type="character" w:styleId="scxw125739015" w:customStyle="1">
    <w:name w:val="scxw125739015"/>
    <w:basedOn w:val="Standardnpsmoodstavce"/>
    <w:rsid w:val="00CD131D"/>
  </w:style>
  <w:style w:type="character" w:styleId="scxw151408788" w:customStyle="1">
    <w:name w:val="scxw151408788"/>
    <w:basedOn w:val="Standardnpsmoodstavce"/>
    <w:rsid w:val="00D53F26"/>
  </w:style>
  <w:style w:type="character" w:styleId="scxw190716306" w:customStyle="1">
    <w:name w:val="scxw190716306"/>
    <w:basedOn w:val="Standardnpsmoodstavce"/>
    <w:rsid w:val="00D53F2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1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5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12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6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2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67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6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8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7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80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46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11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47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0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96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805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84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07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26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20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79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7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86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0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61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26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11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07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95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4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88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2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4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22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1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14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9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71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5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18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35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5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674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37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7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54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64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78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6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18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0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7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53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1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07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33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3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00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44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60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61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59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25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46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87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09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28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55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60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16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3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11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72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50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51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07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498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27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41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490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71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41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49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78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02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10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9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63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07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76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54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83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88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36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14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76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7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9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75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86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86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68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40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08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35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91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01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3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21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03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0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83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74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5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02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34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02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8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7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97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4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12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0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4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21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18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32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33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85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51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43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2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4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07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96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06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13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52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40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68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79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01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4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18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219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49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54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53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81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92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88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758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91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49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41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97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6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16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51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3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75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88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89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03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58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5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8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92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92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2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67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0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9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4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6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20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8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33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9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75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2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73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52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9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04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62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8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30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40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9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71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76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37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75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3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359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15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78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63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3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56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62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40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80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13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18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62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58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06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54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3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39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54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25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19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32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7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66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6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37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86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6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26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27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8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58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31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05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21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3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24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843973">
          <w:marLeft w:val="0"/>
          <w:marRight w:val="0"/>
          <w:marTop w:val="0"/>
          <w:marBottom w:val="0"/>
          <w:divBdr>
            <w:top w:val="single" w:sz="6" w:space="8" w:color="000000"/>
            <w:left w:val="single" w:sz="6" w:space="8" w:color="000000"/>
            <w:bottom w:val="single" w:sz="6" w:space="8" w:color="000000"/>
            <w:right w:val="single" w:sz="6" w:space="8" w:color="000000"/>
          </w:divBdr>
          <w:divsChild>
            <w:div w:id="85461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75155">
                  <w:marLeft w:val="0"/>
                  <w:marRight w:val="0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901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4882043">
                          <w:marLeft w:val="0"/>
                          <w:marRight w:val="0"/>
                          <w:marTop w:val="0"/>
                          <w:marBottom w:val="45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8752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873312">
              <w:marLeft w:val="0"/>
              <w:marRight w:val="0"/>
              <w:marTop w:val="0"/>
              <w:marBottom w:val="0"/>
              <w:divBdr>
                <w:top w:val="single" w:sz="6" w:space="8" w:color="DFDFDF"/>
                <w:left w:val="single" w:sz="6" w:space="8" w:color="DFDFDF"/>
                <w:bottom w:val="single" w:sz="6" w:space="8" w:color="DFDFDF"/>
                <w:right w:val="single" w:sz="6" w:space="8" w:color="DFDFDF"/>
              </w:divBdr>
              <w:divsChild>
                <w:div w:id="1697732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346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86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2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74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48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68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40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9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2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21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9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82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15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85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77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55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9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5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51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5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378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62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87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97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74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8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76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14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9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95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86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21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2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40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346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5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5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1"/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1.png" Id="rId26" /><Relationship Type="http://schemas.openxmlformats.org/officeDocument/2006/relationships/image" Target="media/image6.png" Id="rId21" /><Relationship Type="http://schemas.openxmlformats.org/officeDocument/2006/relationships/image" Target="media/image27.png" Id="rId42" /><Relationship Type="http://schemas.openxmlformats.org/officeDocument/2006/relationships/image" Target="media/image32.png" Id="rId47" /><Relationship Type="http://schemas.openxmlformats.org/officeDocument/2006/relationships/image" Target="media/image48.png" Id="rId63" /><Relationship Type="http://schemas.openxmlformats.org/officeDocument/2006/relationships/image" Target="media/image53.png" Id="rId68" /><Relationship Type="http://schemas.openxmlformats.org/officeDocument/2006/relationships/footer" Target="footer4.xml" Id="rId84" /><Relationship Type="http://schemas.openxmlformats.org/officeDocument/2006/relationships/footer" Target="footer3.xml" Id="rId16" /><Relationship Type="http://schemas.openxmlformats.org/officeDocument/2006/relationships/header" Target="header1.xml" Id="rId11" /><Relationship Type="http://schemas.openxmlformats.org/officeDocument/2006/relationships/image" Target="media/image17.png" Id="rId32" /><Relationship Type="http://schemas.openxmlformats.org/officeDocument/2006/relationships/image" Target="media/image22.png" Id="rId37" /><Relationship Type="http://schemas.openxmlformats.org/officeDocument/2006/relationships/image" Target="media/image38.png" Id="rId53" /><Relationship Type="http://schemas.openxmlformats.org/officeDocument/2006/relationships/image" Target="media/image43.png" Id="rId58" /><Relationship Type="http://schemas.openxmlformats.org/officeDocument/2006/relationships/image" Target="media/image59.png" Id="rId74" /><Relationship Type="http://schemas.openxmlformats.org/officeDocument/2006/relationships/image" Target="media/image64.png" Id="rId79" /><Relationship Type="http://schemas.openxmlformats.org/officeDocument/2006/relationships/numbering" Target="numbering.xml" Id="rId5" /><Relationship Type="http://schemas.openxmlformats.org/officeDocument/2006/relationships/footer" Target="footer2.xml" Id="rId14" /><Relationship Type="http://schemas.openxmlformats.org/officeDocument/2006/relationships/image" Target="media/image7.png" Id="rId22" /><Relationship Type="http://schemas.openxmlformats.org/officeDocument/2006/relationships/image" Target="media/image12.png" Id="rId27" /><Relationship Type="http://schemas.openxmlformats.org/officeDocument/2006/relationships/image" Target="media/image15.png" Id="rId30" /><Relationship Type="http://schemas.openxmlformats.org/officeDocument/2006/relationships/image" Target="media/image20.png" Id="rId35" /><Relationship Type="http://schemas.openxmlformats.org/officeDocument/2006/relationships/image" Target="media/image28.png" Id="rId43" /><Relationship Type="http://schemas.openxmlformats.org/officeDocument/2006/relationships/image" Target="media/image33.png" Id="rId48" /><Relationship Type="http://schemas.openxmlformats.org/officeDocument/2006/relationships/image" Target="media/image41.png" Id="rId56" /><Relationship Type="http://schemas.openxmlformats.org/officeDocument/2006/relationships/image" Target="media/image49.png" Id="rId64" /><Relationship Type="http://schemas.openxmlformats.org/officeDocument/2006/relationships/image" Target="media/image54.png" Id="rId69" /><Relationship Type="http://schemas.openxmlformats.org/officeDocument/2006/relationships/image" Target="media/image62.png" Id="rId77" /><Relationship Type="http://schemas.openxmlformats.org/officeDocument/2006/relationships/webSettings" Target="webSettings.xml" Id="rId8" /><Relationship Type="http://schemas.openxmlformats.org/officeDocument/2006/relationships/image" Target="media/image36.png" Id="rId51" /><Relationship Type="http://schemas.openxmlformats.org/officeDocument/2006/relationships/image" Target="media/image57.png" Id="rId72" /><Relationship Type="http://schemas.openxmlformats.org/officeDocument/2006/relationships/image" Target="media/image65.png" Id="rId80" /><Relationship Type="http://schemas.openxmlformats.org/officeDocument/2006/relationships/fontTable" Target="fontTable.xml" Id="rId85" /><Relationship Type="http://schemas.openxmlformats.org/officeDocument/2006/relationships/customXml" Target="../customXml/item3.xml" Id="rId3" /><Relationship Type="http://schemas.openxmlformats.org/officeDocument/2006/relationships/header" Target="header2.xml" Id="rId12" /><Relationship Type="http://schemas.openxmlformats.org/officeDocument/2006/relationships/image" Target="media/image2.jpeg" Id="rId17" /><Relationship Type="http://schemas.openxmlformats.org/officeDocument/2006/relationships/image" Target="media/image10.png" Id="rId25" /><Relationship Type="http://schemas.openxmlformats.org/officeDocument/2006/relationships/image" Target="media/image18.jpeg" Id="rId33" /><Relationship Type="http://schemas.openxmlformats.org/officeDocument/2006/relationships/image" Target="media/image23.png" Id="rId38" /><Relationship Type="http://schemas.openxmlformats.org/officeDocument/2006/relationships/image" Target="media/image31.png" Id="rId46" /><Relationship Type="http://schemas.openxmlformats.org/officeDocument/2006/relationships/image" Target="media/image44.png" Id="rId59" /><Relationship Type="http://schemas.openxmlformats.org/officeDocument/2006/relationships/image" Target="media/image52.png" Id="rId67" /><Relationship Type="http://schemas.openxmlformats.org/officeDocument/2006/relationships/image" Target="media/image5.png" Id="rId20" /><Relationship Type="http://schemas.openxmlformats.org/officeDocument/2006/relationships/image" Target="media/image26.png" Id="rId41" /><Relationship Type="http://schemas.openxmlformats.org/officeDocument/2006/relationships/image" Target="media/image39.png" Id="rId54" /><Relationship Type="http://schemas.openxmlformats.org/officeDocument/2006/relationships/image" Target="media/image47.png" Id="rId62" /><Relationship Type="http://schemas.openxmlformats.org/officeDocument/2006/relationships/image" Target="media/image55.png" Id="rId70" /><Relationship Type="http://schemas.openxmlformats.org/officeDocument/2006/relationships/image" Target="media/image60.png" Id="rId75" /><Relationship Type="http://schemas.openxmlformats.org/officeDocument/2006/relationships/image" Target="media/image68.png" Id="rId83" /><Relationship Type="http://schemas.microsoft.com/office/2019/05/relationships/documenttasks" Target="documenttasks/documenttasks1.xml" Id="rId88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header" Target="header3.xml" Id="rId15" /><Relationship Type="http://schemas.openxmlformats.org/officeDocument/2006/relationships/image" Target="media/image8.png" Id="rId23" /><Relationship Type="http://schemas.openxmlformats.org/officeDocument/2006/relationships/image" Target="media/image13.png" Id="rId28" /><Relationship Type="http://schemas.openxmlformats.org/officeDocument/2006/relationships/image" Target="media/image21.png" Id="rId36" /><Relationship Type="http://schemas.openxmlformats.org/officeDocument/2006/relationships/image" Target="media/image34.png" Id="rId49" /><Relationship Type="http://schemas.openxmlformats.org/officeDocument/2006/relationships/image" Target="media/image42.png" Id="rId57" /><Relationship Type="http://schemas.openxmlformats.org/officeDocument/2006/relationships/endnotes" Target="endnotes.xml" Id="rId10" /><Relationship Type="http://schemas.openxmlformats.org/officeDocument/2006/relationships/image" Target="media/image16.png" Id="rId31" /><Relationship Type="http://schemas.openxmlformats.org/officeDocument/2006/relationships/image" Target="media/image29.png" Id="rId44" /><Relationship Type="http://schemas.openxmlformats.org/officeDocument/2006/relationships/image" Target="media/image37.png" Id="rId52" /><Relationship Type="http://schemas.openxmlformats.org/officeDocument/2006/relationships/image" Target="media/image45.png" Id="rId60" /><Relationship Type="http://schemas.openxmlformats.org/officeDocument/2006/relationships/image" Target="media/image50.png" Id="rId65" /><Relationship Type="http://schemas.openxmlformats.org/officeDocument/2006/relationships/image" Target="media/image58.png" Id="rId73" /><Relationship Type="http://schemas.openxmlformats.org/officeDocument/2006/relationships/image" Target="media/image63.png" Id="rId78" /><Relationship Type="http://schemas.openxmlformats.org/officeDocument/2006/relationships/image" Target="media/image66.png" Id="rId81" /><Relationship Type="http://schemas.openxmlformats.org/officeDocument/2006/relationships/glossaryDocument" Target="glossary/document.xml" Id="rId86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microsoft.com/office/2019/09/relationships/intelligence" Target="intelligence.xml" Id="R48eae997f9074512" /><Relationship Type="http://schemas.openxmlformats.org/officeDocument/2006/relationships/footer" Target="footer1.xml" Id="rId13" /><Relationship Type="http://schemas.openxmlformats.org/officeDocument/2006/relationships/image" Target="media/image3.png" Id="rId18" /><Relationship Type="http://schemas.openxmlformats.org/officeDocument/2006/relationships/image" Target="media/image24.png" Id="rId39" /><Relationship Type="http://schemas.openxmlformats.org/officeDocument/2006/relationships/image" Target="media/image19.png" Id="rId34" /><Relationship Type="http://schemas.openxmlformats.org/officeDocument/2006/relationships/image" Target="media/image35.png" Id="rId50" /><Relationship Type="http://schemas.openxmlformats.org/officeDocument/2006/relationships/image" Target="media/image40.png" Id="rId55" /><Relationship Type="http://schemas.openxmlformats.org/officeDocument/2006/relationships/image" Target="media/image61.png" Id="rId76" /><Relationship Type="http://schemas.openxmlformats.org/officeDocument/2006/relationships/settings" Target="settings.xml" Id="rId7" /><Relationship Type="http://schemas.openxmlformats.org/officeDocument/2006/relationships/image" Target="media/image56.png" Id="rId71" /><Relationship Type="http://schemas.openxmlformats.org/officeDocument/2006/relationships/customXml" Target="../customXml/item2.xml" Id="rId2" /><Relationship Type="http://schemas.openxmlformats.org/officeDocument/2006/relationships/image" Target="media/image14.png" Id="rId29" /><Relationship Type="http://schemas.openxmlformats.org/officeDocument/2006/relationships/image" Target="media/image9.png" Id="rId24" /><Relationship Type="http://schemas.openxmlformats.org/officeDocument/2006/relationships/image" Target="media/image25.png" Id="rId40" /><Relationship Type="http://schemas.openxmlformats.org/officeDocument/2006/relationships/image" Target="media/image30.png" Id="rId45" /><Relationship Type="http://schemas.openxmlformats.org/officeDocument/2006/relationships/image" Target="media/image51.png" Id="rId66" /><Relationship Type="http://schemas.openxmlformats.org/officeDocument/2006/relationships/theme" Target="theme/theme1.xml" Id="rId87" /><Relationship Type="http://schemas.openxmlformats.org/officeDocument/2006/relationships/image" Target="media/image46.png" Id="rId61" /><Relationship Type="http://schemas.openxmlformats.org/officeDocument/2006/relationships/image" Target="media/image67.png" Id="rId82" /><Relationship Type="http://schemas.openxmlformats.org/officeDocument/2006/relationships/image" Target="media/image4.png" Id="rId19" 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%20(x86)\KIS\Templates\KPMG_Czech\CZ_Report.dotx" TargetMode="External"/></Relationships>
</file>

<file path=word/documenttasks/documenttasks1.xml><?xml version="1.0" encoding="utf-8"?>
<t:Tasks xmlns:t="http://schemas.microsoft.com/office/tasks/2019/documenttasks" xmlns:oel="http://schemas.microsoft.com/office/2019/extlst">
  <t:Task id="{90B0D0A0-2253-47A7-966C-E871011D4CFD}">
    <t:Anchor>
      <t:Comment id="539994358"/>
    </t:Anchor>
    <t:History>
      <t:Event id="{06588A46-C38F-419F-B7B4-7DD7F099A830}" time="2022-01-03T13:40:12.17Z">
        <t:Attribution userId="S::magr01@vse.cz::7fdff6a5-a6e3-4ea2-bd1a-674bb906af6a" userProvider="AD" userName="Romana Magerová"/>
        <t:Anchor>
          <t:Comment id="539994358"/>
        </t:Anchor>
        <t:Create/>
      </t:Event>
      <t:Event id="{980CFB48-0D74-4E34-A2FF-EB29ECDFD116}" time="2022-01-03T13:40:12.17Z">
        <t:Attribution userId="S::magr01@vse.cz::7fdff6a5-a6e3-4ea2-bd1a-674bb906af6a" userProvider="AD" userName="Romana Magerová"/>
        <t:Anchor>
          <t:Comment id="539994358"/>
        </t:Anchor>
        <t:Assign userId="S::barm28@vse.cz::be26b479-afa8-4065-b8b3-f6d171f40f40" userProvider="AD" userName="Martina Barešová"/>
      </t:Event>
      <t:Event id="{DD70EAF7-58DF-48BD-B57D-28E0DAB8B66D}" time="2022-01-03T13:40:12.17Z">
        <t:Attribution userId="S::magr01@vse.cz::7fdff6a5-a6e3-4ea2-bd1a-674bb906af6a" userProvider="AD" userName="Romana Magerová"/>
        <t:Anchor>
          <t:Comment id="539994358"/>
        </t:Anchor>
        <t:SetTitle title="@Martina Barešová opravis prosím v obrazku konrétne služby?"/>
      </t:Event>
      <t:Event id="{72D700EF-AE0B-4D23-836B-7343FBEC70D4}" time="2022-01-03T14:19:16.389Z">
        <t:Attribution userId="S::barm28@vse.cz::be26b479-afa8-4065-b8b3-f6d171f40f40" userProvider="AD" userName="Martina Barešová"/>
        <t:Progress percentComplete="100"/>
      </t:Event>
    </t:History>
  </t:Task>
  <t:Task id="{9C717A93-C5AB-4668-B346-B29451B98BD4}">
    <t:Anchor>
      <t:Comment id="1933931848"/>
    </t:Anchor>
    <t:History>
      <t:Event id="{206081F8-F273-49DB-8598-3E5344019AEC}" time="2022-02-27T14:49:52.258Z">
        <t:Attribution userId="S::simk14@vse.cz::11d76253-c11d-4455-989c-62172bd7da27" userProvider="AD" userName="Karel Šimeček"/>
        <t:Anchor>
          <t:Comment id="747140505"/>
        </t:Anchor>
        <t:Create/>
      </t:Event>
      <t:Event id="{A3720AA4-EB80-4E4B-94DA-A91D933BED17}" time="2022-02-27T14:49:52.258Z">
        <t:Attribution userId="S::simk14@vse.cz::11d76253-c11d-4455-989c-62172bd7da27" userProvider="AD" userName="Karel Šimeček"/>
        <t:Anchor>
          <t:Comment id="747140505"/>
        </t:Anchor>
        <t:Assign userId="S::magr01@vse.cz::7fdff6a5-a6e3-4ea2-bd1a-674bb906af6a" userProvider="AD" userName="Romana Magerová"/>
      </t:Event>
      <t:Event id="{D8CA3BEE-3118-4822-9C6B-557D286A4C3C}" time="2022-02-27T14:49:52.258Z">
        <t:Attribution userId="S::simk14@vse.cz::11d76253-c11d-4455-989c-62172bd7da27" userProvider="AD" userName="Karel Šimeček"/>
        <t:Anchor>
          <t:Comment id="747140505"/>
        </t:Anchor>
        <t:SetTitle title="@Romana Magerová Ano, vložit do příloh jako text, případně jako objekt typu text."/>
      </t:Event>
      <t:Event id="{141D0B8D-0642-4870-80A3-6D414229B0F7}" time="2022-02-28T14:11:04.885Z">
        <t:Attribution userId="S::magr01@vse.cz::7fdff6a5-a6e3-4ea2-bd1a-674bb906af6a" userProvider="AD" userName="Romana Magerová"/>
        <t:Progress percentComplete="100"/>
      </t:Event>
    </t:History>
  </t:Task>
</t:Task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9F379051E9D4592AB4A7F210C01344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1A9FB4C-44A9-4EF0-8283-341531DF511E}"/>
      </w:docPartPr>
      <w:docPartBody>
        <w:p w:rsidR="00EC7BF0" w:rsidRDefault="00EC7BF0">
          <w:pPr>
            <w:pStyle w:val="D9F379051E9D4592AB4A7F210C013449"/>
          </w:pPr>
          <w:r w:rsidRPr="001E4D6B">
            <w:rPr>
              <w:rStyle w:val="Zstupntext"/>
            </w:rPr>
            <w:t>[Category]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9999999">
    <w:altName w:val="Times New Roman"/>
    <w:charset w:val="00"/>
    <w:family w:val="roman"/>
    <w:pitch w:val="default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Tms Rmn">
    <w:altName w:val="Times New Roman"/>
    <w:panose1 w:val="02020603040505020304"/>
    <w:charset w:val="00"/>
    <w:family w:val="roman"/>
    <w:notTrueType/>
    <w:pitch w:val="variable"/>
    <w:sig w:usb0="00000003" w:usb1="00000000" w:usb2="00000000" w:usb3="00000000" w:csb0="00000001" w:csb1="00000000"/>
  </w:font>
  <w:font w:name="KPMG Extralight">
    <w:charset w:val="EE"/>
    <w:family w:val="swiss"/>
    <w:pitch w:val="variable"/>
    <w:sig w:usb0="00000007" w:usb1="00000000" w:usb2="00000000" w:usb3="00000000" w:csb0="00000093" w:csb1="00000000"/>
  </w:font>
  <w:font w:name="Univers for KPMG Light">
    <w:charset w:val="EE"/>
    <w:family w:val="swiss"/>
    <w:pitch w:val="variable"/>
    <w:sig w:usb0="800002AF" w:usb1="5000204A" w:usb2="00000000" w:usb3="00000000" w:csb0="000000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Univers 55">
    <w:charset w:val="00"/>
    <w:family w:val="auto"/>
    <w:pitch w:val="variable"/>
    <w:sig w:usb0="80000023" w:usb1="00000000" w:usb2="00000000" w:usb3="00000000" w:csb0="00000001" w:csb1="00000000"/>
  </w:font>
  <w:font w:name="Arial,Times New Roman">
    <w:altName w:val="Arial"/>
    <w:panose1 w:val="00000000000000000000"/>
    <w:charset w:val="00"/>
    <w:family w:val="roman"/>
    <w:notTrueType/>
    <w:pitch w:val="default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C7BF0"/>
    <w:rsid w:val="00023978"/>
    <w:rsid w:val="000B6BCE"/>
    <w:rsid w:val="000D412B"/>
    <w:rsid w:val="00142543"/>
    <w:rsid w:val="00164225"/>
    <w:rsid w:val="00187307"/>
    <w:rsid w:val="001B010F"/>
    <w:rsid w:val="001D6D87"/>
    <w:rsid w:val="002419F9"/>
    <w:rsid w:val="002C0F51"/>
    <w:rsid w:val="002E1024"/>
    <w:rsid w:val="00357A35"/>
    <w:rsid w:val="003B51D9"/>
    <w:rsid w:val="0048001D"/>
    <w:rsid w:val="004C5910"/>
    <w:rsid w:val="00517F63"/>
    <w:rsid w:val="005423E5"/>
    <w:rsid w:val="005713D7"/>
    <w:rsid w:val="005A47B6"/>
    <w:rsid w:val="005C26FD"/>
    <w:rsid w:val="006129ED"/>
    <w:rsid w:val="00626B84"/>
    <w:rsid w:val="006300E7"/>
    <w:rsid w:val="00637155"/>
    <w:rsid w:val="00674380"/>
    <w:rsid w:val="006A0BAD"/>
    <w:rsid w:val="0071355B"/>
    <w:rsid w:val="00733731"/>
    <w:rsid w:val="00736331"/>
    <w:rsid w:val="007B1F04"/>
    <w:rsid w:val="00807A6E"/>
    <w:rsid w:val="00833B7F"/>
    <w:rsid w:val="0089677A"/>
    <w:rsid w:val="008B118C"/>
    <w:rsid w:val="00905458"/>
    <w:rsid w:val="00906853"/>
    <w:rsid w:val="009E7CDA"/>
    <w:rsid w:val="00A11C9B"/>
    <w:rsid w:val="00A367F8"/>
    <w:rsid w:val="00A73E3E"/>
    <w:rsid w:val="00A8120B"/>
    <w:rsid w:val="00A91B19"/>
    <w:rsid w:val="00B2046C"/>
    <w:rsid w:val="00B32660"/>
    <w:rsid w:val="00B43A05"/>
    <w:rsid w:val="00B631E1"/>
    <w:rsid w:val="00B761D6"/>
    <w:rsid w:val="00BA78F4"/>
    <w:rsid w:val="00BD32D7"/>
    <w:rsid w:val="00C43343"/>
    <w:rsid w:val="00C86721"/>
    <w:rsid w:val="00CC0CE4"/>
    <w:rsid w:val="00D012B8"/>
    <w:rsid w:val="00D05837"/>
    <w:rsid w:val="00D12D92"/>
    <w:rsid w:val="00DD4072"/>
    <w:rsid w:val="00E25EFD"/>
    <w:rsid w:val="00E666FD"/>
    <w:rsid w:val="00E87417"/>
    <w:rsid w:val="00E9317A"/>
    <w:rsid w:val="00EC7BF0"/>
    <w:rsid w:val="00ED2CE5"/>
    <w:rsid w:val="00EF1058"/>
    <w:rsid w:val="00F3276F"/>
    <w:rsid w:val="00F47C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styleId="Zstupntext">
    <w:name w:val="Placeholder Text"/>
    <w:basedOn w:val="Standardnpsmoodstavce"/>
    <w:uiPriority w:val="99"/>
    <w:semiHidden/>
    <w:rPr>
      <w:color w:val="808080"/>
    </w:rPr>
  </w:style>
  <w:style w:type="paragraph" w:customStyle="1" w:styleId="D9F379051E9D4592AB4A7F210C013449">
    <w:name w:val="D9F379051E9D4592AB4A7F210C01344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a3a36bc1-d70e-471c-88f1-851e56bb5f2f" xsi:nil="true"/>
    <lcf76f155ced4ddcb4097134ff3c332f xmlns="ab5a9985-a9f0-4108-a63d-0cf0366e5dc5">
      <Terms xmlns="http://schemas.microsoft.com/office/infopath/2007/PartnerControls"/>
    </lcf76f155ced4ddcb4097134ff3c332f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0A5A11877DF6A44C9303126D38E90C01" ma:contentTypeVersion="11" ma:contentTypeDescription="Vytvoří nový dokument" ma:contentTypeScope="" ma:versionID="8acaf0b7eef90058ee06ca23ec3dc909">
  <xsd:schema xmlns:xsd="http://www.w3.org/2001/XMLSchema" xmlns:xs="http://www.w3.org/2001/XMLSchema" xmlns:p="http://schemas.microsoft.com/office/2006/metadata/properties" xmlns:ns2="ab5a9985-a9f0-4108-a63d-0cf0366e5dc5" xmlns:ns3="a3a36bc1-d70e-471c-88f1-851e56bb5f2f" targetNamespace="http://schemas.microsoft.com/office/2006/metadata/properties" ma:root="true" ma:fieldsID="f89eba0348205d15e220b4cd814700b7" ns2:_="" ns3:_="">
    <xsd:import namespace="ab5a9985-a9f0-4108-a63d-0cf0366e5dc5"/>
    <xsd:import namespace="a3a36bc1-d70e-471c-88f1-851e56bb5f2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b5a9985-a9f0-4108-a63d-0cf0366e5dc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lcf76f155ced4ddcb4097134ff3c332f" ma:index="12" nillable="true" ma:taxonomy="true" ma:internalName="lcf76f155ced4ddcb4097134ff3c332f" ma:taxonomyFieldName="MediaServiceImageTags" ma:displayName="Značky obrázků" ma:readOnly="false" ma:fieldId="{5cf76f15-5ced-4ddc-b409-7134ff3c332f}" ma:taxonomyMulti="true" ma:sspId="babb5542-b20f-476f-b885-dfe2db7716b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3a36bc1-d70e-471c-88f1-851e56bb5f2f" elementFormDefault="qualified">
    <xsd:import namespace="http://schemas.microsoft.com/office/2006/documentManagement/types"/>
    <xsd:import namespace="http://schemas.microsoft.com/office/infopath/2007/PartnerControls"/>
    <xsd:element name="TaxCatchAll" ma:index="13" nillable="true" ma:displayName="Taxonomy Catch All Column" ma:hidden="true" ma:list="{49a48795-7a00-4f4e-9597-99819ece7f52}" ma:internalName="TaxCatchAll" ma:showField="CatchAllData" ma:web="a3a36bc1-d70e-471c-88f1-851e56bb5f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7" nillable="true" ma:displayName="Sdílí se s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dílené s podrobnostmi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obsahu"/>
        <xsd:element ref="dc:title" minOccurs="0" maxOccurs="1" ma:index="4" ma:displayName="Nadpis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4915D8-B5F0-41A3-9475-C6D641F772D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6874F6E-37E9-4049-867B-732ADB7A9458}">
  <ds:schemaRefs>
    <ds:schemaRef ds:uri="http://purl.org/dc/dcmitype/"/>
    <ds:schemaRef ds:uri="http://schemas.microsoft.com/office/2006/documentManagement/types"/>
    <ds:schemaRef ds:uri="ab5a9985-a9f0-4108-a63d-0cf0366e5dc5"/>
    <ds:schemaRef ds:uri="http://purl.org/dc/terms/"/>
    <ds:schemaRef ds:uri="a3a36bc1-d70e-471c-88f1-851e56bb5f2f"/>
    <ds:schemaRef ds:uri="http://schemas.openxmlformats.org/package/2006/metadata/core-properties"/>
    <ds:schemaRef ds:uri="http://schemas.microsoft.com/office/infopath/2007/PartnerControls"/>
    <ds:schemaRef ds:uri="http://schemas.microsoft.com/office/2006/metadata/properties"/>
    <ds:schemaRef ds:uri="http://www.w3.org/XML/1998/namespace"/>
    <ds:schemaRef ds:uri="http://purl.org/dc/elements/1.1/"/>
  </ds:schemaRefs>
</ds:datastoreItem>
</file>

<file path=customXml/itemProps3.xml><?xml version="1.0" encoding="utf-8"?>
<ds:datastoreItem xmlns:ds="http://schemas.openxmlformats.org/officeDocument/2006/customXml" ds:itemID="{20F7CEB7-B15B-4A61-A7DE-D7C6CBC49CF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b5a9985-a9f0-4108-a63d-0cf0366e5dc5"/>
    <ds:schemaRef ds:uri="a3a36bc1-d70e-471c-88f1-851e56bb5f2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6A48829-F453-45EB-A496-3DCF7FEB7B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CZ_Report.dotx</Template>
  <TotalTime>29</TotalTime>
  <Pages>97</Pages>
  <Words>11882</Words>
  <Characters>77492</Characters>
  <Application>Microsoft Office Word</Application>
  <DocSecurity>0</DocSecurity>
  <Lines>645</Lines>
  <Paragraphs>178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>Report name</vt:lpstr>
    </vt:vector>
  </TitlesOfParts>
  <Company>KPMG</Company>
  <LinksUpToDate>false</LinksUpToDate>
  <CharactersWithSpaces>89196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Výkony VŠE - Technická specifikace projektu</dc:title>
  <dc:subject>Client name Subtitul</dc:subject>
  <dc:creator/>
  <cp:keywords/>
  <dc:description/>
  <cp:lastModifiedBy>Jan Kučera</cp:lastModifiedBy>
  <cp:revision>89</cp:revision>
  <cp:lastPrinted>2000-03-07T03:20:00Z</cp:lastPrinted>
  <dcterms:created xsi:type="dcterms:W3CDTF">2023-05-16T18:45:00Z</dcterms:created>
  <dcterms:modified xsi:type="dcterms:W3CDTF">2023-06-07T16:49:00Z</dcterms:modified>
  <cp:category>KPMG Confidential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ISDateFmt">
    <vt:lpwstr>d MMMM yyyy</vt:lpwstr>
  </property>
  <property fmtid="{D5CDD505-2E9C-101B-9397-08002B2CF9AE}" pid="3" name="KISFirmDispName">
    <vt:lpwstr>KPMG International</vt:lpwstr>
  </property>
  <property fmtid="{D5CDD505-2E9C-101B-9397-08002B2CF9AE}" pid="4" name="KISFirmPrtName">
    <vt:lpwstr>KPMG International</vt:lpwstr>
  </property>
  <property fmtid="{D5CDD505-2E9C-101B-9397-08002B2CF9AE}" pid="5" name="KISFirmInfoA">
    <vt:lpwstr>KPMG International is registered in:</vt:lpwstr>
  </property>
  <property fmtid="{D5CDD505-2E9C-101B-9397-08002B2CF9AE}" pid="6" name="KISFirmInfoB">
    <vt:lpwstr>Zug, no. CH.020.6.900.276-5</vt:lpwstr>
  </property>
  <property fmtid="{D5CDD505-2E9C-101B-9397-08002B2CF9AE}" pid="7" name="KISFirmInfoC">
    <vt:lpwstr>Amsterdam, no. 34201473</vt:lpwstr>
  </property>
  <property fmtid="{D5CDD505-2E9C-101B-9397-08002B2CF9AE}" pid="8" name="KISFirmDesc">
    <vt:lpwstr>KPMG International Cooperative ("KPMG International") is a Swiss entity that provides no services to clients.</vt:lpwstr>
  </property>
  <property fmtid="{D5CDD505-2E9C-101B-9397-08002B2CF9AE}" pid="9" name="KISSvcDispName">
    <vt:lpwstr>KPMG International Offices</vt:lpwstr>
  </property>
  <property fmtid="{D5CDD505-2E9C-101B-9397-08002B2CF9AE}" pid="10" name="KISSvcPrtName">
    <vt:lpwstr>KPMG International Offices</vt:lpwstr>
  </property>
  <property fmtid="{D5CDD505-2E9C-101B-9397-08002B2CF9AE}" pid="11" name="KISSvcInfoA">
    <vt:lpwstr/>
  </property>
  <property fmtid="{D5CDD505-2E9C-101B-9397-08002B2CF9AE}" pid="12" name="KISSvcInfoB">
    <vt:lpwstr/>
  </property>
  <property fmtid="{D5CDD505-2E9C-101B-9397-08002B2CF9AE}" pid="13" name="KISSvcInfoC">
    <vt:lpwstr/>
  </property>
  <property fmtid="{D5CDD505-2E9C-101B-9397-08002B2CF9AE}" pid="14" name="KISOffName">
    <vt:lpwstr>KPMG International Amstelveen</vt:lpwstr>
  </property>
  <property fmtid="{D5CDD505-2E9C-101B-9397-08002B2CF9AE}" pid="15" name="KISOffCity">
    <vt:lpwstr>Amstelveen</vt:lpwstr>
  </property>
  <property fmtid="{D5CDD505-2E9C-101B-9397-08002B2CF9AE}" pid="16" name="KISOffInfoA">
    <vt:lpwstr/>
  </property>
  <property fmtid="{D5CDD505-2E9C-101B-9397-08002B2CF9AE}" pid="17" name="KISOff1Addr">
    <vt:lpwstr>Laan van Langerhuize 11186 DS Amstelveen The Netherlands</vt:lpwstr>
  </property>
  <property fmtid="{D5CDD505-2E9C-101B-9397-08002B2CF9AE}" pid="18" name="KISOff2Addr">
    <vt:lpwstr/>
  </property>
  <property fmtid="{D5CDD505-2E9C-101B-9397-08002B2CF9AE}" pid="19" name="KISOff3Addr">
    <vt:lpwstr>P.O. Box 74111 1186 DS AmsterdamThe Netherlands Telephone       +31 (0)20 656 6700Telefax  +31 (0)20 656 6777Internet  www.kpmg.com</vt:lpwstr>
  </property>
  <property fmtid="{D5CDD505-2E9C-101B-9397-08002B2CF9AE}" pid="20" name="KISClient">
    <vt:lpwstr>Client name</vt:lpwstr>
  </property>
  <property fmtid="{D5CDD505-2E9C-101B-9397-08002B2CF9AE}" pid="21" name="KISSubject">
    <vt:lpwstr>Report name</vt:lpwstr>
  </property>
  <property fmtid="{D5CDD505-2E9C-101B-9397-08002B2CF9AE}" pid="22" name="KISRepSubTitle">
    <vt:lpwstr>Subtitul</vt:lpwstr>
  </property>
  <property fmtid="{D5CDD505-2E9C-101B-9397-08002B2CF9AE}" pid="23" name="KISHdrInfo">
    <vt:lpwstr>April 2016</vt:lpwstr>
  </property>
  <property fmtid="{D5CDD505-2E9C-101B-9397-08002B2CF9AE}" pid="24" name="KISTmpltVer">
    <vt:lpwstr>5.0</vt:lpwstr>
  </property>
  <property fmtid="{D5CDD505-2E9C-101B-9397-08002B2CF9AE}" pid="25" name="KISFirmCopyright">
    <vt:lpwstr>© 2016 KPMG International Cooperative ("KPMG International"), a Swiss entity. Member firms of the KPMG network of independent firms are affiliated with KPMG International. KPMG International provides no services to clients. No member firm has any au</vt:lpwstr>
  </property>
  <property fmtid="{D5CDD505-2E9C-101B-9397-08002B2CF9AE}" pid="26" name="KISFirmCopyright2">
    <vt:lpwstr>thority to obligate or bind KPMG International or any other member firm vis-à-vis third parties, nor does KPMG International have any such authority to obligate or bind any member firm. All rights reserved.</vt:lpwstr>
  </property>
  <property fmtid="{D5CDD505-2E9C-101B-9397-08002B2CF9AE}" pid="27" name="KISHdrInfoA">
    <vt:lpwstr>KPMG International Offices</vt:lpwstr>
  </property>
  <property fmtid="{D5CDD505-2E9C-101B-9397-08002B2CF9AE}" pid="28" name="KISConfidential">
    <vt:lpwstr>KPMG Confidential</vt:lpwstr>
  </property>
  <property fmtid="{D5CDD505-2E9C-101B-9397-08002B2CF9AE}" pid="29" name="KISFirmDesc2">
    <vt:lpwstr/>
  </property>
  <property fmtid="{D5CDD505-2E9C-101B-9397-08002B2CF9AE}" pid="30" name="ContentTypeId">
    <vt:lpwstr>0x0101000A5A11877DF6A44C9303126D38E90C01</vt:lpwstr>
  </property>
  <property fmtid="{D5CDD505-2E9C-101B-9397-08002B2CF9AE}" pid="31" name="Order">
    <vt:r8>2900</vt:r8>
  </property>
  <property fmtid="{D5CDD505-2E9C-101B-9397-08002B2CF9AE}" pid="32" name="xd_Signature">
    <vt:bool>false</vt:bool>
  </property>
  <property fmtid="{D5CDD505-2E9C-101B-9397-08002B2CF9AE}" pid="33" name="xd_ProgID">
    <vt:lpwstr/>
  </property>
  <property fmtid="{D5CDD505-2E9C-101B-9397-08002B2CF9AE}" pid="34" name="ComplianceAssetId">
    <vt:lpwstr/>
  </property>
  <property fmtid="{D5CDD505-2E9C-101B-9397-08002B2CF9AE}" pid="35" name="TemplateUrl">
    <vt:lpwstr/>
  </property>
  <property fmtid="{D5CDD505-2E9C-101B-9397-08002B2CF9AE}" pid="36" name="_ExtendedDescription">
    <vt:lpwstr/>
  </property>
  <property fmtid="{D5CDD505-2E9C-101B-9397-08002B2CF9AE}" pid="37" name="TriggerFlowInfo">
    <vt:lpwstr/>
  </property>
  <property fmtid="{D5CDD505-2E9C-101B-9397-08002B2CF9AE}" pid="38" name="MediaServiceImageTags">
    <vt:lpwstr/>
  </property>
</Properties>
</file>